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customizations.xml" ContentType="application/vnd.ms-word.keyMapCustomization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6F115D5" w14:textId="77777777" w:rsidR="00E75EA5" w:rsidRPr="009D4127" w:rsidRDefault="00E75EA5" w:rsidP="0073326B">
      <w:pPr>
        <w:pStyle w:val="59"/>
      </w:pPr>
    </w:p>
    <w:p w14:paraId="1250B36E" w14:textId="77777777" w:rsidR="00E75EA5" w:rsidRPr="009D4127" w:rsidRDefault="00E75EA5" w:rsidP="00E75EA5">
      <w:pPr>
        <w:rPr>
          <w:rFonts w:ascii="Huawei Sans" w:eastAsia="方正兰亭黑简体" w:hAnsi="Huawei Sans"/>
        </w:rPr>
      </w:pPr>
    </w:p>
    <w:p w14:paraId="196A4D35" w14:textId="17E4ED32" w:rsidR="00E75EA5" w:rsidRPr="009D4127" w:rsidRDefault="00E75EA5">
      <w:pPr>
        <w:topLinePunct w:val="0"/>
        <w:adjustRightInd/>
        <w:snapToGrid/>
        <w:spacing w:before="0" w:after="0" w:line="240" w:lineRule="auto"/>
        <w:ind w:left="0"/>
        <w:rPr>
          <w:rFonts w:ascii="Huawei Sans" w:eastAsia="方正兰亭黑简体" w:hAnsi="Huawei Sans"/>
        </w:rPr>
      </w:pPr>
    </w:p>
    <w:p w14:paraId="5D450DE1" w14:textId="5308AE08" w:rsidR="00E75EA5" w:rsidRPr="009D4127" w:rsidRDefault="00E75EA5">
      <w:pPr>
        <w:topLinePunct w:val="0"/>
        <w:adjustRightInd/>
        <w:snapToGrid/>
        <w:spacing w:before="0" w:after="0" w:line="240" w:lineRule="auto"/>
        <w:ind w:left="0"/>
        <w:rPr>
          <w:rFonts w:ascii="Huawei Sans" w:eastAsia="方正兰亭黑简体" w:hAnsi="Huawei Sans"/>
        </w:rPr>
      </w:pPr>
    </w:p>
    <w:p w14:paraId="0F0948E5" w14:textId="409E85B5" w:rsidR="00E75EA5" w:rsidRPr="009D4127" w:rsidRDefault="00E75EA5">
      <w:pPr>
        <w:topLinePunct w:val="0"/>
        <w:adjustRightInd/>
        <w:snapToGrid/>
        <w:spacing w:before="0" w:after="0" w:line="240" w:lineRule="auto"/>
        <w:ind w:left="0"/>
        <w:rPr>
          <w:rFonts w:ascii="Huawei Sans" w:eastAsia="方正兰亭黑简体" w:hAnsi="Huawei Sans"/>
        </w:rPr>
      </w:pPr>
    </w:p>
    <w:p w14:paraId="1C7C3611" w14:textId="77777777" w:rsidR="00E75EA5" w:rsidRPr="009D4127" w:rsidRDefault="00E75EA5">
      <w:pPr>
        <w:topLinePunct w:val="0"/>
        <w:adjustRightInd/>
        <w:snapToGrid/>
        <w:spacing w:before="0" w:after="0" w:line="240" w:lineRule="auto"/>
        <w:ind w:left="0"/>
        <w:rPr>
          <w:rFonts w:ascii="Huawei Sans" w:eastAsia="方正兰亭黑简体" w:hAnsi="Huawei Sans"/>
        </w:rPr>
      </w:pPr>
    </w:p>
    <w:p w14:paraId="2B63D2A6" w14:textId="77777777" w:rsidR="0020153C" w:rsidRPr="009D4127" w:rsidRDefault="0020153C" w:rsidP="0020153C">
      <w:pPr>
        <w:ind w:left="0"/>
        <w:rPr>
          <w:rFonts w:ascii="Huawei Sans" w:eastAsia="方正兰亭黑简体" w:hAnsi="Huawei Sans"/>
        </w:rPr>
      </w:pPr>
    </w:p>
    <w:p w14:paraId="6442F911" w14:textId="77777777" w:rsidR="0058546E" w:rsidRDefault="0058546E" w:rsidP="0058546E">
      <w:pPr>
        <w:pStyle w:val="Cover2"/>
        <w:rPr>
          <w:rFonts w:ascii="Huawei Sans" w:eastAsia="方正兰亭黑简体" w:hAnsi="Huawei Sans"/>
          <w:sz w:val="72"/>
          <w:szCs w:val="72"/>
          <w:lang w:eastAsia="zh-CN"/>
        </w:rPr>
      </w:pPr>
    </w:p>
    <w:p w14:paraId="1DADDD2D" w14:textId="07B3E0DA" w:rsidR="0058546E" w:rsidRPr="0058546E" w:rsidRDefault="00117608" w:rsidP="0058546E">
      <w:pPr>
        <w:pStyle w:val="Cover2"/>
        <w:rPr>
          <w:rFonts w:ascii="Huawei Sans" w:eastAsia="方正兰亭黑简体" w:hAnsi="Huawei Sans"/>
          <w:sz w:val="72"/>
          <w:szCs w:val="72"/>
          <w:lang w:eastAsia="zh-CN"/>
        </w:rPr>
      </w:pPr>
      <w:r>
        <w:rPr>
          <w:rFonts w:ascii="Huawei Sans" w:eastAsia="方正兰亭黑简体" w:hAnsi="Huawei Sans" w:hint="eastAsia"/>
          <w:sz w:val="72"/>
          <w:szCs w:val="72"/>
          <w:lang w:eastAsia="zh-CN"/>
        </w:rPr>
        <w:t>华为云</w:t>
      </w:r>
    </w:p>
    <w:p w14:paraId="45427A13" w14:textId="320AD2BA" w:rsidR="0020153C" w:rsidRPr="009D4127" w:rsidRDefault="0058546E" w:rsidP="0058546E">
      <w:pPr>
        <w:pStyle w:val="Cover2"/>
        <w:rPr>
          <w:rFonts w:ascii="Huawei Sans" w:eastAsia="方正兰亭黑简体" w:hAnsi="Huawei Sans"/>
          <w:sz w:val="72"/>
          <w:szCs w:val="72"/>
          <w:lang w:eastAsia="zh-CN"/>
        </w:rPr>
      </w:pPr>
      <w:r w:rsidRPr="0058546E">
        <w:rPr>
          <w:rFonts w:ascii="Huawei Sans" w:eastAsia="方正兰亭黑简体" w:hAnsi="Huawei Sans"/>
          <w:sz w:val="72"/>
          <w:szCs w:val="72"/>
          <w:lang w:eastAsia="zh-CN"/>
        </w:rPr>
        <w:t>BigDataPro</w:t>
      </w:r>
      <w:r w:rsidRPr="0058546E">
        <w:rPr>
          <w:rFonts w:ascii="Huawei Sans" w:eastAsia="方正兰亭黑简体" w:hAnsi="Huawei Sans"/>
          <w:sz w:val="72"/>
          <w:szCs w:val="72"/>
          <w:lang w:eastAsia="zh-CN"/>
        </w:rPr>
        <w:t>集群搭建指南</w:t>
      </w:r>
    </w:p>
    <w:p w14:paraId="22520186" w14:textId="77777777" w:rsidR="0020153C" w:rsidRPr="009D4127" w:rsidRDefault="0020153C" w:rsidP="0020153C">
      <w:pPr>
        <w:pStyle w:val="Cover2"/>
        <w:rPr>
          <w:rFonts w:ascii="Huawei Sans" w:eastAsia="方正兰亭黑简体" w:hAnsi="Huawei Sans"/>
          <w:lang w:eastAsia="zh-CN"/>
        </w:rPr>
      </w:pPr>
    </w:p>
    <w:p w14:paraId="3F112442" w14:textId="77777777" w:rsidR="0020153C" w:rsidRPr="009D4127" w:rsidRDefault="0020153C" w:rsidP="0020153C">
      <w:pPr>
        <w:pStyle w:val="Cover2"/>
        <w:rPr>
          <w:rFonts w:ascii="Huawei Sans" w:eastAsia="方正兰亭黑简体" w:hAnsi="Huawei Sans"/>
          <w:lang w:eastAsia="zh-CN"/>
        </w:rPr>
      </w:pPr>
    </w:p>
    <w:p w14:paraId="0FA8C2C2" w14:textId="77777777" w:rsidR="0020153C" w:rsidRPr="009D4127" w:rsidRDefault="0020153C" w:rsidP="0020153C">
      <w:pPr>
        <w:pStyle w:val="Cover2"/>
        <w:rPr>
          <w:rFonts w:ascii="Huawei Sans" w:eastAsia="方正兰亭黑简体" w:hAnsi="Huawei Sans"/>
          <w:lang w:eastAsia="zh-CN"/>
        </w:rPr>
      </w:pPr>
    </w:p>
    <w:p w14:paraId="62ED3664" w14:textId="414C8387" w:rsidR="00213E96" w:rsidRPr="009D4127" w:rsidRDefault="00213E96" w:rsidP="0020153C">
      <w:pPr>
        <w:pStyle w:val="Cover2"/>
        <w:rPr>
          <w:rFonts w:ascii="Huawei Sans" w:eastAsia="方正兰亭黑简体" w:hAnsi="Huawei Sans"/>
          <w:lang w:eastAsia="zh-CN"/>
        </w:rPr>
      </w:pPr>
    </w:p>
    <w:p w14:paraId="3EFA5202" w14:textId="2428E973" w:rsidR="00213E96" w:rsidRPr="009D4127" w:rsidRDefault="00213E96" w:rsidP="0020153C">
      <w:pPr>
        <w:pStyle w:val="Cover2"/>
        <w:rPr>
          <w:rFonts w:ascii="Huawei Sans" w:eastAsia="方正兰亭黑简体" w:hAnsi="Huawei Sans"/>
          <w:lang w:eastAsia="zh-CN"/>
        </w:rPr>
      </w:pPr>
    </w:p>
    <w:p w14:paraId="5090A8A2" w14:textId="1B7B2006" w:rsidR="00213E96" w:rsidRPr="009D4127" w:rsidRDefault="00213E96" w:rsidP="0020153C">
      <w:pPr>
        <w:pStyle w:val="Cover2"/>
        <w:rPr>
          <w:rFonts w:ascii="Huawei Sans" w:eastAsia="方正兰亭黑简体" w:hAnsi="Huawei Sans"/>
          <w:lang w:eastAsia="zh-CN"/>
        </w:rPr>
      </w:pPr>
    </w:p>
    <w:p w14:paraId="5D885321" w14:textId="51EA07BB" w:rsidR="00213E96" w:rsidRPr="009D4127" w:rsidRDefault="00213E96" w:rsidP="0020153C">
      <w:pPr>
        <w:pStyle w:val="Cover2"/>
        <w:rPr>
          <w:rFonts w:ascii="Huawei Sans" w:eastAsia="方正兰亭黑简体" w:hAnsi="Huawei Sans"/>
          <w:lang w:eastAsia="zh-CN"/>
        </w:rPr>
      </w:pPr>
    </w:p>
    <w:p w14:paraId="1A377C9C" w14:textId="5DB420D2" w:rsidR="00213E96" w:rsidRPr="009D4127" w:rsidRDefault="00213E96" w:rsidP="0020153C">
      <w:pPr>
        <w:pStyle w:val="Cover2"/>
        <w:rPr>
          <w:rFonts w:ascii="Huawei Sans" w:eastAsia="方正兰亭黑简体" w:hAnsi="Huawei Sans"/>
          <w:lang w:eastAsia="zh-CN"/>
        </w:rPr>
      </w:pPr>
    </w:p>
    <w:p w14:paraId="7ED191B9" w14:textId="77777777" w:rsidR="00213E96" w:rsidRPr="009D4127" w:rsidRDefault="00213E96" w:rsidP="00213E96">
      <w:pPr>
        <w:pStyle w:val="Cover2"/>
        <w:rPr>
          <w:rFonts w:ascii="Huawei Sans" w:eastAsia="方正兰亭黑简体" w:hAnsi="Huawei Sans"/>
          <w:lang w:eastAsia="zh-CN"/>
        </w:rPr>
      </w:pPr>
    </w:p>
    <w:p w14:paraId="48D05E2B" w14:textId="77777777" w:rsidR="00213E96" w:rsidRPr="009D4127" w:rsidRDefault="00213E96" w:rsidP="00213E96">
      <w:pPr>
        <w:pStyle w:val="Cover2"/>
        <w:rPr>
          <w:rFonts w:ascii="Huawei Sans" w:eastAsia="方正兰亭黑简体" w:hAnsi="Huawei Sans"/>
          <w:lang w:eastAsia="zh-CN"/>
        </w:rPr>
      </w:pPr>
    </w:p>
    <w:p w14:paraId="7CB96A1D" w14:textId="77777777" w:rsidR="00213E96" w:rsidRPr="009D4127" w:rsidRDefault="00213E96" w:rsidP="00213E96">
      <w:pPr>
        <w:pStyle w:val="Cover2"/>
        <w:jc w:val="left"/>
        <w:rPr>
          <w:rFonts w:ascii="Huawei Sans" w:eastAsia="方正兰亭黑简体" w:hAnsi="Huawei Sans"/>
          <w:lang w:eastAsia="zh-CN"/>
        </w:rPr>
      </w:pPr>
    </w:p>
    <w:p w14:paraId="7028DA36" w14:textId="14CA7C1E" w:rsidR="00213E96" w:rsidRPr="009D4127" w:rsidRDefault="00342110" w:rsidP="00213E96">
      <w:pPr>
        <w:pStyle w:val="cover--"/>
        <w:rPr>
          <w:rFonts w:ascii="Huawei Sans" w:eastAsia="方正兰亭黑简体" w:hAnsi="Huawei Sans"/>
          <w:noProof/>
        </w:rPr>
      </w:pPr>
      <w:r w:rsidRPr="009D4127">
        <w:rPr>
          <w:rFonts w:ascii="Huawei Sans" w:eastAsia="方正兰亭黑简体" w:hAnsi="Huawei Sans"/>
          <w:noProof/>
        </w:rPr>
        <w:drawing>
          <wp:inline distT="0" distB="0" distL="0" distR="0" wp14:anchorId="59921424" wp14:editId="57BD509D">
            <wp:extent cx="942975" cy="962025"/>
            <wp:effectExtent l="0" t="0" r="9525" b="9525"/>
            <wp:docPr id="2" name="图片 2" descr="C:\Users\jwx341670\AppData\Local\Microsoft\Windows\INetCache\Content.Word\HW_POS_RBG_Vertical-150pp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jwx341670\AppData\Local\Microsoft\Windows\INetCache\Content.Word\HW_POS_RBG_Vertical-150ppi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2975" cy="96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48373C" w14:textId="77777777" w:rsidR="00213E96" w:rsidRPr="009D4127" w:rsidRDefault="00213E96" w:rsidP="00213E96">
      <w:pPr>
        <w:rPr>
          <w:rFonts w:ascii="Huawei Sans" w:eastAsia="方正兰亭黑简体" w:hAnsi="Huawei Sans"/>
        </w:rPr>
      </w:pPr>
      <w:r w:rsidRPr="009D4127">
        <w:rPr>
          <w:rFonts w:ascii="Huawei Sans" w:eastAsia="方正兰亭黑简体" w:hAnsi="Huawei Sans"/>
          <w:caps/>
        </w:rPr>
        <w:fldChar w:fldCharType="begin"/>
      </w:r>
      <w:r w:rsidRPr="009D4127">
        <w:rPr>
          <w:rFonts w:ascii="Huawei Sans" w:eastAsia="方正兰亭黑简体" w:hAnsi="Huawei Sans"/>
          <w:caps/>
        </w:rPr>
        <w:instrText xml:space="preserve"> DOCPROPERTY  Confidential </w:instrText>
      </w:r>
      <w:r w:rsidRPr="009D4127">
        <w:rPr>
          <w:rFonts w:ascii="Huawei Sans" w:eastAsia="方正兰亭黑简体" w:hAnsi="Huawei Sans"/>
          <w:caps/>
        </w:rPr>
        <w:fldChar w:fldCharType="end"/>
      </w:r>
    </w:p>
    <w:p w14:paraId="6F7BEF1B" w14:textId="77777777" w:rsidR="00213E96" w:rsidRPr="009D4127" w:rsidRDefault="00213E96" w:rsidP="00213E96">
      <w:pPr>
        <w:pStyle w:val="Cover2"/>
        <w:rPr>
          <w:rFonts w:ascii="Huawei Sans" w:eastAsia="方正兰亭黑简体" w:hAnsi="Huawei Sans"/>
          <w:lang w:eastAsia="zh-CN"/>
        </w:rPr>
      </w:pPr>
      <w:r w:rsidRPr="009D4127">
        <w:rPr>
          <w:rFonts w:ascii="Huawei Sans" w:eastAsia="方正兰亭黑简体" w:hAnsi="Huawei Sans"/>
          <w:lang w:eastAsia="zh-CN"/>
        </w:rPr>
        <w:t>华为技术有限公司</w:t>
      </w:r>
    </w:p>
    <w:p w14:paraId="4C0703B4" w14:textId="77777777" w:rsidR="00033B54" w:rsidRPr="009D4127" w:rsidRDefault="00033B54">
      <w:pPr>
        <w:topLinePunct w:val="0"/>
        <w:adjustRightInd/>
        <w:snapToGrid/>
        <w:spacing w:before="0" w:after="0" w:line="240" w:lineRule="auto"/>
        <w:ind w:left="0"/>
        <w:rPr>
          <w:rFonts w:ascii="Huawei Sans" w:eastAsia="方正兰亭黑简体" w:hAnsi="Huawei Sans"/>
        </w:rPr>
        <w:sectPr w:rsidR="00033B54" w:rsidRPr="009D4127" w:rsidSect="00033B54">
          <w:pgSz w:w="11906" w:h="16838" w:code="9"/>
          <w:pgMar w:top="1701" w:right="1134" w:bottom="1701" w:left="1134" w:header="567" w:footer="567" w:gutter="0"/>
          <w:pgNumType w:start="1"/>
          <w:cols w:space="425"/>
          <w:docGrid w:linePitch="312"/>
        </w:sectPr>
      </w:pPr>
      <w:r w:rsidRPr="009D4127">
        <w:rPr>
          <w:rFonts w:ascii="Huawei Sans" w:eastAsia="方正兰亭黑简体" w:hAnsi="Huawei Sans"/>
        </w:rPr>
        <w:br w:type="page"/>
      </w:r>
    </w:p>
    <w:bookmarkStart w:id="0" w:name="_Toc437504216" w:displacedByCustomXml="next"/>
    <w:bookmarkStart w:id="1" w:name="_Toc227138864" w:displacedByCustomXml="next"/>
    <w:bookmarkStart w:id="2" w:name="_Toc218425197" w:displacedByCustomXml="next"/>
    <w:bookmarkStart w:id="3" w:name="_Ref218423379" w:displacedByCustomXml="next"/>
    <w:bookmarkStart w:id="4" w:name="_Ref218422900" w:displacedByCustomXml="next"/>
    <w:bookmarkStart w:id="5" w:name="_Ref218422894" w:displacedByCustomXml="next"/>
    <w:bookmarkStart w:id="6" w:name="_Ref218072047" w:displacedByCustomXml="next"/>
    <w:bookmarkStart w:id="7" w:name="_Ref218071784" w:displacedByCustomXml="next"/>
    <w:bookmarkStart w:id="8" w:name="_Ref218071624" w:displacedByCustomXml="next"/>
    <w:bookmarkStart w:id="9" w:name="_Ref218071467" w:displacedByCustomXml="next"/>
    <w:sdt>
      <w:sdtPr>
        <w:rPr>
          <w:rFonts w:ascii="微软雅黑" w:eastAsia="微软雅黑" w:hAnsi="微软雅黑" w:cs="Arial"/>
          <w:b w:val="0"/>
          <w:bCs w:val="0"/>
          <w:sz w:val="21"/>
          <w:szCs w:val="21"/>
          <w:lang w:val="zh-CN"/>
        </w:rPr>
        <w:id w:val="-1966112858"/>
        <w:docPartObj>
          <w:docPartGallery w:val="Table of Contents"/>
          <w:docPartUnique/>
        </w:docPartObj>
      </w:sdtPr>
      <w:sdtEndPr>
        <w:rPr>
          <w:rFonts w:cs="微软雅黑"/>
          <w:sz w:val="20"/>
          <w:szCs w:val="20"/>
        </w:rPr>
      </w:sdtEndPr>
      <w:sdtContent>
        <w:p w14:paraId="5B902EF0" w14:textId="5CE9B1BA" w:rsidR="0020153C" w:rsidRPr="009D4127" w:rsidRDefault="0020153C" w:rsidP="00FD6CD0">
          <w:pPr>
            <w:pStyle w:val="Contents"/>
          </w:pPr>
          <w:r w:rsidRPr="009D4127">
            <w:rPr>
              <w:lang w:val="zh-CN"/>
            </w:rPr>
            <w:t>目录</w:t>
          </w:r>
        </w:p>
        <w:p w14:paraId="6F6F70B1" w14:textId="77777777" w:rsidR="0093552B" w:rsidRDefault="001B1484">
          <w:pPr>
            <w:pStyle w:val="TOC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1"/>
              <w:szCs w:val="22"/>
            </w:rPr>
          </w:pPr>
          <w:r>
            <w:rPr>
              <w:b w:val="0"/>
              <w:bCs w:val="0"/>
              <w:noProof/>
            </w:rPr>
            <w:fldChar w:fldCharType="begin"/>
          </w:r>
          <w:r>
            <w:rPr>
              <w:b w:val="0"/>
              <w:bCs w:val="0"/>
              <w:noProof/>
            </w:rPr>
            <w:instrText xml:space="preserve"> </w:instrText>
          </w:r>
          <w:r>
            <w:rPr>
              <w:rFonts w:hint="eastAsia"/>
              <w:b w:val="0"/>
              <w:bCs w:val="0"/>
              <w:noProof/>
            </w:rPr>
            <w:instrText>TOC \o "1-3" \h \z \u</w:instrText>
          </w:r>
          <w:r>
            <w:rPr>
              <w:b w:val="0"/>
              <w:bCs w:val="0"/>
              <w:noProof/>
            </w:rPr>
            <w:instrText xml:space="preserve"> </w:instrText>
          </w:r>
          <w:r>
            <w:rPr>
              <w:b w:val="0"/>
              <w:bCs w:val="0"/>
              <w:noProof/>
            </w:rPr>
            <w:fldChar w:fldCharType="separate"/>
          </w:r>
          <w:hyperlink w:anchor="_Toc174952082" w:history="1">
            <w:r w:rsidR="0093552B" w:rsidRPr="00224D7B">
              <w:rPr>
                <w:rStyle w:val="af"/>
                <w:rFonts w:cs="Huawei Sans"/>
                <w:noProof/>
              </w:rPr>
              <w:t>1</w:t>
            </w:r>
            <w:r w:rsidR="0093552B" w:rsidRPr="00224D7B">
              <w:rPr>
                <w:rStyle w:val="af"/>
                <w:rFonts w:hint="eastAsia"/>
                <w:noProof/>
              </w:rPr>
              <w:t xml:space="preserve"> </w:t>
            </w:r>
            <w:r w:rsidR="0093552B" w:rsidRPr="00224D7B">
              <w:rPr>
                <w:rStyle w:val="af"/>
                <w:rFonts w:hint="eastAsia"/>
                <w:noProof/>
              </w:rPr>
              <w:t>准备华为云环境</w:t>
            </w:r>
            <w:r w:rsidR="0093552B">
              <w:rPr>
                <w:noProof/>
                <w:webHidden/>
              </w:rPr>
              <w:tab/>
            </w:r>
            <w:r w:rsidR="0093552B">
              <w:rPr>
                <w:noProof/>
                <w:webHidden/>
              </w:rPr>
              <w:fldChar w:fldCharType="begin"/>
            </w:r>
            <w:r w:rsidR="0093552B">
              <w:rPr>
                <w:noProof/>
                <w:webHidden/>
              </w:rPr>
              <w:instrText xml:space="preserve"> PAGEREF _Toc174952082 \h </w:instrText>
            </w:r>
            <w:r w:rsidR="0093552B">
              <w:rPr>
                <w:noProof/>
                <w:webHidden/>
              </w:rPr>
            </w:r>
            <w:r w:rsidR="0093552B">
              <w:rPr>
                <w:noProof/>
                <w:webHidden/>
              </w:rPr>
              <w:fldChar w:fldCharType="separate"/>
            </w:r>
            <w:r w:rsidR="0093552B">
              <w:rPr>
                <w:noProof/>
                <w:webHidden/>
              </w:rPr>
              <w:t>3</w:t>
            </w:r>
            <w:r w:rsidR="0093552B">
              <w:rPr>
                <w:noProof/>
                <w:webHidden/>
              </w:rPr>
              <w:fldChar w:fldCharType="end"/>
            </w:r>
          </w:hyperlink>
        </w:p>
        <w:p w14:paraId="21432F89" w14:textId="77777777" w:rsidR="0093552B" w:rsidRDefault="003352E9">
          <w:pPr>
            <w:pStyle w:val="TOC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174952083" w:history="1">
            <w:r w:rsidR="0093552B" w:rsidRPr="00224D7B">
              <w:rPr>
                <w:rStyle w:val="af"/>
                <w:rFonts w:cs="Huawei Sans"/>
                <w:snapToGrid w:val="0"/>
              </w:rPr>
              <w:t>1.1</w:t>
            </w:r>
            <w:r w:rsidR="0093552B" w:rsidRPr="00224D7B">
              <w:rPr>
                <w:rStyle w:val="af"/>
                <w:rFonts w:hint="eastAsia"/>
              </w:rPr>
              <w:t xml:space="preserve"> </w:t>
            </w:r>
            <w:r w:rsidR="0093552B" w:rsidRPr="00224D7B">
              <w:rPr>
                <w:rStyle w:val="af"/>
                <w:rFonts w:hint="eastAsia"/>
              </w:rPr>
              <w:t>实验介绍</w:t>
            </w:r>
            <w:r w:rsidR="0093552B">
              <w:rPr>
                <w:webHidden/>
              </w:rPr>
              <w:tab/>
            </w:r>
            <w:r w:rsidR="0093552B">
              <w:rPr>
                <w:webHidden/>
              </w:rPr>
              <w:fldChar w:fldCharType="begin"/>
            </w:r>
            <w:r w:rsidR="0093552B">
              <w:rPr>
                <w:webHidden/>
              </w:rPr>
              <w:instrText xml:space="preserve"> PAGEREF _Toc174952083 \h </w:instrText>
            </w:r>
            <w:r w:rsidR="0093552B">
              <w:rPr>
                <w:webHidden/>
              </w:rPr>
            </w:r>
            <w:r w:rsidR="0093552B">
              <w:rPr>
                <w:webHidden/>
              </w:rPr>
              <w:fldChar w:fldCharType="separate"/>
            </w:r>
            <w:r w:rsidR="0093552B">
              <w:rPr>
                <w:webHidden/>
              </w:rPr>
              <w:t>3</w:t>
            </w:r>
            <w:r w:rsidR="0093552B">
              <w:rPr>
                <w:webHidden/>
              </w:rPr>
              <w:fldChar w:fldCharType="end"/>
            </w:r>
          </w:hyperlink>
        </w:p>
        <w:p w14:paraId="298370B7" w14:textId="77777777" w:rsidR="0093552B" w:rsidRDefault="003352E9">
          <w:pPr>
            <w:pStyle w:val="TOC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174952084" w:history="1">
            <w:r w:rsidR="0093552B" w:rsidRPr="00224D7B">
              <w:rPr>
                <w:rStyle w:val="af"/>
                <w:rFonts w:cs="Huawei Sans"/>
                <w:bCs/>
                <w:snapToGrid w:val="0"/>
              </w:rPr>
              <w:t>1.1.1</w:t>
            </w:r>
            <w:r w:rsidR="0093552B" w:rsidRPr="00224D7B">
              <w:rPr>
                <w:rStyle w:val="af"/>
                <w:rFonts w:hint="eastAsia"/>
              </w:rPr>
              <w:t xml:space="preserve"> </w:t>
            </w:r>
            <w:r w:rsidR="0093552B" w:rsidRPr="00224D7B">
              <w:rPr>
                <w:rStyle w:val="af"/>
                <w:rFonts w:hint="eastAsia"/>
              </w:rPr>
              <w:t>关于本实验</w:t>
            </w:r>
            <w:r w:rsidR="0093552B">
              <w:rPr>
                <w:webHidden/>
              </w:rPr>
              <w:tab/>
            </w:r>
            <w:r w:rsidR="0093552B">
              <w:rPr>
                <w:webHidden/>
              </w:rPr>
              <w:fldChar w:fldCharType="begin"/>
            </w:r>
            <w:r w:rsidR="0093552B">
              <w:rPr>
                <w:webHidden/>
              </w:rPr>
              <w:instrText xml:space="preserve"> PAGEREF _Toc174952084 \h </w:instrText>
            </w:r>
            <w:r w:rsidR="0093552B">
              <w:rPr>
                <w:webHidden/>
              </w:rPr>
            </w:r>
            <w:r w:rsidR="0093552B">
              <w:rPr>
                <w:webHidden/>
              </w:rPr>
              <w:fldChar w:fldCharType="separate"/>
            </w:r>
            <w:r w:rsidR="0093552B">
              <w:rPr>
                <w:webHidden/>
              </w:rPr>
              <w:t>3</w:t>
            </w:r>
            <w:r w:rsidR="0093552B">
              <w:rPr>
                <w:webHidden/>
              </w:rPr>
              <w:fldChar w:fldCharType="end"/>
            </w:r>
          </w:hyperlink>
        </w:p>
        <w:p w14:paraId="3287DD12" w14:textId="77777777" w:rsidR="0093552B" w:rsidRDefault="003352E9">
          <w:pPr>
            <w:pStyle w:val="TOC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174952085" w:history="1">
            <w:r w:rsidR="0093552B" w:rsidRPr="00224D7B">
              <w:rPr>
                <w:rStyle w:val="af"/>
                <w:rFonts w:cs="Huawei Sans"/>
                <w:bCs/>
                <w:snapToGrid w:val="0"/>
              </w:rPr>
              <w:t>1.1.2</w:t>
            </w:r>
            <w:r w:rsidR="0093552B" w:rsidRPr="00224D7B">
              <w:rPr>
                <w:rStyle w:val="af"/>
                <w:rFonts w:hint="eastAsia"/>
              </w:rPr>
              <w:t xml:space="preserve"> </w:t>
            </w:r>
            <w:r w:rsidR="0093552B" w:rsidRPr="00224D7B">
              <w:rPr>
                <w:rStyle w:val="af"/>
                <w:rFonts w:hint="eastAsia"/>
              </w:rPr>
              <w:t>实验目的</w:t>
            </w:r>
            <w:r w:rsidR="0093552B">
              <w:rPr>
                <w:webHidden/>
              </w:rPr>
              <w:tab/>
            </w:r>
            <w:r w:rsidR="0093552B">
              <w:rPr>
                <w:webHidden/>
              </w:rPr>
              <w:fldChar w:fldCharType="begin"/>
            </w:r>
            <w:r w:rsidR="0093552B">
              <w:rPr>
                <w:webHidden/>
              </w:rPr>
              <w:instrText xml:space="preserve"> PAGEREF _Toc174952085 \h </w:instrText>
            </w:r>
            <w:r w:rsidR="0093552B">
              <w:rPr>
                <w:webHidden/>
              </w:rPr>
            </w:r>
            <w:r w:rsidR="0093552B">
              <w:rPr>
                <w:webHidden/>
              </w:rPr>
              <w:fldChar w:fldCharType="separate"/>
            </w:r>
            <w:r w:rsidR="0093552B">
              <w:rPr>
                <w:webHidden/>
              </w:rPr>
              <w:t>3</w:t>
            </w:r>
            <w:r w:rsidR="0093552B">
              <w:rPr>
                <w:webHidden/>
              </w:rPr>
              <w:fldChar w:fldCharType="end"/>
            </w:r>
          </w:hyperlink>
        </w:p>
        <w:p w14:paraId="2138C50C" w14:textId="77777777" w:rsidR="0093552B" w:rsidRDefault="003352E9">
          <w:pPr>
            <w:pStyle w:val="TOC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174952086" w:history="1">
            <w:r w:rsidR="0093552B" w:rsidRPr="00224D7B">
              <w:rPr>
                <w:rStyle w:val="af"/>
                <w:rFonts w:cs="Huawei Sans"/>
                <w:snapToGrid w:val="0"/>
              </w:rPr>
              <w:t>1.2</w:t>
            </w:r>
            <w:r w:rsidR="0093552B" w:rsidRPr="00224D7B">
              <w:rPr>
                <w:rStyle w:val="af"/>
                <w:rFonts w:hint="eastAsia"/>
              </w:rPr>
              <w:t xml:space="preserve"> </w:t>
            </w:r>
            <w:r w:rsidR="0093552B" w:rsidRPr="00224D7B">
              <w:rPr>
                <w:rStyle w:val="af"/>
                <w:rFonts w:hint="eastAsia"/>
              </w:rPr>
              <w:t>购买华为云</w:t>
            </w:r>
            <w:r w:rsidR="0093552B" w:rsidRPr="00224D7B">
              <w:rPr>
                <w:rStyle w:val="af"/>
              </w:rPr>
              <w:t>ECS</w:t>
            </w:r>
            <w:r w:rsidR="0093552B">
              <w:rPr>
                <w:webHidden/>
              </w:rPr>
              <w:tab/>
            </w:r>
            <w:r w:rsidR="0093552B">
              <w:rPr>
                <w:webHidden/>
              </w:rPr>
              <w:fldChar w:fldCharType="begin"/>
            </w:r>
            <w:r w:rsidR="0093552B">
              <w:rPr>
                <w:webHidden/>
              </w:rPr>
              <w:instrText xml:space="preserve"> PAGEREF _Toc174952086 \h </w:instrText>
            </w:r>
            <w:r w:rsidR="0093552B">
              <w:rPr>
                <w:webHidden/>
              </w:rPr>
            </w:r>
            <w:r w:rsidR="0093552B">
              <w:rPr>
                <w:webHidden/>
              </w:rPr>
              <w:fldChar w:fldCharType="separate"/>
            </w:r>
            <w:r w:rsidR="0093552B">
              <w:rPr>
                <w:webHidden/>
              </w:rPr>
              <w:t>3</w:t>
            </w:r>
            <w:r w:rsidR="0093552B">
              <w:rPr>
                <w:webHidden/>
              </w:rPr>
              <w:fldChar w:fldCharType="end"/>
            </w:r>
          </w:hyperlink>
        </w:p>
        <w:p w14:paraId="19EC181B" w14:textId="77777777" w:rsidR="0093552B" w:rsidRDefault="003352E9">
          <w:pPr>
            <w:pStyle w:val="TOC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174952087" w:history="1">
            <w:r w:rsidR="0093552B" w:rsidRPr="00224D7B">
              <w:rPr>
                <w:rStyle w:val="af"/>
                <w:rFonts w:cs="Huawei Sans"/>
                <w:bCs/>
                <w:snapToGrid w:val="0"/>
              </w:rPr>
              <w:t>1.2.1</w:t>
            </w:r>
            <w:r w:rsidR="0093552B" w:rsidRPr="00224D7B">
              <w:rPr>
                <w:rStyle w:val="af"/>
                <w:rFonts w:hint="eastAsia"/>
              </w:rPr>
              <w:t xml:space="preserve"> </w:t>
            </w:r>
            <w:r w:rsidR="0093552B" w:rsidRPr="00224D7B">
              <w:rPr>
                <w:rStyle w:val="af"/>
                <w:rFonts w:hint="eastAsia"/>
              </w:rPr>
              <w:t>登录华为云</w:t>
            </w:r>
            <w:r w:rsidR="0093552B">
              <w:rPr>
                <w:webHidden/>
              </w:rPr>
              <w:tab/>
            </w:r>
            <w:r w:rsidR="0093552B">
              <w:rPr>
                <w:webHidden/>
              </w:rPr>
              <w:fldChar w:fldCharType="begin"/>
            </w:r>
            <w:r w:rsidR="0093552B">
              <w:rPr>
                <w:webHidden/>
              </w:rPr>
              <w:instrText xml:space="preserve"> PAGEREF _Toc174952087 \h </w:instrText>
            </w:r>
            <w:r w:rsidR="0093552B">
              <w:rPr>
                <w:webHidden/>
              </w:rPr>
            </w:r>
            <w:r w:rsidR="0093552B">
              <w:rPr>
                <w:webHidden/>
              </w:rPr>
              <w:fldChar w:fldCharType="separate"/>
            </w:r>
            <w:r w:rsidR="0093552B">
              <w:rPr>
                <w:webHidden/>
              </w:rPr>
              <w:t>3</w:t>
            </w:r>
            <w:r w:rsidR="0093552B">
              <w:rPr>
                <w:webHidden/>
              </w:rPr>
              <w:fldChar w:fldCharType="end"/>
            </w:r>
          </w:hyperlink>
        </w:p>
        <w:p w14:paraId="116586DF" w14:textId="77777777" w:rsidR="0093552B" w:rsidRDefault="003352E9">
          <w:pPr>
            <w:pStyle w:val="TOC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174952088" w:history="1">
            <w:r w:rsidR="0093552B" w:rsidRPr="00224D7B">
              <w:rPr>
                <w:rStyle w:val="af"/>
                <w:rFonts w:cs="Huawei Sans"/>
                <w:bCs/>
                <w:snapToGrid w:val="0"/>
              </w:rPr>
              <w:t>1.2.2</w:t>
            </w:r>
            <w:r w:rsidR="0093552B" w:rsidRPr="00224D7B">
              <w:rPr>
                <w:rStyle w:val="af"/>
                <w:rFonts w:hint="eastAsia"/>
              </w:rPr>
              <w:t xml:space="preserve"> </w:t>
            </w:r>
            <w:r w:rsidR="0093552B" w:rsidRPr="00224D7B">
              <w:rPr>
                <w:rStyle w:val="af"/>
                <w:rFonts w:hint="eastAsia"/>
              </w:rPr>
              <w:t>购买华为云</w:t>
            </w:r>
            <w:r w:rsidR="0093552B" w:rsidRPr="00224D7B">
              <w:rPr>
                <w:rStyle w:val="af"/>
              </w:rPr>
              <w:t>ECS</w:t>
            </w:r>
            <w:r w:rsidR="0093552B">
              <w:rPr>
                <w:webHidden/>
              </w:rPr>
              <w:tab/>
            </w:r>
            <w:r w:rsidR="0093552B">
              <w:rPr>
                <w:webHidden/>
              </w:rPr>
              <w:fldChar w:fldCharType="begin"/>
            </w:r>
            <w:r w:rsidR="0093552B">
              <w:rPr>
                <w:webHidden/>
              </w:rPr>
              <w:instrText xml:space="preserve"> PAGEREF _Toc174952088 \h </w:instrText>
            </w:r>
            <w:r w:rsidR="0093552B">
              <w:rPr>
                <w:webHidden/>
              </w:rPr>
            </w:r>
            <w:r w:rsidR="0093552B">
              <w:rPr>
                <w:webHidden/>
              </w:rPr>
              <w:fldChar w:fldCharType="separate"/>
            </w:r>
            <w:r w:rsidR="0093552B">
              <w:rPr>
                <w:webHidden/>
              </w:rPr>
              <w:t>4</w:t>
            </w:r>
            <w:r w:rsidR="0093552B">
              <w:rPr>
                <w:webHidden/>
              </w:rPr>
              <w:fldChar w:fldCharType="end"/>
            </w:r>
          </w:hyperlink>
        </w:p>
        <w:p w14:paraId="7EF3E24A" w14:textId="77777777" w:rsidR="0093552B" w:rsidRDefault="003352E9">
          <w:pPr>
            <w:pStyle w:val="TOC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174952089" w:history="1">
            <w:r w:rsidR="0093552B" w:rsidRPr="00224D7B">
              <w:rPr>
                <w:rStyle w:val="af"/>
                <w:rFonts w:cs="Huawei Sans"/>
                <w:snapToGrid w:val="0"/>
              </w:rPr>
              <w:t>1.3</w:t>
            </w:r>
            <w:r w:rsidR="0093552B" w:rsidRPr="00224D7B">
              <w:rPr>
                <w:rStyle w:val="af"/>
                <w:rFonts w:hint="eastAsia"/>
              </w:rPr>
              <w:t xml:space="preserve"> </w:t>
            </w:r>
            <w:r w:rsidR="0093552B" w:rsidRPr="00224D7B">
              <w:rPr>
                <w:rStyle w:val="af"/>
                <w:rFonts w:hint="eastAsia"/>
              </w:rPr>
              <w:t>购买</w:t>
            </w:r>
            <w:r w:rsidR="0093552B" w:rsidRPr="00224D7B">
              <w:rPr>
                <w:rStyle w:val="af"/>
              </w:rPr>
              <w:t>OBS</w:t>
            </w:r>
            <w:r w:rsidR="0093552B">
              <w:rPr>
                <w:webHidden/>
              </w:rPr>
              <w:tab/>
            </w:r>
            <w:r w:rsidR="0093552B">
              <w:rPr>
                <w:webHidden/>
              </w:rPr>
              <w:fldChar w:fldCharType="begin"/>
            </w:r>
            <w:r w:rsidR="0093552B">
              <w:rPr>
                <w:webHidden/>
              </w:rPr>
              <w:instrText xml:space="preserve"> PAGEREF _Toc174952089 \h </w:instrText>
            </w:r>
            <w:r w:rsidR="0093552B">
              <w:rPr>
                <w:webHidden/>
              </w:rPr>
            </w:r>
            <w:r w:rsidR="0093552B">
              <w:rPr>
                <w:webHidden/>
              </w:rPr>
              <w:fldChar w:fldCharType="separate"/>
            </w:r>
            <w:r w:rsidR="0093552B">
              <w:rPr>
                <w:webHidden/>
              </w:rPr>
              <w:t>8</w:t>
            </w:r>
            <w:r w:rsidR="0093552B">
              <w:rPr>
                <w:webHidden/>
              </w:rPr>
              <w:fldChar w:fldCharType="end"/>
            </w:r>
          </w:hyperlink>
        </w:p>
        <w:p w14:paraId="6D3D2372" w14:textId="77777777" w:rsidR="0093552B" w:rsidRDefault="003352E9">
          <w:pPr>
            <w:pStyle w:val="TOC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174952090" w:history="1">
            <w:r w:rsidR="0093552B" w:rsidRPr="00224D7B">
              <w:rPr>
                <w:rStyle w:val="af"/>
                <w:rFonts w:cs="Huawei Sans"/>
                <w:bCs/>
                <w:snapToGrid w:val="0"/>
              </w:rPr>
              <w:t>1.3.1</w:t>
            </w:r>
            <w:r w:rsidR="0093552B" w:rsidRPr="00224D7B">
              <w:rPr>
                <w:rStyle w:val="af"/>
                <w:rFonts w:hint="eastAsia"/>
              </w:rPr>
              <w:t xml:space="preserve"> </w:t>
            </w:r>
            <w:r w:rsidR="0093552B" w:rsidRPr="00224D7B">
              <w:rPr>
                <w:rStyle w:val="af"/>
                <w:rFonts w:hint="eastAsia"/>
              </w:rPr>
              <w:t>选取对象存储服务</w:t>
            </w:r>
            <w:r w:rsidR="0093552B" w:rsidRPr="00224D7B">
              <w:rPr>
                <w:rStyle w:val="af"/>
              </w:rPr>
              <w:t>OBS</w:t>
            </w:r>
            <w:r w:rsidR="0093552B">
              <w:rPr>
                <w:webHidden/>
              </w:rPr>
              <w:tab/>
            </w:r>
            <w:r w:rsidR="0093552B">
              <w:rPr>
                <w:webHidden/>
              </w:rPr>
              <w:fldChar w:fldCharType="begin"/>
            </w:r>
            <w:r w:rsidR="0093552B">
              <w:rPr>
                <w:webHidden/>
              </w:rPr>
              <w:instrText xml:space="preserve"> PAGEREF _Toc174952090 \h </w:instrText>
            </w:r>
            <w:r w:rsidR="0093552B">
              <w:rPr>
                <w:webHidden/>
              </w:rPr>
            </w:r>
            <w:r w:rsidR="0093552B">
              <w:rPr>
                <w:webHidden/>
              </w:rPr>
              <w:fldChar w:fldCharType="separate"/>
            </w:r>
            <w:r w:rsidR="0093552B">
              <w:rPr>
                <w:webHidden/>
              </w:rPr>
              <w:t>8</w:t>
            </w:r>
            <w:r w:rsidR="0093552B">
              <w:rPr>
                <w:webHidden/>
              </w:rPr>
              <w:fldChar w:fldCharType="end"/>
            </w:r>
          </w:hyperlink>
        </w:p>
        <w:p w14:paraId="5D85C246" w14:textId="77777777" w:rsidR="0093552B" w:rsidRDefault="003352E9">
          <w:pPr>
            <w:pStyle w:val="TOC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1"/>
              <w:szCs w:val="22"/>
            </w:rPr>
          </w:pPr>
          <w:hyperlink w:anchor="_Toc174952091" w:history="1">
            <w:r w:rsidR="0093552B" w:rsidRPr="00224D7B">
              <w:rPr>
                <w:rStyle w:val="af"/>
                <w:rFonts w:cs="Huawei Sans"/>
                <w:noProof/>
              </w:rPr>
              <w:t>2</w:t>
            </w:r>
            <w:r w:rsidR="0093552B" w:rsidRPr="00224D7B">
              <w:rPr>
                <w:rStyle w:val="af"/>
                <w:rFonts w:hint="eastAsia"/>
                <w:noProof/>
              </w:rPr>
              <w:t xml:space="preserve"> </w:t>
            </w:r>
            <w:r w:rsidR="0093552B" w:rsidRPr="00224D7B">
              <w:rPr>
                <w:rStyle w:val="af"/>
                <w:rFonts w:hint="eastAsia"/>
                <w:noProof/>
              </w:rPr>
              <w:t>搭建</w:t>
            </w:r>
            <w:r w:rsidR="0093552B" w:rsidRPr="00224D7B">
              <w:rPr>
                <w:rStyle w:val="af"/>
                <w:noProof/>
              </w:rPr>
              <w:t>Hadoop</w:t>
            </w:r>
            <w:r w:rsidR="0093552B" w:rsidRPr="00224D7B">
              <w:rPr>
                <w:rStyle w:val="af"/>
                <w:rFonts w:hint="eastAsia"/>
                <w:noProof/>
              </w:rPr>
              <w:t>集群</w:t>
            </w:r>
            <w:r w:rsidR="0093552B">
              <w:rPr>
                <w:noProof/>
                <w:webHidden/>
              </w:rPr>
              <w:tab/>
            </w:r>
            <w:r w:rsidR="0093552B">
              <w:rPr>
                <w:noProof/>
                <w:webHidden/>
              </w:rPr>
              <w:fldChar w:fldCharType="begin"/>
            </w:r>
            <w:r w:rsidR="0093552B">
              <w:rPr>
                <w:noProof/>
                <w:webHidden/>
              </w:rPr>
              <w:instrText xml:space="preserve"> PAGEREF _Toc174952091 \h </w:instrText>
            </w:r>
            <w:r w:rsidR="0093552B">
              <w:rPr>
                <w:noProof/>
                <w:webHidden/>
              </w:rPr>
            </w:r>
            <w:r w:rsidR="0093552B">
              <w:rPr>
                <w:noProof/>
                <w:webHidden/>
              </w:rPr>
              <w:fldChar w:fldCharType="separate"/>
            </w:r>
            <w:r w:rsidR="0093552B">
              <w:rPr>
                <w:noProof/>
                <w:webHidden/>
              </w:rPr>
              <w:t>13</w:t>
            </w:r>
            <w:r w:rsidR="0093552B">
              <w:rPr>
                <w:noProof/>
                <w:webHidden/>
              </w:rPr>
              <w:fldChar w:fldCharType="end"/>
            </w:r>
          </w:hyperlink>
        </w:p>
        <w:p w14:paraId="6F7AECFD" w14:textId="77777777" w:rsidR="0093552B" w:rsidRDefault="003352E9">
          <w:pPr>
            <w:pStyle w:val="TOC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174952092" w:history="1">
            <w:r w:rsidR="0093552B" w:rsidRPr="00224D7B">
              <w:rPr>
                <w:rStyle w:val="af"/>
                <w:rFonts w:cs="Huawei Sans"/>
                <w:snapToGrid w:val="0"/>
              </w:rPr>
              <w:t>2.1</w:t>
            </w:r>
            <w:r w:rsidR="0093552B" w:rsidRPr="00224D7B">
              <w:rPr>
                <w:rStyle w:val="af"/>
                <w:rFonts w:hint="eastAsia"/>
              </w:rPr>
              <w:t xml:space="preserve"> </w:t>
            </w:r>
            <w:r w:rsidR="0093552B" w:rsidRPr="00224D7B">
              <w:rPr>
                <w:rStyle w:val="af"/>
                <w:rFonts w:hint="eastAsia"/>
              </w:rPr>
              <w:t>实验介绍</w:t>
            </w:r>
            <w:r w:rsidR="0093552B">
              <w:rPr>
                <w:webHidden/>
              </w:rPr>
              <w:tab/>
            </w:r>
            <w:r w:rsidR="0093552B">
              <w:rPr>
                <w:webHidden/>
              </w:rPr>
              <w:fldChar w:fldCharType="begin"/>
            </w:r>
            <w:r w:rsidR="0093552B">
              <w:rPr>
                <w:webHidden/>
              </w:rPr>
              <w:instrText xml:space="preserve"> PAGEREF _Toc174952092 \h </w:instrText>
            </w:r>
            <w:r w:rsidR="0093552B">
              <w:rPr>
                <w:webHidden/>
              </w:rPr>
            </w:r>
            <w:r w:rsidR="0093552B">
              <w:rPr>
                <w:webHidden/>
              </w:rPr>
              <w:fldChar w:fldCharType="separate"/>
            </w:r>
            <w:r w:rsidR="0093552B">
              <w:rPr>
                <w:webHidden/>
              </w:rPr>
              <w:t>13</w:t>
            </w:r>
            <w:r w:rsidR="0093552B">
              <w:rPr>
                <w:webHidden/>
              </w:rPr>
              <w:fldChar w:fldCharType="end"/>
            </w:r>
          </w:hyperlink>
        </w:p>
        <w:p w14:paraId="59E2A5E3" w14:textId="77777777" w:rsidR="0093552B" w:rsidRDefault="003352E9">
          <w:pPr>
            <w:pStyle w:val="TOC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174952093" w:history="1">
            <w:r w:rsidR="0093552B" w:rsidRPr="00224D7B">
              <w:rPr>
                <w:rStyle w:val="af"/>
                <w:rFonts w:cs="Huawei Sans"/>
                <w:bCs/>
                <w:snapToGrid w:val="0"/>
              </w:rPr>
              <w:t>2.1.1</w:t>
            </w:r>
            <w:r w:rsidR="0093552B" w:rsidRPr="00224D7B">
              <w:rPr>
                <w:rStyle w:val="af"/>
                <w:rFonts w:hint="eastAsia"/>
              </w:rPr>
              <w:t xml:space="preserve"> </w:t>
            </w:r>
            <w:r w:rsidR="0093552B" w:rsidRPr="00224D7B">
              <w:rPr>
                <w:rStyle w:val="af"/>
                <w:rFonts w:hint="eastAsia"/>
              </w:rPr>
              <w:t>关于本实验</w:t>
            </w:r>
            <w:r w:rsidR="0093552B">
              <w:rPr>
                <w:webHidden/>
              </w:rPr>
              <w:tab/>
            </w:r>
            <w:r w:rsidR="0093552B">
              <w:rPr>
                <w:webHidden/>
              </w:rPr>
              <w:fldChar w:fldCharType="begin"/>
            </w:r>
            <w:r w:rsidR="0093552B">
              <w:rPr>
                <w:webHidden/>
              </w:rPr>
              <w:instrText xml:space="preserve"> PAGEREF _Toc174952093 \h </w:instrText>
            </w:r>
            <w:r w:rsidR="0093552B">
              <w:rPr>
                <w:webHidden/>
              </w:rPr>
            </w:r>
            <w:r w:rsidR="0093552B">
              <w:rPr>
                <w:webHidden/>
              </w:rPr>
              <w:fldChar w:fldCharType="separate"/>
            </w:r>
            <w:r w:rsidR="0093552B">
              <w:rPr>
                <w:webHidden/>
              </w:rPr>
              <w:t>13</w:t>
            </w:r>
            <w:r w:rsidR="0093552B">
              <w:rPr>
                <w:webHidden/>
              </w:rPr>
              <w:fldChar w:fldCharType="end"/>
            </w:r>
          </w:hyperlink>
        </w:p>
        <w:p w14:paraId="6702D898" w14:textId="77777777" w:rsidR="0093552B" w:rsidRDefault="003352E9">
          <w:pPr>
            <w:pStyle w:val="TOC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174952094" w:history="1">
            <w:r w:rsidR="0093552B" w:rsidRPr="00224D7B">
              <w:rPr>
                <w:rStyle w:val="af"/>
                <w:rFonts w:cs="Huawei Sans"/>
                <w:bCs/>
                <w:snapToGrid w:val="0"/>
              </w:rPr>
              <w:t>2.1.2</w:t>
            </w:r>
            <w:r w:rsidR="0093552B" w:rsidRPr="00224D7B">
              <w:rPr>
                <w:rStyle w:val="af"/>
                <w:rFonts w:hint="eastAsia"/>
              </w:rPr>
              <w:t xml:space="preserve"> </w:t>
            </w:r>
            <w:r w:rsidR="0093552B" w:rsidRPr="00224D7B">
              <w:rPr>
                <w:rStyle w:val="af"/>
                <w:rFonts w:hint="eastAsia"/>
              </w:rPr>
              <w:t>实验目的</w:t>
            </w:r>
            <w:r w:rsidR="0093552B">
              <w:rPr>
                <w:webHidden/>
              </w:rPr>
              <w:tab/>
            </w:r>
            <w:r w:rsidR="0093552B">
              <w:rPr>
                <w:webHidden/>
              </w:rPr>
              <w:fldChar w:fldCharType="begin"/>
            </w:r>
            <w:r w:rsidR="0093552B">
              <w:rPr>
                <w:webHidden/>
              </w:rPr>
              <w:instrText xml:space="preserve"> PAGEREF _Toc174952094 \h </w:instrText>
            </w:r>
            <w:r w:rsidR="0093552B">
              <w:rPr>
                <w:webHidden/>
              </w:rPr>
            </w:r>
            <w:r w:rsidR="0093552B">
              <w:rPr>
                <w:webHidden/>
              </w:rPr>
              <w:fldChar w:fldCharType="separate"/>
            </w:r>
            <w:r w:rsidR="0093552B">
              <w:rPr>
                <w:webHidden/>
              </w:rPr>
              <w:t>13</w:t>
            </w:r>
            <w:r w:rsidR="0093552B">
              <w:rPr>
                <w:webHidden/>
              </w:rPr>
              <w:fldChar w:fldCharType="end"/>
            </w:r>
          </w:hyperlink>
        </w:p>
        <w:p w14:paraId="733C24F8" w14:textId="77777777" w:rsidR="0093552B" w:rsidRDefault="003352E9">
          <w:pPr>
            <w:pStyle w:val="TOC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174952095" w:history="1">
            <w:r w:rsidR="0093552B" w:rsidRPr="00224D7B">
              <w:rPr>
                <w:rStyle w:val="af"/>
                <w:rFonts w:cs="Huawei Sans"/>
                <w:snapToGrid w:val="0"/>
              </w:rPr>
              <w:t>2.2</w:t>
            </w:r>
            <w:r w:rsidR="0093552B" w:rsidRPr="00224D7B">
              <w:rPr>
                <w:rStyle w:val="af"/>
              </w:rPr>
              <w:t xml:space="preserve"> Hadoop</w:t>
            </w:r>
            <w:r w:rsidR="0093552B" w:rsidRPr="00224D7B">
              <w:rPr>
                <w:rStyle w:val="af"/>
                <w:rFonts w:hint="eastAsia"/>
              </w:rPr>
              <w:t>集群搭建</w:t>
            </w:r>
            <w:r w:rsidR="0093552B">
              <w:rPr>
                <w:webHidden/>
              </w:rPr>
              <w:tab/>
            </w:r>
            <w:r w:rsidR="0093552B">
              <w:rPr>
                <w:webHidden/>
              </w:rPr>
              <w:fldChar w:fldCharType="begin"/>
            </w:r>
            <w:r w:rsidR="0093552B">
              <w:rPr>
                <w:webHidden/>
              </w:rPr>
              <w:instrText xml:space="preserve"> PAGEREF _Toc174952095 \h </w:instrText>
            </w:r>
            <w:r w:rsidR="0093552B">
              <w:rPr>
                <w:webHidden/>
              </w:rPr>
            </w:r>
            <w:r w:rsidR="0093552B">
              <w:rPr>
                <w:webHidden/>
              </w:rPr>
              <w:fldChar w:fldCharType="separate"/>
            </w:r>
            <w:r w:rsidR="0093552B">
              <w:rPr>
                <w:webHidden/>
              </w:rPr>
              <w:t>14</w:t>
            </w:r>
            <w:r w:rsidR="0093552B">
              <w:rPr>
                <w:webHidden/>
              </w:rPr>
              <w:fldChar w:fldCharType="end"/>
            </w:r>
          </w:hyperlink>
        </w:p>
        <w:p w14:paraId="6563318E" w14:textId="77777777" w:rsidR="0093552B" w:rsidRDefault="003352E9">
          <w:pPr>
            <w:pStyle w:val="TOC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174952096" w:history="1">
            <w:r w:rsidR="0093552B" w:rsidRPr="00224D7B">
              <w:rPr>
                <w:rStyle w:val="af"/>
                <w:rFonts w:cs="Huawei Sans"/>
                <w:bCs/>
                <w:snapToGrid w:val="0"/>
              </w:rPr>
              <w:t>2.2.1</w:t>
            </w:r>
            <w:r w:rsidR="0093552B" w:rsidRPr="00224D7B">
              <w:rPr>
                <w:rStyle w:val="af"/>
                <w:rFonts w:hint="eastAsia"/>
              </w:rPr>
              <w:t xml:space="preserve"> </w:t>
            </w:r>
            <w:r w:rsidR="0093552B" w:rsidRPr="00224D7B">
              <w:rPr>
                <w:rStyle w:val="af"/>
                <w:rFonts w:hint="eastAsia"/>
              </w:rPr>
              <w:t>配置</w:t>
            </w:r>
            <w:r w:rsidR="0093552B" w:rsidRPr="00224D7B">
              <w:rPr>
                <w:rStyle w:val="af"/>
              </w:rPr>
              <w:t>ECS</w:t>
            </w:r>
            <w:r w:rsidR="0093552B">
              <w:rPr>
                <w:webHidden/>
              </w:rPr>
              <w:tab/>
            </w:r>
            <w:r w:rsidR="0093552B">
              <w:rPr>
                <w:webHidden/>
              </w:rPr>
              <w:fldChar w:fldCharType="begin"/>
            </w:r>
            <w:r w:rsidR="0093552B">
              <w:rPr>
                <w:webHidden/>
              </w:rPr>
              <w:instrText xml:space="preserve"> PAGEREF _Toc174952096 \h </w:instrText>
            </w:r>
            <w:r w:rsidR="0093552B">
              <w:rPr>
                <w:webHidden/>
              </w:rPr>
            </w:r>
            <w:r w:rsidR="0093552B">
              <w:rPr>
                <w:webHidden/>
              </w:rPr>
              <w:fldChar w:fldCharType="separate"/>
            </w:r>
            <w:r w:rsidR="0093552B">
              <w:rPr>
                <w:webHidden/>
              </w:rPr>
              <w:t>14</w:t>
            </w:r>
            <w:r w:rsidR="0093552B">
              <w:rPr>
                <w:webHidden/>
              </w:rPr>
              <w:fldChar w:fldCharType="end"/>
            </w:r>
          </w:hyperlink>
        </w:p>
        <w:p w14:paraId="29711158" w14:textId="77777777" w:rsidR="0093552B" w:rsidRDefault="003352E9">
          <w:pPr>
            <w:pStyle w:val="TOC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174952097" w:history="1">
            <w:r w:rsidR="0093552B" w:rsidRPr="00224D7B">
              <w:rPr>
                <w:rStyle w:val="af"/>
                <w:rFonts w:cs="Huawei Sans"/>
                <w:bCs/>
                <w:snapToGrid w:val="0"/>
              </w:rPr>
              <w:t>2.2.2</w:t>
            </w:r>
            <w:r w:rsidR="0093552B" w:rsidRPr="00224D7B">
              <w:rPr>
                <w:rStyle w:val="af"/>
                <w:rFonts w:hint="eastAsia"/>
              </w:rPr>
              <w:t xml:space="preserve"> </w:t>
            </w:r>
            <w:r w:rsidR="0093552B" w:rsidRPr="00224D7B">
              <w:rPr>
                <w:rStyle w:val="af"/>
                <w:rFonts w:hint="eastAsia"/>
              </w:rPr>
              <w:t>确认</w:t>
            </w:r>
            <w:r w:rsidR="0093552B" w:rsidRPr="00224D7B">
              <w:rPr>
                <w:rStyle w:val="af"/>
              </w:rPr>
              <w:t>JDK</w:t>
            </w:r>
            <w:r w:rsidR="0093552B" w:rsidRPr="00224D7B">
              <w:rPr>
                <w:rStyle w:val="af"/>
                <w:rFonts w:hint="eastAsia"/>
              </w:rPr>
              <w:t>是否安装</w:t>
            </w:r>
            <w:r w:rsidR="0093552B">
              <w:rPr>
                <w:webHidden/>
              </w:rPr>
              <w:tab/>
            </w:r>
            <w:r w:rsidR="0093552B">
              <w:rPr>
                <w:webHidden/>
              </w:rPr>
              <w:fldChar w:fldCharType="begin"/>
            </w:r>
            <w:r w:rsidR="0093552B">
              <w:rPr>
                <w:webHidden/>
              </w:rPr>
              <w:instrText xml:space="preserve"> PAGEREF _Toc174952097 \h </w:instrText>
            </w:r>
            <w:r w:rsidR="0093552B">
              <w:rPr>
                <w:webHidden/>
              </w:rPr>
            </w:r>
            <w:r w:rsidR="0093552B">
              <w:rPr>
                <w:webHidden/>
              </w:rPr>
              <w:fldChar w:fldCharType="separate"/>
            </w:r>
            <w:r w:rsidR="0093552B">
              <w:rPr>
                <w:webHidden/>
              </w:rPr>
              <w:t>18</w:t>
            </w:r>
            <w:r w:rsidR="0093552B">
              <w:rPr>
                <w:webHidden/>
              </w:rPr>
              <w:fldChar w:fldCharType="end"/>
            </w:r>
          </w:hyperlink>
        </w:p>
        <w:p w14:paraId="71B32100" w14:textId="77777777" w:rsidR="0093552B" w:rsidRDefault="003352E9">
          <w:pPr>
            <w:pStyle w:val="TOC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174952098" w:history="1">
            <w:r w:rsidR="0093552B" w:rsidRPr="00224D7B">
              <w:rPr>
                <w:rStyle w:val="af"/>
                <w:rFonts w:cs="Huawei Sans"/>
                <w:snapToGrid w:val="0"/>
              </w:rPr>
              <w:t>2.3</w:t>
            </w:r>
            <w:r w:rsidR="0093552B" w:rsidRPr="00224D7B">
              <w:rPr>
                <w:rStyle w:val="af"/>
                <w:rFonts w:hint="eastAsia"/>
              </w:rPr>
              <w:t xml:space="preserve"> </w:t>
            </w:r>
            <w:r w:rsidR="0093552B" w:rsidRPr="00224D7B">
              <w:rPr>
                <w:rStyle w:val="af"/>
                <w:rFonts w:hint="eastAsia"/>
              </w:rPr>
              <w:t>搭建</w:t>
            </w:r>
            <w:r w:rsidR="0093552B" w:rsidRPr="00224D7B">
              <w:rPr>
                <w:rStyle w:val="af"/>
              </w:rPr>
              <w:t>Hadoop</w:t>
            </w:r>
            <w:r w:rsidR="0093552B" w:rsidRPr="00224D7B">
              <w:rPr>
                <w:rStyle w:val="af"/>
                <w:rFonts w:hint="eastAsia"/>
              </w:rPr>
              <w:t>集群</w:t>
            </w:r>
            <w:r w:rsidR="0093552B">
              <w:rPr>
                <w:webHidden/>
              </w:rPr>
              <w:tab/>
            </w:r>
            <w:r w:rsidR="0093552B">
              <w:rPr>
                <w:webHidden/>
              </w:rPr>
              <w:fldChar w:fldCharType="begin"/>
            </w:r>
            <w:r w:rsidR="0093552B">
              <w:rPr>
                <w:webHidden/>
              </w:rPr>
              <w:instrText xml:space="preserve"> PAGEREF _Toc174952098 \h </w:instrText>
            </w:r>
            <w:r w:rsidR="0093552B">
              <w:rPr>
                <w:webHidden/>
              </w:rPr>
            </w:r>
            <w:r w:rsidR="0093552B">
              <w:rPr>
                <w:webHidden/>
              </w:rPr>
              <w:fldChar w:fldCharType="separate"/>
            </w:r>
            <w:r w:rsidR="0093552B">
              <w:rPr>
                <w:webHidden/>
              </w:rPr>
              <w:t>18</w:t>
            </w:r>
            <w:r w:rsidR="0093552B">
              <w:rPr>
                <w:webHidden/>
              </w:rPr>
              <w:fldChar w:fldCharType="end"/>
            </w:r>
          </w:hyperlink>
        </w:p>
        <w:p w14:paraId="0005FA82" w14:textId="77777777" w:rsidR="0093552B" w:rsidRDefault="003352E9">
          <w:pPr>
            <w:pStyle w:val="TOC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174952099" w:history="1">
            <w:r w:rsidR="0093552B" w:rsidRPr="00224D7B">
              <w:rPr>
                <w:rStyle w:val="af"/>
                <w:rFonts w:cs="Huawei Sans"/>
                <w:bCs/>
                <w:snapToGrid w:val="0"/>
              </w:rPr>
              <w:t>2.3.1</w:t>
            </w:r>
            <w:r w:rsidR="0093552B" w:rsidRPr="00224D7B">
              <w:rPr>
                <w:rStyle w:val="af"/>
                <w:rFonts w:hint="eastAsia"/>
              </w:rPr>
              <w:t xml:space="preserve"> </w:t>
            </w:r>
            <w:r w:rsidR="0093552B" w:rsidRPr="00224D7B">
              <w:rPr>
                <w:rStyle w:val="af"/>
                <w:rFonts w:hint="eastAsia"/>
              </w:rPr>
              <w:t>搭建</w:t>
            </w:r>
            <w:r w:rsidR="0093552B" w:rsidRPr="00224D7B">
              <w:rPr>
                <w:rStyle w:val="af"/>
              </w:rPr>
              <w:t>Hadoop</w:t>
            </w:r>
            <w:r w:rsidR="0093552B" w:rsidRPr="00224D7B">
              <w:rPr>
                <w:rStyle w:val="af"/>
                <w:rFonts w:hint="eastAsia"/>
              </w:rPr>
              <w:t>集群</w:t>
            </w:r>
            <w:r w:rsidR="0093552B">
              <w:rPr>
                <w:webHidden/>
              </w:rPr>
              <w:tab/>
            </w:r>
            <w:r w:rsidR="0093552B">
              <w:rPr>
                <w:webHidden/>
              </w:rPr>
              <w:fldChar w:fldCharType="begin"/>
            </w:r>
            <w:r w:rsidR="0093552B">
              <w:rPr>
                <w:webHidden/>
              </w:rPr>
              <w:instrText xml:space="preserve"> PAGEREF _Toc174952099 \h </w:instrText>
            </w:r>
            <w:r w:rsidR="0093552B">
              <w:rPr>
                <w:webHidden/>
              </w:rPr>
            </w:r>
            <w:r w:rsidR="0093552B">
              <w:rPr>
                <w:webHidden/>
              </w:rPr>
              <w:fldChar w:fldCharType="separate"/>
            </w:r>
            <w:r w:rsidR="0093552B">
              <w:rPr>
                <w:webHidden/>
              </w:rPr>
              <w:t>18</w:t>
            </w:r>
            <w:r w:rsidR="0093552B">
              <w:rPr>
                <w:webHidden/>
              </w:rPr>
              <w:fldChar w:fldCharType="end"/>
            </w:r>
          </w:hyperlink>
        </w:p>
        <w:p w14:paraId="00680A4C" w14:textId="77777777" w:rsidR="0093552B" w:rsidRDefault="003352E9">
          <w:pPr>
            <w:pStyle w:val="TOC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174952100" w:history="1">
            <w:r w:rsidR="0093552B" w:rsidRPr="00224D7B">
              <w:rPr>
                <w:rStyle w:val="af"/>
                <w:rFonts w:cs="Huawei Sans"/>
                <w:bCs/>
                <w:snapToGrid w:val="0"/>
              </w:rPr>
              <w:t>2.3.2</w:t>
            </w:r>
            <w:r w:rsidR="0093552B" w:rsidRPr="00224D7B">
              <w:rPr>
                <w:rStyle w:val="af"/>
                <w:rFonts w:hint="eastAsia"/>
              </w:rPr>
              <w:t xml:space="preserve"> </w:t>
            </w:r>
            <w:r w:rsidR="0093552B" w:rsidRPr="00224D7B">
              <w:rPr>
                <w:rStyle w:val="af"/>
                <w:rFonts w:hint="eastAsia"/>
              </w:rPr>
              <w:t>测试与</w:t>
            </w:r>
            <w:r w:rsidR="0093552B" w:rsidRPr="00224D7B">
              <w:rPr>
                <w:rStyle w:val="af"/>
              </w:rPr>
              <w:t>OBS</w:t>
            </w:r>
            <w:r w:rsidR="0093552B" w:rsidRPr="00224D7B">
              <w:rPr>
                <w:rStyle w:val="af"/>
                <w:rFonts w:hint="eastAsia"/>
              </w:rPr>
              <w:t>互联</w:t>
            </w:r>
            <w:r w:rsidR="0093552B">
              <w:rPr>
                <w:webHidden/>
              </w:rPr>
              <w:tab/>
            </w:r>
            <w:r w:rsidR="0093552B">
              <w:rPr>
                <w:webHidden/>
              </w:rPr>
              <w:fldChar w:fldCharType="begin"/>
            </w:r>
            <w:r w:rsidR="0093552B">
              <w:rPr>
                <w:webHidden/>
              </w:rPr>
              <w:instrText xml:space="preserve"> PAGEREF _Toc174952100 \h </w:instrText>
            </w:r>
            <w:r w:rsidR="0093552B">
              <w:rPr>
                <w:webHidden/>
              </w:rPr>
            </w:r>
            <w:r w:rsidR="0093552B">
              <w:rPr>
                <w:webHidden/>
              </w:rPr>
              <w:fldChar w:fldCharType="separate"/>
            </w:r>
            <w:r w:rsidR="0093552B">
              <w:rPr>
                <w:webHidden/>
              </w:rPr>
              <w:t>26</w:t>
            </w:r>
            <w:r w:rsidR="0093552B">
              <w:rPr>
                <w:webHidden/>
              </w:rPr>
              <w:fldChar w:fldCharType="end"/>
            </w:r>
          </w:hyperlink>
        </w:p>
        <w:p w14:paraId="325FBA83" w14:textId="77777777" w:rsidR="0093552B" w:rsidRDefault="003352E9">
          <w:pPr>
            <w:pStyle w:val="TOC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1"/>
              <w:szCs w:val="22"/>
            </w:rPr>
          </w:pPr>
          <w:hyperlink w:anchor="_Toc174952101" w:history="1">
            <w:r w:rsidR="0093552B" w:rsidRPr="00224D7B">
              <w:rPr>
                <w:rStyle w:val="af"/>
                <w:rFonts w:cs="Huawei Sans"/>
                <w:noProof/>
              </w:rPr>
              <w:t>3</w:t>
            </w:r>
            <w:r w:rsidR="0093552B" w:rsidRPr="00224D7B">
              <w:rPr>
                <w:rStyle w:val="af"/>
                <w:noProof/>
              </w:rPr>
              <w:t xml:space="preserve"> Spark</w:t>
            </w:r>
            <w:r w:rsidR="0093552B" w:rsidRPr="00224D7B">
              <w:rPr>
                <w:rStyle w:val="af"/>
                <w:rFonts w:hint="eastAsia"/>
                <w:noProof/>
              </w:rPr>
              <w:t>集群搭建</w:t>
            </w:r>
            <w:r w:rsidR="0093552B">
              <w:rPr>
                <w:noProof/>
                <w:webHidden/>
              </w:rPr>
              <w:tab/>
            </w:r>
            <w:r w:rsidR="0093552B">
              <w:rPr>
                <w:noProof/>
                <w:webHidden/>
              </w:rPr>
              <w:fldChar w:fldCharType="begin"/>
            </w:r>
            <w:r w:rsidR="0093552B">
              <w:rPr>
                <w:noProof/>
                <w:webHidden/>
              </w:rPr>
              <w:instrText xml:space="preserve"> PAGEREF _Toc174952101 \h </w:instrText>
            </w:r>
            <w:r w:rsidR="0093552B">
              <w:rPr>
                <w:noProof/>
                <w:webHidden/>
              </w:rPr>
            </w:r>
            <w:r w:rsidR="0093552B">
              <w:rPr>
                <w:noProof/>
                <w:webHidden/>
              </w:rPr>
              <w:fldChar w:fldCharType="separate"/>
            </w:r>
            <w:r w:rsidR="0093552B">
              <w:rPr>
                <w:noProof/>
                <w:webHidden/>
              </w:rPr>
              <w:t>29</w:t>
            </w:r>
            <w:r w:rsidR="0093552B">
              <w:rPr>
                <w:noProof/>
                <w:webHidden/>
              </w:rPr>
              <w:fldChar w:fldCharType="end"/>
            </w:r>
          </w:hyperlink>
        </w:p>
        <w:p w14:paraId="1D82FDDD" w14:textId="77777777" w:rsidR="0093552B" w:rsidRDefault="003352E9">
          <w:pPr>
            <w:pStyle w:val="TOC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174952102" w:history="1">
            <w:r w:rsidR="0093552B" w:rsidRPr="00224D7B">
              <w:rPr>
                <w:rStyle w:val="af"/>
                <w:rFonts w:cs="Huawei Sans"/>
                <w:snapToGrid w:val="0"/>
              </w:rPr>
              <w:t>3.1</w:t>
            </w:r>
            <w:r w:rsidR="0093552B" w:rsidRPr="00224D7B">
              <w:rPr>
                <w:rStyle w:val="af"/>
                <w:rFonts w:hint="eastAsia"/>
              </w:rPr>
              <w:t xml:space="preserve"> </w:t>
            </w:r>
            <w:r w:rsidR="0093552B" w:rsidRPr="00224D7B">
              <w:rPr>
                <w:rStyle w:val="af"/>
                <w:rFonts w:hint="eastAsia"/>
              </w:rPr>
              <w:t>实验介绍</w:t>
            </w:r>
            <w:r w:rsidR="0093552B">
              <w:rPr>
                <w:webHidden/>
              </w:rPr>
              <w:tab/>
            </w:r>
            <w:r w:rsidR="0093552B">
              <w:rPr>
                <w:webHidden/>
              </w:rPr>
              <w:fldChar w:fldCharType="begin"/>
            </w:r>
            <w:r w:rsidR="0093552B">
              <w:rPr>
                <w:webHidden/>
              </w:rPr>
              <w:instrText xml:space="preserve"> PAGEREF _Toc174952102 \h </w:instrText>
            </w:r>
            <w:r w:rsidR="0093552B">
              <w:rPr>
                <w:webHidden/>
              </w:rPr>
            </w:r>
            <w:r w:rsidR="0093552B">
              <w:rPr>
                <w:webHidden/>
              </w:rPr>
              <w:fldChar w:fldCharType="separate"/>
            </w:r>
            <w:r w:rsidR="0093552B">
              <w:rPr>
                <w:webHidden/>
              </w:rPr>
              <w:t>29</w:t>
            </w:r>
            <w:r w:rsidR="0093552B">
              <w:rPr>
                <w:webHidden/>
              </w:rPr>
              <w:fldChar w:fldCharType="end"/>
            </w:r>
          </w:hyperlink>
        </w:p>
        <w:p w14:paraId="4551D6A2" w14:textId="77777777" w:rsidR="0093552B" w:rsidRDefault="003352E9">
          <w:pPr>
            <w:pStyle w:val="TOC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174952103" w:history="1">
            <w:r w:rsidR="0093552B" w:rsidRPr="00224D7B">
              <w:rPr>
                <w:rStyle w:val="af"/>
                <w:rFonts w:cs="Huawei Sans"/>
                <w:bCs/>
                <w:snapToGrid w:val="0"/>
              </w:rPr>
              <w:t>3.1.1</w:t>
            </w:r>
            <w:r w:rsidR="0093552B" w:rsidRPr="00224D7B">
              <w:rPr>
                <w:rStyle w:val="af"/>
                <w:rFonts w:hint="eastAsia"/>
              </w:rPr>
              <w:t xml:space="preserve"> </w:t>
            </w:r>
            <w:r w:rsidR="0093552B" w:rsidRPr="00224D7B">
              <w:rPr>
                <w:rStyle w:val="af"/>
                <w:rFonts w:hint="eastAsia"/>
              </w:rPr>
              <w:t>关于本实验</w:t>
            </w:r>
            <w:r w:rsidR="0093552B">
              <w:rPr>
                <w:webHidden/>
              </w:rPr>
              <w:tab/>
            </w:r>
            <w:r w:rsidR="0093552B">
              <w:rPr>
                <w:webHidden/>
              </w:rPr>
              <w:fldChar w:fldCharType="begin"/>
            </w:r>
            <w:r w:rsidR="0093552B">
              <w:rPr>
                <w:webHidden/>
              </w:rPr>
              <w:instrText xml:space="preserve"> PAGEREF _Toc174952103 \h </w:instrText>
            </w:r>
            <w:r w:rsidR="0093552B">
              <w:rPr>
                <w:webHidden/>
              </w:rPr>
            </w:r>
            <w:r w:rsidR="0093552B">
              <w:rPr>
                <w:webHidden/>
              </w:rPr>
              <w:fldChar w:fldCharType="separate"/>
            </w:r>
            <w:r w:rsidR="0093552B">
              <w:rPr>
                <w:webHidden/>
              </w:rPr>
              <w:t>29</w:t>
            </w:r>
            <w:r w:rsidR="0093552B">
              <w:rPr>
                <w:webHidden/>
              </w:rPr>
              <w:fldChar w:fldCharType="end"/>
            </w:r>
          </w:hyperlink>
        </w:p>
        <w:p w14:paraId="6FA3EC66" w14:textId="77777777" w:rsidR="0093552B" w:rsidRDefault="003352E9">
          <w:pPr>
            <w:pStyle w:val="TOC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174952104" w:history="1">
            <w:r w:rsidR="0093552B" w:rsidRPr="00224D7B">
              <w:rPr>
                <w:rStyle w:val="af"/>
                <w:rFonts w:cs="Huawei Sans"/>
                <w:bCs/>
                <w:snapToGrid w:val="0"/>
              </w:rPr>
              <w:t>3.1.2</w:t>
            </w:r>
            <w:r w:rsidR="0093552B" w:rsidRPr="00224D7B">
              <w:rPr>
                <w:rStyle w:val="af"/>
                <w:rFonts w:hint="eastAsia"/>
              </w:rPr>
              <w:t xml:space="preserve"> </w:t>
            </w:r>
            <w:r w:rsidR="0093552B" w:rsidRPr="00224D7B">
              <w:rPr>
                <w:rStyle w:val="af"/>
                <w:rFonts w:hint="eastAsia"/>
              </w:rPr>
              <w:t>实验目的</w:t>
            </w:r>
            <w:r w:rsidR="0093552B">
              <w:rPr>
                <w:webHidden/>
              </w:rPr>
              <w:tab/>
            </w:r>
            <w:r w:rsidR="0093552B">
              <w:rPr>
                <w:webHidden/>
              </w:rPr>
              <w:fldChar w:fldCharType="begin"/>
            </w:r>
            <w:r w:rsidR="0093552B">
              <w:rPr>
                <w:webHidden/>
              </w:rPr>
              <w:instrText xml:space="preserve"> PAGEREF _Toc174952104 \h </w:instrText>
            </w:r>
            <w:r w:rsidR="0093552B">
              <w:rPr>
                <w:webHidden/>
              </w:rPr>
            </w:r>
            <w:r w:rsidR="0093552B">
              <w:rPr>
                <w:webHidden/>
              </w:rPr>
              <w:fldChar w:fldCharType="separate"/>
            </w:r>
            <w:r w:rsidR="0093552B">
              <w:rPr>
                <w:webHidden/>
              </w:rPr>
              <w:t>29</w:t>
            </w:r>
            <w:r w:rsidR="0093552B">
              <w:rPr>
                <w:webHidden/>
              </w:rPr>
              <w:fldChar w:fldCharType="end"/>
            </w:r>
          </w:hyperlink>
        </w:p>
        <w:p w14:paraId="7EB1064D" w14:textId="77777777" w:rsidR="0093552B" w:rsidRDefault="003352E9">
          <w:pPr>
            <w:pStyle w:val="TOC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174952105" w:history="1">
            <w:r w:rsidR="0093552B" w:rsidRPr="00224D7B">
              <w:rPr>
                <w:rStyle w:val="af"/>
                <w:rFonts w:cs="Huawei Sans"/>
                <w:snapToGrid w:val="0"/>
              </w:rPr>
              <w:t>3.2</w:t>
            </w:r>
            <w:r w:rsidR="0093552B" w:rsidRPr="00224D7B">
              <w:rPr>
                <w:rStyle w:val="af"/>
              </w:rPr>
              <w:t xml:space="preserve"> Spark</w:t>
            </w:r>
            <w:r w:rsidR="0093552B" w:rsidRPr="00224D7B">
              <w:rPr>
                <w:rStyle w:val="af"/>
                <w:rFonts w:hint="eastAsia"/>
              </w:rPr>
              <w:t>集群存算分离</w:t>
            </w:r>
            <w:r w:rsidR="0093552B">
              <w:rPr>
                <w:webHidden/>
              </w:rPr>
              <w:tab/>
            </w:r>
            <w:r w:rsidR="0093552B">
              <w:rPr>
                <w:webHidden/>
              </w:rPr>
              <w:fldChar w:fldCharType="begin"/>
            </w:r>
            <w:r w:rsidR="0093552B">
              <w:rPr>
                <w:webHidden/>
              </w:rPr>
              <w:instrText xml:space="preserve"> PAGEREF _Toc174952105 \h </w:instrText>
            </w:r>
            <w:r w:rsidR="0093552B">
              <w:rPr>
                <w:webHidden/>
              </w:rPr>
            </w:r>
            <w:r w:rsidR="0093552B">
              <w:rPr>
                <w:webHidden/>
              </w:rPr>
              <w:fldChar w:fldCharType="separate"/>
            </w:r>
            <w:r w:rsidR="0093552B">
              <w:rPr>
                <w:webHidden/>
              </w:rPr>
              <w:t>29</w:t>
            </w:r>
            <w:r w:rsidR="0093552B">
              <w:rPr>
                <w:webHidden/>
              </w:rPr>
              <w:fldChar w:fldCharType="end"/>
            </w:r>
          </w:hyperlink>
        </w:p>
        <w:p w14:paraId="684BC4E9" w14:textId="77777777" w:rsidR="0093552B" w:rsidRDefault="003352E9">
          <w:pPr>
            <w:pStyle w:val="TOC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174952106" w:history="1">
            <w:r w:rsidR="0093552B" w:rsidRPr="00224D7B">
              <w:rPr>
                <w:rStyle w:val="af"/>
                <w:rFonts w:cs="Huawei Sans"/>
                <w:bCs/>
                <w:snapToGrid w:val="0"/>
              </w:rPr>
              <w:t>3.2.1</w:t>
            </w:r>
            <w:r w:rsidR="0093552B" w:rsidRPr="00224D7B">
              <w:rPr>
                <w:rStyle w:val="af"/>
                <w:rFonts w:hint="eastAsia"/>
              </w:rPr>
              <w:t xml:space="preserve"> </w:t>
            </w:r>
            <w:r w:rsidR="0093552B" w:rsidRPr="00224D7B">
              <w:rPr>
                <w:rStyle w:val="af"/>
                <w:rFonts w:hint="eastAsia"/>
              </w:rPr>
              <w:t>搭建</w:t>
            </w:r>
            <w:r w:rsidR="0093552B" w:rsidRPr="00224D7B">
              <w:rPr>
                <w:rStyle w:val="af"/>
              </w:rPr>
              <w:t>Spark</w:t>
            </w:r>
            <w:r w:rsidR="0093552B" w:rsidRPr="00224D7B">
              <w:rPr>
                <w:rStyle w:val="af"/>
                <w:rFonts w:hint="eastAsia"/>
              </w:rPr>
              <w:t>集群</w:t>
            </w:r>
            <w:r w:rsidR="0093552B">
              <w:rPr>
                <w:webHidden/>
              </w:rPr>
              <w:tab/>
            </w:r>
            <w:r w:rsidR="0093552B">
              <w:rPr>
                <w:webHidden/>
              </w:rPr>
              <w:fldChar w:fldCharType="begin"/>
            </w:r>
            <w:r w:rsidR="0093552B">
              <w:rPr>
                <w:webHidden/>
              </w:rPr>
              <w:instrText xml:space="preserve"> PAGEREF _Toc174952106 \h </w:instrText>
            </w:r>
            <w:r w:rsidR="0093552B">
              <w:rPr>
                <w:webHidden/>
              </w:rPr>
            </w:r>
            <w:r w:rsidR="0093552B">
              <w:rPr>
                <w:webHidden/>
              </w:rPr>
              <w:fldChar w:fldCharType="separate"/>
            </w:r>
            <w:r w:rsidR="0093552B">
              <w:rPr>
                <w:webHidden/>
              </w:rPr>
              <w:t>29</w:t>
            </w:r>
            <w:r w:rsidR="0093552B">
              <w:rPr>
                <w:webHidden/>
              </w:rPr>
              <w:fldChar w:fldCharType="end"/>
            </w:r>
          </w:hyperlink>
        </w:p>
        <w:p w14:paraId="3DCE121C" w14:textId="77777777" w:rsidR="0093552B" w:rsidRDefault="003352E9">
          <w:pPr>
            <w:pStyle w:val="TOC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174952107" w:history="1">
            <w:r w:rsidR="0093552B" w:rsidRPr="00224D7B">
              <w:rPr>
                <w:rStyle w:val="af"/>
                <w:rFonts w:cs="Huawei Sans"/>
                <w:bCs/>
                <w:snapToGrid w:val="0"/>
              </w:rPr>
              <w:t>3.2.2</w:t>
            </w:r>
            <w:r w:rsidR="0093552B" w:rsidRPr="00224D7B">
              <w:rPr>
                <w:rStyle w:val="af"/>
                <w:rFonts w:hint="eastAsia"/>
              </w:rPr>
              <w:t xml:space="preserve"> </w:t>
            </w:r>
            <w:r w:rsidR="0093552B" w:rsidRPr="00224D7B">
              <w:rPr>
                <w:rStyle w:val="af"/>
                <w:rFonts w:hint="eastAsia"/>
              </w:rPr>
              <w:t>验证存算分离</w:t>
            </w:r>
            <w:r w:rsidR="0093552B">
              <w:rPr>
                <w:webHidden/>
              </w:rPr>
              <w:tab/>
            </w:r>
            <w:r w:rsidR="0093552B">
              <w:rPr>
                <w:webHidden/>
              </w:rPr>
              <w:fldChar w:fldCharType="begin"/>
            </w:r>
            <w:r w:rsidR="0093552B">
              <w:rPr>
                <w:webHidden/>
              </w:rPr>
              <w:instrText xml:space="preserve"> PAGEREF _Toc174952107 \h </w:instrText>
            </w:r>
            <w:r w:rsidR="0093552B">
              <w:rPr>
                <w:webHidden/>
              </w:rPr>
            </w:r>
            <w:r w:rsidR="0093552B">
              <w:rPr>
                <w:webHidden/>
              </w:rPr>
              <w:fldChar w:fldCharType="separate"/>
            </w:r>
            <w:r w:rsidR="0093552B">
              <w:rPr>
                <w:webHidden/>
              </w:rPr>
              <w:t>30</w:t>
            </w:r>
            <w:r w:rsidR="0093552B">
              <w:rPr>
                <w:webHidden/>
              </w:rPr>
              <w:fldChar w:fldCharType="end"/>
            </w:r>
          </w:hyperlink>
        </w:p>
        <w:p w14:paraId="2599927E" w14:textId="77777777" w:rsidR="0093552B" w:rsidRDefault="003352E9">
          <w:pPr>
            <w:pStyle w:val="TOC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1"/>
              <w:szCs w:val="22"/>
            </w:rPr>
          </w:pPr>
          <w:hyperlink w:anchor="_Toc174952108" w:history="1">
            <w:r w:rsidR="0093552B" w:rsidRPr="00224D7B">
              <w:rPr>
                <w:rStyle w:val="af"/>
                <w:rFonts w:cs="Huawei Sans"/>
                <w:noProof/>
              </w:rPr>
              <w:t>4</w:t>
            </w:r>
            <w:r w:rsidR="0093552B" w:rsidRPr="00224D7B">
              <w:rPr>
                <w:rStyle w:val="af"/>
                <w:rFonts w:hint="eastAsia"/>
                <w:noProof/>
              </w:rPr>
              <w:t xml:space="preserve"> </w:t>
            </w:r>
            <w:r w:rsidR="0093552B" w:rsidRPr="00224D7B">
              <w:rPr>
                <w:rStyle w:val="af"/>
                <w:rFonts w:hint="eastAsia"/>
                <w:noProof/>
              </w:rPr>
              <w:t>释放实验资源</w:t>
            </w:r>
            <w:r w:rsidR="0093552B">
              <w:rPr>
                <w:noProof/>
                <w:webHidden/>
              </w:rPr>
              <w:tab/>
            </w:r>
            <w:r w:rsidR="0093552B">
              <w:rPr>
                <w:noProof/>
                <w:webHidden/>
              </w:rPr>
              <w:fldChar w:fldCharType="begin"/>
            </w:r>
            <w:r w:rsidR="0093552B">
              <w:rPr>
                <w:noProof/>
                <w:webHidden/>
              </w:rPr>
              <w:instrText xml:space="preserve"> PAGEREF _Toc174952108 \h </w:instrText>
            </w:r>
            <w:r w:rsidR="0093552B">
              <w:rPr>
                <w:noProof/>
                <w:webHidden/>
              </w:rPr>
            </w:r>
            <w:r w:rsidR="0093552B">
              <w:rPr>
                <w:noProof/>
                <w:webHidden/>
              </w:rPr>
              <w:fldChar w:fldCharType="separate"/>
            </w:r>
            <w:r w:rsidR="0093552B">
              <w:rPr>
                <w:noProof/>
                <w:webHidden/>
              </w:rPr>
              <w:t>32</w:t>
            </w:r>
            <w:r w:rsidR="0093552B">
              <w:rPr>
                <w:noProof/>
                <w:webHidden/>
              </w:rPr>
              <w:fldChar w:fldCharType="end"/>
            </w:r>
          </w:hyperlink>
        </w:p>
        <w:p w14:paraId="0F95A8D8" w14:textId="77777777" w:rsidR="0093552B" w:rsidRDefault="003352E9">
          <w:pPr>
            <w:pStyle w:val="TOC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174952109" w:history="1">
            <w:r w:rsidR="0093552B" w:rsidRPr="00224D7B">
              <w:rPr>
                <w:rStyle w:val="af"/>
                <w:rFonts w:cs="Huawei Sans"/>
                <w:snapToGrid w:val="0"/>
              </w:rPr>
              <w:t>4.1</w:t>
            </w:r>
            <w:r w:rsidR="0093552B" w:rsidRPr="00224D7B">
              <w:rPr>
                <w:rStyle w:val="af"/>
                <w:rFonts w:ascii="Open Sans" w:hAnsi="Open Sans" w:cs="Open Sans" w:hint="eastAsia"/>
              </w:rPr>
              <w:t xml:space="preserve"> </w:t>
            </w:r>
            <w:r w:rsidR="0093552B" w:rsidRPr="00224D7B">
              <w:rPr>
                <w:rStyle w:val="af"/>
                <w:rFonts w:ascii="Open Sans" w:hAnsi="Open Sans" w:cs="Open Sans" w:hint="eastAsia"/>
              </w:rPr>
              <w:t>删除</w:t>
            </w:r>
            <w:r w:rsidR="0093552B" w:rsidRPr="00224D7B">
              <w:rPr>
                <w:rStyle w:val="af"/>
                <w:rFonts w:ascii="Open Sans" w:hAnsi="Open Sans" w:cs="Open Sans"/>
              </w:rPr>
              <w:t>ECS</w:t>
            </w:r>
            <w:r w:rsidR="0093552B" w:rsidRPr="00224D7B">
              <w:rPr>
                <w:rStyle w:val="af"/>
                <w:rFonts w:ascii="Open Sans" w:hAnsi="Open Sans" w:cs="Open Sans" w:hint="eastAsia"/>
              </w:rPr>
              <w:t>弹性云服务器</w:t>
            </w:r>
            <w:r w:rsidR="0093552B">
              <w:rPr>
                <w:webHidden/>
              </w:rPr>
              <w:tab/>
            </w:r>
            <w:r w:rsidR="0093552B">
              <w:rPr>
                <w:webHidden/>
              </w:rPr>
              <w:fldChar w:fldCharType="begin"/>
            </w:r>
            <w:r w:rsidR="0093552B">
              <w:rPr>
                <w:webHidden/>
              </w:rPr>
              <w:instrText xml:space="preserve"> PAGEREF _Toc174952109 \h </w:instrText>
            </w:r>
            <w:r w:rsidR="0093552B">
              <w:rPr>
                <w:webHidden/>
              </w:rPr>
            </w:r>
            <w:r w:rsidR="0093552B">
              <w:rPr>
                <w:webHidden/>
              </w:rPr>
              <w:fldChar w:fldCharType="separate"/>
            </w:r>
            <w:r w:rsidR="0093552B">
              <w:rPr>
                <w:webHidden/>
              </w:rPr>
              <w:t>32</w:t>
            </w:r>
            <w:r w:rsidR="0093552B">
              <w:rPr>
                <w:webHidden/>
              </w:rPr>
              <w:fldChar w:fldCharType="end"/>
            </w:r>
          </w:hyperlink>
        </w:p>
        <w:p w14:paraId="7B7B1B5D" w14:textId="77777777" w:rsidR="0093552B" w:rsidRDefault="003352E9">
          <w:pPr>
            <w:pStyle w:val="TOC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174952110" w:history="1">
            <w:r w:rsidR="0093552B" w:rsidRPr="00224D7B">
              <w:rPr>
                <w:rStyle w:val="af"/>
                <w:rFonts w:cs="Huawei Sans"/>
                <w:snapToGrid w:val="0"/>
              </w:rPr>
              <w:t>4.2</w:t>
            </w:r>
            <w:r w:rsidR="0093552B" w:rsidRPr="00224D7B">
              <w:rPr>
                <w:rStyle w:val="af"/>
                <w:rFonts w:cs="Huawei Sans" w:hint="eastAsia"/>
              </w:rPr>
              <w:t xml:space="preserve"> </w:t>
            </w:r>
            <w:r w:rsidR="0093552B" w:rsidRPr="00224D7B">
              <w:rPr>
                <w:rStyle w:val="af"/>
                <w:rFonts w:cs="Huawei Sans" w:hint="eastAsia"/>
              </w:rPr>
              <w:t>删除</w:t>
            </w:r>
            <w:r w:rsidR="0093552B" w:rsidRPr="00224D7B">
              <w:rPr>
                <w:rStyle w:val="af"/>
                <w:rFonts w:cs="Huawei Sans"/>
              </w:rPr>
              <w:t>OBS</w:t>
            </w:r>
            <w:r w:rsidR="0093552B" w:rsidRPr="00224D7B">
              <w:rPr>
                <w:rStyle w:val="af"/>
                <w:rFonts w:cs="Huawei Sans" w:hint="eastAsia"/>
              </w:rPr>
              <w:t>对象存储</w:t>
            </w:r>
            <w:r w:rsidR="0093552B">
              <w:rPr>
                <w:webHidden/>
              </w:rPr>
              <w:tab/>
            </w:r>
            <w:r w:rsidR="0093552B">
              <w:rPr>
                <w:webHidden/>
              </w:rPr>
              <w:fldChar w:fldCharType="begin"/>
            </w:r>
            <w:r w:rsidR="0093552B">
              <w:rPr>
                <w:webHidden/>
              </w:rPr>
              <w:instrText xml:space="preserve"> PAGEREF _Toc174952110 \h </w:instrText>
            </w:r>
            <w:r w:rsidR="0093552B">
              <w:rPr>
                <w:webHidden/>
              </w:rPr>
            </w:r>
            <w:r w:rsidR="0093552B">
              <w:rPr>
                <w:webHidden/>
              </w:rPr>
              <w:fldChar w:fldCharType="separate"/>
            </w:r>
            <w:r w:rsidR="0093552B">
              <w:rPr>
                <w:webHidden/>
              </w:rPr>
              <w:t>33</w:t>
            </w:r>
            <w:r w:rsidR="0093552B">
              <w:rPr>
                <w:webHidden/>
              </w:rPr>
              <w:fldChar w:fldCharType="end"/>
            </w:r>
          </w:hyperlink>
        </w:p>
        <w:p w14:paraId="3CD5C821" w14:textId="77777777" w:rsidR="0093552B" w:rsidRDefault="003352E9">
          <w:pPr>
            <w:pStyle w:val="TOC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174952111" w:history="1">
            <w:r w:rsidR="0093552B" w:rsidRPr="00224D7B">
              <w:rPr>
                <w:rStyle w:val="af"/>
                <w:rFonts w:cs="Huawei Sans"/>
                <w:snapToGrid w:val="0"/>
              </w:rPr>
              <w:t>4.3</w:t>
            </w:r>
            <w:r w:rsidR="0093552B" w:rsidRPr="00224D7B">
              <w:rPr>
                <w:rStyle w:val="af"/>
                <w:rFonts w:hint="eastAsia"/>
              </w:rPr>
              <w:t xml:space="preserve"> </w:t>
            </w:r>
            <w:r w:rsidR="0093552B" w:rsidRPr="00224D7B">
              <w:rPr>
                <w:rStyle w:val="af"/>
                <w:rFonts w:hint="eastAsia"/>
              </w:rPr>
              <w:t>资源检查</w:t>
            </w:r>
            <w:r w:rsidR="0093552B">
              <w:rPr>
                <w:webHidden/>
              </w:rPr>
              <w:tab/>
            </w:r>
            <w:r w:rsidR="0093552B">
              <w:rPr>
                <w:webHidden/>
              </w:rPr>
              <w:fldChar w:fldCharType="begin"/>
            </w:r>
            <w:r w:rsidR="0093552B">
              <w:rPr>
                <w:webHidden/>
              </w:rPr>
              <w:instrText xml:space="preserve"> PAGEREF _Toc174952111 \h </w:instrText>
            </w:r>
            <w:r w:rsidR="0093552B">
              <w:rPr>
                <w:webHidden/>
              </w:rPr>
            </w:r>
            <w:r w:rsidR="0093552B">
              <w:rPr>
                <w:webHidden/>
              </w:rPr>
              <w:fldChar w:fldCharType="separate"/>
            </w:r>
            <w:r w:rsidR="0093552B">
              <w:rPr>
                <w:webHidden/>
              </w:rPr>
              <w:t>33</w:t>
            </w:r>
            <w:r w:rsidR="0093552B">
              <w:rPr>
                <w:webHidden/>
              </w:rPr>
              <w:fldChar w:fldCharType="end"/>
            </w:r>
          </w:hyperlink>
        </w:p>
        <w:p w14:paraId="706B71E0" w14:textId="77777777" w:rsidR="0093552B" w:rsidRDefault="003352E9">
          <w:pPr>
            <w:pStyle w:val="TOC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1"/>
              <w:szCs w:val="22"/>
            </w:rPr>
          </w:pPr>
          <w:hyperlink w:anchor="_Toc174952112" w:history="1">
            <w:r w:rsidR="0093552B" w:rsidRPr="00224D7B">
              <w:rPr>
                <w:rStyle w:val="af"/>
                <w:rFonts w:cs="Huawei Sans"/>
                <w:noProof/>
              </w:rPr>
              <w:t>5</w:t>
            </w:r>
            <w:r w:rsidR="0093552B" w:rsidRPr="00224D7B">
              <w:rPr>
                <w:rStyle w:val="af"/>
                <w:rFonts w:hint="eastAsia"/>
                <w:noProof/>
              </w:rPr>
              <w:t xml:space="preserve"> </w:t>
            </w:r>
            <w:r w:rsidR="0093552B" w:rsidRPr="00224D7B">
              <w:rPr>
                <w:rStyle w:val="af"/>
                <w:rFonts w:hint="eastAsia"/>
                <w:noProof/>
              </w:rPr>
              <w:t>附录</w:t>
            </w:r>
            <w:r w:rsidR="0093552B" w:rsidRPr="00224D7B">
              <w:rPr>
                <w:rStyle w:val="af"/>
                <w:noProof/>
              </w:rPr>
              <w:t xml:space="preserve"> </w:t>
            </w:r>
            <w:r w:rsidR="0093552B" w:rsidRPr="00224D7B">
              <w:rPr>
                <w:rStyle w:val="af"/>
                <w:rFonts w:hint="eastAsia"/>
                <w:noProof/>
              </w:rPr>
              <w:t>安装</w:t>
            </w:r>
            <w:r w:rsidR="0093552B" w:rsidRPr="00224D7B">
              <w:rPr>
                <w:rStyle w:val="af"/>
                <w:noProof/>
              </w:rPr>
              <w:t>OpenJDK</w:t>
            </w:r>
            <w:r w:rsidR="0093552B">
              <w:rPr>
                <w:noProof/>
                <w:webHidden/>
              </w:rPr>
              <w:tab/>
            </w:r>
            <w:r w:rsidR="0093552B">
              <w:rPr>
                <w:noProof/>
                <w:webHidden/>
              </w:rPr>
              <w:fldChar w:fldCharType="begin"/>
            </w:r>
            <w:r w:rsidR="0093552B">
              <w:rPr>
                <w:noProof/>
                <w:webHidden/>
              </w:rPr>
              <w:instrText xml:space="preserve"> PAGEREF _Toc174952112 \h </w:instrText>
            </w:r>
            <w:r w:rsidR="0093552B">
              <w:rPr>
                <w:noProof/>
                <w:webHidden/>
              </w:rPr>
            </w:r>
            <w:r w:rsidR="0093552B">
              <w:rPr>
                <w:noProof/>
                <w:webHidden/>
              </w:rPr>
              <w:fldChar w:fldCharType="separate"/>
            </w:r>
            <w:r w:rsidR="0093552B">
              <w:rPr>
                <w:noProof/>
                <w:webHidden/>
              </w:rPr>
              <w:t>33</w:t>
            </w:r>
            <w:r w:rsidR="0093552B">
              <w:rPr>
                <w:noProof/>
                <w:webHidden/>
              </w:rPr>
              <w:fldChar w:fldCharType="end"/>
            </w:r>
          </w:hyperlink>
        </w:p>
        <w:p w14:paraId="64FCA10C" w14:textId="77777777" w:rsidR="0093552B" w:rsidRDefault="003352E9">
          <w:pPr>
            <w:pStyle w:val="TOC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1"/>
              <w:szCs w:val="22"/>
            </w:rPr>
          </w:pPr>
          <w:hyperlink w:anchor="_Toc174952113" w:history="1">
            <w:r w:rsidR="0093552B" w:rsidRPr="00224D7B">
              <w:rPr>
                <w:rStyle w:val="af"/>
                <w:rFonts w:cs="Huawei Sans"/>
                <w:noProof/>
              </w:rPr>
              <w:t>6</w:t>
            </w:r>
            <w:r w:rsidR="0093552B" w:rsidRPr="00224D7B">
              <w:rPr>
                <w:rStyle w:val="af"/>
                <w:rFonts w:hint="eastAsia"/>
                <w:noProof/>
              </w:rPr>
              <w:t xml:space="preserve"> </w:t>
            </w:r>
            <w:r w:rsidR="0093552B" w:rsidRPr="00224D7B">
              <w:rPr>
                <w:rStyle w:val="af"/>
                <w:rFonts w:hint="eastAsia"/>
                <w:noProof/>
              </w:rPr>
              <w:t>附录</w:t>
            </w:r>
            <w:r w:rsidR="0093552B" w:rsidRPr="00224D7B">
              <w:rPr>
                <w:rStyle w:val="af"/>
                <w:noProof/>
              </w:rPr>
              <w:t xml:space="preserve"> Linux</w:t>
            </w:r>
            <w:r w:rsidR="0093552B" w:rsidRPr="00224D7B">
              <w:rPr>
                <w:rStyle w:val="af"/>
                <w:rFonts w:hint="eastAsia"/>
                <w:noProof/>
              </w:rPr>
              <w:t>常用命令</w:t>
            </w:r>
            <w:r w:rsidR="0093552B">
              <w:rPr>
                <w:noProof/>
                <w:webHidden/>
              </w:rPr>
              <w:tab/>
            </w:r>
            <w:r w:rsidR="0093552B">
              <w:rPr>
                <w:noProof/>
                <w:webHidden/>
              </w:rPr>
              <w:fldChar w:fldCharType="begin"/>
            </w:r>
            <w:r w:rsidR="0093552B">
              <w:rPr>
                <w:noProof/>
                <w:webHidden/>
              </w:rPr>
              <w:instrText xml:space="preserve"> PAGEREF _Toc174952113 \h </w:instrText>
            </w:r>
            <w:r w:rsidR="0093552B">
              <w:rPr>
                <w:noProof/>
                <w:webHidden/>
              </w:rPr>
            </w:r>
            <w:r w:rsidR="0093552B">
              <w:rPr>
                <w:noProof/>
                <w:webHidden/>
              </w:rPr>
              <w:fldChar w:fldCharType="separate"/>
            </w:r>
            <w:r w:rsidR="0093552B">
              <w:rPr>
                <w:noProof/>
                <w:webHidden/>
              </w:rPr>
              <w:t>34</w:t>
            </w:r>
            <w:r w:rsidR="0093552B">
              <w:rPr>
                <w:noProof/>
                <w:webHidden/>
              </w:rPr>
              <w:fldChar w:fldCharType="end"/>
            </w:r>
          </w:hyperlink>
        </w:p>
        <w:p w14:paraId="4ABB412B" w14:textId="77777777" w:rsidR="0093552B" w:rsidRDefault="003352E9">
          <w:pPr>
            <w:pStyle w:val="TOC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174952114" w:history="1">
            <w:r w:rsidR="0093552B" w:rsidRPr="00224D7B">
              <w:rPr>
                <w:rStyle w:val="af"/>
                <w:rFonts w:cs="Huawei Sans"/>
                <w:snapToGrid w:val="0"/>
              </w:rPr>
              <w:t>6.1</w:t>
            </w:r>
            <w:r w:rsidR="0093552B" w:rsidRPr="00224D7B">
              <w:rPr>
                <w:rStyle w:val="af"/>
              </w:rPr>
              <w:t xml:space="preserve"> ls</w:t>
            </w:r>
            <w:r w:rsidR="0093552B" w:rsidRPr="00224D7B">
              <w:rPr>
                <w:rStyle w:val="af"/>
                <w:rFonts w:hint="eastAsia"/>
              </w:rPr>
              <w:t>命令</w:t>
            </w:r>
            <w:r w:rsidR="0093552B">
              <w:rPr>
                <w:webHidden/>
              </w:rPr>
              <w:tab/>
            </w:r>
            <w:r w:rsidR="0093552B">
              <w:rPr>
                <w:webHidden/>
              </w:rPr>
              <w:fldChar w:fldCharType="begin"/>
            </w:r>
            <w:r w:rsidR="0093552B">
              <w:rPr>
                <w:webHidden/>
              </w:rPr>
              <w:instrText xml:space="preserve"> PAGEREF _Toc174952114 \h </w:instrText>
            </w:r>
            <w:r w:rsidR="0093552B">
              <w:rPr>
                <w:webHidden/>
              </w:rPr>
            </w:r>
            <w:r w:rsidR="0093552B">
              <w:rPr>
                <w:webHidden/>
              </w:rPr>
              <w:fldChar w:fldCharType="separate"/>
            </w:r>
            <w:r w:rsidR="0093552B">
              <w:rPr>
                <w:webHidden/>
              </w:rPr>
              <w:t>34</w:t>
            </w:r>
            <w:r w:rsidR="0093552B">
              <w:rPr>
                <w:webHidden/>
              </w:rPr>
              <w:fldChar w:fldCharType="end"/>
            </w:r>
          </w:hyperlink>
        </w:p>
        <w:p w14:paraId="0CBFF979" w14:textId="77777777" w:rsidR="0093552B" w:rsidRDefault="003352E9">
          <w:pPr>
            <w:pStyle w:val="TOC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174952115" w:history="1">
            <w:r w:rsidR="0093552B" w:rsidRPr="00224D7B">
              <w:rPr>
                <w:rStyle w:val="af"/>
                <w:rFonts w:cs="Huawei Sans"/>
                <w:snapToGrid w:val="0"/>
              </w:rPr>
              <w:t>6.2</w:t>
            </w:r>
            <w:r w:rsidR="0093552B" w:rsidRPr="00224D7B">
              <w:rPr>
                <w:rStyle w:val="af"/>
              </w:rPr>
              <w:t xml:space="preserve"> cd</w:t>
            </w:r>
            <w:r w:rsidR="0093552B" w:rsidRPr="00224D7B">
              <w:rPr>
                <w:rStyle w:val="af"/>
                <w:rFonts w:hint="eastAsia"/>
              </w:rPr>
              <w:t>命令</w:t>
            </w:r>
            <w:r w:rsidR="0093552B">
              <w:rPr>
                <w:webHidden/>
              </w:rPr>
              <w:tab/>
            </w:r>
            <w:r w:rsidR="0093552B">
              <w:rPr>
                <w:webHidden/>
              </w:rPr>
              <w:fldChar w:fldCharType="begin"/>
            </w:r>
            <w:r w:rsidR="0093552B">
              <w:rPr>
                <w:webHidden/>
              </w:rPr>
              <w:instrText xml:space="preserve"> PAGEREF _Toc174952115 \h </w:instrText>
            </w:r>
            <w:r w:rsidR="0093552B">
              <w:rPr>
                <w:webHidden/>
              </w:rPr>
            </w:r>
            <w:r w:rsidR="0093552B">
              <w:rPr>
                <w:webHidden/>
              </w:rPr>
              <w:fldChar w:fldCharType="separate"/>
            </w:r>
            <w:r w:rsidR="0093552B">
              <w:rPr>
                <w:webHidden/>
              </w:rPr>
              <w:t>34</w:t>
            </w:r>
            <w:r w:rsidR="0093552B">
              <w:rPr>
                <w:webHidden/>
              </w:rPr>
              <w:fldChar w:fldCharType="end"/>
            </w:r>
          </w:hyperlink>
        </w:p>
        <w:p w14:paraId="3BD24B2F" w14:textId="77777777" w:rsidR="0093552B" w:rsidRDefault="003352E9">
          <w:pPr>
            <w:pStyle w:val="TOC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174952116" w:history="1">
            <w:r w:rsidR="0093552B" w:rsidRPr="00224D7B">
              <w:rPr>
                <w:rStyle w:val="af"/>
                <w:rFonts w:cs="Huawei Sans"/>
                <w:snapToGrid w:val="0"/>
              </w:rPr>
              <w:t>6.3</w:t>
            </w:r>
            <w:r w:rsidR="0093552B" w:rsidRPr="00224D7B">
              <w:rPr>
                <w:rStyle w:val="af"/>
              </w:rPr>
              <w:t xml:space="preserve"> pwd</w:t>
            </w:r>
            <w:r w:rsidR="0093552B" w:rsidRPr="00224D7B">
              <w:rPr>
                <w:rStyle w:val="af"/>
                <w:rFonts w:hint="eastAsia"/>
              </w:rPr>
              <w:t>命令</w:t>
            </w:r>
            <w:r w:rsidR="0093552B">
              <w:rPr>
                <w:webHidden/>
              </w:rPr>
              <w:tab/>
            </w:r>
            <w:r w:rsidR="0093552B">
              <w:rPr>
                <w:webHidden/>
              </w:rPr>
              <w:fldChar w:fldCharType="begin"/>
            </w:r>
            <w:r w:rsidR="0093552B">
              <w:rPr>
                <w:webHidden/>
              </w:rPr>
              <w:instrText xml:space="preserve"> PAGEREF _Toc174952116 \h </w:instrText>
            </w:r>
            <w:r w:rsidR="0093552B">
              <w:rPr>
                <w:webHidden/>
              </w:rPr>
            </w:r>
            <w:r w:rsidR="0093552B">
              <w:rPr>
                <w:webHidden/>
              </w:rPr>
              <w:fldChar w:fldCharType="separate"/>
            </w:r>
            <w:r w:rsidR="0093552B">
              <w:rPr>
                <w:webHidden/>
              </w:rPr>
              <w:t>34</w:t>
            </w:r>
            <w:r w:rsidR="0093552B">
              <w:rPr>
                <w:webHidden/>
              </w:rPr>
              <w:fldChar w:fldCharType="end"/>
            </w:r>
          </w:hyperlink>
        </w:p>
        <w:p w14:paraId="0D9B14B5" w14:textId="77777777" w:rsidR="0093552B" w:rsidRDefault="003352E9">
          <w:pPr>
            <w:pStyle w:val="TOC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174952117" w:history="1">
            <w:r w:rsidR="0093552B" w:rsidRPr="00224D7B">
              <w:rPr>
                <w:rStyle w:val="af"/>
                <w:rFonts w:cs="Huawei Sans"/>
                <w:snapToGrid w:val="0"/>
              </w:rPr>
              <w:t>6.4</w:t>
            </w:r>
            <w:r w:rsidR="0093552B" w:rsidRPr="00224D7B">
              <w:rPr>
                <w:rStyle w:val="af"/>
              </w:rPr>
              <w:t xml:space="preserve"> mkdir</w:t>
            </w:r>
            <w:r w:rsidR="0093552B" w:rsidRPr="00224D7B">
              <w:rPr>
                <w:rStyle w:val="af"/>
                <w:rFonts w:hint="eastAsia"/>
              </w:rPr>
              <w:t>命令</w:t>
            </w:r>
            <w:r w:rsidR="0093552B">
              <w:rPr>
                <w:webHidden/>
              </w:rPr>
              <w:tab/>
            </w:r>
            <w:r w:rsidR="0093552B">
              <w:rPr>
                <w:webHidden/>
              </w:rPr>
              <w:fldChar w:fldCharType="begin"/>
            </w:r>
            <w:r w:rsidR="0093552B">
              <w:rPr>
                <w:webHidden/>
              </w:rPr>
              <w:instrText xml:space="preserve"> PAGEREF _Toc174952117 \h </w:instrText>
            </w:r>
            <w:r w:rsidR="0093552B">
              <w:rPr>
                <w:webHidden/>
              </w:rPr>
            </w:r>
            <w:r w:rsidR="0093552B">
              <w:rPr>
                <w:webHidden/>
              </w:rPr>
              <w:fldChar w:fldCharType="separate"/>
            </w:r>
            <w:r w:rsidR="0093552B">
              <w:rPr>
                <w:webHidden/>
              </w:rPr>
              <w:t>35</w:t>
            </w:r>
            <w:r w:rsidR="0093552B">
              <w:rPr>
                <w:webHidden/>
              </w:rPr>
              <w:fldChar w:fldCharType="end"/>
            </w:r>
          </w:hyperlink>
        </w:p>
        <w:p w14:paraId="117613F0" w14:textId="77777777" w:rsidR="0093552B" w:rsidRDefault="003352E9">
          <w:pPr>
            <w:pStyle w:val="TOC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174952118" w:history="1">
            <w:r w:rsidR="0093552B" w:rsidRPr="00224D7B">
              <w:rPr>
                <w:rStyle w:val="af"/>
                <w:rFonts w:cs="Huawei Sans"/>
                <w:snapToGrid w:val="0"/>
              </w:rPr>
              <w:t>6.5</w:t>
            </w:r>
            <w:r w:rsidR="0093552B" w:rsidRPr="00224D7B">
              <w:rPr>
                <w:rStyle w:val="af"/>
              </w:rPr>
              <w:t xml:space="preserve"> rm</w:t>
            </w:r>
            <w:r w:rsidR="0093552B" w:rsidRPr="00224D7B">
              <w:rPr>
                <w:rStyle w:val="af"/>
                <w:rFonts w:hint="eastAsia"/>
              </w:rPr>
              <w:t>命令</w:t>
            </w:r>
            <w:r w:rsidR="0093552B">
              <w:rPr>
                <w:webHidden/>
              </w:rPr>
              <w:tab/>
            </w:r>
            <w:r w:rsidR="0093552B">
              <w:rPr>
                <w:webHidden/>
              </w:rPr>
              <w:fldChar w:fldCharType="begin"/>
            </w:r>
            <w:r w:rsidR="0093552B">
              <w:rPr>
                <w:webHidden/>
              </w:rPr>
              <w:instrText xml:space="preserve"> PAGEREF _Toc174952118 \h </w:instrText>
            </w:r>
            <w:r w:rsidR="0093552B">
              <w:rPr>
                <w:webHidden/>
              </w:rPr>
            </w:r>
            <w:r w:rsidR="0093552B">
              <w:rPr>
                <w:webHidden/>
              </w:rPr>
              <w:fldChar w:fldCharType="separate"/>
            </w:r>
            <w:r w:rsidR="0093552B">
              <w:rPr>
                <w:webHidden/>
              </w:rPr>
              <w:t>35</w:t>
            </w:r>
            <w:r w:rsidR="0093552B">
              <w:rPr>
                <w:webHidden/>
              </w:rPr>
              <w:fldChar w:fldCharType="end"/>
            </w:r>
          </w:hyperlink>
        </w:p>
        <w:p w14:paraId="79E789CB" w14:textId="77777777" w:rsidR="0093552B" w:rsidRDefault="003352E9">
          <w:pPr>
            <w:pStyle w:val="TOC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174952119" w:history="1">
            <w:r w:rsidR="0093552B" w:rsidRPr="00224D7B">
              <w:rPr>
                <w:rStyle w:val="af"/>
                <w:rFonts w:cs="Huawei Sans"/>
                <w:snapToGrid w:val="0"/>
              </w:rPr>
              <w:t>6.6</w:t>
            </w:r>
            <w:r w:rsidR="0093552B" w:rsidRPr="00224D7B">
              <w:rPr>
                <w:rStyle w:val="af"/>
              </w:rPr>
              <w:t xml:space="preserve"> rmdir</w:t>
            </w:r>
            <w:r w:rsidR="0093552B" w:rsidRPr="00224D7B">
              <w:rPr>
                <w:rStyle w:val="af"/>
                <w:rFonts w:hint="eastAsia"/>
              </w:rPr>
              <w:t>命令</w:t>
            </w:r>
            <w:r w:rsidR="0093552B">
              <w:rPr>
                <w:webHidden/>
              </w:rPr>
              <w:tab/>
            </w:r>
            <w:r w:rsidR="0093552B">
              <w:rPr>
                <w:webHidden/>
              </w:rPr>
              <w:fldChar w:fldCharType="begin"/>
            </w:r>
            <w:r w:rsidR="0093552B">
              <w:rPr>
                <w:webHidden/>
              </w:rPr>
              <w:instrText xml:space="preserve"> PAGEREF _Toc174952119 \h </w:instrText>
            </w:r>
            <w:r w:rsidR="0093552B">
              <w:rPr>
                <w:webHidden/>
              </w:rPr>
            </w:r>
            <w:r w:rsidR="0093552B">
              <w:rPr>
                <w:webHidden/>
              </w:rPr>
              <w:fldChar w:fldCharType="separate"/>
            </w:r>
            <w:r w:rsidR="0093552B">
              <w:rPr>
                <w:webHidden/>
              </w:rPr>
              <w:t>35</w:t>
            </w:r>
            <w:r w:rsidR="0093552B">
              <w:rPr>
                <w:webHidden/>
              </w:rPr>
              <w:fldChar w:fldCharType="end"/>
            </w:r>
          </w:hyperlink>
        </w:p>
        <w:p w14:paraId="429E2602" w14:textId="77777777" w:rsidR="0093552B" w:rsidRDefault="003352E9">
          <w:pPr>
            <w:pStyle w:val="TOC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174952120" w:history="1">
            <w:r w:rsidR="0093552B" w:rsidRPr="00224D7B">
              <w:rPr>
                <w:rStyle w:val="af"/>
                <w:rFonts w:cs="Huawei Sans"/>
                <w:snapToGrid w:val="0"/>
              </w:rPr>
              <w:t>6.7</w:t>
            </w:r>
            <w:r w:rsidR="0093552B" w:rsidRPr="00224D7B">
              <w:rPr>
                <w:rStyle w:val="af"/>
              </w:rPr>
              <w:t xml:space="preserve"> mv</w:t>
            </w:r>
            <w:r w:rsidR="0093552B" w:rsidRPr="00224D7B">
              <w:rPr>
                <w:rStyle w:val="af"/>
                <w:rFonts w:hint="eastAsia"/>
              </w:rPr>
              <w:t>命令</w:t>
            </w:r>
            <w:r w:rsidR="0093552B">
              <w:rPr>
                <w:webHidden/>
              </w:rPr>
              <w:tab/>
            </w:r>
            <w:r w:rsidR="0093552B">
              <w:rPr>
                <w:webHidden/>
              </w:rPr>
              <w:fldChar w:fldCharType="begin"/>
            </w:r>
            <w:r w:rsidR="0093552B">
              <w:rPr>
                <w:webHidden/>
              </w:rPr>
              <w:instrText xml:space="preserve"> PAGEREF _Toc174952120 \h </w:instrText>
            </w:r>
            <w:r w:rsidR="0093552B">
              <w:rPr>
                <w:webHidden/>
              </w:rPr>
            </w:r>
            <w:r w:rsidR="0093552B">
              <w:rPr>
                <w:webHidden/>
              </w:rPr>
              <w:fldChar w:fldCharType="separate"/>
            </w:r>
            <w:r w:rsidR="0093552B">
              <w:rPr>
                <w:webHidden/>
              </w:rPr>
              <w:t>36</w:t>
            </w:r>
            <w:r w:rsidR="0093552B">
              <w:rPr>
                <w:webHidden/>
              </w:rPr>
              <w:fldChar w:fldCharType="end"/>
            </w:r>
          </w:hyperlink>
        </w:p>
        <w:p w14:paraId="4824FEE8" w14:textId="77777777" w:rsidR="0093552B" w:rsidRDefault="003352E9">
          <w:pPr>
            <w:pStyle w:val="TOC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174952121" w:history="1">
            <w:r w:rsidR="0093552B" w:rsidRPr="00224D7B">
              <w:rPr>
                <w:rStyle w:val="af"/>
                <w:rFonts w:cs="Huawei Sans"/>
                <w:snapToGrid w:val="0"/>
              </w:rPr>
              <w:t>6.8</w:t>
            </w:r>
            <w:r w:rsidR="0093552B" w:rsidRPr="00224D7B">
              <w:rPr>
                <w:rStyle w:val="af"/>
              </w:rPr>
              <w:t xml:space="preserve"> cp</w:t>
            </w:r>
            <w:r w:rsidR="0093552B" w:rsidRPr="00224D7B">
              <w:rPr>
                <w:rStyle w:val="af"/>
                <w:rFonts w:hint="eastAsia"/>
              </w:rPr>
              <w:t>命令</w:t>
            </w:r>
            <w:r w:rsidR="0093552B">
              <w:rPr>
                <w:webHidden/>
              </w:rPr>
              <w:tab/>
            </w:r>
            <w:r w:rsidR="0093552B">
              <w:rPr>
                <w:webHidden/>
              </w:rPr>
              <w:fldChar w:fldCharType="begin"/>
            </w:r>
            <w:r w:rsidR="0093552B">
              <w:rPr>
                <w:webHidden/>
              </w:rPr>
              <w:instrText xml:space="preserve"> PAGEREF _Toc174952121 \h </w:instrText>
            </w:r>
            <w:r w:rsidR="0093552B">
              <w:rPr>
                <w:webHidden/>
              </w:rPr>
            </w:r>
            <w:r w:rsidR="0093552B">
              <w:rPr>
                <w:webHidden/>
              </w:rPr>
              <w:fldChar w:fldCharType="separate"/>
            </w:r>
            <w:r w:rsidR="0093552B">
              <w:rPr>
                <w:webHidden/>
              </w:rPr>
              <w:t>36</w:t>
            </w:r>
            <w:r w:rsidR="0093552B">
              <w:rPr>
                <w:webHidden/>
              </w:rPr>
              <w:fldChar w:fldCharType="end"/>
            </w:r>
          </w:hyperlink>
        </w:p>
        <w:p w14:paraId="4E53DE80" w14:textId="77777777" w:rsidR="0093552B" w:rsidRDefault="003352E9">
          <w:pPr>
            <w:pStyle w:val="TOC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174952122" w:history="1">
            <w:r w:rsidR="0093552B" w:rsidRPr="00224D7B">
              <w:rPr>
                <w:rStyle w:val="af"/>
                <w:rFonts w:cs="Huawei Sans"/>
                <w:snapToGrid w:val="0"/>
              </w:rPr>
              <w:t>6.9</w:t>
            </w:r>
            <w:r w:rsidR="0093552B" w:rsidRPr="00224D7B">
              <w:rPr>
                <w:rStyle w:val="af"/>
              </w:rPr>
              <w:t xml:space="preserve"> cat </w:t>
            </w:r>
            <w:r w:rsidR="0093552B" w:rsidRPr="00224D7B">
              <w:rPr>
                <w:rStyle w:val="af"/>
                <w:rFonts w:hint="eastAsia"/>
              </w:rPr>
              <w:t>命令</w:t>
            </w:r>
            <w:r w:rsidR="0093552B">
              <w:rPr>
                <w:webHidden/>
              </w:rPr>
              <w:tab/>
            </w:r>
            <w:r w:rsidR="0093552B">
              <w:rPr>
                <w:webHidden/>
              </w:rPr>
              <w:fldChar w:fldCharType="begin"/>
            </w:r>
            <w:r w:rsidR="0093552B">
              <w:rPr>
                <w:webHidden/>
              </w:rPr>
              <w:instrText xml:space="preserve"> PAGEREF _Toc174952122 \h </w:instrText>
            </w:r>
            <w:r w:rsidR="0093552B">
              <w:rPr>
                <w:webHidden/>
              </w:rPr>
            </w:r>
            <w:r w:rsidR="0093552B">
              <w:rPr>
                <w:webHidden/>
              </w:rPr>
              <w:fldChar w:fldCharType="separate"/>
            </w:r>
            <w:r w:rsidR="0093552B">
              <w:rPr>
                <w:webHidden/>
              </w:rPr>
              <w:t>36</w:t>
            </w:r>
            <w:r w:rsidR="0093552B">
              <w:rPr>
                <w:webHidden/>
              </w:rPr>
              <w:fldChar w:fldCharType="end"/>
            </w:r>
          </w:hyperlink>
        </w:p>
        <w:p w14:paraId="028BB4A3" w14:textId="77777777" w:rsidR="0093552B" w:rsidRDefault="003352E9">
          <w:pPr>
            <w:pStyle w:val="TOC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174952123" w:history="1">
            <w:r w:rsidR="0093552B" w:rsidRPr="00224D7B">
              <w:rPr>
                <w:rStyle w:val="af"/>
                <w:rFonts w:cs="Huawei Sans"/>
                <w:snapToGrid w:val="0"/>
              </w:rPr>
              <w:t>6.10</w:t>
            </w:r>
            <w:r w:rsidR="0093552B" w:rsidRPr="00224D7B">
              <w:rPr>
                <w:rStyle w:val="af"/>
              </w:rPr>
              <w:t xml:space="preserve"> more</w:t>
            </w:r>
            <w:r w:rsidR="0093552B" w:rsidRPr="00224D7B">
              <w:rPr>
                <w:rStyle w:val="af"/>
                <w:rFonts w:hint="eastAsia"/>
              </w:rPr>
              <w:t>命令</w:t>
            </w:r>
            <w:r w:rsidR="0093552B">
              <w:rPr>
                <w:webHidden/>
              </w:rPr>
              <w:tab/>
            </w:r>
            <w:r w:rsidR="0093552B">
              <w:rPr>
                <w:webHidden/>
              </w:rPr>
              <w:fldChar w:fldCharType="begin"/>
            </w:r>
            <w:r w:rsidR="0093552B">
              <w:rPr>
                <w:webHidden/>
              </w:rPr>
              <w:instrText xml:space="preserve"> PAGEREF _Toc174952123 \h </w:instrText>
            </w:r>
            <w:r w:rsidR="0093552B">
              <w:rPr>
                <w:webHidden/>
              </w:rPr>
            </w:r>
            <w:r w:rsidR="0093552B">
              <w:rPr>
                <w:webHidden/>
              </w:rPr>
              <w:fldChar w:fldCharType="separate"/>
            </w:r>
            <w:r w:rsidR="0093552B">
              <w:rPr>
                <w:webHidden/>
              </w:rPr>
              <w:t>37</w:t>
            </w:r>
            <w:r w:rsidR="0093552B">
              <w:rPr>
                <w:webHidden/>
              </w:rPr>
              <w:fldChar w:fldCharType="end"/>
            </w:r>
          </w:hyperlink>
        </w:p>
        <w:p w14:paraId="449D866A" w14:textId="77777777" w:rsidR="0093552B" w:rsidRDefault="003352E9">
          <w:pPr>
            <w:pStyle w:val="TOC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174952124" w:history="1">
            <w:r w:rsidR="0093552B" w:rsidRPr="00224D7B">
              <w:rPr>
                <w:rStyle w:val="af"/>
                <w:rFonts w:cs="Huawei Sans"/>
                <w:snapToGrid w:val="0"/>
              </w:rPr>
              <w:t>6.11</w:t>
            </w:r>
            <w:r w:rsidR="0093552B" w:rsidRPr="00224D7B">
              <w:rPr>
                <w:rStyle w:val="af"/>
              </w:rPr>
              <w:t xml:space="preserve"> less</w:t>
            </w:r>
            <w:r w:rsidR="0093552B" w:rsidRPr="00224D7B">
              <w:rPr>
                <w:rStyle w:val="af"/>
                <w:rFonts w:hint="eastAsia"/>
              </w:rPr>
              <w:t>命令</w:t>
            </w:r>
            <w:r w:rsidR="0093552B">
              <w:rPr>
                <w:webHidden/>
              </w:rPr>
              <w:tab/>
            </w:r>
            <w:r w:rsidR="0093552B">
              <w:rPr>
                <w:webHidden/>
              </w:rPr>
              <w:fldChar w:fldCharType="begin"/>
            </w:r>
            <w:r w:rsidR="0093552B">
              <w:rPr>
                <w:webHidden/>
              </w:rPr>
              <w:instrText xml:space="preserve"> PAGEREF _Toc174952124 \h </w:instrText>
            </w:r>
            <w:r w:rsidR="0093552B">
              <w:rPr>
                <w:webHidden/>
              </w:rPr>
            </w:r>
            <w:r w:rsidR="0093552B">
              <w:rPr>
                <w:webHidden/>
              </w:rPr>
              <w:fldChar w:fldCharType="separate"/>
            </w:r>
            <w:r w:rsidR="0093552B">
              <w:rPr>
                <w:webHidden/>
              </w:rPr>
              <w:t>38</w:t>
            </w:r>
            <w:r w:rsidR="0093552B">
              <w:rPr>
                <w:webHidden/>
              </w:rPr>
              <w:fldChar w:fldCharType="end"/>
            </w:r>
          </w:hyperlink>
        </w:p>
        <w:p w14:paraId="6A3A6900" w14:textId="77777777" w:rsidR="0093552B" w:rsidRDefault="003352E9">
          <w:pPr>
            <w:pStyle w:val="TOC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174952125" w:history="1">
            <w:r w:rsidR="0093552B" w:rsidRPr="00224D7B">
              <w:rPr>
                <w:rStyle w:val="af"/>
                <w:rFonts w:cs="Huawei Sans"/>
                <w:snapToGrid w:val="0"/>
              </w:rPr>
              <w:t>6.12</w:t>
            </w:r>
            <w:r w:rsidR="0093552B" w:rsidRPr="00224D7B">
              <w:rPr>
                <w:rStyle w:val="af"/>
              </w:rPr>
              <w:t xml:space="preserve"> head</w:t>
            </w:r>
            <w:r w:rsidR="0093552B" w:rsidRPr="00224D7B">
              <w:rPr>
                <w:rStyle w:val="af"/>
                <w:rFonts w:hint="eastAsia"/>
              </w:rPr>
              <w:t>命令</w:t>
            </w:r>
            <w:r w:rsidR="0093552B">
              <w:rPr>
                <w:webHidden/>
              </w:rPr>
              <w:tab/>
            </w:r>
            <w:r w:rsidR="0093552B">
              <w:rPr>
                <w:webHidden/>
              </w:rPr>
              <w:fldChar w:fldCharType="begin"/>
            </w:r>
            <w:r w:rsidR="0093552B">
              <w:rPr>
                <w:webHidden/>
              </w:rPr>
              <w:instrText xml:space="preserve"> PAGEREF _Toc174952125 \h </w:instrText>
            </w:r>
            <w:r w:rsidR="0093552B">
              <w:rPr>
                <w:webHidden/>
              </w:rPr>
            </w:r>
            <w:r w:rsidR="0093552B">
              <w:rPr>
                <w:webHidden/>
              </w:rPr>
              <w:fldChar w:fldCharType="separate"/>
            </w:r>
            <w:r w:rsidR="0093552B">
              <w:rPr>
                <w:webHidden/>
              </w:rPr>
              <w:t>39</w:t>
            </w:r>
            <w:r w:rsidR="0093552B">
              <w:rPr>
                <w:webHidden/>
              </w:rPr>
              <w:fldChar w:fldCharType="end"/>
            </w:r>
          </w:hyperlink>
        </w:p>
        <w:p w14:paraId="5DDB0355" w14:textId="77777777" w:rsidR="0093552B" w:rsidRDefault="003352E9">
          <w:pPr>
            <w:pStyle w:val="TOC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174952126" w:history="1">
            <w:r w:rsidR="0093552B" w:rsidRPr="00224D7B">
              <w:rPr>
                <w:rStyle w:val="af"/>
                <w:rFonts w:cs="Huawei Sans"/>
                <w:snapToGrid w:val="0"/>
              </w:rPr>
              <w:t>6.13</w:t>
            </w:r>
            <w:r w:rsidR="0093552B" w:rsidRPr="00224D7B">
              <w:rPr>
                <w:rStyle w:val="af"/>
              </w:rPr>
              <w:t xml:space="preserve"> tail</w:t>
            </w:r>
            <w:r w:rsidR="0093552B" w:rsidRPr="00224D7B">
              <w:rPr>
                <w:rStyle w:val="af"/>
                <w:rFonts w:hint="eastAsia"/>
              </w:rPr>
              <w:t>命令</w:t>
            </w:r>
            <w:r w:rsidR="0093552B">
              <w:rPr>
                <w:webHidden/>
              </w:rPr>
              <w:tab/>
            </w:r>
            <w:r w:rsidR="0093552B">
              <w:rPr>
                <w:webHidden/>
              </w:rPr>
              <w:fldChar w:fldCharType="begin"/>
            </w:r>
            <w:r w:rsidR="0093552B">
              <w:rPr>
                <w:webHidden/>
              </w:rPr>
              <w:instrText xml:space="preserve"> PAGEREF _Toc174952126 \h </w:instrText>
            </w:r>
            <w:r w:rsidR="0093552B">
              <w:rPr>
                <w:webHidden/>
              </w:rPr>
            </w:r>
            <w:r w:rsidR="0093552B">
              <w:rPr>
                <w:webHidden/>
              </w:rPr>
              <w:fldChar w:fldCharType="separate"/>
            </w:r>
            <w:r w:rsidR="0093552B">
              <w:rPr>
                <w:webHidden/>
              </w:rPr>
              <w:t>39</w:t>
            </w:r>
            <w:r w:rsidR="0093552B">
              <w:rPr>
                <w:webHidden/>
              </w:rPr>
              <w:fldChar w:fldCharType="end"/>
            </w:r>
          </w:hyperlink>
        </w:p>
        <w:p w14:paraId="361BC805" w14:textId="77777777" w:rsidR="0093552B" w:rsidRDefault="003352E9">
          <w:pPr>
            <w:pStyle w:val="TOC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174952127" w:history="1">
            <w:r w:rsidR="0093552B" w:rsidRPr="00224D7B">
              <w:rPr>
                <w:rStyle w:val="af"/>
                <w:rFonts w:cs="Huawei Sans"/>
                <w:snapToGrid w:val="0"/>
              </w:rPr>
              <w:t>6.14</w:t>
            </w:r>
            <w:r w:rsidR="0093552B" w:rsidRPr="00224D7B">
              <w:rPr>
                <w:rStyle w:val="af"/>
              </w:rPr>
              <w:t xml:space="preserve"> vim</w:t>
            </w:r>
            <w:r w:rsidR="0093552B" w:rsidRPr="00224D7B">
              <w:rPr>
                <w:rStyle w:val="af"/>
                <w:rFonts w:hint="eastAsia"/>
              </w:rPr>
              <w:t>命令</w:t>
            </w:r>
            <w:r w:rsidR="0093552B">
              <w:rPr>
                <w:webHidden/>
              </w:rPr>
              <w:tab/>
            </w:r>
            <w:r w:rsidR="0093552B">
              <w:rPr>
                <w:webHidden/>
              </w:rPr>
              <w:fldChar w:fldCharType="begin"/>
            </w:r>
            <w:r w:rsidR="0093552B">
              <w:rPr>
                <w:webHidden/>
              </w:rPr>
              <w:instrText xml:space="preserve"> PAGEREF _Toc174952127 \h </w:instrText>
            </w:r>
            <w:r w:rsidR="0093552B">
              <w:rPr>
                <w:webHidden/>
              </w:rPr>
            </w:r>
            <w:r w:rsidR="0093552B">
              <w:rPr>
                <w:webHidden/>
              </w:rPr>
              <w:fldChar w:fldCharType="separate"/>
            </w:r>
            <w:r w:rsidR="0093552B">
              <w:rPr>
                <w:webHidden/>
              </w:rPr>
              <w:t>39</w:t>
            </w:r>
            <w:r w:rsidR="0093552B">
              <w:rPr>
                <w:webHidden/>
              </w:rPr>
              <w:fldChar w:fldCharType="end"/>
            </w:r>
          </w:hyperlink>
        </w:p>
        <w:p w14:paraId="62D5301F" w14:textId="77777777" w:rsidR="0093552B" w:rsidRDefault="003352E9">
          <w:pPr>
            <w:pStyle w:val="TOC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174952128" w:history="1">
            <w:r w:rsidR="0093552B" w:rsidRPr="00224D7B">
              <w:rPr>
                <w:rStyle w:val="af"/>
                <w:rFonts w:cs="Huawei Sans"/>
                <w:bCs/>
                <w:snapToGrid w:val="0"/>
              </w:rPr>
              <w:t>6.14.1</w:t>
            </w:r>
            <w:r w:rsidR="0093552B" w:rsidRPr="00224D7B">
              <w:rPr>
                <w:rStyle w:val="af"/>
                <w:rFonts w:hint="eastAsia"/>
              </w:rPr>
              <w:t xml:space="preserve"> </w:t>
            </w:r>
            <w:r w:rsidR="0093552B" w:rsidRPr="00224D7B">
              <w:rPr>
                <w:rStyle w:val="af"/>
                <w:rFonts w:hint="eastAsia"/>
              </w:rPr>
              <w:t>启动</w:t>
            </w:r>
            <w:r w:rsidR="0093552B" w:rsidRPr="00224D7B">
              <w:rPr>
                <w:rStyle w:val="af"/>
              </w:rPr>
              <w:t>vim</w:t>
            </w:r>
            <w:r w:rsidR="0093552B">
              <w:rPr>
                <w:webHidden/>
              </w:rPr>
              <w:tab/>
            </w:r>
            <w:r w:rsidR="0093552B">
              <w:rPr>
                <w:webHidden/>
              </w:rPr>
              <w:fldChar w:fldCharType="begin"/>
            </w:r>
            <w:r w:rsidR="0093552B">
              <w:rPr>
                <w:webHidden/>
              </w:rPr>
              <w:instrText xml:space="preserve"> PAGEREF _Toc174952128 \h </w:instrText>
            </w:r>
            <w:r w:rsidR="0093552B">
              <w:rPr>
                <w:webHidden/>
              </w:rPr>
            </w:r>
            <w:r w:rsidR="0093552B">
              <w:rPr>
                <w:webHidden/>
              </w:rPr>
              <w:fldChar w:fldCharType="separate"/>
            </w:r>
            <w:r w:rsidR="0093552B">
              <w:rPr>
                <w:webHidden/>
              </w:rPr>
              <w:t>39</w:t>
            </w:r>
            <w:r w:rsidR="0093552B">
              <w:rPr>
                <w:webHidden/>
              </w:rPr>
              <w:fldChar w:fldCharType="end"/>
            </w:r>
          </w:hyperlink>
        </w:p>
        <w:p w14:paraId="27A3F9F8" w14:textId="77777777" w:rsidR="0093552B" w:rsidRDefault="003352E9">
          <w:pPr>
            <w:pStyle w:val="TOC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174952129" w:history="1">
            <w:r w:rsidR="0093552B" w:rsidRPr="00224D7B">
              <w:rPr>
                <w:rStyle w:val="af"/>
                <w:rFonts w:cs="Huawei Sans"/>
                <w:bCs/>
                <w:snapToGrid w:val="0"/>
              </w:rPr>
              <w:t>6.14.2</w:t>
            </w:r>
            <w:r w:rsidR="0093552B" w:rsidRPr="00224D7B">
              <w:rPr>
                <w:rStyle w:val="af"/>
              </w:rPr>
              <w:t xml:space="preserve"> vim</w:t>
            </w:r>
            <w:r w:rsidR="0093552B" w:rsidRPr="00224D7B">
              <w:rPr>
                <w:rStyle w:val="af"/>
                <w:rFonts w:hint="eastAsia"/>
              </w:rPr>
              <w:t>的模式</w:t>
            </w:r>
            <w:r w:rsidR="0093552B">
              <w:rPr>
                <w:webHidden/>
              </w:rPr>
              <w:tab/>
            </w:r>
            <w:r w:rsidR="0093552B">
              <w:rPr>
                <w:webHidden/>
              </w:rPr>
              <w:fldChar w:fldCharType="begin"/>
            </w:r>
            <w:r w:rsidR="0093552B">
              <w:rPr>
                <w:webHidden/>
              </w:rPr>
              <w:instrText xml:space="preserve"> PAGEREF _Toc174952129 \h </w:instrText>
            </w:r>
            <w:r w:rsidR="0093552B">
              <w:rPr>
                <w:webHidden/>
              </w:rPr>
            </w:r>
            <w:r w:rsidR="0093552B">
              <w:rPr>
                <w:webHidden/>
              </w:rPr>
              <w:fldChar w:fldCharType="separate"/>
            </w:r>
            <w:r w:rsidR="0093552B">
              <w:rPr>
                <w:webHidden/>
              </w:rPr>
              <w:t>40</w:t>
            </w:r>
            <w:r w:rsidR="0093552B">
              <w:rPr>
                <w:webHidden/>
              </w:rPr>
              <w:fldChar w:fldCharType="end"/>
            </w:r>
          </w:hyperlink>
        </w:p>
        <w:p w14:paraId="58B9575D" w14:textId="77777777" w:rsidR="0093552B" w:rsidRDefault="003352E9">
          <w:pPr>
            <w:pStyle w:val="TOC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174952130" w:history="1">
            <w:r w:rsidR="0093552B" w:rsidRPr="00224D7B">
              <w:rPr>
                <w:rStyle w:val="af"/>
                <w:rFonts w:cs="Huawei Sans"/>
                <w:bCs/>
                <w:snapToGrid w:val="0"/>
              </w:rPr>
              <w:t>6.14.3</w:t>
            </w:r>
            <w:r w:rsidR="0093552B" w:rsidRPr="00224D7B">
              <w:rPr>
                <w:rStyle w:val="af"/>
                <w:rFonts w:hint="eastAsia"/>
              </w:rPr>
              <w:t xml:space="preserve"> </w:t>
            </w:r>
            <w:r w:rsidR="0093552B" w:rsidRPr="00224D7B">
              <w:rPr>
                <w:rStyle w:val="af"/>
                <w:rFonts w:hint="eastAsia"/>
              </w:rPr>
              <w:t>插入命令</w:t>
            </w:r>
            <w:r w:rsidR="0093552B">
              <w:rPr>
                <w:webHidden/>
              </w:rPr>
              <w:tab/>
            </w:r>
            <w:r w:rsidR="0093552B">
              <w:rPr>
                <w:webHidden/>
              </w:rPr>
              <w:fldChar w:fldCharType="begin"/>
            </w:r>
            <w:r w:rsidR="0093552B">
              <w:rPr>
                <w:webHidden/>
              </w:rPr>
              <w:instrText xml:space="preserve"> PAGEREF _Toc174952130 \h </w:instrText>
            </w:r>
            <w:r w:rsidR="0093552B">
              <w:rPr>
                <w:webHidden/>
              </w:rPr>
            </w:r>
            <w:r w:rsidR="0093552B">
              <w:rPr>
                <w:webHidden/>
              </w:rPr>
              <w:fldChar w:fldCharType="separate"/>
            </w:r>
            <w:r w:rsidR="0093552B">
              <w:rPr>
                <w:webHidden/>
              </w:rPr>
              <w:t>40</w:t>
            </w:r>
            <w:r w:rsidR="0093552B">
              <w:rPr>
                <w:webHidden/>
              </w:rPr>
              <w:fldChar w:fldCharType="end"/>
            </w:r>
          </w:hyperlink>
        </w:p>
        <w:p w14:paraId="5959746F" w14:textId="77777777" w:rsidR="0093552B" w:rsidRDefault="003352E9">
          <w:pPr>
            <w:pStyle w:val="TOC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174952131" w:history="1">
            <w:r w:rsidR="0093552B" w:rsidRPr="00224D7B">
              <w:rPr>
                <w:rStyle w:val="af"/>
                <w:rFonts w:cs="Huawei Sans"/>
                <w:bCs/>
                <w:snapToGrid w:val="0"/>
              </w:rPr>
              <w:t>6.14.4</w:t>
            </w:r>
            <w:r w:rsidR="0093552B" w:rsidRPr="00224D7B">
              <w:rPr>
                <w:rStyle w:val="af"/>
                <w:rFonts w:hint="eastAsia"/>
              </w:rPr>
              <w:t xml:space="preserve"> </w:t>
            </w:r>
            <w:r w:rsidR="0093552B" w:rsidRPr="00224D7B">
              <w:rPr>
                <w:rStyle w:val="af"/>
                <w:rFonts w:hint="eastAsia"/>
              </w:rPr>
              <w:t>查找命令</w:t>
            </w:r>
            <w:r w:rsidR="0093552B">
              <w:rPr>
                <w:webHidden/>
              </w:rPr>
              <w:tab/>
            </w:r>
            <w:r w:rsidR="0093552B">
              <w:rPr>
                <w:webHidden/>
              </w:rPr>
              <w:fldChar w:fldCharType="begin"/>
            </w:r>
            <w:r w:rsidR="0093552B">
              <w:rPr>
                <w:webHidden/>
              </w:rPr>
              <w:instrText xml:space="preserve"> PAGEREF _Toc174952131 \h </w:instrText>
            </w:r>
            <w:r w:rsidR="0093552B">
              <w:rPr>
                <w:webHidden/>
              </w:rPr>
            </w:r>
            <w:r w:rsidR="0093552B">
              <w:rPr>
                <w:webHidden/>
              </w:rPr>
              <w:fldChar w:fldCharType="separate"/>
            </w:r>
            <w:r w:rsidR="0093552B">
              <w:rPr>
                <w:webHidden/>
              </w:rPr>
              <w:t>40</w:t>
            </w:r>
            <w:r w:rsidR="0093552B">
              <w:rPr>
                <w:webHidden/>
              </w:rPr>
              <w:fldChar w:fldCharType="end"/>
            </w:r>
          </w:hyperlink>
        </w:p>
        <w:p w14:paraId="57D4A482" w14:textId="77777777" w:rsidR="0093552B" w:rsidRDefault="003352E9">
          <w:pPr>
            <w:pStyle w:val="TOC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174952132" w:history="1">
            <w:r w:rsidR="0093552B" w:rsidRPr="00224D7B">
              <w:rPr>
                <w:rStyle w:val="af"/>
                <w:rFonts w:cs="Huawei Sans"/>
                <w:bCs/>
                <w:snapToGrid w:val="0"/>
              </w:rPr>
              <w:t>6.14.5</w:t>
            </w:r>
            <w:r w:rsidR="0093552B" w:rsidRPr="00224D7B">
              <w:rPr>
                <w:rStyle w:val="af"/>
                <w:rFonts w:hint="eastAsia"/>
              </w:rPr>
              <w:t xml:space="preserve"> </w:t>
            </w:r>
            <w:r w:rsidR="0093552B" w:rsidRPr="00224D7B">
              <w:rPr>
                <w:rStyle w:val="af"/>
                <w:rFonts w:hint="eastAsia"/>
              </w:rPr>
              <w:t>替换命令</w:t>
            </w:r>
            <w:r w:rsidR="0093552B">
              <w:rPr>
                <w:webHidden/>
              </w:rPr>
              <w:tab/>
            </w:r>
            <w:r w:rsidR="0093552B">
              <w:rPr>
                <w:webHidden/>
              </w:rPr>
              <w:fldChar w:fldCharType="begin"/>
            </w:r>
            <w:r w:rsidR="0093552B">
              <w:rPr>
                <w:webHidden/>
              </w:rPr>
              <w:instrText xml:space="preserve"> PAGEREF _Toc174952132 \h </w:instrText>
            </w:r>
            <w:r w:rsidR="0093552B">
              <w:rPr>
                <w:webHidden/>
              </w:rPr>
            </w:r>
            <w:r w:rsidR="0093552B">
              <w:rPr>
                <w:webHidden/>
              </w:rPr>
              <w:fldChar w:fldCharType="separate"/>
            </w:r>
            <w:r w:rsidR="0093552B">
              <w:rPr>
                <w:webHidden/>
              </w:rPr>
              <w:t>40</w:t>
            </w:r>
            <w:r w:rsidR="0093552B">
              <w:rPr>
                <w:webHidden/>
              </w:rPr>
              <w:fldChar w:fldCharType="end"/>
            </w:r>
          </w:hyperlink>
        </w:p>
        <w:p w14:paraId="13B7F56F" w14:textId="77777777" w:rsidR="0093552B" w:rsidRDefault="003352E9">
          <w:pPr>
            <w:pStyle w:val="TOC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174952133" w:history="1">
            <w:r w:rsidR="0093552B" w:rsidRPr="00224D7B">
              <w:rPr>
                <w:rStyle w:val="af"/>
                <w:rFonts w:cs="Huawei Sans"/>
                <w:bCs/>
                <w:snapToGrid w:val="0"/>
              </w:rPr>
              <w:t>6.14.6</w:t>
            </w:r>
            <w:r w:rsidR="0093552B" w:rsidRPr="00224D7B">
              <w:rPr>
                <w:rStyle w:val="af"/>
                <w:rFonts w:hint="eastAsia"/>
              </w:rPr>
              <w:t xml:space="preserve"> </w:t>
            </w:r>
            <w:r w:rsidR="0093552B" w:rsidRPr="00224D7B">
              <w:rPr>
                <w:rStyle w:val="af"/>
                <w:rFonts w:hint="eastAsia"/>
              </w:rPr>
              <w:t>撤销和重做</w:t>
            </w:r>
            <w:r w:rsidR="0093552B">
              <w:rPr>
                <w:webHidden/>
              </w:rPr>
              <w:tab/>
            </w:r>
            <w:r w:rsidR="0093552B">
              <w:rPr>
                <w:webHidden/>
              </w:rPr>
              <w:fldChar w:fldCharType="begin"/>
            </w:r>
            <w:r w:rsidR="0093552B">
              <w:rPr>
                <w:webHidden/>
              </w:rPr>
              <w:instrText xml:space="preserve"> PAGEREF _Toc174952133 \h </w:instrText>
            </w:r>
            <w:r w:rsidR="0093552B">
              <w:rPr>
                <w:webHidden/>
              </w:rPr>
            </w:r>
            <w:r w:rsidR="0093552B">
              <w:rPr>
                <w:webHidden/>
              </w:rPr>
              <w:fldChar w:fldCharType="separate"/>
            </w:r>
            <w:r w:rsidR="0093552B">
              <w:rPr>
                <w:webHidden/>
              </w:rPr>
              <w:t>40</w:t>
            </w:r>
            <w:r w:rsidR="0093552B">
              <w:rPr>
                <w:webHidden/>
              </w:rPr>
              <w:fldChar w:fldCharType="end"/>
            </w:r>
          </w:hyperlink>
        </w:p>
        <w:p w14:paraId="134F4D83" w14:textId="77777777" w:rsidR="0093552B" w:rsidRDefault="003352E9">
          <w:pPr>
            <w:pStyle w:val="TOC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174952134" w:history="1">
            <w:r w:rsidR="0093552B" w:rsidRPr="00224D7B">
              <w:rPr>
                <w:rStyle w:val="af"/>
                <w:rFonts w:cs="Huawei Sans"/>
                <w:bCs/>
                <w:snapToGrid w:val="0"/>
              </w:rPr>
              <w:t>6.14.7</w:t>
            </w:r>
            <w:r w:rsidR="0093552B" w:rsidRPr="00224D7B">
              <w:rPr>
                <w:rStyle w:val="af"/>
                <w:rFonts w:hint="eastAsia"/>
              </w:rPr>
              <w:t xml:space="preserve"> </w:t>
            </w:r>
            <w:r w:rsidR="0093552B" w:rsidRPr="00224D7B">
              <w:rPr>
                <w:rStyle w:val="af"/>
                <w:rFonts w:hint="eastAsia"/>
              </w:rPr>
              <w:t>删除命令</w:t>
            </w:r>
            <w:r w:rsidR="0093552B">
              <w:rPr>
                <w:webHidden/>
              </w:rPr>
              <w:tab/>
            </w:r>
            <w:r w:rsidR="0093552B">
              <w:rPr>
                <w:webHidden/>
              </w:rPr>
              <w:fldChar w:fldCharType="begin"/>
            </w:r>
            <w:r w:rsidR="0093552B">
              <w:rPr>
                <w:webHidden/>
              </w:rPr>
              <w:instrText xml:space="preserve"> PAGEREF _Toc174952134 \h </w:instrText>
            </w:r>
            <w:r w:rsidR="0093552B">
              <w:rPr>
                <w:webHidden/>
              </w:rPr>
            </w:r>
            <w:r w:rsidR="0093552B">
              <w:rPr>
                <w:webHidden/>
              </w:rPr>
              <w:fldChar w:fldCharType="separate"/>
            </w:r>
            <w:r w:rsidR="0093552B">
              <w:rPr>
                <w:webHidden/>
              </w:rPr>
              <w:t>40</w:t>
            </w:r>
            <w:r w:rsidR="0093552B">
              <w:rPr>
                <w:webHidden/>
              </w:rPr>
              <w:fldChar w:fldCharType="end"/>
            </w:r>
          </w:hyperlink>
        </w:p>
        <w:p w14:paraId="645D582E" w14:textId="77777777" w:rsidR="0093552B" w:rsidRDefault="003352E9">
          <w:pPr>
            <w:pStyle w:val="TOC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174952135" w:history="1">
            <w:r w:rsidR="0093552B" w:rsidRPr="00224D7B">
              <w:rPr>
                <w:rStyle w:val="af"/>
                <w:rFonts w:cs="Huawei Sans"/>
                <w:bCs/>
                <w:snapToGrid w:val="0"/>
              </w:rPr>
              <w:t>6.14.8</w:t>
            </w:r>
            <w:r w:rsidR="0093552B" w:rsidRPr="00224D7B">
              <w:rPr>
                <w:rStyle w:val="af"/>
                <w:rFonts w:hint="eastAsia"/>
              </w:rPr>
              <w:t xml:space="preserve"> </w:t>
            </w:r>
            <w:r w:rsidR="0093552B" w:rsidRPr="00224D7B">
              <w:rPr>
                <w:rStyle w:val="af"/>
                <w:rFonts w:hint="eastAsia"/>
              </w:rPr>
              <w:t>拷贝和粘贴</w:t>
            </w:r>
            <w:r w:rsidR="0093552B">
              <w:rPr>
                <w:webHidden/>
              </w:rPr>
              <w:tab/>
            </w:r>
            <w:r w:rsidR="0093552B">
              <w:rPr>
                <w:webHidden/>
              </w:rPr>
              <w:fldChar w:fldCharType="begin"/>
            </w:r>
            <w:r w:rsidR="0093552B">
              <w:rPr>
                <w:webHidden/>
              </w:rPr>
              <w:instrText xml:space="preserve"> PAGEREF _Toc174952135 \h </w:instrText>
            </w:r>
            <w:r w:rsidR="0093552B">
              <w:rPr>
                <w:webHidden/>
              </w:rPr>
            </w:r>
            <w:r w:rsidR="0093552B">
              <w:rPr>
                <w:webHidden/>
              </w:rPr>
              <w:fldChar w:fldCharType="separate"/>
            </w:r>
            <w:r w:rsidR="0093552B">
              <w:rPr>
                <w:webHidden/>
              </w:rPr>
              <w:t>41</w:t>
            </w:r>
            <w:r w:rsidR="0093552B">
              <w:rPr>
                <w:webHidden/>
              </w:rPr>
              <w:fldChar w:fldCharType="end"/>
            </w:r>
          </w:hyperlink>
        </w:p>
        <w:p w14:paraId="6C0CC263" w14:textId="77777777" w:rsidR="0093552B" w:rsidRDefault="003352E9">
          <w:pPr>
            <w:pStyle w:val="TOC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174952136" w:history="1">
            <w:r w:rsidR="0093552B" w:rsidRPr="00224D7B">
              <w:rPr>
                <w:rStyle w:val="af"/>
                <w:rFonts w:cs="Huawei Sans"/>
                <w:bCs/>
                <w:snapToGrid w:val="0"/>
              </w:rPr>
              <w:t>6.14.9</w:t>
            </w:r>
            <w:r w:rsidR="0093552B" w:rsidRPr="00224D7B">
              <w:rPr>
                <w:rStyle w:val="af"/>
                <w:rFonts w:hint="eastAsia"/>
              </w:rPr>
              <w:t xml:space="preserve"> </w:t>
            </w:r>
            <w:r w:rsidR="0093552B" w:rsidRPr="00224D7B">
              <w:rPr>
                <w:rStyle w:val="af"/>
                <w:rFonts w:hint="eastAsia"/>
              </w:rPr>
              <w:t>退出命令</w:t>
            </w:r>
            <w:r w:rsidR="0093552B">
              <w:rPr>
                <w:webHidden/>
              </w:rPr>
              <w:tab/>
            </w:r>
            <w:r w:rsidR="0093552B">
              <w:rPr>
                <w:webHidden/>
              </w:rPr>
              <w:fldChar w:fldCharType="begin"/>
            </w:r>
            <w:r w:rsidR="0093552B">
              <w:rPr>
                <w:webHidden/>
              </w:rPr>
              <w:instrText xml:space="preserve"> PAGEREF _Toc174952136 \h </w:instrText>
            </w:r>
            <w:r w:rsidR="0093552B">
              <w:rPr>
                <w:webHidden/>
              </w:rPr>
            </w:r>
            <w:r w:rsidR="0093552B">
              <w:rPr>
                <w:webHidden/>
              </w:rPr>
              <w:fldChar w:fldCharType="separate"/>
            </w:r>
            <w:r w:rsidR="0093552B">
              <w:rPr>
                <w:webHidden/>
              </w:rPr>
              <w:t>41</w:t>
            </w:r>
            <w:r w:rsidR="0093552B">
              <w:rPr>
                <w:webHidden/>
              </w:rPr>
              <w:fldChar w:fldCharType="end"/>
            </w:r>
          </w:hyperlink>
        </w:p>
        <w:p w14:paraId="408A3C76" w14:textId="77777777" w:rsidR="0093552B" w:rsidRDefault="003352E9">
          <w:pPr>
            <w:pStyle w:val="TOC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174952137" w:history="1">
            <w:r w:rsidR="0093552B" w:rsidRPr="00224D7B">
              <w:rPr>
                <w:rStyle w:val="af"/>
                <w:rFonts w:cs="Huawei Sans"/>
                <w:bCs/>
                <w:snapToGrid w:val="0"/>
              </w:rPr>
              <w:t>6.14.10</w:t>
            </w:r>
            <w:r w:rsidR="0093552B" w:rsidRPr="00224D7B">
              <w:rPr>
                <w:rStyle w:val="af"/>
                <w:rFonts w:hint="eastAsia"/>
              </w:rPr>
              <w:t xml:space="preserve"> </w:t>
            </w:r>
            <w:r w:rsidR="0093552B" w:rsidRPr="00224D7B">
              <w:rPr>
                <w:rStyle w:val="af"/>
                <w:rFonts w:hint="eastAsia"/>
              </w:rPr>
              <w:t>帮助命令</w:t>
            </w:r>
            <w:r w:rsidR="0093552B">
              <w:rPr>
                <w:webHidden/>
              </w:rPr>
              <w:tab/>
            </w:r>
            <w:r w:rsidR="0093552B">
              <w:rPr>
                <w:webHidden/>
              </w:rPr>
              <w:fldChar w:fldCharType="begin"/>
            </w:r>
            <w:r w:rsidR="0093552B">
              <w:rPr>
                <w:webHidden/>
              </w:rPr>
              <w:instrText xml:space="preserve"> PAGEREF _Toc174952137 \h </w:instrText>
            </w:r>
            <w:r w:rsidR="0093552B">
              <w:rPr>
                <w:webHidden/>
              </w:rPr>
            </w:r>
            <w:r w:rsidR="0093552B">
              <w:rPr>
                <w:webHidden/>
              </w:rPr>
              <w:fldChar w:fldCharType="separate"/>
            </w:r>
            <w:r w:rsidR="0093552B">
              <w:rPr>
                <w:webHidden/>
              </w:rPr>
              <w:t>41</w:t>
            </w:r>
            <w:r w:rsidR="0093552B">
              <w:rPr>
                <w:webHidden/>
              </w:rPr>
              <w:fldChar w:fldCharType="end"/>
            </w:r>
          </w:hyperlink>
        </w:p>
        <w:p w14:paraId="123E554F" w14:textId="77777777" w:rsidR="0093552B" w:rsidRDefault="003352E9">
          <w:pPr>
            <w:pStyle w:val="TOC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1"/>
              <w:szCs w:val="22"/>
            </w:rPr>
          </w:pPr>
          <w:hyperlink w:anchor="_Toc174952138" w:history="1">
            <w:r w:rsidR="0093552B" w:rsidRPr="00224D7B">
              <w:rPr>
                <w:rStyle w:val="af"/>
                <w:rFonts w:cs="Huawei Sans"/>
                <w:noProof/>
              </w:rPr>
              <w:t>7</w:t>
            </w:r>
            <w:r w:rsidR="0093552B" w:rsidRPr="00224D7B">
              <w:rPr>
                <w:rStyle w:val="af"/>
                <w:rFonts w:hint="eastAsia"/>
                <w:noProof/>
              </w:rPr>
              <w:t xml:space="preserve"> </w:t>
            </w:r>
            <w:r w:rsidR="0093552B" w:rsidRPr="00224D7B">
              <w:rPr>
                <w:rStyle w:val="af"/>
                <w:rFonts w:hint="eastAsia"/>
                <w:noProof/>
              </w:rPr>
              <w:t>附录</w:t>
            </w:r>
            <w:r w:rsidR="0093552B" w:rsidRPr="00224D7B">
              <w:rPr>
                <w:rStyle w:val="af"/>
                <w:noProof/>
              </w:rPr>
              <w:t xml:space="preserve"> </w:t>
            </w:r>
            <w:r w:rsidR="0093552B" w:rsidRPr="00224D7B">
              <w:rPr>
                <w:rStyle w:val="af"/>
                <w:rFonts w:hint="eastAsia"/>
                <w:noProof/>
              </w:rPr>
              <w:t>实验数据</w:t>
            </w:r>
            <w:r w:rsidR="0093552B" w:rsidRPr="00224D7B">
              <w:rPr>
                <w:rStyle w:val="af"/>
                <w:noProof/>
              </w:rPr>
              <w:t>Playerinfo</w:t>
            </w:r>
            <w:r w:rsidR="0093552B">
              <w:rPr>
                <w:noProof/>
                <w:webHidden/>
              </w:rPr>
              <w:tab/>
            </w:r>
            <w:r w:rsidR="0093552B">
              <w:rPr>
                <w:noProof/>
                <w:webHidden/>
              </w:rPr>
              <w:fldChar w:fldCharType="begin"/>
            </w:r>
            <w:r w:rsidR="0093552B">
              <w:rPr>
                <w:noProof/>
                <w:webHidden/>
              </w:rPr>
              <w:instrText xml:space="preserve"> PAGEREF _Toc174952138 \h </w:instrText>
            </w:r>
            <w:r w:rsidR="0093552B">
              <w:rPr>
                <w:noProof/>
                <w:webHidden/>
              </w:rPr>
            </w:r>
            <w:r w:rsidR="0093552B">
              <w:rPr>
                <w:noProof/>
                <w:webHidden/>
              </w:rPr>
              <w:fldChar w:fldCharType="separate"/>
            </w:r>
            <w:r w:rsidR="0093552B">
              <w:rPr>
                <w:noProof/>
                <w:webHidden/>
              </w:rPr>
              <w:t>42</w:t>
            </w:r>
            <w:r w:rsidR="0093552B">
              <w:rPr>
                <w:noProof/>
                <w:webHidden/>
              </w:rPr>
              <w:fldChar w:fldCharType="end"/>
            </w:r>
          </w:hyperlink>
        </w:p>
        <w:p w14:paraId="1A1B1C95" w14:textId="6248EB1C" w:rsidR="00B81DEF" w:rsidRPr="009D4127" w:rsidRDefault="001B1484" w:rsidP="0020153C">
          <w:pPr>
            <w:rPr>
              <w:rFonts w:ascii="Huawei Sans" w:eastAsia="方正兰亭黑简体" w:hAnsi="Huawei Sans"/>
              <w:lang w:val="zh-CN"/>
            </w:rPr>
          </w:pPr>
          <w:r>
            <w:rPr>
              <w:rFonts w:ascii="Huawei Sans" w:eastAsia="方正兰亭黑简体" w:hAnsi="Huawei Sans" w:cs="Book Antiqua"/>
              <w:b/>
              <w:bCs/>
              <w:noProof/>
              <w:sz w:val="24"/>
              <w:szCs w:val="24"/>
            </w:rPr>
            <w:fldChar w:fldCharType="end"/>
          </w:r>
        </w:p>
      </w:sdtContent>
    </w:sdt>
    <w:p w14:paraId="0B048C6B" w14:textId="6455368F" w:rsidR="00002614" w:rsidRPr="009D4127" w:rsidRDefault="00002614">
      <w:pPr>
        <w:topLinePunct w:val="0"/>
        <w:adjustRightInd/>
        <w:snapToGrid/>
        <w:spacing w:before="0" w:after="0" w:line="240" w:lineRule="auto"/>
        <w:ind w:left="0"/>
        <w:rPr>
          <w:rFonts w:ascii="Huawei Sans" w:eastAsia="方正兰亭黑简体" w:hAnsi="Huawei Sans"/>
          <w:lang w:val="zh-CN"/>
        </w:rPr>
      </w:pPr>
      <w:r w:rsidRPr="009D4127">
        <w:rPr>
          <w:rFonts w:ascii="Huawei Sans" w:eastAsia="方正兰亭黑简体" w:hAnsi="Huawei Sans"/>
          <w:lang w:val="zh-CN"/>
        </w:rPr>
        <w:lastRenderedPageBreak/>
        <w:br w:type="page"/>
      </w:r>
    </w:p>
    <w:p w14:paraId="2DEDFAD2" w14:textId="3B4F816E" w:rsidR="00896E8D" w:rsidRPr="009D4127" w:rsidRDefault="005017B7" w:rsidP="005017B7">
      <w:pPr>
        <w:pStyle w:val="1"/>
      </w:pPr>
      <w:bookmarkStart w:id="10" w:name="_Toc466755566"/>
      <w:bookmarkStart w:id="11" w:name="_Toc174952082"/>
      <w:bookmarkStart w:id="12" w:name="_Toc466755571"/>
      <w:bookmarkEnd w:id="9"/>
      <w:bookmarkEnd w:id="8"/>
      <w:bookmarkEnd w:id="7"/>
      <w:bookmarkEnd w:id="6"/>
      <w:bookmarkEnd w:id="5"/>
      <w:bookmarkEnd w:id="4"/>
      <w:bookmarkEnd w:id="3"/>
      <w:bookmarkEnd w:id="2"/>
      <w:bookmarkEnd w:id="1"/>
      <w:bookmarkEnd w:id="0"/>
      <w:r w:rsidRPr="005017B7">
        <w:rPr>
          <w:rFonts w:hint="eastAsia"/>
        </w:rPr>
        <w:lastRenderedPageBreak/>
        <w:t>准备华为云</w:t>
      </w:r>
      <w:bookmarkEnd w:id="10"/>
      <w:r>
        <w:rPr>
          <w:rFonts w:hint="eastAsia"/>
        </w:rPr>
        <w:t>环境</w:t>
      </w:r>
      <w:bookmarkEnd w:id="11"/>
    </w:p>
    <w:p w14:paraId="1DBC270D" w14:textId="4BF023D1" w:rsidR="00896E8D" w:rsidRPr="009D4127" w:rsidRDefault="00896E8D" w:rsidP="00382C74">
      <w:pPr>
        <w:pStyle w:val="2"/>
      </w:pPr>
      <w:bookmarkStart w:id="13" w:name="_Toc437504217"/>
      <w:bookmarkStart w:id="14" w:name="_Toc466755567"/>
      <w:bookmarkStart w:id="15" w:name="_Toc174952083"/>
      <w:r w:rsidRPr="009D4127">
        <w:t>实验介绍</w:t>
      </w:r>
      <w:bookmarkEnd w:id="13"/>
      <w:bookmarkEnd w:id="14"/>
      <w:bookmarkEnd w:id="15"/>
    </w:p>
    <w:p w14:paraId="5632F29E" w14:textId="383F6AAA" w:rsidR="00896E8D" w:rsidRPr="009D4127" w:rsidRDefault="00896E8D" w:rsidP="00382C74">
      <w:pPr>
        <w:pStyle w:val="3"/>
        <w:rPr>
          <w:bCs/>
          <w:i/>
          <w:iCs/>
          <w:color w:val="0000FF"/>
          <w:kern w:val="2"/>
          <w:sz w:val="21"/>
        </w:rPr>
      </w:pPr>
      <w:bookmarkStart w:id="16" w:name="_Toc437504218"/>
      <w:bookmarkStart w:id="17" w:name="_Toc466755568"/>
      <w:bookmarkStart w:id="18" w:name="_Toc174952084"/>
      <w:r w:rsidRPr="009D4127">
        <w:t>关于本实验</w:t>
      </w:r>
      <w:bookmarkEnd w:id="16"/>
      <w:bookmarkEnd w:id="17"/>
      <w:bookmarkEnd w:id="18"/>
    </w:p>
    <w:p w14:paraId="2FE3CA0F" w14:textId="77777777" w:rsidR="00EE7337" w:rsidRDefault="00EE7337" w:rsidP="00C52ED4">
      <w:pPr>
        <w:pStyle w:val="1e"/>
      </w:pPr>
      <w:r>
        <w:rPr>
          <w:rFonts w:hint="eastAsia"/>
        </w:rPr>
        <w:t>本实验通过购买华为云</w:t>
      </w:r>
      <w:r>
        <w:t>OBS</w:t>
      </w:r>
      <w:r>
        <w:t>和华为云</w:t>
      </w:r>
      <w:r>
        <w:t>ECS</w:t>
      </w:r>
      <w:r>
        <w:t>服务，提供后续集群的搭建基础。本实验的基本步骤包含：购买并配置</w:t>
      </w:r>
      <w:r>
        <w:t>ECS</w:t>
      </w:r>
      <w:r>
        <w:t>；购买</w:t>
      </w:r>
      <w:r>
        <w:t>OBS</w:t>
      </w:r>
      <w:r>
        <w:t>并获取</w:t>
      </w:r>
      <w:r>
        <w:t>AK</w:t>
      </w:r>
      <w:r>
        <w:t>、</w:t>
      </w:r>
      <w:r>
        <w:t>SK</w:t>
      </w:r>
      <w:r>
        <w:t>信息；搭建</w:t>
      </w:r>
      <w:r>
        <w:t>Hadoop</w:t>
      </w:r>
      <w:r>
        <w:t>集群；搭建</w:t>
      </w:r>
      <w:r>
        <w:t>Spark</w:t>
      </w:r>
      <w:r>
        <w:t>集群并</w:t>
      </w:r>
      <w:proofErr w:type="gramStart"/>
      <w:r>
        <w:t>验证存算分离</w:t>
      </w:r>
      <w:proofErr w:type="gramEnd"/>
      <w:r>
        <w:t>。</w:t>
      </w:r>
    </w:p>
    <w:p w14:paraId="42F9BDF9" w14:textId="50CB78BD" w:rsidR="00EE7337" w:rsidRDefault="00EE7337" w:rsidP="00C52ED4">
      <w:pPr>
        <w:pStyle w:val="1e"/>
      </w:pPr>
      <w:r>
        <w:rPr>
          <w:rFonts w:hint="eastAsia"/>
        </w:rPr>
        <w:t>学生可根据实验手册进行逐步的练习，完成各实验内容。</w:t>
      </w:r>
    </w:p>
    <w:p w14:paraId="464382E8" w14:textId="183933CB" w:rsidR="00EE7337" w:rsidRDefault="00EE7337" w:rsidP="00EE7337">
      <w:pPr>
        <w:pStyle w:val="3"/>
      </w:pPr>
      <w:bookmarkStart w:id="19" w:name="_Toc174952085"/>
      <w:r>
        <w:t>实验目的</w:t>
      </w:r>
      <w:bookmarkEnd w:id="19"/>
    </w:p>
    <w:p w14:paraId="2701C5D7" w14:textId="19725DAC" w:rsidR="00EE7337" w:rsidRDefault="00EE7337" w:rsidP="00EE7337">
      <w:pPr>
        <w:pStyle w:val="49"/>
      </w:pPr>
      <w:r>
        <w:t>掌握华为云</w:t>
      </w:r>
      <w:r>
        <w:t>OBS</w:t>
      </w:r>
      <w:r>
        <w:t>的购买。</w:t>
      </w:r>
    </w:p>
    <w:p w14:paraId="046D38D7" w14:textId="26A14E3A" w:rsidR="00EE7337" w:rsidRDefault="00EE7337" w:rsidP="00EE7337">
      <w:pPr>
        <w:pStyle w:val="49"/>
      </w:pPr>
      <w:r>
        <w:t>掌握华为云</w:t>
      </w:r>
      <w:r>
        <w:t>ECS</w:t>
      </w:r>
      <w:r>
        <w:t>的购买。</w:t>
      </w:r>
    </w:p>
    <w:p w14:paraId="7A1637E3" w14:textId="1C90C2CD" w:rsidR="00EE7337" w:rsidRDefault="00EE7337" w:rsidP="00EE7337">
      <w:pPr>
        <w:pStyle w:val="2"/>
      </w:pPr>
      <w:bookmarkStart w:id="20" w:name="_Toc174952086"/>
      <w:r>
        <w:t>购买华为云</w:t>
      </w:r>
      <w:r>
        <w:t>ECS</w:t>
      </w:r>
      <w:bookmarkEnd w:id="20"/>
    </w:p>
    <w:p w14:paraId="416B0031" w14:textId="202C0FE4" w:rsidR="00EE7337" w:rsidRDefault="00EE7337" w:rsidP="00EE7337">
      <w:pPr>
        <w:pStyle w:val="3"/>
      </w:pPr>
      <w:bookmarkStart w:id="21" w:name="_Toc174952087"/>
      <w:r>
        <w:t>登录华为云</w:t>
      </w:r>
      <w:bookmarkEnd w:id="21"/>
    </w:p>
    <w:p w14:paraId="40F3340A" w14:textId="53F12FCC" w:rsidR="00EE7337" w:rsidRDefault="00EE7337" w:rsidP="00EE7337">
      <w:pPr>
        <w:pStyle w:val="30"/>
      </w:pPr>
      <w:r>
        <w:t>浏览器登录华为云</w:t>
      </w:r>
    </w:p>
    <w:p w14:paraId="4D202E1C" w14:textId="77777777" w:rsidR="00EE7337" w:rsidRDefault="00EE7337" w:rsidP="00C52ED4">
      <w:pPr>
        <w:pStyle w:val="1e"/>
      </w:pPr>
      <w:r>
        <w:rPr>
          <w:rFonts w:hint="eastAsia"/>
        </w:rPr>
        <w:t>华为云地址：</w:t>
      </w:r>
      <w:r>
        <w:t>https://www.huaweicloud.com/</w:t>
      </w:r>
    </w:p>
    <w:p w14:paraId="3D710DB8" w14:textId="5A520859" w:rsidR="00EE7337" w:rsidRDefault="00EE7337" w:rsidP="00C52ED4">
      <w:pPr>
        <w:pStyle w:val="1e"/>
      </w:pPr>
      <w:r>
        <w:rPr>
          <w:rFonts w:hint="eastAsia"/>
        </w:rPr>
        <w:t>输入用户名、密码，登录。</w:t>
      </w:r>
      <w:r w:rsidR="00F15420">
        <w:rPr>
          <w:rFonts w:hint="eastAsia"/>
        </w:rPr>
        <w:t>（如没有账号需点击注册按钮进行账号注册）</w:t>
      </w:r>
    </w:p>
    <w:p w14:paraId="2EC15B26" w14:textId="760F7408" w:rsidR="00EE7337" w:rsidRDefault="00D32300" w:rsidP="00C52ED4">
      <w:pPr>
        <w:pStyle w:val="1e"/>
        <w:rPr>
          <w:noProof/>
        </w:rPr>
      </w:pPr>
      <w:r>
        <w:rPr>
          <w:noProof/>
        </w:rPr>
        <w:lastRenderedPageBreak/>
        <w:drawing>
          <wp:inline distT="0" distB="0" distL="0" distR="0" wp14:anchorId="0A55094E" wp14:editId="5CB73C7B">
            <wp:extent cx="5360056" cy="232410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74533" cy="2330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2" w:name="_Toc48670256"/>
      <w:bookmarkStart w:id="23" w:name="_Toc48729511"/>
    </w:p>
    <w:p w14:paraId="49E35250" w14:textId="18778735" w:rsidR="00D32300" w:rsidRDefault="00F15420" w:rsidP="00C52ED4">
      <w:pPr>
        <w:pStyle w:val="1e"/>
      </w:pPr>
      <w:r>
        <w:rPr>
          <w:noProof/>
        </w:rPr>
        <w:drawing>
          <wp:inline distT="0" distB="0" distL="0" distR="0" wp14:anchorId="3C8AB593" wp14:editId="56835F30">
            <wp:extent cx="5360035" cy="2124438"/>
            <wp:effectExtent l="0" t="0" r="0" b="952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73538" cy="212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0E6D2" w14:textId="4AD27BB3" w:rsidR="00EE7337" w:rsidRPr="00EE7337" w:rsidRDefault="00EE7337" w:rsidP="00EE7337">
      <w:pPr>
        <w:pStyle w:val="3"/>
      </w:pPr>
      <w:bookmarkStart w:id="24" w:name="_Toc174952088"/>
      <w:r w:rsidRPr="00EE7337">
        <w:t>购买华为云</w:t>
      </w:r>
      <w:r w:rsidRPr="00EE7337">
        <w:t>ECS</w:t>
      </w:r>
      <w:bookmarkEnd w:id="22"/>
      <w:bookmarkEnd w:id="23"/>
      <w:bookmarkEnd w:id="24"/>
    </w:p>
    <w:p w14:paraId="1203BC17" w14:textId="4941C31E" w:rsidR="00EE7337" w:rsidRPr="00EE7337" w:rsidRDefault="000B4CF6" w:rsidP="00EE7337">
      <w:pPr>
        <w:pStyle w:val="30"/>
      </w:pPr>
      <w:r>
        <w:rPr>
          <w:rFonts w:hint="eastAsia"/>
        </w:rPr>
        <w:t>搜索框中输入“</w:t>
      </w:r>
      <w:r w:rsidRPr="00EE7337">
        <w:rPr>
          <w:rFonts w:hint="eastAsia"/>
        </w:rPr>
        <w:t>弹性云服务器</w:t>
      </w:r>
      <w:r>
        <w:rPr>
          <w:rFonts w:hint="eastAsia"/>
        </w:rPr>
        <w:t xml:space="preserve"> </w:t>
      </w:r>
      <w:r w:rsidRPr="00EE7337">
        <w:rPr>
          <w:rFonts w:hint="eastAsia"/>
        </w:rPr>
        <w:t>ECS</w:t>
      </w:r>
      <w:r>
        <w:rPr>
          <w:rFonts w:hint="eastAsia"/>
        </w:rPr>
        <w:t>”</w:t>
      </w:r>
      <w:r w:rsidR="00EE7337" w:rsidRPr="00EE7337">
        <w:rPr>
          <w:rFonts w:hint="eastAsia"/>
        </w:rPr>
        <w:t>，</w:t>
      </w:r>
      <w:r>
        <w:rPr>
          <w:rFonts w:hint="eastAsia"/>
        </w:rPr>
        <w:t>点击“控制台”</w:t>
      </w:r>
      <w:r w:rsidR="0072661A">
        <w:rPr>
          <w:rFonts w:hint="eastAsia"/>
        </w:rPr>
        <w:t>跳转到</w:t>
      </w:r>
      <w:r w:rsidR="0072661A" w:rsidRPr="00EE7337">
        <w:rPr>
          <w:rFonts w:hint="eastAsia"/>
        </w:rPr>
        <w:t>弹性云服务器</w:t>
      </w:r>
      <w:r w:rsidR="0072661A" w:rsidRPr="00EE7337">
        <w:rPr>
          <w:rFonts w:hint="eastAsia"/>
        </w:rPr>
        <w:t>ECS</w:t>
      </w:r>
    </w:p>
    <w:p w14:paraId="345381DE" w14:textId="02AD8861" w:rsidR="00EE7337" w:rsidRPr="00EE7337" w:rsidRDefault="00EE7337" w:rsidP="00C52ED4">
      <w:pPr>
        <w:pStyle w:val="1e"/>
      </w:pPr>
      <w:r w:rsidRPr="00EE7337">
        <w:t>控制台</w:t>
      </w:r>
    </w:p>
    <w:p w14:paraId="02A9EE61" w14:textId="1CAE3520" w:rsidR="00EE7337" w:rsidRPr="00EE7337" w:rsidRDefault="000B4CF6" w:rsidP="00C52ED4">
      <w:pPr>
        <w:pStyle w:val="1e"/>
      </w:pPr>
      <w:r>
        <w:rPr>
          <w:noProof/>
        </w:rPr>
        <w:drawing>
          <wp:inline distT="0" distB="0" distL="0" distR="0" wp14:anchorId="6238D468" wp14:editId="35EB8028">
            <wp:extent cx="5300980" cy="2202783"/>
            <wp:effectExtent l="0" t="0" r="0" b="762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34666" cy="2216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6E828" w14:textId="55F5E8B2" w:rsidR="00EE7337" w:rsidRPr="00EE7337" w:rsidRDefault="00EE7337" w:rsidP="00C52ED4">
      <w:pPr>
        <w:pStyle w:val="1e"/>
      </w:pPr>
    </w:p>
    <w:p w14:paraId="12E92979" w14:textId="55ECE3EE" w:rsidR="00EE7337" w:rsidRPr="00EE7337" w:rsidRDefault="00EE7337" w:rsidP="00C52ED4">
      <w:pPr>
        <w:pStyle w:val="1e"/>
      </w:pPr>
    </w:p>
    <w:p w14:paraId="15E8D389" w14:textId="73FFBB7E" w:rsidR="00EE7337" w:rsidRPr="00EE7337" w:rsidRDefault="00EE7337" w:rsidP="00EE7337">
      <w:pPr>
        <w:pStyle w:val="30"/>
      </w:pPr>
      <w:r w:rsidRPr="00EE7337">
        <w:rPr>
          <w:rFonts w:hint="eastAsia"/>
        </w:rPr>
        <w:lastRenderedPageBreak/>
        <w:t>选择</w:t>
      </w:r>
      <w:r w:rsidR="00A47F44">
        <w:rPr>
          <w:rFonts w:hint="eastAsia"/>
        </w:rPr>
        <w:t>“</w:t>
      </w:r>
      <w:r w:rsidR="00A47F44" w:rsidRPr="00EE7337">
        <w:rPr>
          <w:rFonts w:hint="eastAsia"/>
        </w:rPr>
        <w:t>购买弹性云服务器</w:t>
      </w:r>
      <w:r w:rsidR="00A47F44">
        <w:rPr>
          <w:rFonts w:hint="eastAsia"/>
        </w:rPr>
        <w:t>”</w:t>
      </w:r>
    </w:p>
    <w:p w14:paraId="2007FAAD" w14:textId="0D54A06A" w:rsidR="00EE7337" w:rsidRPr="00EE7337" w:rsidRDefault="00A47F44" w:rsidP="00C52ED4">
      <w:pPr>
        <w:pStyle w:val="1e"/>
      </w:pPr>
      <w:r>
        <w:rPr>
          <w:noProof/>
        </w:rPr>
        <w:drawing>
          <wp:inline distT="0" distB="0" distL="0" distR="0" wp14:anchorId="029AC3C6" wp14:editId="2804B89A">
            <wp:extent cx="5443855" cy="1444277"/>
            <wp:effectExtent l="0" t="0" r="4445" b="381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8104" cy="1456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87265" w14:textId="77777777" w:rsidR="00EE7337" w:rsidRPr="00EE7337" w:rsidRDefault="00EE7337" w:rsidP="00C52ED4">
      <w:pPr>
        <w:pStyle w:val="1e"/>
      </w:pPr>
      <w:r w:rsidRPr="00EE7337">
        <w:t>本次</w:t>
      </w:r>
      <w:r w:rsidRPr="00EE7337">
        <w:t>ECS</w:t>
      </w:r>
      <w:r w:rsidRPr="00EE7337">
        <w:t>购买需遵循以下规格</w:t>
      </w:r>
      <w:r w:rsidRPr="00EE7337">
        <w:rPr>
          <w:rFonts w:hint="eastAsia"/>
        </w:rPr>
        <w:t>：</w:t>
      </w:r>
    </w:p>
    <w:p w14:paraId="43B98BB2" w14:textId="77777777" w:rsidR="00EE7337" w:rsidRPr="00EE7337" w:rsidRDefault="00EE7337" w:rsidP="00C52ED4">
      <w:pPr>
        <w:pStyle w:val="1e"/>
      </w:pPr>
      <w:r w:rsidRPr="00EE7337">
        <w:t>计费模式</w:t>
      </w:r>
      <w:r w:rsidRPr="00EE7337">
        <w:rPr>
          <w:rFonts w:hint="eastAsia"/>
        </w:rPr>
        <w:t>：</w:t>
      </w:r>
      <w:r w:rsidRPr="00EE7337">
        <w:t>按需计费</w:t>
      </w:r>
    </w:p>
    <w:p w14:paraId="40310102" w14:textId="77777777" w:rsidR="00EE7337" w:rsidRPr="00EE7337" w:rsidRDefault="00EE7337" w:rsidP="00C52ED4">
      <w:pPr>
        <w:pStyle w:val="1e"/>
      </w:pPr>
      <w:r w:rsidRPr="00EE7337">
        <w:t>可用区</w:t>
      </w:r>
      <w:r w:rsidRPr="00EE7337">
        <w:rPr>
          <w:rFonts w:hint="eastAsia"/>
        </w:rPr>
        <w:t>：</w:t>
      </w:r>
      <w:proofErr w:type="gramStart"/>
      <w:r w:rsidRPr="00EE7337">
        <w:t>可用区</w:t>
      </w:r>
      <w:proofErr w:type="gramEnd"/>
      <w:r w:rsidRPr="00EE7337">
        <w:t>一</w:t>
      </w:r>
    </w:p>
    <w:p w14:paraId="33007F4C" w14:textId="77777777" w:rsidR="00EE7337" w:rsidRPr="00EE7337" w:rsidRDefault="00EE7337" w:rsidP="00C52ED4">
      <w:pPr>
        <w:pStyle w:val="1e"/>
      </w:pPr>
      <w:r w:rsidRPr="00EE7337">
        <w:rPr>
          <w:rFonts w:hint="eastAsia"/>
        </w:rPr>
        <w:t>C</w:t>
      </w:r>
      <w:r w:rsidRPr="00EE7337">
        <w:t>PU</w:t>
      </w:r>
      <w:r w:rsidRPr="00EE7337">
        <w:t>架构</w:t>
      </w:r>
      <w:r w:rsidRPr="00EE7337">
        <w:rPr>
          <w:rFonts w:hint="eastAsia"/>
        </w:rPr>
        <w:t>：</w:t>
      </w:r>
      <w:r w:rsidRPr="00EE7337">
        <w:t>鲲鹏计算</w:t>
      </w:r>
    </w:p>
    <w:p w14:paraId="35204AB8" w14:textId="77777777" w:rsidR="00EE7337" w:rsidRPr="00EE7337" w:rsidRDefault="00EE7337" w:rsidP="00C52ED4">
      <w:pPr>
        <w:pStyle w:val="1e"/>
      </w:pPr>
      <w:r w:rsidRPr="00EE7337">
        <w:t>规格</w:t>
      </w:r>
      <w:r w:rsidRPr="00EE7337">
        <w:rPr>
          <w:rFonts w:hint="eastAsia"/>
        </w:rPr>
        <w:t>：</w:t>
      </w:r>
      <w:r w:rsidRPr="00EE7337">
        <w:t>kc1.2xlarge.4 8vcpus</w:t>
      </w:r>
      <w:r w:rsidRPr="00EE7337">
        <w:rPr>
          <w:rFonts w:hint="eastAsia"/>
        </w:rPr>
        <w:t>|</w:t>
      </w:r>
      <w:r w:rsidRPr="00EE7337">
        <w:t>32GB</w:t>
      </w:r>
    </w:p>
    <w:p w14:paraId="32DF52F4" w14:textId="77777777" w:rsidR="00EE7337" w:rsidRPr="00EE7337" w:rsidRDefault="00EE7337" w:rsidP="00C52ED4">
      <w:pPr>
        <w:pStyle w:val="1e"/>
      </w:pPr>
      <w:r w:rsidRPr="00EE7337">
        <w:t>系统</w:t>
      </w:r>
      <w:r w:rsidRPr="00EE7337">
        <w:rPr>
          <w:rFonts w:hint="eastAsia"/>
        </w:rPr>
        <w:t>：</w:t>
      </w:r>
      <w:r w:rsidRPr="00EE7337">
        <w:t>CentOS7.6</w:t>
      </w:r>
    </w:p>
    <w:p w14:paraId="3C7E39E0" w14:textId="77777777" w:rsidR="00EE7337" w:rsidRPr="00EE7337" w:rsidRDefault="00EE7337" w:rsidP="00C52ED4">
      <w:pPr>
        <w:pStyle w:val="1e"/>
      </w:pPr>
      <w:r w:rsidRPr="00EE7337">
        <w:t>系统盘</w:t>
      </w:r>
      <w:r w:rsidRPr="00EE7337">
        <w:rPr>
          <w:rFonts w:hint="eastAsia"/>
        </w:rPr>
        <w:t>：</w:t>
      </w:r>
      <w:r w:rsidRPr="00EE7337">
        <w:t>超高</w:t>
      </w:r>
      <w:r w:rsidRPr="00EE7337">
        <w:t>IO</w:t>
      </w:r>
      <w:r w:rsidRPr="00EE7337">
        <w:rPr>
          <w:rFonts w:hint="eastAsia"/>
        </w:rPr>
        <w:t>、</w:t>
      </w:r>
      <w:r w:rsidRPr="00EE7337">
        <w:rPr>
          <w:rFonts w:hint="eastAsia"/>
        </w:rPr>
        <w:t>2</w:t>
      </w:r>
      <w:r w:rsidRPr="00EE7337">
        <w:t>00GB</w:t>
      </w:r>
      <w:r w:rsidRPr="00EE7337">
        <w:rPr>
          <w:rFonts w:hint="eastAsia"/>
        </w:rPr>
        <w:t>。</w:t>
      </w:r>
    </w:p>
    <w:p w14:paraId="517F1B0B" w14:textId="77777777" w:rsidR="00EE7337" w:rsidRPr="00EE7337" w:rsidRDefault="00EE7337" w:rsidP="00C52ED4">
      <w:pPr>
        <w:pStyle w:val="1e"/>
      </w:pPr>
      <w:r w:rsidRPr="00EE7337">
        <w:t>网络</w:t>
      </w:r>
      <w:r w:rsidRPr="00EE7337">
        <w:rPr>
          <w:rFonts w:hint="eastAsia"/>
        </w:rPr>
        <w:t>：</w:t>
      </w:r>
      <w:r w:rsidRPr="00EE7337">
        <w:t>按流量计费</w:t>
      </w:r>
    </w:p>
    <w:p w14:paraId="143D5894" w14:textId="77777777" w:rsidR="00EE7337" w:rsidRPr="00EE7337" w:rsidRDefault="00EE7337" w:rsidP="00C52ED4">
      <w:pPr>
        <w:pStyle w:val="1e"/>
      </w:pPr>
      <w:r w:rsidRPr="00EE7337">
        <w:t>其他配置</w:t>
      </w:r>
      <w:r w:rsidRPr="00EE7337">
        <w:rPr>
          <w:rFonts w:hint="eastAsia"/>
        </w:rPr>
        <w:t>：</w:t>
      </w:r>
      <w:r w:rsidRPr="00EE7337">
        <w:t>默认</w:t>
      </w:r>
    </w:p>
    <w:p w14:paraId="107BE89B" w14:textId="77777777" w:rsidR="00EE7337" w:rsidRPr="00EE7337" w:rsidRDefault="00EE7337" w:rsidP="00A75151">
      <w:pPr>
        <w:pStyle w:val="30"/>
      </w:pPr>
      <w:r w:rsidRPr="00EE7337">
        <w:t>基础配置</w:t>
      </w:r>
    </w:p>
    <w:p w14:paraId="7C9736AE" w14:textId="213DE2FE" w:rsidR="00EE7337" w:rsidRPr="00EE7337" w:rsidRDefault="007D3D55" w:rsidP="00C52ED4">
      <w:pPr>
        <w:pStyle w:val="1e"/>
      </w:pPr>
      <w:r>
        <w:rPr>
          <w:noProof/>
        </w:rPr>
        <w:drawing>
          <wp:inline distT="0" distB="0" distL="0" distR="0" wp14:anchorId="5E39EF48" wp14:editId="268BF4F8">
            <wp:extent cx="5357880" cy="2009066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88955" cy="2020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9B024" w14:textId="77777777" w:rsidR="00EE7337" w:rsidRPr="00EE7337" w:rsidRDefault="00EE7337" w:rsidP="00C52ED4">
      <w:pPr>
        <w:pStyle w:val="1e"/>
      </w:pPr>
      <w:r w:rsidRPr="00EE7337">
        <w:t>系统选择</w:t>
      </w:r>
      <w:r w:rsidRPr="00EE7337">
        <w:t>CentOS7.6</w:t>
      </w:r>
    </w:p>
    <w:p w14:paraId="04872388" w14:textId="77777777" w:rsidR="00EE7337" w:rsidRPr="00EE7337" w:rsidRDefault="00EE7337" w:rsidP="00C52ED4">
      <w:pPr>
        <w:pStyle w:val="1e"/>
      </w:pPr>
      <w:r w:rsidRPr="00EE7337">
        <w:t>系统盘建议配置</w:t>
      </w:r>
      <w:r w:rsidRPr="00EE7337">
        <w:rPr>
          <w:rFonts w:hint="eastAsia"/>
        </w:rPr>
        <w:t>2</w:t>
      </w:r>
      <w:r w:rsidRPr="00EE7337">
        <w:t>00GB</w:t>
      </w:r>
      <w:r w:rsidRPr="00EE7337">
        <w:rPr>
          <w:rFonts w:hint="eastAsia"/>
        </w:rPr>
        <w:t>，</w:t>
      </w:r>
      <w:r w:rsidRPr="00EE7337">
        <w:t>不建议低于</w:t>
      </w:r>
      <w:r w:rsidRPr="00EE7337">
        <w:rPr>
          <w:rFonts w:hint="eastAsia"/>
        </w:rPr>
        <w:t>1</w:t>
      </w:r>
      <w:r w:rsidRPr="00EE7337">
        <w:t>00GB</w:t>
      </w:r>
      <w:r w:rsidRPr="00EE7337">
        <w:rPr>
          <w:rFonts w:hint="eastAsia"/>
        </w:rPr>
        <w:t>。</w:t>
      </w:r>
    </w:p>
    <w:p w14:paraId="4F6AD2B3" w14:textId="513AB087" w:rsidR="00EE7337" w:rsidRPr="00EE7337" w:rsidRDefault="000906CA" w:rsidP="00C52ED4">
      <w:pPr>
        <w:pStyle w:val="1e"/>
      </w:pPr>
      <w:r>
        <w:rPr>
          <w:noProof/>
        </w:rPr>
        <w:lastRenderedPageBreak/>
        <w:drawing>
          <wp:inline distT="0" distB="0" distL="0" distR="0" wp14:anchorId="53931E82" wp14:editId="0AFA679B">
            <wp:extent cx="5324122" cy="1295400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9018" cy="1316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20301" w14:textId="77777777" w:rsidR="00EE7337" w:rsidRPr="00EE7337" w:rsidRDefault="00EE7337" w:rsidP="00C52ED4">
      <w:pPr>
        <w:pStyle w:val="1e"/>
      </w:pPr>
      <w:r w:rsidRPr="00EE7337">
        <w:rPr>
          <w:rFonts w:hint="eastAsia"/>
        </w:rPr>
        <w:t>点击“下一步</w:t>
      </w:r>
      <w:r w:rsidRPr="00EE7337">
        <w:rPr>
          <w:rFonts w:hint="eastAsia"/>
        </w:rPr>
        <w:t xml:space="preserve"> </w:t>
      </w:r>
      <w:r w:rsidRPr="00EE7337">
        <w:rPr>
          <w:rFonts w:hint="eastAsia"/>
        </w:rPr>
        <w:t>网络配置”</w:t>
      </w:r>
    </w:p>
    <w:p w14:paraId="43DA1F5F" w14:textId="77777777" w:rsidR="00EE7337" w:rsidRPr="00EE7337" w:rsidRDefault="00EE7337" w:rsidP="00A75151">
      <w:pPr>
        <w:pStyle w:val="30"/>
      </w:pPr>
      <w:r w:rsidRPr="00EE7337">
        <w:t>网络配置</w:t>
      </w:r>
    </w:p>
    <w:p w14:paraId="21F24978" w14:textId="7C5B7463" w:rsidR="00EE7337" w:rsidRPr="00EE7337" w:rsidRDefault="00EE7337" w:rsidP="00C52ED4">
      <w:pPr>
        <w:pStyle w:val="1e"/>
      </w:pPr>
      <w:r w:rsidRPr="00EE7337">
        <w:rPr>
          <w:rFonts w:hint="eastAsia"/>
        </w:rPr>
        <w:t>“</w:t>
      </w:r>
      <w:r w:rsidRPr="00EE7337">
        <w:t>网络</w:t>
      </w:r>
      <w:r w:rsidRPr="00EE7337">
        <w:rPr>
          <w:rFonts w:hint="eastAsia"/>
        </w:rPr>
        <w:t>”下</w:t>
      </w:r>
      <w:proofErr w:type="gramStart"/>
      <w:r w:rsidRPr="00EE7337">
        <w:rPr>
          <w:rFonts w:hint="eastAsia"/>
        </w:rPr>
        <w:t>拉选择</w:t>
      </w:r>
      <w:proofErr w:type="gramEnd"/>
      <w:r w:rsidRPr="00EE7337">
        <w:rPr>
          <w:rFonts w:hint="eastAsia"/>
        </w:rPr>
        <w:t>VPC</w:t>
      </w:r>
    </w:p>
    <w:p w14:paraId="66F93EC8" w14:textId="58F68569" w:rsidR="00EE7337" w:rsidRDefault="00EE7337" w:rsidP="00C52ED4">
      <w:pPr>
        <w:pStyle w:val="1e"/>
      </w:pPr>
      <w:r w:rsidRPr="00EE7337">
        <w:rPr>
          <w:noProof/>
        </w:rPr>
        <w:drawing>
          <wp:inline distT="0" distB="0" distL="0" distR="0" wp14:anchorId="3F4A8455" wp14:editId="4C8D050F">
            <wp:extent cx="5280351" cy="625897"/>
            <wp:effectExtent l="19050" t="19050" r="15875" b="22225"/>
            <wp:docPr id="3" name="图片 3" descr="C:\Users\jwx697590\AppData\Roaming\eSpace_Desktop\UserData\jwx697590\imagefiles\53695296-D759-4F39-B082-E32396761A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3695296-D759-4F39-B082-E32396761A55" descr="C:\Users\jwx697590\AppData\Roaming\eSpace_Desktop\UserData\jwx697590\imagefiles\53695296-D759-4F39-B082-E32396761A55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8075" cy="62918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468E02B" w14:textId="5F7EF94E" w:rsidR="00223058" w:rsidRPr="00EE7337" w:rsidRDefault="00223058" w:rsidP="00C52ED4">
      <w:pPr>
        <w:pStyle w:val="1e"/>
      </w:pPr>
      <w:r>
        <w:rPr>
          <w:noProof/>
        </w:rPr>
        <w:drawing>
          <wp:inline distT="0" distB="0" distL="0" distR="0" wp14:anchorId="252F0E76" wp14:editId="214AB754">
            <wp:extent cx="5323840" cy="1050627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24205" cy="1070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A75B9" w14:textId="77777777" w:rsidR="00EE7337" w:rsidRPr="00EE7337" w:rsidRDefault="00EE7337" w:rsidP="00C52ED4">
      <w:pPr>
        <w:pStyle w:val="1e"/>
      </w:pPr>
      <w:r w:rsidRPr="00EE7337">
        <w:rPr>
          <w:rFonts w:hint="eastAsia"/>
        </w:rPr>
        <w:t>“弹性公网</w:t>
      </w:r>
      <w:r w:rsidRPr="00EE7337">
        <w:rPr>
          <w:rFonts w:hint="eastAsia"/>
        </w:rPr>
        <w:t>IP</w:t>
      </w:r>
      <w:r w:rsidRPr="00EE7337">
        <w:rPr>
          <w:rFonts w:hint="eastAsia"/>
        </w:rPr>
        <w:t>”选择“现在购买”，并选择“按流量计费”。</w:t>
      </w:r>
    </w:p>
    <w:p w14:paraId="77B2DF5E" w14:textId="0AE11BF0" w:rsidR="00EE7337" w:rsidRPr="00EE7337" w:rsidRDefault="008A073B" w:rsidP="00C52ED4">
      <w:pPr>
        <w:pStyle w:val="1e"/>
      </w:pPr>
      <w:r>
        <w:rPr>
          <w:noProof/>
        </w:rPr>
        <w:drawing>
          <wp:inline distT="0" distB="0" distL="0" distR="0" wp14:anchorId="755F391B" wp14:editId="762EABFF">
            <wp:extent cx="5372100" cy="1790886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57273" cy="181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01CF4" w14:textId="77777777" w:rsidR="00EE7337" w:rsidRPr="00EE7337" w:rsidRDefault="00EE7337" w:rsidP="00C52ED4">
      <w:pPr>
        <w:pStyle w:val="1e"/>
      </w:pPr>
      <w:r w:rsidRPr="00EE7337">
        <w:rPr>
          <w:rFonts w:hint="eastAsia"/>
        </w:rPr>
        <w:t>点击“下一步</w:t>
      </w:r>
      <w:r w:rsidRPr="00EE7337">
        <w:rPr>
          <w:rFonts w:hint="eastAsia"/>
        </w:rPr>
        <w:t xml:space="preserve"> </w:t>
      </w:r>
      <w:r w:rsidRPr="00EE7337">
        <w:rPr>
          <w:rFonts w:hint="eastAsia"/>
        </w:rPr>
        <w:t>高级配置”</w:t>
      </w:r>
    </w:p>
    <w:p w14:paraId="64D37429" w14:textId="77777777" w:rsidR="00EE7337" w:rsidRPr="00EE7337" w:rsidRDefault="00EE7337" w:rsidP="00A75151">
      <w:pPr>
        <w:pStyle w:val="30"/>
      </w:pPr>
      <w:r w:rsidRPr="00EE7337">
        <w:rPr>
          <w:rFonts w:hint="eastAsia"/>
        </w:rPr>
        <w:t>高级配置</w:t>
      </w:r>
    </w:p>
    <w:p w14:paraId="1F1C3997" w14:textId="4CE9E2DD" w:rsidR="00EE7337" w:rsidRPr="00EE7337" w:rsidRDefault="008F0A1A" w:rsidP="00C52ED4">
      <w:pPr>
        <w:pStyle w:val="1e"/>
      </w:pPr>
      <w:r>
        <w:rPr>
          <w:noProof/>
        </w:rPr>
        <w:lastRenderedPageBreak/>
        <w:drawing>
          <wp:inline distT="0" distB="0" distL="0" distR="0" wp14:anchorId="43B127DA" wp14:editId="44DF833D">
            <wp:extent cx="4958080" cy="3277436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987338" cy="3296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A1087" w14:textId="17201556" w:rsidR="00EE7337" w:rsidRPr="00EE7337" w:rsidRDefault="004D68E6" w:rsidP="00C52ED4">
      <w:pPr>
        <w:pStyle w:val="1e"/>
      </w:pPr>
      <w:r>
        <w:rPr>
          <w:noProof/>
        </w:rPr>
        <w:drawing>
          <wp:inline distT="0" distB="0" distL="0" distR="0" wp14:anchorId="44DF3326" wp14:editId="062500AF">
            <wp:extent cx="5786755" cy="1403759"/>
            <wp:effectExtent l="0" t="0" r="4445" b="635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809414" cy="1409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8C724" w14:textId="450A8FCA" w:rsidR="00EE7337" w:rsidRPr="00EE7337" w:rsidRDefault="00EE7337" w:rsidP="00C52ED4">
      <w:pPr>
        <w:pStyle w:val="1e"/>
      </w:pPr>
      <w:r w:rsidRPr="00EE7337">
        <w:t>ECS</w:t>
      </w:r>
      <w:r w:rsidRPr="00EE7337">
        <w:t>名称建议与手册相同</w:t>
      </w:r>
      <w:r w:rsidRPr="00EE7337">
        <w:rPr>
          <w:rFonts w:hint="eastAsia"/>
        </w:rPr>
        <w:t>，密码自行设定。</w:t>
      </w:r>
      <w:r w:rsidRPr="00EE7337">
        <w:t>其他配置默认即可</w:t>
      </w:r>
      <w:r w:rsidRPr="00EE7337">
        <w:rPr>
          <w:rFonts w:hint="eastAsia"/>
        </w:rPr>
        <w:t>，</w:t>
      </w:r>
      <w:r w:rsidRPr="00EE7337">
        <w:t>点击</w:t>
      </w:r>
      <w:r w:rsidRPr="00EE7337">
        <w:rPr>
          <w:rFonts w:hint="eastAsia"/>
        </w:rPr>
        <w:t>“下一步</w:t>
      </w:r>
      <w:r w:rsidRPr="00EE7337">
        <w:rPr>
          <w:rFonts w:hint="eastAsia"/>
        </w:rPr>
        <w:t xml:space="preserve"> </w:t>
      </w:r>
      <w:r w:rsidRPr="00EE7337">
        <w:rPr>
          <w:rFonts w:hint="eastAsia"/>
        </w:rPr>
        <w:t>确认配置”</w:t>
      </w:r>
      <w:r>
        <w:rPr>
          <w:rFonts w:hint="eastAsia"/>
        </w:rPr>
        <w:t>。</w:t>
      </w:r>
    </w:p>
    <w:p w14:paraId="4BBC571E" w14:textId="48CA453E" w:rsidR="00EE7337" w:rsidRPr="00EE7337" w:rsidRDefault="00EE7337" w:rsidP="00A75151">
      <w:pPr>
        <w:pStyle w:val="30"/>
      </w:pPr>
      <w:r w:rsidRPr="00EE7337">
        <w:t>检查配置</w:t>
      </w:r>
      <w:r w:rsidRPr="00EE7337">
        <w:rPr>
          <w:rFonts w:hint="eastAsia"/>
        </w:rPr>
        <w:t>，</w:t>
      </w:r>
      <w:r w:rsidR="004D68E6" w:rsidRPr="00EE7337">
        <w:rPr>
          <w:rFonts w:hint="eastAsia"/>
        </w:rPr>
        <w:t>点击框线处“</w:t>
      </w:r>
      <w:r w:rsidR="004D68E6" w:rsidRPr="00EE7337">
        <w:t>我已经阅读并同意</w:t>
      </w:r>
      <w:hyperlink r:id="rId24" w:tgtFrame="_blank" w:history="1">
        <w:r w:rsidR="004D68E6" w:rsidRPr="00EE7337">
          <w:rPr>
            <w:rStyle w:val="af"/>
            <w:rFonts w:hint="eastAsia"/>
          </w:rPr>
          <w:t>《镜像免责声明》</w:t>
        </w:r>
      </w:hyperlink>
      <w:r w:rsidR="004D68E6" w:rsidRPr="00EE7337">
        <w:rPr>
          <w:rFonts w:hint="eastAsia"/>
        </w:rPr>
        <w:t>”</w:t>
      </w:r>
      <w:r w:rsidR="004D68E6">
        <w:rPr>
          <w:rFonts w:hint="eastAsia"/>
        </w:rPr>
        <w:t>,</w:t>
      </w:r>
      <w:r w:rsidR="004D68E6" w:rsidRPr="004D68E6">
        <w:t xml:space="preserve"> </w:t>
      </w:r>
      <w:r w:rsidR="004D68E6" w:rsidRPr="00EE7337">
        <w:t>点击</w:t>
      </w:r>
      <w:r w:rsidR="004D68E6" w:rsidRPr="00EE7337">
        <w:rPr>
          <w:rFonts w:hint="eastAsia"/>
        </w:rPr>
        <w:t>“</w:t>
      </w:r>
      <w:r w:rsidR="004D68E6">
        <w:rPr>
          <w:rFonts w:hint="eastAsia"/>
        </w:rPr>
        <w:t>提交</w:t>
      </w:r>
      <w:r w:rsidR="004D68E6" w:rsidRPr="00EE7337">
        <w:rPr>
          <w:rFonts w:hint="eastAsia"/>
        </w:rPr>
        <w:t>”</w:t>
      </w:r>
      <w:r w:rsidRPr="00EE7337">
        <w:t>立即购买</w:t>
      </w:r>
      <w:r w:rsidR="004D68E6">
        <w:rPr>
          <w:rFonts w:hint="eastAsia"/>
        </w:rPr>
        <w:t>ECS</w:t>
      </w:r>
    </w:p>
    <w:p w14:paraId="1366E5BB" w14:textId="571ECE44" w:rsidR="00EE7337" w:rsidRPr="00EE7337" w:rsidRDefault="004D68E6" w:rsidP="00C52ED4">
      <w:pPr>
        <w:pStyle w:val="1e"/>
      </w:pPr>
      <w:r>
        <w:rPr>
          <w:noProof/>
        </w:rPr>
        <w:drawing>
          <wp:inline distT="0" distB="0" distL="0" distR="0" wp14:anchorId="53DBE4BD" wp14:editId="1892131C">
            <wp:extent cx="5743575" cy="2494563"/>
            <wp:effectExtent l="0" t="0" r="0" b="127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56954" cy="2500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7EEFA" w14:textId="0A64F50B" w:rsidR="00EE7337" w:rsidRPr="00EE7337" w:rsidRDefault="00EE7337" w:rsidP="00C52ED4">
      <w:pPr>
        <w:pStyle w:val="1e"/>
      </w:pPr>
      <w:r>
        <w:t>注</w:t>
      </w:r>
      <w:r>
        <w:rPr>
          <w:rFonts w:hint="eastAsia"/>
        </w:rPr>
        <w:t>：本次实验也可使用</w:t>
      </w:r>
      <w:r>
        <w:rPr>
          <w:rFonts w:hint="eastAsia"/>
        </w:rPr>
        <w:t>3</w:t>
      </w:r>
      <w:r>
        <w:rPr>
          <w:rFonts w:hint="eastAsia"/>
        </w:rPr>
        <w:t>台</w:t>
      </w:r>
      <w:r>
        <w:rPr>
          <w:rFonts w:hint="eastAsia"/>
        </w:rPr>
        <w:t>ECS</w:t>
      </w:r>
      <w:r>
        <w:rPr>
          <w:rFonts w:hint="eastAsia"/>
        </w:rPr>
        <w:t>实验。</w:t>
      </w:r>
    </w:p>
    <w:p w14:paraId="12E7E7EE" w14:textId="77777777" w:rsidR="00EE7337" w:rsidRPr="00EE7337" w:rsidRDefault="00EE7337" w:rsidP="00A75151">
      <w:pPr>
        <w:pStyle w:val="30"/>
      </w:pPr>
      <w:r w:rsidRPr="00EE7337">
        <w:rPr>
          <w:rFonts w:hint="eastAsia"/>
        </w:rPr>
        <w:lastRenderedPageBreak/>
        <w:t>查看已购买</w:t>
      </w:r>
      <w:r w:rsidRPr="00EE7337">
        <w:rPr>
          <w:rFonts w:hint="eastAsia"/>
        </w:rPr>
        <w:t>ECS</w:t>
      </w:r>
    </w:p>
    <w:p w14:paraId="65B959B8" w14:textId="0D418938" w:rsidR="00EE7337" w:rsidRDefault="00EE7337" w:rsidP="00C52ED4">
      <w:pPr>
        <w:pStyle w:val="1e"/>
      </w:pPr>
      <w:r w:rsidRPr="00EE7337">
        <w:rPr>
          <w:rFonts w:hint="eastAsia"/>
        </w:rPr>
        <w:t>“步骤</w:t>
      </w:r>
      <w:r w:rsidRPr="00EE7337">
        <w:t>6</w:t>
      </w:r>
      <w:r w:rsidRPr="00EE7337">
        <w:rPr>
          <w:rFonts w:hint="eastAsia"/>
        </w:rPr>
        <w:t>”点击“</w:t>
      </w:r>
      <w:r w:rsidR="00833CDC">
        <w:rPr>
          <w:rFonts w:hint="eastAsia"/>
        </w:rPr>
        <w:t>提交</w:t>
      </w:r>
      <w:r w:rsidRPr="00EE7337">
        <w:rPr>
          <w:rFonts w:hint="eastAsia"/>
        </w:rPr>
        <w:t>”后，弹出如下界面。</w:t>
      </w:r>
    </w:p>
    <w:p w14:paraId="12B3D3E5" w14:textId="36847A6F" w:rsidR="00EE7337" w:rsidRPr="00EE7337" w:rsidRDefault="000010CD" w:rsidP="00C52ED4">
      <w:pPr>
        <w:pStyle w:val="1e"/>
      </w:pPr>
      <w:r>
        <w:rPr>
          <w:noProof/>
        </w:rPr>
        <w:drawing>
          <wp:inline distT="0" distB="0" distL="0" distR="0" wp14:anchorId="58E2E602" wp14:editId="139EC487">
            <wp:extent cx="4191000" cy="2447925"/>
            <wp:effectExtent l="0" t="0" r="0" b="952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4A8D3" w14:textId="77777777" w:rsidR="00EE7337" w:rsidRPr="00EE7337" w:rsidRDefault="00EE7337" w:rsidP="00C52ED4">
      <w:pPr>
        <w:pStyle w:val="1e"/>
      </w:pPr>
      <w:r w:rsidRPr="00EE7337">
        <w:t>点击</w:t>
      </w:r>
      <w:r w:rsidRPr="00EE7337">
        <w:rPr>
          <w:rFonts w:hint="eastAsia"/>
        </w:rPr>
        <w:t>“返回云服务器列表”，查看已购买</w:t>
      </w:r>
      <w:r w:rsidRPr="00EE7337">
        <w:rPr>
          <w:rFonts w:hint="eastAsia"/>
        </w:rPr>
        <w:t>ECS</w:t>
      </w:r>
      <w:r w:rsidRPr="00EE7337">
        <w:rPr>
          <w:rFonts w:hint="eastAsia"/>
        </w:rPr>
        <w:t>。</w:t>
      </w:r>
    </w:p>
    <w:p w14:paraId="73DBF797" w14:textId="6DE6F74A" w:rsidR="007D21CE" w:rsidRDefault="00E667CB" w:rsidP="00C52ED4">
      <w:pPr>
        <w:pStyle w:val="1e"/>
      </w:pPr>
      <w:bookmarkStart w:id="25" w:name="_Toc48670257"/>
      <w:bookmarkStart w:id="26" w:name="_Toc48729512"/>
      <w:r>
        <w:rPr>
          <w:noProof/>
        </w:rPr>
        <w:drawing>
          <wp:inline distT="0" distB="0" distL="0" distR="0" wp14:anchorId="50A9C100" wp14:editId="489CDB34">
            <wp:extent cx="6015355" cy="1006096"/>
            <wp:effectExtent l="0" t="0" r="4445" b="381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077677" cy="101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DADC4" w14:textId="77777777" w:rsidR="007D21CE" w:rsidRDefault="007D21CE" w:rsidP="007D21CE">
      <w:pPr>
        <w:pStyle w:val="2"/>
      </w:pPr>
      <w:bookmarkStart w:id="27" w:name="_Toc174952089"/>
      <w:r w:rsidRPr="007D21CE">
        <w:t>购买</w:t>
      </w:r>
      <w:r w:rsidRPr="007D21CE">
        <w:t>OBS</w:t>
      </w:r>
      <w:bookmarkStart w:id="28" w:name="_Toc48670258"/>
      <w:bookmarkStart w:id="29" w:name="_Toc48729513"/>
      <w:bookmarkEnd w:id="25"/>
      <w:bookmarkEnd w:id="26"/>
      <w:bookmarkEnd w:id="27"/>
    </w:p>
    <w:p w14:paraId="7350CB59" w14:textId="1F80235B" w:rsidR="007D21CE" w:rsidRPr="007D21CE" w:rsidRDefault="007D21CE" w:rsidP="007D21CE">
      <w:pPr>
        <w:pStyle w:val="3"/>
        <w:rPr>
          <w:sz w:val="36"/>
        </w:rPr>
      </w:pPr>
      <w:bookmarkStart w:id="30" w:name="_选取对象存储服务OBS"/>
      <w:bookmarkStart w:id="31" w:name="_Toc174952090"/>
      <w:bookmarkEnd w:id="30"/>
      <w:r w:rsidRPr="007D21CE">
        <w:rPr>
          <w:rFonts w:hint="eastAsia"/>
        </w:rPr>
        <w:t>选取对象存储服务</w:t>
      </w:r>
      <w:r w:rsidRPr="007D21CE">
        <w:rPr>
          <w:rFonts w:hint="eastAsia"/>
        </w:rPr>
        <w:t>OBS</w:t>
      </w:r>
      <w:bookmarkEnd w:id="28"/>
      <w:bookmarkEnd w:id="29"/>
      <w:bookmarkEnd w:id="31"/>
    </w:p>
    <w:p w14:paraId="4DC72F40" w14:textId="78698BCB" w:rsidR="005B4370" w:rsidRPr="00EE7337" w:rsidRDefault="007D21CE" w:rsidP="005B4370">
      <w:pPr>
        <w:pStyle w:val="30"/>
      </w:pPr>
      <w:r w:rsidRPr="007D21CE">
        <w:t>在</w:t>
      </w:r>
      <w:r w:rsidR="005B4370">
        <w:rPr>
          <w:rFonts w:hint="eastAsia"/>
        </w:rPr>
        <w:t>首页搜索框中输入</w:t>
      </w:r>
      <w:r w:rsidRPr="007D21CE">
        <w:rPr>
          <w:rFonts w:hint="eastAsia"/>
        </w:rPr>
        <w:t>“对象存储服务</w:t>
      </w:r>
      <w:r w:rsidR="00B821FA">
        <w:rPr>
          <w:rFonts w:hint="eastAsia"/>
        </w:rPr>
        <w:t xml:space="preserve"> </w:t>
      </w:r>
      <w:r w:rsidRPr="007D21CE">
        <w:rPr>
          <w:rFonts w:hint="eastAsia"/>
        </w:rPr>
        <w:t>OBS</w:t>
      </w:r>
      <w:r w:rsidRPr="007D21CE">
        <w:rPr>
          <w:rFonts w:hint="eastAsia"/>
        </w:rPr>
        <w:t>”</w:t>
      </w:r>
      <w:r w:rsidR="005B4370">
        <w:rPr>
          <w:rFonts w:hint="eastAsia"/>
        </w:rPr>
        <w:t>，点击“控制台”跳转到</w:t>
      </w:r>
      <w:r w:rsidR="005B4370" w:rsidRPr="007D21CE">
        <w:rPr>
          <w:rFonts w:hint="eastAsia"/>
        </w:rPr>
        <w:t>对象存储服务</w:t>
      </w:r>
      <w:r w:rsidR="005B4370">
        <w:rPr>
          <w:rFonts w:hint="eastAsia"/>
        </w:rPr>
        <w:t xml:space="preserve"> </w:t>
      </w:r>
      <w:r w:rsidR="005B4370" w:rsidRPr="007D21CE">
        <w:rPr>
          <w:rFonts w:hint="eastAsia"/>
        </w:rPr>
        <w:t>OBS</w:t>
      </w:r>
    </w:p>
    <w:p w14:paraId="7D960259" w14:textId="6D6C81FD" w:rsidR="007D21CE" w:rsidRPr="007D21CE" w:rsidRDefault="005B4370" w:rsidP="005B4370">
      <w:pPr>
        <w:pStyle w:val="30"/>
        <w:numPr>
          <w:ilvl w:val="0"/>
          <w:numId w:val="0"/>
        </w:numPr>
        <w:ind w:left="1134"/>
      </w:pPr>
      <w:r w:rsidRPr="00EE7337">
        <w:t>控制台</w:t>
      </w:r>
    </w:p>
    <w:p w14:paraId="7EE51B9F" w14:textId="6687AD81" w:rsidR="007D21CE" w:rsidRPr="007D21CE" w:rsidRDefault="00B821FA" w:rsidP="00C52ED4">
      <w:pPr>
        <w:pStyle w:val="1e"/>
      </w:pPr>
      <w:r>
        <w:rPr>
          <w:noProof/>
        </w:rPr>
        <w:lastRenderedPageBreak/>
        <w:drawing>
          <wp:inline distT="0" distB="0" distL="0" distR="0" wp14:anchorId="7E1808F9" wp14:editId="46F21125">
            <wp:extent cx="5862955" cy="2449082"/>
            <wp:effectExtent l="0" t="0" r="4445" b="889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871178" cy="2452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19661" w14:textId="77777777" w:rsidR="007D21CE" w:rsidRPr="007D21CE" w:rsidRDefault="007D21CE" w:rsidP="007D21CE">
      <w:pPr>
        <w:pStyle w:val="30"/>
      </w:pPr>
      <w:r w:rsidRPr="007D21CE">
        <w:t>选择创建桶</w:t>
      </w:r>
    </w:p>
    <w:p w14:paraId="58D2C534" w14:textId="72771A18" w:rsidR="007D21CE" w:rsidRPr="007D21CE" w:rsidRDefault="007D21CE" w:rsidP="00C52ED4">
      <w:pPr>
        <w:pStyle w:val="1e"/>
      </w:pPr>
      <w:r w:rsidRPr="007D21CE">
        <w:t>进入</w:t>
      </w:r>
      <w:r w:rsidRPr="007D21CE">
        <w:t>OBS</w:t>
      </w:r>
      <w:r w:rsidRPr="007D21CE">
        <w:t>服务后</w:t>
      </w:r>
      <w:r w:rsidRPr="007D21CE">
        <w:rPr>
          <w:rFonts w:hint="eastAsia"/>
        </w:rPr>
        <w:t>，</w:t>
      </w:r>
      <w:r w:rsidRPr="007D21CE">
        <w:t>点击</w:t>
      </w:r>
      <w:r w:rsidRPr="007D21CE">
        <w:rPr>
          <w:rFonts w:hint="eastAsia"/>
        </w:rPr>
        <w:t>“创建桶”</w:t>
      </w:r>
    </w:p>
    <w:p w14:paraId="28E43E0C" w14:textId="0505757C" w:rsidR="007D21CE" w:rsidRPr="007D21CE" w:rsidRDefault="008129C9" w:rsidP="00C52ED4">
      <w:pPr>
        <w:pStyle w:val="1e"/>
      </w:pPr>
      <w:r>
        <w:rPr>
          <w:noProof/>
        </w:rPr>
        <w:drawing>
          <wp:inline distT="0" distB="0" distL="0" distR="0" wp14:anchorId="3D78BA9D" wp14:editId="0110CCB6">
            <wp:extent cx="5758180" cy="2571406"/>
            <wp:effectExtent l="0" t="0" r="0" b="63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78168" cy="2580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D2A40" w14:textId="332E569E" w:rsidR="007D21CE" w:rsidRDefault="007D21CE" w:rsidP="007D21CE">
      <w:pPr>
        <w:pStyle w:val="30"/>
      </w:pPr>
      <w:r w:rsidRPr="007D21CE">
        <w:t>参照下图购买</w:t>
      </w:r>
      <w:r w:rsidRPr="007D21CE">
        <w:t>OBS</w:t>
      </w:r>
    </w:p>
    <w:p w14:paraId="13BDAD43" w14:textId="3FC156EE" w:rsidR="00B04C2F" w:rsidRDefault="00B04C2F" w:rsidP="00C52ED4">
      <w:pPr>
        <w:pStyle w:val="1e"/>
      </w:pPr>
      <w:r>
        <w:rPr>
          <w:noProof/>
        </w:rPr>
        <w:drawing>
          <wp:inline distT="0" distB="0" distL="0" distR="0" wp14:anchorId="0671FD11" wp14:editId="3AEA0B54">
            <wp:extent cx="5910580" cy="1879636"/>
            <wp:effectExtent l="0" t="0" r="0" b="635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27624" cy="1885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0B1E3" w14:textId="6B4B0E52" w:rsidR="00B04C2F" w:rsidRDefault="00826F4F" w:rsidP="00C52ED4">
      <w:pPr>
        <w:pStyle w:val="1e"/>
      </w:pPr>
      <w:r>
        <w:rPr>
          <w:noProof/>
        </w:rPr>
        <w:lastRenderedPageBreak/>
        <w:drawing>
          <wp:inline distT="0" distB="0" distL="0" distR="0" wp14:anchorId="1261F3AD" wp14:editId="4742DDFD">
            <wp:extent cx="5962650" cy="2960909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67730" cy="2963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AB58F" w14:textId="707B6573" w:rsidR="007D21CE" w:rsidRDefault="00076D64" w:rsidP="00C52ED4">
      <w:pPr>
        <w:pStyle w:val="1e"/>
      </w:pPr>
      <w:r>
        <w:rPr>
          <w:noProof/>
        </w:rPr>
        <w:drawing>
          <wp:inline distT="0" distB="0" distL="0" distR="0" wp14:anchorId="09B18CF2" wp14:editId="628C52C6">
            <wp:extent cx="6120130" cy="2541905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33945" cy="2547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291EC" w14:textId="77625069" w:rsidR="00076D64" w:rsidRPr="007D21CE" w:rsidRDefault="00076D64" w:rsidP="00C52ED4">
      <w:pPr>
        <w:pStyle w:val="1e"/>
      </w:pPr>
      <w:r>
        <w:rPr>
          <w:noProof/>
        </w:rPr>
        <w:drawing>
          <wp:inline distT="0" distB="0" distL="0" distR="0" wp14:anchorId="11B3C648" wp14:editId="38CA6EA1">
            <wp:extent cx="3457575" cy="1866900"/>
            <wp:effectExtent l="0" t="0" r="9525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457575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426C2" w14:textId="248BE127" w:rsidR="007D21CE" w:rsidRPr="007D21CE" w:rsidRDefault="007D21CE" w:rsidP="00C52ED4">
      <w:pPr>
        <w:pStyle w:val="1e"/>
      </w:pPr>
      <w:r w:rsidRPr="007D21CE">
        <w:t>注</w:t>
      </w:r>
      <w:r w:rsidRPr="007D21CE">
        <w:rPr>
          <w:rFonts w:hint="eastAsia"/>
        </w:rPr>
        <w:t>：</w:t>
      </w:r>
      <w:r w:rsidRPr="007D21CE">
        <w:t>区域选择与</w:t>
      </w:r>
      <w:r w:rsidRPr="007D21CE">
        <w:t>ECS</w:t>
      </w:r>
      <w:r w:rsidRPr="007D21CE">
        <w:t>相同</w:t>
      </w:r>
      <w:r w:rsidRPr="007D21CE">
        <w:rPr>
          <w:rFonts w:hint="eastAsia"/>
        </w:rPr>
        <w:t>。其他配置默认。点击“立即创建”</w:t>
      </w:r>
      <w:r w:rsidR="00076D64">
        <w:rPr>
          <w:rFonts w:hint="eastAsia"/>
        </w:rPr>
        <w:t>，然后点击“确认”</w:t>
      </w:r>
      <w:r w:rsidRPr="007D21CE">
        <w:rPr>
          <w:rFonts w:hint="eastAsia"/>
        </w:rPr>
        <w:t>。</w:t>
      </w:r>
    </w:p>
    <w:p w14:paraId="50DFCB66" w14:textId="77777777" w:rsidR="007D21CE" w:rsidRPr="007D21CE" w:rsidRDefault="007D21CE" w:rsidP="007D21CE">
      <w:pPr>
        <w:pStyle w:val="30"/>
      </w:pPr>
      <w:r w:rsidRPr="007D21CE">
        <w:t>创建并行文件系统</w:t>
      </w:r>
    </w:p>
    <w:p w14:paraId="348AE99D" w14:textId="77777777" w:rsidR="007D21CE" w:rsidRPr="007D21CE" w:rsidRDefault="007D21CE" w:rsidP="00C52ED4">
      <w:pPr>
        <w:pStyle w:val="1e"/>
      </w:pPr>
      <w:r w:rsidRPr="007D21CE">
        <w:t>选择</w:t>
      </w:r>
      <w:r w:rsidRPr="007D21CE">
        <w:rPr>
          <w:rFonts w:hint="eastAsia"/>
        </w:rPr>
        <w:t>“并行文件系统”</w:t>
      </w:r>
    </w:p>
    <w:p w14:paraId="5030F28B" w14:textId="64864D4A" w:rsidR="007D21CE" w:rsidRPr="007D21CE" w:rsidRDefault="00C31DFD" w:rsidP="00C52ED4">
      <w:pPr>
        <w:pStyle w:val="1e"/>
      </w:pPr>
      <w:r>
        <w:rPr>
          <w:noProof/>
        </w:rPr>
        <w:lastRenderedPageBreak/>
        <w:drawing>
          <wp:inline distT="0" distB="0" distL="0" distR="0" wp14:anchorId="0F500F30" wp14:editId="42AE856B">
            <wp:extent cx="6019800" cy="2239780"/>
            <wp:effectExtent l="0" t="0" r="0" b="825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034844" cy="2245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5956B" w14:textId="77777777" w:rsidR="007D21CE" w:rsidRPr="007D21CE" w:rsidRDefault="007D21CE" w:rsidP="00C52ED4">
      <w:pPr>
        <w:pStyle w:val="1e"/>
      </w:pPr>
      <w:r w:rsidRPr="007D21CE">
        <w:rPr>
          <w:rFonts w:hint="eastAsia"/>
        </w:rPr>
        <w:t>点击右上角“创建并行文件系统”</w:t>
      </w:r>
    </w:p>
    <w:p w14:paraId="1CD1D1F6" w14:textId="55F2D6FD" w:rsidR="007D21CE" w:rsidRDefault="00FD0D9C" w:rsidP="00C52ED4">
      <w:pPr>
        <w:pStyle w:val="1e"/>
      </w:pPr>
      <w:r>
        <w:rPr>
          <w:noProof/>
        </w:rPr>
        <w:drawing>
          <wp:inline distT="0" distB="0" distL="0" distR="0" wp14:anchorId="015B17B7" wp14:editId="6C355B0C">
            <wp:extent cx="6019800" cy="3282846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029260" cy="328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E9D05" w14:textId="5CB92CA1" w:rsidR="00FD0D9C" w:rsidRPr="007D21CE" w:rsidRDefault="00FD0D9C" w:rsidP="00C52ED4">
      <w:pPr>
        <w:pStyle w:val="1e"/>
      </w:pPr>
      <w:r>
        <w:rPr>
          <w:noProof/>
        </w:rPr>
        <w:drawing>
          <wp:inline distT="0" distB="0" distL="0" distR="0" wp14:anchorId="46F1FDD2" wp14:editId="6B1FDEA5">
            <wp:extent cx="6120128" cy="2181225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41684" cy="2188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084AA" w14:textId="57A8CE3A" w:rsidR="007D21CE" w:rsidRPr="007D21CE" w:rsidRDefault="0017459C" w:rsidP="00C52ED4">
      <w:pPr>
        <w:pStyle w:val="1e"/>
      </w:pPr>
      <w:r w:rsidRPr="007D21CE">
        <w:t>注</w:t>
      </w:r>
      <w:r w:rsidRPr="007D21CE">
        <w:rPr>
          <w:rFonts w:hint="eastAsia"/>
        </w:rPr>
        <w:t>：</w:t>
      </w:r>
      <w:r w:rsidRPr="007D21CE">
        <w:t>区域选择与</w:t>
      </w:r>
      <w:r w:rsidRPr="007D21CE">
        <w:t>ECS</w:t>
      </w:r>
      <w:r w:rsidRPr="007D21CE">
        <w:t>相同</w:t>
      </w:r>
      <w:r w:rsidRPr="007D21CE">
        <w:rPr>
          <w:rFonts w:hint="eastAsia"/>
        </w:rPr>
        <w:t>。</w:t>
      </w:r>
      <w:r w:rsidR="007D21CE" w:rsidRPr="007D21CE">
        <w:t>其他配置默认</w:t>
      </w:r>
      <w:r w:rsidR="007D21CE" w:rsidRPr="007D21CE">
        <w:rPr>
          <w:rFonts w:hint="eastAsia"/>
        </w:rPr>
        <w:t>，</w:t>
      </w:r>
      <w:r>
        <w:rPr>
          <w:rFonts w:hint="eastAsia"/>
        </w:rPr>
        <w:t>点击“立即创建”</w:t>
      </w:r>
      <w:r w:rsidR="007D21CE" w:rsidRPr="007D21CE">
        <w:rPr>
          <w:rFonts w:hint="eastAsia"/>
        </w:rPr>
        <w:t>。</w:t>
      </w:r>
    </w:p>
    <w:p w14:paraId="3CDBD4B6" w14:textId="77777777" w:rsidR="00C52ED4" w:rsidRDefault="007D21CE" w:rsidP="00C52ED4">
      <w:pPr>
        <w:pStyle w:val="30"/>
      </w:pPr>
      <w:r w:rsidRPr="007D21CE">
        <w:lastRenderedPageBreak/>
        <w:t>进入创建的</w:t>
      </w:r>
      <w:r w:rsidRPr="007D21CE">
        <w:t>OBS</w:t>
      </w:r>
      <w:r w:rsidRPr="007D21CE">
        <w:t>桶</w:t>
      </w:r>
    </w:p>
    <w:p w14:paraId="73C26C17" w14:textId="587C211C" w:rsidR="00B17372" w:rsidRPr="007D21CE" w:rsidRDefault="00B17372" w:rsidP="00C52ED4">
      <w:pPr>
        <w:pStyle w:val="1e"/>
      </w:pPr>
      <w:r>
        <w:rPr>
          <w:noProof/>
        </w:rPr>
        <w:drawing>
          <wp:inline distT="0" distB="0" distL="0" distR="0" wp14:anchorId="3860E647" wp14:editId="345303C6">
            <wp:extent cx="5661965" cy="1756514"/>
            <wp:effectExtent l="0" t="0" r="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03398" cy="1769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8B3B5" w14:textId="0FFE3BB7" w:rsidR="007D21CE" w:rsidRPr="007D21CE" w:rsidRDefault="007D21CE" w:rsidP="00C52ED4">
      <w:pPr>
        <w:pStyle w:val="1e"/>
      </w:pPr>
    </w:p>
    <w:p w14:paraId="7712E16B" w14:textId="3D230702" w:rsidR="007D21CE" w:rsidRPr="007D21CE" w:rsidRDefault="008502D0" w:rsidP="00C52ED4">
      <w:pPr>
        <w:pStyle w:val="1e"/>
      </w:pPr>
      <w:r>
        <w:rPr>
          <w:noProof/>
        </w:rPr>
        <w:drawing>
          <wp:inline distT="0" distB="0" distL="0" distR="0" wp14:anchorId="03D0B910" wp14:editId="728CE8EE">
            <wp:extent cx="5841130" cy="2486025"/>
            <wp:effectExtent l="0" t="0" r="762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859309" cy="2493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ECEB1" w14:textId="77777777" w:rsidR="007D21CE" w:rsidRPr="007D21CE" w:rsidRDefault="007D21CE" w:rsidP="00C52ED4">
      <w:pPr>
        <w:pStyle w:val="1e"/>
      </w:pPr>
      <w:r w:rsidRPr="007D21CE">
        <w:t>复制该参数</w:t>
      </w:r>
      <w:r w:rsidRPr="007D21CE">
        <w:rPr>
          <w:rFonts w:hint="eastAsia"/>
        </w:rPr>
        <w:t>，</w:t>
      </w:r>
      <w:r w:rsidRPr="007D21CE">
        <w:t>保存到本地文档</w:t>
      </w:r>
      <w:r w:rsidRPr="007D21CE">
        <w:rPr>
          <w:rFonts w:hint="eastAsia"/>
        </w:rPr>
        <w:t>。</w:t>
      </w:r>
    </w:p>
    <w:p w14:paraId="122C29DB" w14:textId="77777777" w:rsidR="007D21CE" w:rsidRPr="007D21CE" w:rsidRDefault="007D21CE" w:rsidP="007D21CE">
      <w:pPr>
        <w:pStyle w:val="30"/>
      </w:pPr>
      <w:r w:rsidRPr="007D21CE">
        <w:rPr>
          <w:rFonts w:hint="eastAsia"/>
        </w:rPr>
        <w:t>获取</w:t>
      </w:r>
      <w:r w:rsidRPr="007D21CE">
        <w:rPr>
          <w:rFonts w:hint="eastAsia"/>
        </w:rPr>
        <w:t>AK</w:t>
      </w:r>
      <w:r w:rsidRPr="007D21CE">
        <w:t>/</w:t>
      </w:r>
      <w:r w:rsidRPr="007D21CE">
        <w:rPr>
          <w:rFonts w:hint="eastAsia"/>
        </w:rPr>
        <w:t>SK</w:t>
      </w:r>
    </w:p>
    <w:p w14:paraId="434E69F6" w14:textId="5F8EBE28" w:rsidR="007D21CE" w:rsidRDefault="007D21CE" w:rsidP="00C52ED4">
      <w:pPr>
        <w:pStyle w:val="1e"/>
      </w:pPr>
      <w:proofErr w:type="gramStart"/>
      <w:r w:rsidRPr="007D21CE">
        <w:rPr>
          <w:rFonts w:hint="eastAsia"/>
        </w:rPr>
        <w:t>点击华</w:t>
      </w:r>
      <w:proofErr w:type="gramEnd"/>
      <w:r w:rsidRPr="007D21CE">
        <w:rPr>
          <w:rFonts w:hint="eastAsia"/>
        </w:rPr>
        <w:t>为云页面右上角“用户名”，下</w:t>
      </w:r>
      <w:proofErr w:type="gramStart"/>
      <w:r w:rsidRPr="007D21CE">
        <w:rPr>
          <w:rFonts w:hint="eastAsia"/>
        </w:rPr>
        <w:t>拉选择</w:t>
      </w:r>
      <w:proofErr w:type="gramEnd"/>
      <w:r w:rsidRPr="007D21CE">
        <w:rPr>
          <w:rFonts w:hint="eastAsia"/>
        </w:rPr>
        <w:t>“我的凭证”，</w:t>
      </w:r>
      <w:r w:rsidR="003C2D59">
        <w:t xml:space="preserve"> </w:t>
      </w:r>
    </w:p>
    <w:p w14:paraId="374893BF" w14:textId="0221E4F8" w:rsidR="00D83BE0" w:rsidRDefault="00D83BE0" w:rsidP="00C52ED4">
      <w:pPr>
        <w:pStyle w:val="1e"/>
      </w:pPr>
      <w:r>
        <w:rPr>
          <w:noProof/>
        </w:rPr>
        <w:drawing>
          <wp:inline distT="0" distB="0" distL="0" distR="0" wp14:anchorId="0B924CA0" wp14:editId="32DCC679">
            <wp:extent cx="6024880" cy="2243546"/>
            <wp:effectExtent l="0" t="0" r="0" b="444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029660" cy="2245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9A8CD" w14:textId="2FADAED8" w:rsidR="003C2D59" w:rsidRDefault="003C2D59" w:rsidP="00C52ED4">
      <w:pPr>
        <w:pStyle w:val="1e"/>
      </w:pPr>
      <w:r w:rsidRPr="007D21CE">
        <w:t>点击</w:t>
      </w:r>
      <w:r w:rsidRPr="007D21CE">
        <w:rPr>
          <w:rFonts w:hint="eastAsia"/>
        </w:rPr>
        <w:t>“</w:t>
      </w:r>
      <w:r w:rsidRPr="007D21CE">
        <w:t>访问秘钥</w:t>
      </w:r>
      <w:r w:rsidRPr="007D21CE">
        <w:rPr>
          <w:rFonts w:hint="eastAsia"/>
        </w:rPr>
        <w:t>”。</w:t>
      </w:r>
    </w:p>
    <w:p w14:paraId="36C06AAA" w14:textId="1A7C3F29" w:rsidR="003C2D59" w:rsidRPr="007D21CE" w:rsidRDefault="003C2D59" w:rsidP="00C52ED4">
      <w:pPr>
        <w:pStyle w:val="1e"/>
      </w:pPr>
      <w:r>
        <w:rPr>
          <w:noProof/>
        </w:rPr>
        <w:lastRenderedPageBreak/>
        <w:drawing>
          <wp:inline distT="0" distB="0" distL="0" distR="0" wp14:anchorId="2B8FC4AA" wp14:editId="0FDC9F30">
            <wp:extent cx="6057997" cy="1238250"/>
            <wp:effectExtent l="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058385" cy="1238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F090C" w14:textId="3519744E" w:rsidR="007D21CE" w:rsidRPr="007D21CE" w:rsidRDefault="007D21CE" w:rsidP="00C52ED4">
      <w:pPr>
        <w:pStyle w:val="1e"/>
      </w:pPr>
    </w:p>
    <w:p w14:paraId="37AB0593" w14:textId="46B8AC13" w:rsidR="007D21CE" w:rsidRDefault="007D21CE" w:rsidP="00C52ED4">
      <w:pPr>
        <w:pStyle w:val="1e"/>
      </w:pPr>
      <w:r w:rsidRPr="007D21CE">
        <w:t>点击新增访问秘</w:t>
      </w:r>
      <w:proofErr w:type="gramStart"/>
      <w:r w:rsidRPr="007D21CE">
        <w:t>钥</w:t>
      </w:r>
      <w:proofErr w:type="gramEnd"/>
      <w:r w:rsidRPr="007D21CE">
        <w:rPr>
          <w:rFonts w:hint="eastAsia"/>
        </w:rPr>
        <w:t>，</w:t>
      </w:r>
      <w:r w:rsidR="00145B3D">
        <w:rPr>
          <w:rFonts w:hint="eastAsia"/>
        </w:rPr>
        <w:t>创建秘</w:t>
      </w:r>
      <w:proofErr w:type="gramStart"/>
      <w:r w:rsidR="00145B3D">
        <w:rPr>
          <w:rFonts w:hint="eastAsia"/>
        </w:rPr>
        <w:t>钥</w:t>
      </w:r>
      <w:proofErr w:type="gramEnd"/>
      <w:r w:rsidR="00145B3D">
        <w:rPr>
          <w:rFonts w:hint="eastAsia"/>
        </w:rPr>
        <w:t>，然后点击“立即下载”</w:t>
      </w:r>
      <w:r w:rsidRPr="007D21CE">
        <w:rPr>
          <w:rFonts w:hint="eastAsia"/>
        </w:rPr>
        <w:t>。</w:t>
      </w:r>
    </w:p>
    <w:p w14:paraId="46D749EB" w14:textId="7CEA6E91" w:rsidR="00145B3D" w:rsidRPr="007D21CE" w:rsidRDefault="00145B3D" w:rsidP="00C52ED4">
      <w:pPr>
        <w:pStyle w:val="1e"/>
      </w:pPr>
      <w:r>
        <w:rPr>
          <w:noProof/>
        </w:rPr>
        <w:drawing>
          <wp:inline distT="0" distB="0" distL="0" distR="0" wp14:anchorId="48A0B200" wp14:editId="2E55611F">
            <wp:extent cx="5786755" cy="1060325"/>
            <wp:effectExtent l="0" t="0" r="4445" b="698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808743" cy="1064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1A7C1" w14:textId="6BA0FF37" w:rsidR="007D21CE" w:rsidRPr="007D21CE" w:rsidRDefault="007D21CE" w:rsidP="00C52ED4">
      <w:pPr>
        <w:pStyle w:val="1e"/>
      </w:pPr>
      <w:r w:rsidRPr="007D21CE">
        <w:rPr>
          <w:rFonts w:hint="eastAsia"/>
        </w:rPr>
        <w:t>得到文件“</w:t>
      </w:r>
      <w:r w:rsidRPr="007D21CE">
        <w:t>credentials.csv</w:t>
      </w:r>
      <w:r w:rsidRPr="007D21CE">
        <w:rPr>
          <w:rFonts w:hint="eastAsia"/>
        </w:rPr>
        <w:t>”，打开即可得到</w:t>
      </w:r>
      <w:r w:rsidRPr="007D21CE">
        <w:rPr>
          <w:rFonts w:hint="eastAsia"/>
        </w:rPr>
        <w:t>AK</w:t>
      </w:r>
      <w:r w:rsidRPr="007D21CE">
        <w:t>/SK</w:t>
      </w:r>
      <w:r w:rsidRPr="007D21CE">
        <w:rPr>
          <w:rFonts w:hint="eastAsia"/>
        </w:rPr>
        <w:t>。</w:t>
      </w:r>
    </w:p>
    <w:p w14:paraId="36B2B99F" w14:textId="5D2C3054" w:rsidR="007D21CE" w:rsidRDefault="007C5779" w:rsidP="00C52ED4">
      <w:pPr>
        <w:pStyle w:val="1e"/>
      </w:pPr>
      <w:r>
        <w:rPr>
          <w:noProof/>
        </w:rPr>
        <w:drawing>
          <wp:inline distT="0" distB="0" distL="0" distR="0" wp14:anchorId="0346DD10" wp14:editId="1EFFC971">
            <wp:extent cx="5739130" cy="1187961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89313" cy="1198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13DD6" w14:textId="77777777" w:rsidR="00383038" w:rsidRDefault="00383038" w:rsidP="00C52ED4">
      <w:pPr>
        <w:pStyle w:val="1e"/>
      </w:pPr>
    </w:p>
    <w:p w14:paraId="03D9B1B6" w14:textId="77777777" w:rsidR="007D21CE" w:rsidRDefault="007D21CE" w:rsidP="007D21CE">
      <w:pPr>
        <w:pStyle w:val="1"/>
      </w:pPr>
      <w:bookmarkStart w:id="32" w:name="_Toc48670259"/>
      <w:bookmarkStart w:id="33" w:name="_Toc48729514"/>
      <w:bookmarkStart w:id="34" w:name="_Toc174952091"/>
      <w:r w:rsidRPr="007D21CE">
        <w:t>搭建</w:t>
      </w:r>
      <w:r w:rsidRPr="007D21CE">
        <w:t>Hadoop</w:t>
      </w:r>
      <w:r w:rsidRPr="007D21CE">
        <w:t>集群</w:t>
      </w:r>
      <w:bookmarkStart w:id="35" w:name="_Toc48670260"/>
      <w:bookmarkStart w:id="36" w:name="_Toc48729515"/>
      <w:bookmarkEnd w:id="32"/>
      <w:bookmarkEnd w:id="33"/>
      <w:bookmarkEnd w:id="34"/>
    </w:p>
    <w:p w14:paraId="4079C28C" w14:textId="51834D69" w:rsidR="007D21CE" w:rsidRPr="007D21CE" w:rsidRDefault="007D21CE" w:rsidP="007D21CE">
      <w:pPr>
        <w:pStyle w:val="2"/>
        <w:rPr>
          <w:sz w:val="44"/>
        </w:rPr>
      </w:pPr>
      <w:bookmarkStart w:id="37" w:name="_Toc174952092"/>
      <w:r w:rsidRPr="007D21CE">
        <w:t>实验介绍</w:t>
      </w:r>
      <w:bookmarkEnd w:id="35"/>
      <w:bookmarkEnd w:id="36"/>
      <w:bookmarkEnd w:id="37"/>
    </w:p>
    <w:p w14:paraId="1A29475C" w14:textId="77777777" w:rsidR="007D21CE" w:rsidRPr="007D21CE" w:rsidRDefault="007D21CE" w:rsidP="007D21CE">
      <w:pPr>
        <w:pStyle w:val="3"/>
      </w:pPr>
      <w:bookmarkStart w:id="38" w:name="_Toc48670261"/>
      <w:bookmarkStart w:id="39" w:name="_Toc48729516"/>
      <w:bookmarkStart w:id="40" w:name="_Toc174952093"/>
      <w:r w:rsidRPr="007D21CE">
        <w:rPr>
          <w:rFonts w:hint="eastAsia"/>
        </w:rPr>
        <w:t>关于本实验</w:t>
      </w:r>
      <w:bookmarkEnd w:id="38"/>
      <w:bookmarkEnd w:id="39"/>
      <w:bookmarkEnd w:id="40"/>
    </w:p>
    <w:p w14:paraId="3CA34760" w14:textId="77777777" w:rsidR="007D21CE" w:rsidRPr="007D21CE" w:rsidRDefault="007D21CE" w:rsidP="00C52ED4">
      <w:pPr>
        <w:pStyle w:val="1e"/>
      </w:pPr>
      <w:r w:rsidRPr="007D21CE">
        <w:t>本实验通过搭建开源</w:t>
      </w:r>
      <w:r w:rsidRPr="007D21CE">
        <w:t>Hadoop</w:t>
      </w:r>
      <w:r w:rsidRPr="007D21CE">
        <w:t>集群帮助学员掌握</w:t>
      </w:r>
      <w:r w:rsidRPr="007D21CE">
        <w:t>Hadoop</w:t>
      </w:r>
      <w:r w:rsidRPr="007D21CE">
        <w:t>搭建方法</w:t>
      </w:r>
      <w:r w:rsidRPr="007D21CE">
        <w:rPr>
          <w:rFonts w:hint="eastAsia"/>
        </w:rPr>
        <w:t>。</w:t>
      </w:r>
      <w:r w:rsidRPr="007D21CE">
        <w:t>并且使开源</w:t>
      </w:r>
      <w:r w:rsidRPr="007D21CE">
        <w:t>Hadoop</w:t>
      </w:r>
      <w:r w:rsidRPr="007D21CE">
        <w:t>与华为云</w:t>
      </w:r>
      <w:r w:rsidRPr="007D21CE">
        <w:t>OBS</w:t>
      </w:r>
      <w:r w:rsidRPr="007D21CE">
        <w:t>服务互联</w:t>
      </w:r>
      <w:r w:rsidRPr="007D21CE">
        <w:rPr>
          <w:rFonts w:hint="eastAsia"/>
        </w:rPr>
        <w:t>，</w:t>
      </w:r>
      <w:r w:rsidRPr="007D21CE">
        <w:t>使</w:t>
      </w:r>
      <w:r w:rsidRPr="007D21CE">
        <w:t>Hadoop</w:t>
      </w:r>
      <w:r w:rsidRPr="007D21CE">
        <w:t>集群可读取</w:t>
      </w:r>
      <w:r w:rsidRPr="007D21CE">
        <w:t>OBS</w:t>
      </w:r>
      <w:r w:rsidRPr="007D21CE">
        <w:t>数据</w:t>
      </w:r>
      <w:r w:rsidRPr="007D21CE">
        <w:rPr>
          <w:rFonts w:hint="eastAsia"/>
        </w:rPr>
        <w:t>。</w:t>
      </w:r>
    </w:p>
    <w:p w14:paraId="5EF5F521" w14:textId="77777777" w:rsidR="007D21CE" w:rsidRPr="007D21CE" w:rsidRDefault="007D21CE" w:rsidP="007D21CE">
      <w:pPr>
        <w:pStyle w:val="3"/>
      </w:pPr>
      <w:bookmarkStart w:id="41" w:name="_Toc48670262"/>
      <w:bookmarkStart w:id="42" w:name="_Toc48729517"/>
      <w:bookmarkStart w:id="43" w:name="_Toc174952094"/>
      <w:r w:rsidRPr="007D21CE">
        <w:t>实验目的</w:t>
      </w:r>
      <w:bookmarkEnd w:id="41"/>
      <w:bookmarkEnd w:id="42"/>
      <w:bookmarkEnd w:id="43"/>
    </w:p>
    <w:p w14:paraId="1CC9E93A" w14:textId="77777777" w:rsidR="007D21CE" w:rsidRPr="007D21CE" w:rsidRDefault="007D21CE" w:rsidP="007D21CE">
      <w:pPr>
        <w:pStyle w:val="49"/>
      </w:pPr>
      <w:r w:rsidRPr="007D21CE">
        <w:rPr>
          <w:rFonts w:hint="eastAsia"/>
        </w:rPr>
        <w:t>掌握</w:t>
      </w:r>
      <w:r w:rsidRPr="007D21CE">
        <w:t>H</w:t>
      </w:r>
      <w:r w:rsidRPr="007D21CE">
        <w:rPr>
          <w:rFonts w:hint="eastAsia"/>
        </w:rPr>
        <w:t>adoop</w:t>
      </w:r>
      <w:r w:rsidRPr="007D21CE">
        <w:rPr>
          <w:rFonts w:hint="eastAsia"/>
        </w:rPr>
        <w:t>集群搭建方法</w:t>
      </w:r>
    </w:p>
    <w:p w14:paraId="090521AD" w14:textId="77777777" w:rsidR="007D21CE" w:rsidRPr="007D21CE" w:rsidRDefault="007D21CE" w:rsidP="007D21CE">
      <w:pPr>
        <w:pStyle w:val="49"/>
      </w:pPr>
      <w:r w:rsidRPr="007D21CE">
        <w:lastRenderedPageBreak/>
        <w:t>掌握</w:t>
      </w:r>
      <w:r w:rsidRPr="007D21CE">
        <w:t>Hadoop</w:t>
      </w:r>
      <w:r w:rsidRPr="007D21CE">
        <w:t>集群与华为云</w:t>
      </w:r>
      <w:r w:rsidRPr="007D21CE">
        <w:t>OBS</w:t>
      </w:r>
      <w:r w:rsidRPr="007D21CE">
        <w:t>互联方法</w:t>
      </w:r>
    </w:p>
    <w:p w14:paraId="24E9A7E4" w14:textId="77777777" w:rsidR="007D21CE" w:rsidRPr="007D21CE" w:rsidRDefault="007D21CE" w:rsidP="007D21CE">
      <w:pPr>
        <w:pStyle w:val="2"/>
      </w:pPr>
      <w:bookmarkStart w:id="44" w:name="_Toc48670263"/>
      <w:bookmarkStart w:id="45" w:name="_Toc48729518"/>
      <w:bookmarkStart w:id="46" w:name="_Toc174952095"/>
      <w:r w:rsidRPr="007D21CE">
        <w:rPr>
          <w:rFonts w:hint="eastAsia"/>
        </w:rPr>
        <w:t>H</w:t>
      </w:r>
      <w:r w:rsidRPr="007D21CE">
        <w:t>adoop</w:t>
      </w:r>
      <w:r w:rsidRPr="007D21CE">
        <w:t>集群搭建</w:t>
      </w:r>
      <w:bookmarkEnd w:id="44"/>
      <w:bookmarkEnd w:id="45"/>
      <w:bookmarkEnd w:id="46"/>
    </w:p>
    <w:p w14:paraId="32DA9897" w14:textId="77777777" w:rsidR="007D21CE" w:rsidRPr="007D21CE" w:rsidRDefault="007D21CE" w:rsidP="003A54D8">
      <w:pPr>
        <w:pStyle w:val="3"/>
      </w:pPr>
      <w:bookmarkStart w:id="47" w:name="_Toc48670264"/>
      <w:bookmarkStart w:id="48" w:name="_Toc48729519"/>
      <w:bookmarkStart w:id="49" w:name="_Toc174952096"/>
      <w:r w:rsidRPr="007D21CE">
        <w:rPr>
          <w:rFonts w:hint="eastAsia"/>
        </w:rPr>
        <w:t>配置</w:t>
      </w:r>
      <w:r w:rsidRPr="007D21CE">
        <w:rPr>
          <w:rFonts w:hint="eastAsia"/>
        </w:rPr>
        <w:t>ECS</w:t>
      </w:r>
      <w:bookmarkEnd w:id="47"/>
      <w:bookmarkEnd w:id="48"/>
      <w:bookmarkEnd w:id="49"/>
    </w:p>
    <w:p w14:paraId="071CACA1" w14:textId="221D71CE" w:rsidR="007D21CE" w:rsidRPr="007D21CE" w:rsidRDefault="000B27CC" w:rsidP="003A54D8">
      <w:pPr>
        <w:pStyle w:val="30"/>
      </w:pPr>
      <w:r>
        <w:rPr>
          <w:rFonts w:hint="eastAsia"/>
        </w:rPr>
        <w:t>在</w:t>
      </w:r>
      <w:r>
        <w:rPr>
          <w:rFonts w:hint="eastAsia"/>
        </w:rPr>
        <w:t>ECS</w:t>
      </w:r>
      <w:r>
        <w:rPr>
          <w:rFonts w:hint="eastAsia"/>
        </w:rPr>
        <w:t>页面，点击“远程登录”，弹出框中下拉找到控制台的“立即登录”，</w:t>
      </w:r>
      <w:r w:rsidR="007D21CE" w:rsidRPr="007D21CE">
        <w:t>登录</w:t>
      </w:r>
      <w:r w:rsidR="007D21CE" w:rsidRPr="007D21CE">
        <w:t>ECS</w:t>
      </w:r>
    </w:p>
    <w:p w14:paraId="721752CF" w14:textId="52539B14" w:rsidR="007D21CE" w:rsidRDefault="000B27CC" w:rsidP="00C52ED4">
      <w:pPr>
        <w:pStyle w:val="1e"/>
      </w:pPr>
      <w:r>
        <w:rPr>
          <w:noProof/>
        </w:rPr>
        <w:drawing>
          <wp:inline distT="0" distB="0" distL="0" distR="0" wp14:anchorId="57B191A5" wp14:editId="624C28D4">
            <wp:extent cx="5819633" cy="2459366"/>
            <wp:effectExtent l="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841675" cy="2468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13644" w14:textId="2A621EA6" w:rsidR="008B14B9" w:rsidRDefault="008B14B9" w:rsidP="00C52ED4">
      <w:pPr>
        <w:pStyle w:val="1e"/>
      </w:pPr>
      <w:r>
        <w:rPr>
          <w:rFonts w:hint="eastAsia"/>
        </w:rPr>
        <w:t>这里推荐使用华为提供的</w:t>
      </w:r>
      <w:proofErr w:type="spellStart"/>
      <w:r>
        <w:rPr>
          <w:rFonts w:ascii="Helvetica" w:hAnsi="Helvetica"/>
          <w:b/>
          <w:bCs/>
          <w:color w:val="191919"/>
          <w:sz w:val="18"/>
          <w:szCs w:val="18"/>
          <w:shd w:val="clear" w:color="auto" w:fill="F5F5F5"/>
        </w:rPr>
        <w:t>CodeArts</w:t>
      </w:r>
      <w:proofErr w:type="spellEnd"/>
      <w:r>
        <w:rPr>
          <w:rFonts w:ascii="Helvetica" w:hAnsi="Helvetica"/>
          <w:b/>
          <w:bCs/>
          <w:color w:val="191919"/>
          <w:sz w:val="18"/>
          <w:szCs w:val="18"/>
          <w:shd w:val="clear" w:color="auto" w:fill="F5F5F5"/>
        </w:rPr>
        <w:t xml:space="preserve"> IDE for </w:t>
      </w:r>
      <w:proofErr w:type="spellStart"/>
      <w:r>
        <w:rPr>
          <w:rFonts w:ascii="Helvetica" w:hAnsi="Helvetica"/>
          <w:b/>
          <w:bCs/>
          <w:color w:val="191919"/>
          <w:sz w:val="18"/>
          <w:szCs w:val="18"/>
          <w:shd w:val="clear" w:color="auto" w:fill="F5F5F5"/>
        </w:rPr>
        <w:t>RemoteShel</w:t>
      </w:r>
      <w:proofErr w:type="spellEnd"/>
      <w:r w:rsidR="00A95FB7" w:rsidRPr="00A95FB7">
        <w:rPr>
          <w:rFonts w:hint="eastAsia"/>
        </w:rPr>
        <w:t>来远程连接</w:t>
      </w:r>
      <w:proofErr w:type="spellStart"/>
      <w:r w:rsidR="00A95FB7" w:rsidRPr="00A95FB7">
        <w:rPr>
          <w:rFonts w:hint="eastAsia"/>
        </w:rPr>
        <w:t>ecs</w:t>
      </w:r>
      <w:proofErr w:type="spellEnd"/>
      <w:r w:rsidR="00A95FB7" w:rsidRPr="00A95FB7">
        <w:rPr>
          <w:rFonts w:hint="eastAsia"/>
        </w:rPr>
        <w:t>虚拟机。支持文件传输以及命令复制</w:t>
      </w:r>
    </w:p>
    <w:p w14:paraId="01BF2D36" w14:textId="755F1E5A" w:rsidR="008B14B9" w:rsidRDefault="008B14B9" w:rsidP="00C52ED4">
      <w:pPr>
        <w:pStyle w:val="1e"/>
      </w:pPr>
      <w:r>
        <w:rPr>
          <w:noProof/>
        </w:rPr>
        <w:drawing>
          <wp:inline distT="0" distB="0" distL="0" distR="0" wp14:anchorId="5D1C54A9" wp14:editId="07F80E92">
            <wp:extent cx="6120130" cy="3512820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51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D1465" w14:textId="5242DF12" w:rsidR="00A95FB7" w:rsidRDefault="00A95FB7" w:rsidP="00C52ED4">
      <w:pPr>
        <w:pStyle w:val="1e"/>
      </w:pPr>
      <w:r>
        <w:rPr>
          <w:rFonts w:hint="eastAsia"/>
        </w:rPr>
        <w:lastRenderedPageBreak/>
        <w:t>其他方式则可以直接在页面登录，但是不支持文件上传</w:t>
      </w:r>
      <w:r w:rsidR="00C52ED4">
        <w:rPr>
          <w:rFonts w:hint="eastAsia"/>
        </w:rPr>
        <w:t>和命令复制等功能，建议环境部署完毕后查看系统信息时直接页面登陆查</w:t>
      </w:r>
      <w:r>
        <w:rPr>
          <w:rFonts w:hint="eastAsia"/>
        </w:rPr>
        <w:t>看。</w:t>
      </w:r>
    </w:p>
    <w:p w14:paraId="43E329EA" w14:textId="113E92A9" w:rsidR="000B27CC" w:rsidRDefault="008B14B9" w:rsidP="00C52ED4">
      <w:pPr>
        <w:pStyle w:val="1e"/>
      </w:pPr>
      <w:r>
        <w:rPr>
          <w:noProof/>
        </w:rPr>
        <w:drawing>
          <wp:inline distT="0" distB="0" distL="0" distR="0" wp14:anchorId="620F67EE" wp14:editId="1B698FB2">
            <wp:extent cx="5626820" cy="3476625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28406" cy="347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8D009" w14:textId="1046AB01" w:rsidR="00747953" w:rsidRDefault="00747953" w:rsidP="00C52ED4">
      <w:pPr>
        <w:pStyle w:val="1e"/>
      </w:pPr>
      <w:r>
        <w:rPr>
          <w:rFonts w:hint="eastAsia"/>
        </w:rPr>
        <w:t>通过</w:t>
      </w:r>
      <w:r>
        <w:rPr>
          <w:rFonts w:hint="eastAsia"/>
        </w:rPr>
        <w:t>root</w:t>
      </w:r>
      <w:r>
        <w:rPr>
          <w:rFonts w:hint="eastAsia"/>
        </w:rPr>
        <w:t>账号登录虚拟机（密码在</w:t>
      </w:r>
      <w:proofErr w:type="spellStart"/>
      <w:r>
        <w:rPr>
          <w:rFonts w:hint="eastAsia"/>
        </w:rPr>
        <w:t>ecs</w:t>
      </w:r>
      <w:proofErr w:type="spellEnd"/>
      <w:r>
        <w:rPr>
          <w:rFonts w:hint="eastAsia"/>
        </w:rPr>
        <w:t>初始化时设置，如有忘记可在右侧的“重置密码”功能重置）</w:t>
      </w:r>
    </w:p>
    <w:p w14:paraId="7B690562" w14:textId="4126464F" w:rsidR="000B27CC" w:rsidRDefault="000B27CC" w:rsidP="00C52ED4">
      <w:pPr>
        <w:pStyle w:val="1e"/>
      </w:pPr>
      <w:r>
        <w:rPr>
          <w:noProof/>
        </w:rPr>
        <w:drawing>
          <wp:inline distT="0" distB="0" distL="0" distR="0" wp14:anchorId="4697962D" wp14:editId="2D0BD4C0">
            <wp:extent cx="6120131" cy="1323975"/>
            <wp:effectExtent l="0" t="0" r="0" b="952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146972" cy="1329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1DA62" w14:textId="3FD1E75B" w:rsidR="000B27CC" w:rsidRPr="007D21CE" w:rsidRDefault="000B27CC" w:rsidP="00C52ED4">
      <w:pPr>
        <w:pStyle w:val="1e"/>
      </w:pPr>
    </w:p>
    <w:p w14:paraId="7AE868A6" w14:textId="77777777" w:rsidR="007D21CE" w:rsidRPr="007D21CE" w:rsidRDefault="007D21CE" w:rsidP="003A54D8">
      <w:pPr>
        <w:pStyle w:val="30"/>
      </w:pPr>
      <w:r w:rsidRPr="007D21CE">
        <w:t>下载安装包</w:t>
      </w:r>
    </w:p>
    <w:p w14:paraId="4103AB21" w14:textId="08458C4F" w:rsidR="007D21CE" w:rsidRPr="007D21CE" w:rsidRDefault="00C52ED4" w:rsidP="00C52ED4">
      <w:pPr>
        <w:pStyle w:val="1e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="007D21CE" w:rsidRPr="007D21CE">
        <w:rPr>
          <w:rFonts w:hint="eastAsia"/>
        </w:rPr>
        <w:t>下载</w:t>
      </w:r>
      <w:proofErr w:type="spellStart"/>
      <w:r w:rsidR="007D21CE" w:rsidRPr="007D21CE">
        <w:rPr>
          <w:rFonts w:hint="eastAsia"/>
        </w:rPr>
        <w:t>hadoop</w:t>
      </w:r>
      <w:proofErr w:type="spellEnd"/>
      <w:r w:rsidR="007D21CE" w:rsidRPr="007D21CE">
        <w:rPr>
          <w:rFonts w:hint="eastAsia"/>
        </w:rPr>
        <w:t>安装包</w:t>
      </w:r>
    </w:p>
    <w:p w14:paraId="44C8F086" w14:textId="6B733655" w:rsidR="007D21CE" w:rsidRPr="007D21CE" w:rsidRDefault="007D21CE" w:rsidP="00C52ED4">
      <w:pPr>
        <w:pStyle w:val="2f2"/>
      </w:pPr>
      <w:r w:rsidRPr="007D21CE">
        <w:t>cd /</w:t>
      </w:r>
      <w:r w:rsidR="00692A70">
        <w:rPr>
          <w:rFonts w:ascii="Helvetica" w:hAnsi="Helvetica"/>
          <w:color w:val="191919"/>
          <w:shd w:val="clear" w:color="auto" w:fill="FFFFFF"/>
        </w:rPr>
        <w:t>opt</w:t>
      </w:r>
    </w:p>
    <w:p w14:paraId="763BC863" w14:textId="092F4604" w:rsidR="00EF2115" w:rsidRDefault="007D21CE" w:rsidP="00C52ED4">
      <w:pPr>
        <w:pStyle w:val="2f2"/>
        <w:rPr>
          <w:rStyle w:val="af"/>
        </w:rPr>
      </w:pPr>
      <w:proofErr w:type="spellStart"/>
      <w:r w:rsidRPr="007D21CE">
        <w:t>wget</w:t>
      </w:r>
      <w:proofErr w:type="spellEnd"/>
      <w:r w:rsidR="00185D7C">
        <w:t xml:space="preserve"> </w:t>
      </w:r>
      <w:r w:rsidR="00185D7C" w:rsidRPr="00185D7C">
        <w:t>https://archive.apache.org/dist/hadoop/common/hadoop-3.1.1/hadoop-3.1.1.tar.gz</w:t>
      </w:r>
      <w:r w:rsidR="00185D7C">
        <w:rPr>
          <w:rStyle w:val="af"/>
        </w:rPr>
        <w:t xml:space="preserve"> </w:t>
      </w:r>
    </w:p>
    <w:p w14:paraId="1CF3413A" w14:textId="1A680ED5" w:rsidR="007D21CE" w:rsidRPr="007D21CE" w:rsidRDefault="00C52ED4" w:rsidP="00C52ED4">
      <w:pPr>
        <w:pStyle w:val="2f2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="007D21CE" w:rsidRPr="007D21CE">
        <w:t>下载</w:t>
      </w:r>
      <w:proofErr w:type="spellStart"/>
      <w:r w:rsidR="007D21CE" w:rsidRPr="007D21CE">
        <w:rPr>
          <w:rFonts w:hint="eastAsia"/>
        </w:rPr>
        <w:t>OBSFileSystem</w:t>
      </w:r>
      <w:proofErr w:type="spellEnd"/>
      <w:r w:rsidR="007D21CE" w:rsidRPr="007D21CE">
        <w:t>相关</w:t>
      </w:r>
      <w:r w:rsidR="007D21CE" w:rsidRPr="007D21CE">
        <w:t>jar</w:t>
      </w:r>
      <w:r w:rsidR="007D21CE" w:rsidRPr="007D21CE">
        <w:t>包</w:t>
      </w:r>
    </w:p>
    <w:p w14:paraId="3B1A21B1" w14:textId="3A139919" w:rsidR="007D21CE" w:rsidRPr="007D21CE" w:rsidRDefault="007D21CE" w:rsidP="00C52ED4">
      <w:pPr>
        <w:pStyle w:val="1e"/>
      </w:pPr>
      <w:r w:rsidRPr="007D21CE">
        <w:rPr>
          <w:rFonts w:hint="eastAsia"/>
        </w:rPr>
        <w:t>执行命令，下载</w:t>
      </w:r>
      <w:r w:rsidR="008664AD" w:rsidRPr="008664AD">
        <w:t>hadoop-huaweicloud-3.1.1-hw-54.0.jar</w:t>
      </w:r>
    </w:p>
    <w:p w14:paraId="748B520C" w14:textId="5DD1EAA4" w:rsidR="007D21CE" w:rsidRPr="007D21CE" w:rsidRDefault="007D21CE" w:rsidP="00C52ED4">
      <w:pPr>
        <w:pStyle w:val="2f2"/>
      </w:pPr>
      <w:r w:rsidRPr="007D21CE">
        <w:t>cd /</w:t>
      </w:r>
      <w:r w:rsidR="008664AD">
        <w:rPr>
          <w:rFonts w:hint="eastAsia"/>
        </w:rPr>
        <w:t>opt</w:t>
      </w:r>
    </w:p>
    <w:p w14:paraId="1FD792E4" w14:textId="38CA69BF" w:rsidR="007D21CE" w:rsidRDefault="007D21CE" w:rsidP="00C52ED4">
      <w:pPr>
        <w:pStyle w:val="2f2"/>
      </w:pPr>
      <w:proofErr w:type="spellStart"/>
      <w:r w:rsidRPr="007D21CE">
        <w:t>wget</w:t>
      </w:r>
      <w:proofErr w:type="spellEnd"/>
      <w:r w:rsidRPr="007D21CE">
        <w:t xml:space="preserve"> </w:t>
      </w:r>
      <w:hyperlink r:id="rId47" w:history="1">
        <w:r w:rsidR="003E7FBC" w:rsidRPr="00FE2284">
          <w:rPr>
            <w:rStyle w:val="af"/>
          </w:rPr>
          <w:t>https://github.com/huaweicloud/obsa-hdfs/blob/master/release/hadoop-huaweicloud-3.1.1-hw-54.0.jar</w:t>
        </w:r>
      </w:hyperlink>
    </w:p>
    <w:p w14:paraId="21B7F9FF" w14:textId="628A35C7" w:rsidR="003E7FBC" w:rsidRDefault="000075DB" w:rsidP="00C52ED4">
      <w:pPr>
        <w:pStyle w:val="2f2"/>
      </w:pPr>
      <w:r>
        <w:rPr>
          <w:rFonts w:hint="eastAsia"/>
        </w:rPr>
        <w:lastRenderedPageBreak/>
        <w:t>需要注意的是，下载下来的</w:t>
      </w:r>
      <w:r w:rsidRPr="000075DB">
        <w:t>hadoop-huaweicloud-3.1.1-hw-54.0.jar</w:t>
      </w:r>
      <w:r>
        <w:t xml:space="preserve"> </w:t>
      </w:r>
      <w:r>
        <w:rPr>
          <w:rFonts w:hint="eastAsia"/>
        </w:rPr>
        <w:t>包，需要确认大小是否正常（</w:t>
      </w:r>
      <w:r>
        <w:rPr>
          <w:rFonts w:hint="eastAsia"/>
        </w:rPr>
        <w:t>3</w:t>
      </w:r>
      <w:r>
        <w:t>.5</w:t>
      </w:r>
      <w:r>
        <w:rPr>
          <w:rFonts w:hint="eastAsia"/>
        </w:rPr>
        <w:t>MB</w:t>
      </w:r>
      <w:r>
        <w:rPr>
          <w:rFonts w:hint="eastAsia"/>
        </w:rPr>
        <w:t>）</w:t>
      </w:r>
      <w:r>
        <w:rPr>
          <w:rFonts w:hint="eastAsia"/>
        </w:rPr>
        <w:t>,</w:t>
      </w:r>
      <w:r>
        <w:rPr>
          <w:rFonts w:hint="eastAsia"/>
        </w:rPr>
        <w:t>如果直接</w:t>
      </w:r>
      <w:proofErr w:type="spellStart"/>
      <w:r>
        <w:rPr>
          <w:rFonts w:hint="eastAsia"/>
        </w:rPr>
        <w:t>wget</w:t>
      </w:r>
      <w:proofErr w:type="spellEnd"/>
      <w:r>
        <w:rPr>
          <w:rFonts w:hint="eastAsia"/>
        </w:rPr>
        <w:t>下载的</w:t>
      </w:r>
      <w:proofErr w:type="gramStart"/>
      <w:r>
        <w:rPr>
          <w:rFonts w:hint="eastAsia"/>
        </w:rPr>
        <w:t>包大小</w:t>
      </w:r>
      <w:proofErr w:type="gramEnd"/>
      <w:r>
        <w:rPr>
          <w:rFonts w:hint="eastAsia"/>
        </w:rPr>
        <w:t>异常，请登录</w:t>
      </w:r>
      <w:r w:rsidR="009F6D85">
        <w:fldChar w:fldCharType="begin"/>
      </w:r>
      <w:r w:rsidR="009F6D85">
        <w:instrText xml:space="preserve"> HYPERLINK "https://github.com/huaweicloud/obsa-hdfs/tree/master/release" </w:instrText>
      </w:r>
      <w:r w:rsidR="009F6D85">
        <w:fldChar w:fldCharType="separate"/>
      </w:r>
      <w:r w:rsidRPr="00FE2284">
        <w:rPr>
          <w:rStyle w:val="af"/>
        </w:rPr>
        <w:t>https://github.com/huaweicloud/obsa-hdfs/tree/master/release</w:t>
      </w:r>
      <w:r w:rsidR="009F6D85">
        <w:rPr>
          <w:rStyle w:val="af"/>
        </w:rPr>
        <w:fldChar w:fldCharType="end"/>
      </w:r>
      <w:r>
        <w:t xml:space="preserve"> </w:t>
      </w:r>
      <w:r>
        <w:rPr>
          <w:rFonts w:hint="eastAsia"/>
        </w:rPr>
        <w:t>页面进行页面下载然后再传到</w:t>
      </w:r>
      <w:proofErr w:type="spellStart"/>
      <w:r>
        <w:rPr>
          <w:rFonts w:hint="eastAsia"/>
        </w:rPr>
        <w:t>ecs</w:t>
      </w:r>
      <w:proofErr w:type="spellEnd"/>
      <w:r>
        <w:rPr>
          <w:rFonts w:hint="eastAsia"/>
        </w:rPr>
        <w:t>机器上</w:t>
      </w:r>
      <w:r w:rsidR="00C52ED4">
        <w:rPr>
          <w:rFonts w:hint="eastAsia"/>
        </w:rPr>
        <w:t>。</w:t>
      </w:r>
    </w:p>
    <w:p w14:paraId="6A532417" w14:textId="364F0A0F" w:rsidR="004B2360" w:rsidRPr="007D21CE" w:rsidRDefault="000075DB" w:rsidP="00C52ED4">
      <w:pPr>
        <w:pStyle w:val="2f2"/>
      </w:pPr>
      <w:r>
        <w:rPr>
          <w:noProof/>
        </w:rPr>
        <w:drawing>
          <wp:inline distT="0" distB="0" distL="0" distR="0" wp14:anchorId="78EFC774" wp14:editId="34C8F564">
            <wp:extent cx="6120130" cy="2166620"/>
            <wp:effectExtent l="0" t="0" r="0" b="508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16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97A8D" w14:textId="77777777" w:rsidR="007D21CE" w:rsidRPr="007D21CE" w:rsidRDefault="007D21CE" w:rsidP="00F21278">
      <w:pPr>
        <w:pStyle w:val="30"/>
      </w:pPr>
      <w:r w:rsidRPr="007D21CE">
        <w:rPr>
          <w:rFonts w:hint="eastAsia"/>
        </w:rPr>
        <w:t>配置</w:t>
      </w:r>
      <w:r w:rsidRPr="007D21CE">
        <w:rPr>
          <w:rFonts w:hint="eastAsia"/>
        </w:rPr>
        <w:t>/</w:t>
      </w:r>
      <w:proofErr w:type="spellStart"/>
      <w:r w:rsidRPr="007D21CE">
        <w:t>etc</w:t>
      </w:r>
      <w:proofErr w:type="spellEnd"/>
      <w:r w:rsidRPr="007D21CE">
        <w:rPr>
          <w:rFonts w:hint="eastAsia"/>
        </w:rPr>
        <w:t>/</w:t>
      </w:r>
      <w:r w:rsidRPr="007D21CE">
        <w:t>hosts</w:t>
      </w:r>
      <w:r w:rsidRPr="007D21CE">
        <w:t>文件</w:t>
      </w:r>
    </w:p>
    <w:p w14:paraId="6E3F5E4B" w14:textId="77777777" w:rsidR="007D21CE" w:rsidRPr="007D21CE" w:rsidRDefault="007D21CE" w:rsidP="00C52ED4">
      <w:pPr>
        <w:pStyle w:val="1e"/>
      </w:pPr>
      <w:r w:rsidRPr="007D21CE">
        <w:t>查看</w:t>
      </w:r>
      <w:r w:rsidRPr="007D21CE">
        <w:t>ECS</w:t>
      </w:r>
      <w:r w:rsidRPr="007D21CE">
        <w:t>列表各节点</w:t>
      </w:r>
      <w:r w:rsidRPr="007D21CE">
        <w:t>IP</w:t>
      </w:r>
    </w:p>
    <w:p w14:paraId="101152D1" w14:textId="70838A98" w:rsidR="007D21CE" w:rsidRPr="007D21CE" w:rsidRDefault="00F6244E" w:rsidP="00C52ED4">
      <w:pPr>
        <w:pStyle w:val="1e"/>
      </w:pPr>
      <w:r>
        <w:rPr>
          <w:noProof/>
        </w:rPr>
        <w:drawing>
          <wp:inline distT="0" distB="0" distL="0" distR="0" wp14:anchorId="0168CDC7" wp14:editId="14599E9E">
            <wp:extent cx="5238750" cy="927843"/>
            <wp:effectExtent l="0" t="0" r="0" b="571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52116" cy="93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2E13D" w14:textId="77777777" w:rsidR="007D21CE" w:rsidRPr="007D21CE" w:rsidRDefault="007D21CE" w:rsidP="00C52ED4">
      <w:pPr>
        <w:pStyle w:val="1e"/>
      </w:pPr>
      <w:r w:rsidRPr="00C8423B">
        <w:rPr>
          <w:highlight w:val="yellow"/>
        </w:rPr>
        <w:t>各节点执行</w:t>
      </w:r>
    </w:p>
    <w:p w14:paraId="1AA79550" w14:textId="77777777" w:rsidR="007D21CE" w:rsidRPr="007D21CE" w:rsidRDefault="007D21CE" w:rsidP="00C52ED4">
      <w:pPr>
        <w:pStyle w:val="2f2"/>
      </w:pPr>
      <w:r w:rsidRPr="007D21CE">
        <w:t xml:space="preserve">vim </w:t>
      </w:r>
      <w:r w:rsidRPr="007D21CE">
        <w:rPr>
          <w:rFonts w:hint="eastAsia"/>
        </w:rPr>
        <w:t>/</w:t>
      </w:r>
      <w:proofErr w:type="spellStart"/>
      <w:r w:rsidRPr="007D21CE">
        <w:t>etc</w:t>
      </w:r>
      <w:proofErr w:type="spellEnd"/>
      <w:r w:rsidRPr="007D21CE">
        <w:rPr>
          <w:rFonts w:hint="eastAsia"/>
        </w:rPr>
        <w:t>/</w:t>
      </w:r>
      <w:r w:rsidRPr="007D21CE">
        <w:t>hosts</w:t>
      </w:r>
    </w:p>
    <w:p w14:paraId="2A17E1B9" w14:textId="77777777" w:rsidR="007D21CE" w:rsidRPr="007D21CE" w:rsidRDefault="007D21CE" w:rsidP="00C52ED4">
      <w:pPr>
        <w:pStyle w:val="1e"/>
      </w:pPr>
      <w:r w:rsidRPr="007D21CE">
        <w:rPr>
          <w:rFonts w:hint="eastAsia"/>
        </w:rPr>
        <w:t>备注：</w:t>
      </w:r>
      <w:r w:rsidRPr="007D21CE">
        <w:t>vim</w:t>
      </w:r>
      <w:r w:rsidRPr="007D21CE">
        <w:t>编辑器的使用</w:t>
      </w:r>
    </w:p>
    <w:p w14:paraId="713B50DE" w14:textId="77777777" w:rsidR="007D21CE" w:rsidRPr="007D21CE" w:rsidRDefault="007D21CE" w:rsidP="00C52ED4">
      <w:pPr>
        <w:pStyle w:val="1e"/>
      </w:pPr>
      <w:r w:rsidRPr="007D21CE">
        <w:rPr>
          <w:rFonts w:hint="eastAsia"/>
        </w:rPr>
        <w:t>（</w:t>
      </w:r>
      <w:r w:rsidRPr="007D21CE">
        <w:t>1</w:t>
      </w:r>
      <w:r w:rsidRPr="007D21CE">
        <w:t>）</w:t>
      </w:r>
      <w:r w:rsidRPr="007D21CE">
        <w:tab/>
      </w:r>
      <w:r w:rsidRPr="007D21CE">
        <w:t>点击键盘字母</w:t>
      </w:r>
      <w:proofErr w:type="spellStart"/>
      <w:r w:rsidRPr="007D21CE">
        <w:t>i</w:t>
      </w:r>
      <w:proofErr w:type="spellEnd"/>
      <w:r w:rsidRPr="007D21CE">
        <w:t>，输入数据；</w:t>
      </w:r>
    </w:p>
    <w:p w14:paraId="0B9A4C9D" w14:textId="77777777" w:rsidR="007D21CE" w:rsidRPr="007D21CE" w:rsidRDefault="007D21CE" w:rsidP="00C52ED4">
      <w:pPr>
        <w:pStyle w:val="1e"/>
      </w:pPr>
      <w:r w:rsidRPr="007D21CE">
        <w:rPr>
          <w:rFonts w:hint="eastAsia"/>
        </w:rPr>
        <w:t>（</w:t>
      </w:r>
      <w:r w:rsidRPr="007D21CE">
        <w:t>2</w:t>
      </w:r>
      <w:r w:rsidRPr="007D21CE">
        <w:t>）</w:t>
      </w:r>
      <w:r w:rsidRPr="007D21CE">
        <w:tab/>
      </w:r>
      <w:r w:rsidRPr="007D21CE">
        <w:t>数据输入完成后，点击键盘</w:t>
      </w:r>
      <w:r w:rsidRPr="007D21CE">
        <w:t>esc</w:t>
      </w:r>
      <w:r w:rsidRPr="007D21CE">
        <w:t>，输入</w:t>
      </w:r>
      <w:r w:rsidRPr="007D21CE">
        <w:t>:</w:t>
      </w:r>
      <w:proofErr w:type="spellStart"/>
      <w:r w:rsidRPr="007D21CE">
        <w:t>wq</w:t>
      </w:r>
      <w:proofErr w:type="spellEnd"/>
      <w:r w:rsidRPr="007D21CE">
        <w:t>即完成数据保存和退出编辑界面。</w:t>
      </w:r>
    </w:p>
    <w:p w14:paraId="30348DF7" w14:textId="4D26E179" w:rsidR="00E250FA" w:rsidRDefault="007D21CE" w:rsidP="00C52ED4">
      <w:pPr>
        <w:pStyle w:val="1e"/>
      </w:pPr>
      <w:r w:rsidRPr="007D21CE">
        <w:rPr>
          <w:rFonts w:hint="eastAsia"/>
        </w:rPr>
        <w:t>添加</w:t>
      </w:r>
      <w:r w:rsidRPr="007D21CE">
        <w:t>内容</w:t>
      </w:r>
      <w:r w:rsidRPr="007D21CE">
        <w:rPr>
          <w:rFonts w:hint="eastAsia"/>
        </w:rPr>
        <w:t>：</w:t>
      </w:r>
    </w:p>
    <w:p w14:paraId="5787F295" w14:textId="6DFF3AF1" w:rsidR="00E250FA" w:rsidRPr="007D21CE" w:rsidRDefault="008D14C9" w:rsidP="00C52ED4">
      <w:pPr>
        <w:pStyle w:val="2f2"/>
      </w:pPr>
      <w:r>
        <w:rPr>
          <w:rFonts w:ascii="Helvetica" w:hAnsi="Helvetica"/>
          <w:color w:val="191919"/>
          <w:shd w:val="clear" w:color="auto" w:fill="FFFFFF"/>
        </w:rPr>
        <w:t>192.168.100.154</w:t>
      </w:r>
      <w:r w:rsidR="00E250FA" w:rsidRPr="007D21CE">
        <w:t xml:space="preserve"> </w:t>
      </w:r>
      <w:r w:rsidR="00823004" w:rsidRPr="0004690F">
        <w:t>ecs-xhr-test-000</w:t>
      </w:r>
      <w:r w:rsidR="00E250FA" w:rsidRPr="007D21CE">
        <w:t>1</w:t>
      </w:r>
    </w:p>
    <w:p w14:paraId="1572204A" w14:textId="38264DBE" w:rsidR="00E250FA" w:rsidRPr="007D21CE" w:rsidRDefault="008D14C9" w:rsidP="00C52ED4">
      <w:pPr>
        <w:pStyle w:val="2f2"/>
      </w:pPr>
      <w:r>
        <w:rPr>
          <w:rFonts w:ascii="Helvetica" w:hAnsi="Helvetica"/>
          <w:color w:val="191919"/>
          <w:shd w:val="clear" w:color="auto" w:fill="FFFFFF"/>
        </w:rPr>
        <w:t>192.168.100.198</w:t>
      </w:r>
      <w:r w:rsidR="00E250FA" w:rsidRPr="007D21CE">
        <w:t xml:space="preserve"> </w:t>
      </w:r>
      <w:r w:rsidR="00823004" w:rsidRPr="0004690F">
        <w:t>ecs-xhr-test-000</w:t>
      </w:r>
      <w:r w:rsidR="00E250FA" w:rsidRPr="007D21CE">
        <w:t>2</w:t>
      </w:r>
    </w:p>
    <w:p w14:paraId="564D6869" w14:textId="6C08C64A" w:rsidR="00E250FA" w:rsidRPr="007D21CE" w:rsidRDefault="008D14C9" w:rsidP="00C52ED4">
      <w:pPr>
        <w:pStyle w:val="2f2"/>
      </w:pPr>
      <w:r>
        <w:rPr>
          <w:rFonts w:ascii="Helvetica" w:hAnsi="Helvetica"/>
          <w:color w:val="191919"/>
          <w:shd w:val="clear" w:color="auto" w:fill="FFFFFF"/>
        </w:rPr>
        <w:t>192.168.100.194</w:t>
      </w:r>
      <w:r w:rsidR="00E250FA" w:rsidRPr="007D21CE">
        <w:t xml:space="preserve"> </w:t>
      </w:r>
      <w:r w:rsidR="00823004" w:rsidRPr="0004690F">
        <w:t>ecs-xhr-test-000</w:t>
      </w:r>
      <w:r w:rsidR="00E250FA" w:rsidRPr="007D21CE">
        <w:t>3</w:t>
      </w:r>
    </w:p>
    <w:p w14:paraId="3733C135" w14:textId="1141B898" w:rsidR="00E250FA" w:rsidRDefault="008D14C9" w:rsidP="00C52ED4">
      <w:pPr>
        <w:pStyle w:val="2f2"/>
      </w:pPr>
      <w:r>
        <w:rPr>
          <w:rFonts w:ascii="Helvetica" w:hAnsi="Helvetica"/>
          <w:color w:val="191919"/>
          <w:shd w:val="clear" w:color="auto" w:fill="FFFFFF"/>
        </w:rPr>
        <w:t>192.168.100.54</w:t>
      </w:r>
      <w:r w:rsidR="00E250FA" w:rsidRPr="007D21CE">
        <w:t xml:space="preserve"> </w:t>
      </w:r>
      <w:r w:rsidR="00823004" w:rsidRPr="0004690F">
        <w:t>ecs-xhr-test-000</w:t>
      </w:r>
      <w:r w:rsidR="00E250FA" w:rsidRPr="007D21CE">
        <w:t>4</w:t>
      </w:r>
    </w:p>
    <w:p w14:paraId="21535C36" w14:textId="08218335" w:rsidR="00594A25" w:rsidRPr="007D21CE" w:rsidRDefault="00594A25" w:rsidP="00C52ED4">
      <w:pPr>
        <w:pStyle w:val="2f2"/>
      </w:pPr>
      <w:r>
        <w:rPr>
          <w:rFonts w:ascii="Helvetica" w:hAnsi="Helvetica" w:hint="eastAsia"/>
          <w:color w:val="191919"/>
          <w:shd w:val="clear" w:color="auto" w:fill="FFFFFF"/>
        </w:rPr>
        <w:t>（注意：</w:t>
      </w:r>
      <w:r w:rsidRPr="0004690F">
        <w:t>ecs-xhr-test-000</w:t>
      </w:r>
      <w:r w:rsidRPr="007D21CE">
        <w:t>1</w:t>
      </w:r>
      <w:r>
        <w:rPr>
          <w:rFonts w:hint="eastAsia"/>
        </w:rPr>
        <w:t>为申请的</w:t>
      </w:r>
      <w:proofErr w:type="spellStart"/>
      <w:r>
        <w:rPr>
          <w:rFonts w:hint="eastAsia"/>
        </w:rPr>
        <w:t>ecs</w:t>
      </w:r>
      <w:proofErr w:type="spellEnd"/>
      <w:r>
        <w:rPr>
          <w:rFonts w:hint="eastAsia"/>
        </w:rPr>
        <w:t>机器名</w:t>
      </w:r>
      <w:r>
        <w:rPr>
          <w:rFonts w:ascii="Helvetica" w:hAnsi="Helvetica" w:hint="eastAsia"/>
          <w:color w:val="191919"/>
          <w:shd w:val="clear" w:color="auto" w:fill="FFFFFF"/>
        </w:rPr>
        <w:t>）</w:t>
      </w:r>
    </w:p>
    <w:p w14:paraId="65942373" w14:textId="4D69C6DF" w:rsidR="007D21CE" w:rsidRDefault="007D21CE" w:rsidP="00C52ED4">
      <w:pPr>
        <w:pStyle w:val="1e"/>
      </w:pPr>
      <w:r w:rsidRPr="007D21CE">
        <w:t>参考如下</w:t>
      </w:r>
      <w:r w:rsidRPr="007D21CE">
        <w:rPr>
          <w:rFonts w:hint="eastAsia"/>
        </w:rPr>
        <w:t>：</w:t>
      </w:r>
    </w:p>
    <w:p w14:paraId="7F20DBE6" w14:textId="45FAF126" w:rsidR="007D21CE" w:rsidRPr="007D21CE" w:rsidRDefault="00D9266D" w:rsidP="00C52ED4">
      <w:pPr>
        <w:pStyle w:val="1e"/>
      </w:pPr>
      <w:r>
        <w:rPr>
          <w:noProof/>
        </w:rPr>
        <w:drawing>
          <wp:inline distT="0" distB="0" distL="0" distR="0" wp14:anchorId="4702247B" wp14:editId="6759BCB4">
            <wp:extent cx="6120130" cy="98044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98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100B0" w14:textId="77777777" w:rsidR="007D21CE" w:rsidRPr="007D21CE" w:rsidRDefault="007D21CE" w:rsidP="00C52ED4">
      <w:pPr>
        <w:pStyle w:val="1e"/>
      </w:pPr>
      <w:r w:rsidRPr="007D21CE">
        <w:lastRenderedPageBreak/>
        <w:t>保存退出</w:t>
      </w:r>
      <w:r w:rsidRPr="007D21CE">
        <w:rPr>
          <w:rFonts w:hint="eastAsia"/>
        </w:rPr>
        <w:t>。</w:t>
      </w:r>
    </w:p>
    <w:p w14:paraId="7DA43CC5" w14:textId="77777777" w:rsidR="007D21CE" w:rsidRPr="007D21CE" w:rsidRDefault="007D21CE" w:rsidP="00C52ED4">
      <w:pPr>
        <w:pStyle w:val="1e"/>
      </w:pPr>
      <w:r w:rsidRPr="007D21CE">
        <w:t>注</w:t>
      </w:r>
      <w:r w:rsidRPr="007D21CE">
        <w:rPr>
          <w:rFonts w:hint="eastAsia"/>
        </w:rPr>
        <w:t>：</w:t>
      </w:r>
      <w:r w:rsidRPr="007D21CE">
        <w:t>此处需要根据</w:t>
      </w:r>
      <w:r w:rsidRPr="007D21CE">
        <w:t>ECS</w:t>
      </w:r>
      <w:r w:rsidRPr="007D21CE">
        <w:t>的实际内网</w:t>
      </w:r>
      <w:r w:rsidRPr="007D21CE">
        <w:t>IP</w:t>
      </w:r>
      <w:r w:rsidRPr="007D21CE">
        <w:t>配置</w:t>
      </w:r>
      <w:r w:rsidRPr="007D21CE">
        <w:rPr>
          <w:rFonts w:hint="eastAsia"/>
        </w:rPr>
        <w:t>。</w:t>
      </w:r>
    </w:p>
    <w:p w14:paraId="20BC53CB" w14:textId="77777777" w:rsidR="007D21CE" w:rsidRPr="007D21CE" w:rsidRDefault="007D21CE" w:rsidP="00F21278">
      <w:pPr>
        <w:pStyle w:val="30"/>
      </w:pPr>
      <w:r w:rsidRPr="007D21CE">
        <w:rPr>
          <w:rFonts w:hint="eastAsia"/>
        </w:rPr>
        <w:t>配置节点互信</w:t>
      </w:r>
    </w:p>
    <w:p w14:paraId="73E760E5" w14:textId="77777777" w:rsidR="007D21CE" w:rsidRPr="007D21CE" w:rsidRDefault="007D21CE" w:rsidP="00C52ED4">
      <w:pPr>
        <w:pStyle w:val="1e"/>
      </w:pPr>
      <w:r w:rsidRPr="007D21CE">
        <w:t>各节点执行</w:t>
      </w:r>
    </w:p>
    <w:p w14:paraId="0E7D1C58" w14:textId="77777777" w:rsidR="007D21CE" w:rsidRPr="007D21CE" w:rsidRDefault="007D21CE" w:rsidP="00C52ED4">
      <w:pPr>
        <w:pStyle w:val="2f2"/>
      </w:pPr>
      <w:proofErr w:type="spellStart"/>
      <w:r w:rsidRPr="007D21CE">
        <w:t>ssh</w:t>
      </w:r>
      <w:proofErr w:type="spellEnd"/>
      <w:r w:rsidRPr="007D21CE">
        <w:t xml:space="preserve">-keygen -t </w:t>
      </w:r>
      <w:proofErr w:type="spellStart"/>
      <w:r w:rsidRPr="007D21CE">
        <w:t>rsa</w:t>
      </w:r>
      <w:proofErr w:type="spellEnd"/>
    </w:p>
    <w:p w14:paraId="70B505DA" w14:textId="7704E78F" w:rsidR="007D21CE" w:rsidRDefault="007D21CE" w:rsidP="00C52ED4">
      <w:pPr>
        <w:pStyle w:val="1e"/>
      </w:pPr>
      <w:r w:rsidRPr="007D21CE">
        <w:t>连续回车生成</w:t>
      </w:r>
      <w:r w:rsidRPr="007D21CE">
        <w:t>/root/.</w:t>
      </w:r>
      <w:proofErr w:type="spellStart"/>
      <w:r w:rsidRPr="007D21CE">
        <w:t>ssh</w:t>
      </w:r>
      <w:proofErr w:type="spellEnd"/>
      <w:r w:rsidRPr="007D21CE">
        <w:t>/id_rsa.pub</w:t>
      </w:r>
      <w:r w:rsidRPr="007D21CE">
        <w:t>文件；</w:t>
      </w:r>
    </w:p>
    <w:p w14:paraId="6BAE6AA3" w14:textId="03A095EC" w:rsidR="007D21CE" w:rsidRPr="007D21CE" w:rsidRDefault="008D14C9" w:rsidP="00C52ED4">
      <w:pPr>
        <w:pStyle w:val="1e"/>
      </w:pPr>
      <w:r>
        <w:rPr>
          <w:noProof/>
        </w:rPr>
        <w:drawing>
          <wp:inline distT="0" distB="0" distL="0" distR="0" wp14:anchorId="144C211B" wp14:editId="479EB77D">
            <wp:extent cx="5781675" cy="3362325"/>
            <wp:effectExtent l="0" t="0" r="9525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81675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DE587" w14:textId="77777777" w:rsidR="007D21CE" w:rsidRPr="007D21CE" w:rsidRDefault="007D21CE" w:rsidP="00C52ED4">
      <w:pPr>
        <w:pStyle w:val="1e"/>
      </w:pPr>
      <w:r w:rsidRPr="007D21CE">
        <w:t>各节点执行</w:t>
      </w:r>
      <w:r w:rsidRPr="007D21CE">
        <w:rPr>
          <w:rFonts w:hint="eastAsia"/>
        </w:rPr>
        <w:t>：</w:t>
      </w:r>
    </w:p>
    <w:p w14:paraId="6A9B3EB0" w14:textId="77777777" w:rsidR="007D21CE" w:rsidRPr="007D21CE" w:rsidRDefault="007D21CE" w:rsidP="00C52ED4">
      <w:pPr>
        <w:pStyle w:val="2f2"/>
      </w:pPr>
      <w:r w:rsidRPr="007D21CE">
        <w:t>cat /root/.</w:t>
      </w:r>
      <w:proofErr w:type="spellStart"/>
      <w:r w:rsidRPr="007D21CE">
        <w:t>ssh</w:t>
      </w:r>
      <w:proofErr w:type="spellEnd"/>
      <w:r w:rsidRPr="007D21CE">
        <w:t>/id_rsa.pub</w:t>
      </w:r>
    </w:p>
    <w:p w14:paraId="60C0CD30" w14:textId="6CE7D2AA" w:rsidR="007D21CE" w:rsidRDefault="007D21CE" w:rsidP="00C52ED4">
      <w:pPr>
        <w:pStyle w:val="1e"/>
      </w:pPr>
      <w:r w:rsidRPr="007D21CE">
        <w:t>输出如下内容</w:t>
      </w:r>
      <w:r w:rsidRPr="007D21CE">
        <w:rPr>
          <w:rFonts w:hint="eastAsia"/>
        </w:rPr>
        <w:t>：</w:t>
      </w:r>
    </w:p>
    <w:p w14:paraId="51B08836" w14:textId="08E65FBB" w:rsidR="007D21CE" w:rsidRPr="007D21CE" w:rsidRDefault="00C94F0D" w:rsidP="00C52ED4">
      <w:pPr>
        <w:pStyle w:val="1e"/>
      </w:pPr>
      <w:r>
        <w:rPr>
          <w:noProof/>
        </w:rPr>
        <w:drawing>
          <wp:inline distT="0" distB="0" distL="0" distR="0" wp14:anchorId="46902EC9" wp14:editId="25EC7C11">
            <wp:extent cx="5619750" cy="59766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83630" cy="615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66C7D" w14:textId="77777777" w:rsidR="007D21CE" w:rsidRPr="007D21CE" w:rsidRDefault="007D21CE" w:rsidP="00C52ED4">
      <w:pPr>
        <w:pStyle w:val="1e"/>
      </w:pPr>
      <w:r w:rsidRPr="007D21CE">
        <w:rPr>
          <w:rFonts w:hint="eastAsia"/>
        </w:rPr>
        <w:t>复制该命令在各节点的输出内容。</w:t>
      </w:r>
    </w:p>
    <w:p w14:paraId="005CE556" w14:textId="77777777" w:rsidR="007D21CE" w:rsidRPr="007D21CE" w:rsidRDefault="007D21CE" w:rsidP="00C52ED4">
      <w:pPr>
        <w:pStyle w:val="1e"/>
      </w:pPr>
      <w:r w:rsidRPr="007D21CE">
        <w:rPr>
          <w:rFonts w:hint="eastAsia"/>
        </w:rPr>
        <w:t>各节点执行：</w:t>
      </w:r>
    </w:p>
    <w:p w14:paraId="06D6B357" w14:textId="77777777" w:rsidR="007D21CE" w:rsidRPr="007D21CE" w:rsidRDefault="007D21CE" w:rsidP="00C52ED4">
      <w:pPr>
        <w:pStyle w:val="2f2"/>
      </w:pPr>
      <w:r w:rsidRPr="007D21CE">
        <w:t>vim /root/.</w:t>
      </w:r>
      <w:proofErr w:type="spellStart"/>
      <w:r w:rsidRPr="007D21CE">
        <w:t>ssh</w:t>
      </w:r>
      <w:proofErr w:type="spellEnd"/>
      <w:r w:rsidRPr="007D21CE">
        <w:t>/</w:t>
      </w:r>
      <w:proofErr w:type="spellStart"/>
      <w:r w:rsidRPr="007D21CE">
        <w:t>authorized_keys</w:t>
      </w:r>
      <w:proofErr w:type="spellEnd"/>
    </w:p>
    <w:p w14:paraId="75AAD2B1" w14:textId="77777777" w:rsidR="007D21CE" w:rsidRPr="007D21CE" w:rsidRDefault="007D21CE" w:rsidP="00C52ED4">
      <w:pPr>
        <w:pStyle w:val="1e"/>
      </w:pPr>
      <w:r w:rsidRPr="007D21CE">
        <w:t>输入各节点的复制内容</w:t>
      </w:r>
      <w:r w:rsidRPr="007D21CE">
        <w:rPr>
          <w:rFonts w:hint="eastAsia"/>
        </w:rPr>
        <w:t>，</w:t>
      </w:r>
      <w:r w:rsidRPr="007D21CE">
        <w:t>保存退出</w:t>
      </w:r>
      <w:r w:rsidRPr="007D21CE">
        <w:rPr>
          <w:rFonts w:hint="eastAsia"/>
        </w:rPr>
        <w:t>。</w:t>
      </w:r>
    </w:p>
    <w:p w14:paraId="3561C076" w14:textId="77777777" w:rsidR="007D21CE" w:rsidRPr="007D21CE" w:rsidRDefault="007D21CE" w:rsidP="00C52ED4">
      <w:pPr>
        <w:pStyle w:val="1e"/>
      </w:pPr>
      <w:proofErr w:type="spellStart"/>
      <w:r w:rsidRPr="007D21CE">
        <w:t>authorized_keys</w:t>
      </w:r>
      <w:proofErr w:type="spellEnd"/>
      <w:r w:rsidRPr="007D21CE">
        <w:t>内容参考如下</w:t>
      </w:r>
      <w:r w:rsidRPr="007D21CE">
        <w:rPr>
          <w:rFonts w:hint="eastAsia"/>
        </w:rPr>
        <w:t>：</w:t>
      </w:r>
    </w:p>
    <w:p w14:paraId="02213647" w14:textId="77777777" w:rsidR="007D21CE" w:rsidRPr="007D21CE" w:rsidRDefault="007D21CE" w:rsidP="00C52ED4">
      <w:pPr>
        <w:pStyle w:val="1e"/>
      </w:pPr>
      <w:r w:rsidRPr="007D21CE">
        <w:rPr>
          <w:noProof/>
        </w:rPr>
        <w:lastRenderedPageBreak/>
        <w:drawing>
          <wp:inline distT="0" distB="0" distL="0" distR="0" wp14:anchorId="2CFBB8C2" wp14:editId="27E9D109">
            <wp:extent cx="5326380" cy="766206"/>
            <wp:effectExtent l="19050" t="19050" r="7620" b="15240"/>
            <wp:docPr id="53" name="图片 53" descr="C:\Users\jwx697590\AppData\Roaming\eSpace_Desktop\UserData\jwx697590\imagefiles\34FF6AFA-3E4C-440B-9022-68E8D35E153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4FF6AFA-3E4C-440B-9022-68E8D35E153A" descr="C:\Users\jwx697590\AppData\Roaming\eSpace_Desktop\UserData\jwx697590\imagefiles\34FF6AFA-3E4C-440B-9022-68E8D35E153A.png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2259" cy="76849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06238F0" w14:textId="77777777" w:rsidR="00D9266D" w:rsidRDefault="007D21CE" w:rsidP="00C52ED4">
      <w:pPr>
        <w:pStyle w:val="1e"/>
      </w:pPr>
      <w:r w:rsidRPr="007D21CE">
        <w:t>各节点执行</w:t>
      </w:r>
      <w:r w:rsidRPr="007D21CE">
        <w:rPr>
          <w:rFonts w:hint="eastAsia"/>
        </w:rPr>
        <w:t>：</w:t>
      </w:r>
    </w:p>
    <w:p w14:paraId="21983389" w14:textId="579ECB76" w:rsidR="00D9266D" w:rsidRDefault="007D21CE" w:rsidP="00C52ED4">
      <w:pPr>
        <w:pStyle w:val="1e"/>
      </w:pPr>
      <w:proofErr w:type="spellStart"/>
      <w:r w:rsidRPr="007D21CE">
        <w:t>ssh</w:t>
      </w:r>
      <w:proofErr w:type="spellEnd"/>
      <w:r w:rsidRPr="007D21CE">
        <w:t xml:space="preserve"> </w:t>
      </w:r>
      <w:r w:rsidR="00EA23FE" w:rsidRPr="00EA23FE">
        <w:t>ecs-xhr-test-000</w:t>
      </w:r>
      <w:r w:rsidRPr="007D21CE">
        <w:t>1</w:t>
      </w:r>
    </w:p>
    <w:p w14:paraId="7D6E4BB9" w14:textId="466EE93A" w:rsidR="00D9266D" w:rsidRDefault="00D9266D" w:rsidP="00C52ED4">
      <w:pPr>
        <w:pStyle w:val="1e"/>
      </w:pPr>
      <w:proofErr w:type="spellStart"/>
      <w:r w:rsidRPr="007D21CE">
        <w:t>ssh</w:t>
      </w:r>
      <w:proofErr w:type="spellEnd"/>
      <w:r w:rsidRPr="007D21CE">
        <w:t xml:space="preserve"> </w:t>
      </w:r>
      <w:r w:rsidRPr="00EA23FE">
        <w:t>ecs-xhr-test-000</w:t>
      </w:r>
      <w:r>
        <w:t>2</w:t>
      </w:r>
    </w:p>
    <w:p w14:paraId="61084BD2" w14:textId="10D7FF59" w:rsidR="00D9266D" w:rsidRPr="00D9266D" w:rsidRDefault="00D9266D" w:rsidP="00C52ED4">
      <w:pPr>
        <w:pStyle w:val="1e"/>
      </w:pPr>
      <w:proofErr w:type="spellStart"/>
      <w:r w:rsidRPr="007D21CE">
        <w:t>ssh</w:t>
      </w:r>
      <w:proofErr w:type="spellEnd"/>
      <w:r w:rsidRPr="007D21CE">
        <w:t xml:space="preserve"> </w:t>
      </w:r>
      <w:r w:rsidRPr="00EA23FE">
        <w:t>ecs-xhr-test-000</w:t>
      </w:r>
      <w:r>
        <w:t>3</w:t>
      </w:r>
    </w:p>
    <w:p w14:paraId="4F2BF93D" w14:textId="2288F6EA" w:rsidR="007D21CE" w:rsidRDefault="00D9266D" w:rsidP="00C52ED4">
      <w:pPr>
        <w:pStyle w:val="1e"/>
      </w:pPr>
      <w:proofErr w:type="spellStart"/>
      <w:r>
        <w:rPr>
          <w:rFonts w:hint="eastAsia"/>
        </w:rPr>
        <w:t>ssh</w:t>
      </w:r>
      <w:proofErr w:type="spellEnd"/>
      <w:r>
        <w:t xml:space="preserve"> </w:t>
      </w:r>
      <w:r w:rsidR="00AC4845" w:rsidRPr="00AC4845">
        <w:t>ecs-xhr-test-000</w:t>
      </w:r>
      <w:r w:rsidR="007D21CE" w:rsidRPr="007D21CE">
        <w:t>4</w:t>
      </w:r>
      <w:r w:rsidR="007D21CE" w:rsidRPr="007D21CE">
        <w:t>，选择</w:t>
      </w:r>
      <w:r w:rsidR="007D21CE" w:rsidRPr="007D21CE">
        <w:t>yes</w:t>
      </w:r>
      <w:r w:rsidR="007D21CE" w:rsidRPr="007D21CE">
        <w:t>后，确保能够无密码跳转到目标节点。</w:t>
      </w:r>
    </w:p>
    <w:p w14:paraId="7B752A59" w14:textId="5AAF167D" w:rsidR="00E116C1" w:rsidRPr="007D21CE" w:rsidRDefault="00E116C1" w:rsidP="00C52ED4">
      <w:pPr>
        <w:pStyle w:val="1e"/>
      </w:pPr>
      <w:r>
        <w:rPr>
          <w:rFonts w:hint="eastAsia"/>
        </w:rPr>
        <w:t>注意：</w:t>
      </w:r>
      <w:proofErr w:type="spellStart"/>
      <w:r>
        <w:rPr>
          <w:rFonts w:hint="eastAsia"/>
        </w:rPr>
        <w:t>ssh</w:t>
      </w:r>
      <w:proofErr w:type="spellEnd"/>
      <w:r>
        <w:rPr>
          <w:rFonts w:hint="eastAsia"/>
        </w:rPr>
        <w:t>链接</w:t>
      </w:r>
      <w:r w:rsidR="005B30C5">
        <w:rPr>
          <w:rFonts w:hint="eastAsia"/>
        </w:rPr>
        <w:t>其他服务器之后，需要输入</w:t>
      </w:r>
      <w:r w:rsidR="005B30C5">
        <w:rPr>
          <w:rFonts w:hint="eastAsia"/>
        </w:rPr>
        <w:t>exit</w:t>
      </w:r>
      <w:r w:rsidR="005B30C5">
        <w:rPr>
          <w:rFonts w:hint="eastAsia"/>
        </w:rPr>
        <w:t>退出连接然后再进行其他机器的连接。</w:t>
      </w:r>
    </w:p>
    <w:p w14:paraId="650582E2" w14:textId="6C15F158" w:rsidR="007D21CE" w:rsidRPr="007D21CE" w:rsidRDefault="00D9266D" w:rsidP="00C52ED4">
      <w:pPr>
        <w:pStyle w:val="1e"/>
      </w:pPr>
      <w:r>
        <w:rPr>
          <w:noProof/>
        </w:rPr>
        <w:drawing>
          <wp:inline distT="0" distB="0" distL="0" distR="0" wp14:anchorId="0B247455" wp14:editId="42FFD833">
            <wp:extent cx="6120130" cy="1126490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12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B1443" w14:textId="77777777" w:rsidR="007D21CE" w:rsidRPr="007D21CE" w:rsidRDefault="007D21CE" w:rsidP="001A4E82">
      <w:pPr>
        <w:pStyle w:val="3"/>
      </w:pPr>
      <w:bookmarkStart w:id="50" w:name="_Toc48670265"/>
      <w:bookmarkStart w:id="51" w:name="_Toc48729520"/>
      <w:bookmarkStart w:id="52" w:name="_Toc174952097"/>
      <w:r w:rsidRPr="007D21CE">
        <w:t>确认</w:t>
      </w:r>
      <w:r w:rsidRPr="007D21CE">
        <w:t>JDK</w:t>
      </w:r>
      <w:bookmarkEnd w:id="50"/>
      <w:bookmarkEnd w:id="51"/>
      <w:r w:rsidRPr="007D21CE">
        <w:t>是否安装</w:t>
      </w:r>
      <w:bookmarkEnd w:id="52"/>
    </w:p>
    <w:p w14:paraId="4FC500FE" w14:textId="77777777" w:rsidR="007D21CE" w:rsidRPr="007D21CE" w:rsidRDefault="007D21CE" w:rsidP="001A4E82">
      <w:pPr>
        <w:pStyle w:val="30"/>
      </w:pPr>
      <w:r w:rsidRPr="007D21CE">
        <w:t>确认是否已安装</w:t>
      </w:r>
      <w:r w:rsidRPr="007D21CE">
        <w:t>JDK</w:t>
      </w:r>
    </w:p>
    <w:p w14:paraId="53C3E205" w14:textId="77777777" w:rsidR="007D21CE" w:rsidRPr="007D21CE" w:rsidRDefault="007D21CE" w:rsidP="00C52ED4">
      <w:pPr>
        <w:pStyle w:val="1e"/>
      </w:pPr>
      <w:r w:rsidRPr="007D21CE">
        <w:rPr>
          <w:rFonts w:hint="eastAsia"/>
        </w:rPr>
        <w:t>各节点</w:t>
      </w:r>
      <w:r w:rsidRPr="007D21CE">
        <w:t>执行命令</w:t>
      </w:r>
      <w:r w:rsidRPr="007D21CE">
        <w:rPr>
          <w:rFonts w:hint="eastAsia"/>
        </w:rPr>
        <w:t>：</w:t>
      </w:r>
    </w:p>
    <w:p w14:paraId="1CC2BA2D" w14:textId="77777777" w:rsidR="007D21CE" w:rsidRPr="007D21CE" w:rsidRDefault="007D21CE" w:rsidP="00C52ED4">
      <w:pPr>
        <w:pStyle w:val="2f2"/>
      </w:pPr>
      <w:r w:rsidRPr="007D21CE">
        <w:t xml:space="preserve">java </w:t>
      </w:r>
      <w:r w:rsidRPr="007D21CE">
        <w:rPr>
          <w:rFonts w:hint="eastAsia"/>
        </w:rPr>
        <w:t>-</w:t>
      </w:r>
      <w:r w:rsidRPr="007D21CE">
        <w:t>version</w:t>
      </w:r>
    </w:p>
    <w:p w14:paraId="756D1A73" w14:textId="77777777" w:rsidR="007D21CE" w:rsidRPr="007D21CE" w:rsidRDefault="007D21CE" w:rsidP="00C52ED4">
      <w:pPr>
        <w:pStyle w:val="1e"/>
      </w:pPr>
      <w:r w:rsidRPr="007D21CE">
        <w:t>若输出如下结果</w:t>
      </w:r>
      <w:r w:rsidRPr="007D21CE">
        <w:rPr>
          <w:rFonts w:hint="eastAsia"/>
        </w:rPr>
        <w:t>，</w:t>
      </w:r>
      <w:r w:rsidRPr="007D21CE">
        <w:t>则</w:t>
      </w:r>
      <w:r w:rsidRPr="007D21CE">
        <w:t>ECS</w:t>
      </w:r>
      <w:r w:rsidRPr="007D21CE">
        <w:t>已安装</w:t>
      </w:r>
      <w:r w:rsidRPr="007D21CE">
        <w:t>JDK</w:t>
      </w:r>
      <w:r w:rsidRPr="007D21CE">
        <w:rPr>
          <w:rFonts w:hint="eastAsia"/>
        </w:rPr>
        <w:t>，</w:t>
      </w:r>
      <w:r w:rsidRPr="007D21CE">
        <w:t>无需执行</w:t>
      </w:r>
      <w:r w:rsidRPr="007D21CE">
        <w:t>OpenJDK</w:t>
      </w:r>
      <w:r w:rsidRPr="007D21CE">
        <w:t>安装操作</w:t>
      </w:r>
      <w:r w:rsidRPr="007D21CE">
        <w:rPr>
          <w:rFonts w:hint="eastAsia"/>
        </w:rPr>
        <w:t>。</w:t>
      </w:r>
    </w:p>
    <w:p w14:paraId="759CA044" w14:textId="77777777" w:rsidR="007D21CE" w:rsidRPr="007D21CE" w:rsidRDefault="007D21CE" w:rsidP="00C52ED4">
      <w:pPr>
        <w:pStyle w:val="2f2"/>
      </w:pPr>
      <w:proofErr w:type="spellStart"/>
      <w:r w:rsidRPr="007D21CE">
        <w:t>openjdk</w:t>
      </w:r>
      <w:proofErr w:type="spellEnd"/>
      <w:r w:rsidRPr="007D21CE">
        <w:t xml:space="preserve"> version "1.8.0_232"</w:t>
      </w:r>
    </w:p>
    <w:p w14:paraId="14BD3F86" w14:textId="77777777" w:rsidR="007D21CE" w:rsidRPr="007D21CE" w:rsidRDefault="007D21CE" w:rsidP="00C52ED4">
      <w:pPr>
        <w:pStyle w:val="2f2"/>
      </w:pPr>
      <w:r w:rsidRPr="007D21CE">
        <w:t>OpenJDK Runtime Environment (build 1.8.0_232-b09)</w:t>
      </w:r>
    </w:p>
    <w:p w14:paraId="3B3AC408" w14:textId="77777777" w:rsidR="007D21CE" w:rsidRPr="007D21CE" w:rsidRDefault="007D21CE" w:rsidP="00C52ED4">
      <w:pPr>
        <w:pStyle w:val="2f2"/>
      </w:pPr>
      <w:r w:rsidRPr="007D21CE">
        <w:t>OpenJDK 64-Bit Server VM (build 25.232-b09, mixed mode)</w:t>
      </w:r>
    </w:p>
    <w:p w14:paraId="587F4444" w14:textId="1D46873D" w:rsidR="007D21CE" w:rsidRPr="007D21CE" w:rsidRDefault="007D21CE" w:rsidP="00C52ED4">
      <w:pPr>
        <w:pStyle w:val="1e"/>
      </w:pPr>
      <w:r w:rsidRPr="007D21CE">
        <w:t>若无则参考附录</w:t>
      </w:r>
      <w:r w:rsidR="00711533">
        <w:t>5</w:t>
      </w:r>
      <w:hyperlink w:anchor="_附录_安装OpenJDK" w:history="1">
        <w:r w:rsidRPr="00711533">
          <w:rPr>
            <w:rStyle w:val="af"/>
          </w:rPr>
          <w:t>安装</w:t>
        </w:r>
        <w:r w:rsidRPr="00711533">
          <w:rPr>
            <w:rStyle w:val="af"/>
          </w:rPr>
          <w:t>OpenJDK</w:t>
        </w:r>
      </w:hyperlink>
      <w:r w:rsidRPr="007D21CE">
        <w:rPr>
          <w:rFonts w:hint="eastAsia"/>
        </w:rPr>
        <w:t>。</w:t>
      </w:r>
    </w:p>
    <w:p w14:paraId="256ACAFB" w14:textId="77777777" w:rsidR="007D21CE" w:rsidRPr="007D21CE" w:rsidRDefault="007D21CE" w:rsidP="0004303D">
      <w:pPr>
        <w:pStyle w:val="2"/>
      </w:pPr>
      <w:bookmarkStart w:id="53" w:name="_Toc48670266"/>
      <w:bookmarkStart w:id="54" w:name="_Toc48729521"/>
      <w:bookmarkStart w:id="55" w:name="_Toc174952098"/>
      <w:r w:rsidRPr="007D21CE">
        <w:t>搭建</w:t>
      </w:r>
      <w:r w:rsidRPr="007D21CE">
        <w:t>Hadoop</w:t>
      </w:r>
      <w:r w:rsidRPr="007D21CE">
        <w:t>集群</w:t>
      </w:r>
      <w:bookmarkEnd w:id="53"/>
      <w:bookmarkEnd w:id="54"/>
      <w:bookmarkEnd w:id="55"/>
    </w:p>
    <w:p w14:paraId="0CF9D6B4" w14:textId="77777777" w:rsidR="007D21CE" w:rsidRPr="007D21CE" w:rsidRDefault="007D21CE" w:rsidP="0004303D">
      <w:pPr>
        <w:pStyle w:val="3"/>
      </w:pPr>
      <w:bookmarkStart w:id="56" w:name="_Toc48670267"/>
      <w:bookmarkStart w:id="57" w:name="_Toc48729522"/>
      <w:bookmarkStart w:id="58" w:name="_Toc174952099"/>
      <w:r w:rsidRPr="007D21CE">
        <w:t>搭建</w:t>
      </w:r>
      <w:r w:rsidRPr="007D21CE">
        <w:t>Hadoop</w:t>
      </w:r>
      <w:r w:rsidRPr="007D21CE">
        <w:t>集群</w:t>
      </w:r>
      <w:bookmarkEnd w:id="56"/>
      <w:bookmarkEnd w:id="57"/>
      <w:bookmarkEnd w:id="58"/>
    </w:p>
    <w:p w14:paraId="67AE70DC" w14:textId="77777777" w:rsidR="007D21CE" w:rsidRPr="007D21CE" w:rsidRDefault="007D21CE" w:rsidP="0004303D">
      <w:pPr>
        <w:pStyle w:val="30"/>
      </w:pPr>
      <w:r w:rsidRPr="007D21CE">
        <w:t>创建目录</w:t>
      </w:r>
    </w:p>
    <w:p w14:paraId="484274C4" w14:textId="500509C7" w:rsidR="00F100B7" w:rsidRDefault="007D21CE" w:rsidP="00C52ED4">
      <w:pPr>
        <w:pStyle w:val="1e"/>
      </w:pPr>
      <w:r w:rsidRPr="007D21CE">
        <w:t>各节点执行</w:t>
      </w:r>
      <w:r w:rsidRPr="007D21CE">
        <w:rPr>
          <w:rFonts w:hint="eastAsia"/>
        </w:rPr>
        <w:t>：</w:t>
      </w:r>
    </w:p>
    <w:p w14:paraId="13A51D38" w14:textId="19DB37C8" w:rsidR="00F100B7" w:rsidRDefault="00F100B7" w:rsidP="00C52ED4">
      <w:pPr>
        <w:pStyle w:val="2f2"/>
      </w:pPr>
      <w:proofErr w:type="spellStart"/>
      <w:r w:rsidRPr="007D21CE">
        <w:t>mkdir</w:t>
      </w:r>
      <w:proofErr w:type="spellEnd"/>
      <w:r w:rsidRPr="007D21CE">
        <w:t xml:space="preserve"> -p /</w:t>
      </w:r>
      <w:r>
        <w:t>opt</w:t>
      </w:r>
      <w:r w:rsidRPr="007D21CE">
        <w:t>/data/</w:t>
      </w:r>
      <w:proofErr w:type="spellStart"/>
      <w:r w:rsidRPr="007D21CE">
        <w:t>buf</w:t>
      </w:r>
      <w:proofErr w:type="spellEnd"/>
    </w:p>
    <w:p w14:paraId="1669F823" w14:textId="0F2B4C2B" w:rsidR="00F100B7" w:rsidRPr="007D21CE" w:rsidRDefault="00F100B7" w:rsidP="00C52ED4">
      <w:pPr>
        <w:pStyle w:val="2f2"/>
      </w:pPr>
      <w:proofErr w:type="spellStart"/>
      <w:r w:rsidRPr="007D21CE">
        <w:t>mkdir</w:t>
      </w:r>
      <w:proofErr w:type="spellEnd"/>
      <w:r w:rsidRPr="007D21CE">
        <w:t xml:space="preserve"> -p /</w:t>
      </w:r>
      <w:r>
        <w:t>opt</w:t>
      </w:r>
      <w:r w:rsidRPr="007D21CE">
        <w:t>/nm/</w:t>
      </w:r>
      <w:proofErr w:type="spellStart"/>
      <w:r w:rsidRPr="007D21CE">
        <w:t>localdir</w:t>
      </w:r>
      <w:proofErr w:type="spellEnd"/>
    </w:p>
    <w:p w14:paraId="1FBC2D76" w14:textId="35161B89" w:rsidR="007D21CE" w:rsidRPr="007D21CE" w:rsidRDefault="007D21CE" w:rsidP="0024405D">
      <w:pPr>
        <w:pStyle w:val="30"/>
      </w:pPr>
      <w:r w:rsidRPr="007D21CE">
        <w:lastRenderedPageBreak/>
        <w:t>登录</w:t>
      </w:r>
      <w:r w:rsidR="00AC4845" w:rsidRPr="00EA23FE">
        <w:t>ecs-xhr-test-000</w:t>
      </w:r>
      <w:r w:rsidRPr="007D21CE">
        <w:t>1</w:t>
      </w:r>
      <w:r w:rsidRPr="007D21CE">
        <w:t>节点</w:t>
      </w:r>
      <w:r w:rsidRPr="007D21CE">
        <w:rPr>
          <w:rFonts w:hint="eastAsia"/>
        </w:rPr>
        <w:t>，</w:t>
      </w:r>
      <w:r w:rsidRPr="007D21CE">
        <w:t>解压</w:t>
      </w:r>
      <w:proofErr w:type="spellStart"/>
      <w:r w:rsidRPr="007D21CE">
        <w:t>hadoop</w:t>
      </w:r>
      <w:proofErr w:type="spellEnd"/>
      <w:r w:rsidRPr="007D21CE">
        <w:t>安装包</w:t>
      </w:r>
      <w:r w:rsidRPr="007D21CE">
        <w:t xml:space="preserve"> </w:t>
      </w:r>
    </w:p>
    <w:p w14:paraId="1128D50C" w14:textId="2E6D30BE" w:rsidR="007D21CE" w:rsidRDefault="007D21CE" w:rsidP="00C52ED4">
      <w:pPr>
        <w:pStyle w:val="2f2"/>
      </w:pPr>
      <w:r w:rsidRPr="007D21CE">
        <w:t>cd /</w:t>
      </w:r>
      <w:r w:rsidR="00AC4845">
        <w:rPr>
          <w:rFonts w:hint="eastAsia"/>
        </w:rPr>
        <w:t>opt</w:t>
      </w:r>
    </w:p>
    <w:p w14:paraId="306C29F4" w14:textId="0A2F9EA9" w:rsidR="00AC4845" w:rsidRDefault="00AC4845" w:rsidP="00C52ED4">
      <w:pPr>
        <w:pStyle w:val="2f2"/>
      </w:pPr>
      <w:r w:rsidRPr="007D21CE">
        <w:t xml:space="preserve">tar </w:t>
      </w:r>
      <w:r w:rsidRPr="007D21CE">
        <w:rPr>
          <w:rFonts w:hint="eastAsia"/>
        </w:rPr>
        <w:t>-</w:t>
      </w:r>
      <w:proofErr w:type="spellStart"/>
      <w:r w:rsidRPr="007D21CE">
        <w:t>zxvf</w:t>
      </w:r>
      <w:proofErr w:type="spellEnd"/>
      <w:r>
        <w:t xml:space="preserve"> </w:t>
      </w:r>
      <w:r w:rsidR="00CB4D1B" w:rsidRPr="00185D7C">
        <w:t>hadoop-3.1.1.tar.gz</w:t>
      </w:r>
    </w:p>
    <w:p w14:paraId="3E76391C" w14:textId="77777777" w:rsidR="007D21CE" w:rsidRPr="007D21CE" w:rsidRDefault="007D21CE" w:rsidP="0004303D">
      <w:pPr>
        <w:pStyle w:val="30"/>
      </w:pPr>
      <w:r w:rsidRPr="007D21CE">
        <w:t>配置</w:t>
      </w:r>
      <w:proofErr w:type="spellStart"/>
      <w:r w:rsidRPr="007D21CE">
        <w:t>hadoop</w:t>
      </w:r>
      <w:proofErr w:type="spellEnd"/>
      <w:r w:rsidRPr="007D21CE">
        <w:t xml:space="preserve"> core-site.xml</w:t>
      </w:r>
      <w:r w:rsidRPr="007D21CE">
        <w:t>配置文件</w:t>
      </w:r>
    </w:p>
    <w:p w14:paraId="5879AA88" w14:textId="0E02618D" w:rsidR="007D21CE" w:rsidRDefault="00686FBB" w:rsidP="00C52ED4">
      <w:pPr>
        <w:pStyle w:val="1e"/>
      </w:pPr>
      <w:r w:rsidRPr="00EA23FE">
        <w:t>ecs-xhr-test-000</w:t>
      </w:r>
      <w:r w:rsidR="007D21CE" w:rsidRPr="007D21CE">
        <w:t>1</w:t>
      </w:r>
      <w:r w:rsidR="007D21CE" w:rsidRPr="007D21CE">
        <w:t>节点执行下列命令</w:t>
      </w:r>
      <w:r w:rsidR="007D21CE" w:rsidRPr="007D21CE">
        <w:rPr>
          <w:rFonts w:hint="eastAsia"/>
        </w:rPr>
        <w:t>：</w:t>
      </w:r>
    </w:p>
    <w:p w14:paraId="0C65233C" w14:textId="68DD0108" w:rsidR="00686FBB" w:rsidRDefault="00686FBB" w:rsidP="00C52ED4">
      <w:pPr>
        <w:pStyle w:val="1e"/>
      </w:pPr>
      <w:r w:rsidRPr="007D21CE">
        <w:t xml:space="preserve">vim </w:t>
      </w:r>
      <w:r w:rsidRPr="00686FBB">
        <w:t>/opt/hadoop-3.1.1/</w:t>
      </w:r>
      <w:proofErr w:type="spellStart"/>
      <w:r w:rsidRPr="00686FBB">
        <w:t>etc</w:t>
      </w:r>
      <w:proofErr w:type="spellEnd"/>
      <w:r w:rsidRPr="00686FBB">
        <w:t>/</w:t>
      </w:r>
      <w:proofErr w:type="spellStart"/>
      <w:r w:rsidRPr="00686FBB">
        <w:t>hadoop</w:t>
      </w:r>
      <w:proofErr w:type="spellEnd"/>
      <w:r w:rsidRPr="00686FBB">
        <w:t>/core-site.xml</w:t>
      </w:r>
    </w:p>
    <w:p w14:paraId="06A53809" w14:textId="77777777" w:rsidR="007D21CE" w:rsidRPr="007D21CE" w:rsidRDefault="007D21CE" w:rsidP="00C52ED4">
      <w:pPr>
        <w:pStyle w:val="1e"/>
      </w:pPr>
      <w:r w:rsidRPr="007D21CE">
        <w:rPr>
          <w:rFonts w:hint="eastAsia"/>
        </w:rPr>
        <w:t>参数配置如下：</w:t>
      </w:r>
    </w:p>
    <w:p w14:paraId="0B635BD5" w14:textId="77777777" w:rsidR="007D21CE" w:rsidRPr="007D21CE" w:rsidRDefault="007D21CE" w:rsidP="00C52ED4">
      <w:pPr>
        <w:pStyle w:val="2f2"/>
      </w:pPr>
      <w:r w:rsidRPr="007D21CE">
        <w:t>&lt;configuration&gt;</w:t>
      </w:r>
    </w:p>
    <w:p w14:paraId="4B0570D9" w14:textId="77777777" w:rsidR="007D21CE" w:rsidRPr="007D21CE" w:rsidRDefault="007D21CE" w:rsidP="00C52ED4">
      <w:pPr>
        <w:pStyle w:val="2f2"/>
      </w:pPr>
      <w:r w:rsidRPr="007D21CE">
        <w:t>&lt;property&gt;</w:t>
      </w:r>
    </w:p>
    <w:p w14:paraId="2AC7235A" w14:textId="77777777" w:rsidR="007D21CE" w:rsidRPr="007D21CE" w:rsidRDefault="007D21CE" w:rsidP="00C52ED4">
      <w:pPr>
        <w:pStyle w:val="2f2"/>
      </w:pPr>
      <w:r w:rsidRPr="007D21CE">
        <w:t xml:space="preserve">   &lt;name&gt;</w:t>
      </w:r>
      <w:proofErr w:type="spellStart"/>
      <w:proofErr w:type="gramStart"/>
      <w:r w:rsidRPr="007D21CE">
        <w:t>fs.obs.readahead</w:t>
      </w:r>
      <w:proofErr w:type="gramEnd"/>
      <w:r w:rsidRPr="007D21CE">
        <w:t>.inputstream.enabled</w:t>
      </w:r>
      <w:proofErr w:type="spellEnd"/>
      <w:r w:rsidRPr="007D21CE">
        <w:t>&lt;/name&gt;</w:t>
      </w:r>
    </w:p>
    <w:p w14:paraId="34A40A77" w14:textId="77777777" w:rsidR="007D21CE" w:rsidRPr="007D21CE" w:rsidRDefault="007D21CE" w:rsidP="00C52ED4">
      <w:pPr>
        <w:pStyle w:val="2f2"/>
      </w:pPr>
      <w:r w:rsidRPr="007D21CE">
        <w:t xml:space="preserve">   &lt;value&gt;true&lt;/value&gt;</w:t>
      </w:r>
    </w:p>
    <w:p w14:paraId="143237BF" w14:textId="77777777" w:rsidR="007D21CE" w:rsidRPr="007D21CE" w:rsidRDefault="007D21CE" w:rsidP="00C52ED4">
      <w:pPr>
        <w:pStyle w:val="2f2"/>
      </w:pPr>
      <w:r w:rsidRPr="007D21CE">
        <w:t xml:space="preserve"> &lt;/property&gt;</w:t>
      </w:r>
    </w:p>
    <w:p w14:paraId="65915CEC" w14:textId="77777777" w:rsidR="007D21CE" w:rsidRPr="007D21CE" w:rsidRDefault="007D21CE" w:rsidP="00C52ED4">
      <w:pPr>
        <w:pStyle w:val="2f2"/>
      </w:pPr>
      <w:r w:rsidRPr="007D21CE">
        <w:t xml:space="preserve"> &lt;property&gt;</w:t>
      </w:r>
    </w:p>
    <w:p w14:paraId="14A6AEF7" w14:textId="77777777" w:rsidR="007D21CE" w:rsidRPr="007D21CE" w:rsidRDefault="007D21CE" w:rsidP="00C52ED4">
      <w:pPr>
        <w:pStyle w:val="2f2"/>
      </w:pPr>
      <w:r w:rsidRPr="007D21CE">
        <w:t xml:space="preserve">   &lt;name&gt;</w:t>
      </w:r>
      <w:proofErr w:type="spellStart"/>
      <w:proofErr w:type="gramStart"/>
      <w:r w:rsidRPr="007D21CE">
        <w:t>fs.obs.buffer.max.range</w:t>
      </w:r>
      <w:proofErr w:type="spellEnd"/>
      <w:proofErr w:type="gramEnd"/>
      <w:r w:rsidRPr="007D21CE">
        <w:t>&lt;/name&gt;</w:t>
      </w:r>
    </w:p>
    <w:p w14:paraId="5992FC6A" w14:textId="77777777" w:rsidR="007D21CE" w:rsidRPr="007D21CE" w:rsidRDefault="007D21CE" w:rsidP="00C52ED4">
      <w:pPr>
        <w:pStyle w:val="2f2"/>
      </w:pPr>
      <w:r w:rsidRPr="007D21CE">
        <w:t xml:space="preserve">   &lt;value&gt;6291456&lt;/value&gt;</w:t>
      </w:r>
    </w:p>
    <w:p w14:paraId="76EA61AB" w14:textId="77777777" w:rsidR="007D21CE" w:rsidRPr="007D21CE" w:rsidRDefault="007D21CE" w:rsidP="00C52ED4">
      <w:pPr>
        <w:pStyle w:val="2f2"/>
      </w:pPr>
      <w:r w:rsidRPr="007D21CE">
        <w:t xml:space="preserve"> &lt;/property&gt;</w:t>
      </w:r>
    </w:p>
    <w:p w14:paraId="18B1E44B" w14:textId="77777777" w:rsidR="007D21CE" w:rsidRPr="007D21CE" w:rsidRDefault="007D21CE" w:rsidP="00C52ED4">
      <w:pPr>
        <w:pStyle w:val="2f2"/>
      </w:pPr>
      <w:r w:rsidRPr="007D21CE">
        <w:t xml:space="preserve"> &lt;property&gt;</w:t>
      </w:r>
    </w:p>
    <w:p w14:paraId="7B8FDECB" w14:textId="77777777" w:rsidR="007D21CE" w:rsidRPr="007D21CE" w:rsidRDefault="007D21CE" w:rsidP="00C52ED4">
      <w:pPr>
        <w:pStyle w:val="2f2"/>
      </w:pPr>
      <w:r w:rsidRPr="007D21CE">
        <w:t xml:space="preserve">   &lt;name&gt;</w:t>
      </w:r>
      <w:proofErr w:type="spellStart"/>
      <w:proofErr w:type="gramStart"/>
      <w:r w:rsidRPr="007D21CE">
        <w:t>fs.obs.buffer</w:t>
      </w:r>
      <w:proofErr w:type="gramEnd"/>
      <w:r w:rsidRPr="007D21CE">
        <w:t>.part.size</w:t>
      </w:r>
      <w:proofErr w:type="spellEnd"/>
      <w:r w:rsidRPr="007D21CE">
        <w:t>&lt;/name&gt;</w:t>
      </w:r>
    </w:p>
    <w:p w14:paraId="596311DF" w14:textId="77777777" w:rsidR="007D21CE" w:rsidRPr="007D21CE" w:rsidRDefault="007D21CE" w:rsidP="00C52ED4">
      <w:pPr>
        <w:pStyle w:val="2f2"/>
      </w:pPr>
      <w:r w:rsidRPr="007D21CE">
        <w:t xml:space="preserve">   &lt;value&gt;2097152&lt;/value&gt;</w:t>
      </w:r>
    </w:p>
    <w:p w14:paraId="48B1893A" w14:textId="77777777" w:rsidR="007D21CE" w:rsidRPr="007D21CE" w:rsidRDefault="007D21CE" w:rsidP="00C52ED4">
      <w:pPr>
        <w:pStyle w:val="2f2"/>
      </w:pPr>
      <w:r w:rsidRPr="007D21CE">
        <w:t xml:space="preserve"> &lt;/property&gt;</w:t>
      </w:r>
    </w:p>
    <w:p w14:paraId="5DEA6184" w14:textId="77777777" w:rsidR="007D21CE" w:rsidRPr="007D21CE" w:rsidRDefault="007D21CE" w:rsidP="00C52ED4">
      <w:pPr>
        <w:pStyle w:val="2f2"/>
      </w:pPr>
      <w:r w:rsidRPr="007D21CE">
        <w:t xml:space="preserve"> &lt;property&gt;</w:t>
      </w:r>
    </w:p>
    <w:p w14:paraId="03ABF0EE" w14:textId="77777777" w:rsidR="007D21CE" w:rsidRPr="007D21CE" w:rsidRDefault="007D21CE" w:rsidP="00C52ED4">
      <w:pPr>
        <w:pStyle w:val="2f2"/>
      </w:pPr>
      <w:r w:rsidRPr="007D21CE">
        <w:t xml:space="preserve">   &lt;name&gt;</w:t>
      </w:r>
      <w:proofErr w:type="spellStart"/>
      <w:proofErr w:type="gramStart"/>
      <w:r w:rsidRPr="007D21CE">
        <w:t>fs.obs.threads</w:t>
      </w:r>
      <w:proofErr w:type="gramEnd"/>
      <w:r w:rsidRPr="007D21CE">
        <w:t>.read.core</w:t>
      </w:r>
      <w:proofErr w:type="spellEnd"/>
      <w:r w:rsidRPr="007D21CE">
        <w:t>&lt;/name&gt;</w:t>
      </w:r>
    </w:p>
    <w:p w14:paraId="7646841E" w14:textId="77777777" w:rsidR="007D21CE" w:rsidRPr="007D21CE" w:rsidRDefault="007D21CE" w:rsidP="00C52ED4">
      <w:pPr>
        <w:pStyle w:val="2f2"/>
      </w:pPr>
      <w:r w:rsidRPr="007D21CE">
        <w:t xml:space="preserve">   &lt;value&gt;500&lt;/value&gt;</w:t>
      </w:r>
    </w:p>
    <w:p w14:paraId="0A4772CE" w14:textId="77777777" w:rsidR="007D21CE" w:rsidRPr="007D21CE" w:rsidRDefault="007D21CE" w:rsidP="00C52ED4">
      <w:pPr>
        <w:pStyle w:val="2f2"/>
      </w:pPr>
      <w:r w:rsidRPr="007D21CE">
        <w:t xml:space="preserve"> &lt;/property&gt;</w:t>
      </w:r>
    </w:p>
    <w:p w14:paraId="720BFEB5" w14:textId="77777777" w:rsidR="007D21CE" w:rsidRPr="007D21CE" w:rsidRDefault="007D21CE" w:rsidP="00C52ED4">
      <w:pPr>
        <w:pStyle w:val="2f2"/>
      </w:pPr>
      <w:r w:rsidRPr="007D21CE">
        <w:t xml:space="preserve"> &lt;property&gt;</w:t>
      </w:r>
    </w:p>
    <w:p w14:paraId="51375698" w14:textId="77777777" w:rsidR="007D21CE" w:rsidRPr="007D21CE" w:rsidRDefault="007D21CE" w:rsidP="00C52ED4">
      <w:pPr>
        <w:pStyle w:val="2f2"/>
      </w:pPr>
      <w:r w:rsidRPr="007D21CE">
        <w:t xml:space="preserve">   &lt;name&gt;</w:t>
      </w:r>
      <w:proofErr w:type="spellStart"/>
      <w:r w:rsidRPr="007D21CE">
        <w:t>fs.obs.threads.read.max</w:t>
      </w:r>
      <w:proofErr w:type="spellEnd"/>
      <w:r w:rsidRPr="007D21CE">
        <w:t>&lt;/name&gt;</w:t>
      </w:r>
    </w:p>
    <w:p w14:paraId="5301F456" w14:textId="77777777" w:rsidR="007D21CE" w:rsidRPr="007D21CE" w:rsidRDefault="007D21CE" w:rsidP="00C52ED4">
      <w:pPr>
        <w:pStyle w:val="2f2"/>
      </w:pPr>
      <w:r w:rsidRPr="007D21CE">
        <w:t xml:space="preserve">   &lt;value&gt;1000&lt;/value&gt;</w:t>
      </w:r>
    </w:p>
    <w:p w14:paraId="0D076F65" w14:textId="77777777" w:rsidR="007D21CE" w:rsidRPr="007D21CE" w:rsidRDefault="007D21CE" w:rsidP="00C52ED4">
      <w:pPr>
        <w:pStyle w:val="2f2"/>
      </w:pPr>
      <w:r w:rsidRPr="007D21CE">
        <w:t xml:space="preserve"> &lt;/property&gt;</w:t>
      </w:r>
    </w:p>
    <w:p w14:paraId="71493B99" w14:textId="77777777" w:rsidR="007D21CE" w:rsidRPr="007D21CE" w:rsidRDefault="007D21CE" w:rsidP="00C52ED4">
      <w:pPr>
        <w:pStyle w:val="2f2"/>
      </w:pPr>
      <w:r w:rsidRPr="007D21CE">
        <w:t xml:space="preserve"> &lt;property&gt;</w:t>
      </w:r>
    </w:p>
    <w:p w14:paraId="2180487B" w14:textId="77777777" w:rsidR="007D21CE" w:rsidRPr="007D21CE" w:rsidRDefault="007D21CE" w:rsidP="00C52ED4">
      <w:pPr>
        <w:pStyle w:val="2f2"/>
      </w:pPr>
      <w:r w:rsidRPr="007D21CE">
        <w:t xml:space="preserve">   &lt;name&gt;</w:t>
      </w:r>
      <w:proofErr w:type="spellStart"/>
      <w:proofErr w:type="gramStart"/>
      <w:r w:rsidRPr="007D21CE">
        <w:t>fs.obs.write</w:t>
      </w:r>
      <w:proofErr w:type="gramEnd"/>
      <w:r w:rsidRPr="007D21CE">
        <w:t>.buffer.size</w:t>
      </w:r>
      <w:proofErr w:type="spellEnd"/>
      <w:r w:rsidRPr="007D21CE">
        <w:t>&lt;/name&gt;</w:t>
      </w:r>
    </w:p>
    <w:p w14:paraId="51695FBD" w14:textId="77777777" w:rsidR="007D21CE" w:rsidRPr="007D21CE" w:rsidRDefault="007D21CE" w:rsidP="00C52ED4">
      <w:pPr>
        <w:pStyle w:val="2f2"/>
      </w:pPr>
      <w:r w:rsidRPr="007D21CE">
        <w:t xml:space="preserve">   &lt;value&gt;8192&lt;/value&gt;</w:t>
      </w:r>
    </w:p>
    <w:p w14:paraId="528AB352" w14:textId="77777777" w:rsidR="007D21CE" w:rsidRPr="007D21CE" w:rsidRDefault="007D21CE" w:rsidP="00C52ED4">
      <w:pPr>
        <w:pStyle w:val="2f2"/>
      </w:pPr>
      <w:r w:rsidRPr="007D21CE">
        <w:t xml:space="preserve"> &lt;/property&gt;</w:t>
      </w:r>
    </w:p>
    <w:p w14:paraId="2E0E2C94" w14:textId="77777777" w:rsidR="007D21CE" w:rsidRPr="007D21CE" w:rsidRDefault="007D21CE" w:rsidP="00C52ED4">
      <w:pPr>
        <w:pStyle w:val="2f2"/>
      </w:pPr>
      <w:r w:rsidRPr="007D21CE">
        <w:t xml:space="preserve"> &lt;property&gt;</w:t>
      </w:r>
    </w:p>
    <w:p w14:paraId="70D0F0CC" w14:textId="77777777" w:rsidR="007D21CE" w:rsidRPr="007D21CE" w:rsidRDefault="007D21CE" w:rsidP="00C52ED4">
      <w:pPr>
        <w:pStyle w:val="2f2"/>
      </w:pPr>
      <w:r w:rsidRPr="007D21CE">
        <w:t xml:space="preserve">   &lt;name&gt;</w:t>
      </w:r>
      <w:proofErr w:type="spellStart"/>
      <w:proofErr w:type="gramStart"/>
      <w:r w:rsidRPr="007D21CE">
        <w:t>fs.obs.read</w:t>
      </w:r>
      <w:proofErr w:type="gramEnd"/>
      <w:r w:rsidRPr="007D21CE">
        <w:t>.buffer.size</w:t>
      </w:r>
      <w:proofErr w:type="spellEnd"/>
      <w:r w:rsidRPr="007D21CE">
        <w:t>&lt;/name&gt;</w:t>
      </w:r>
    </w:p>
    <w:p w14:paraId="1AB2A372" w14:textId="77777777" w:rsidR="007D21CE" w:rsidRPr="007D21CE" w:rsidRDefault="007D21CE" w:rsidP="00C52ED4">
      <w:pPr>
        <w:pStyle w:val="2f2"/>
      </w:pPr>
      <w:r w:rsidRPr="007D21CE">
        <w:t xml:space="preserve">   &lt;value&gt;8192&lt;/value&gt;</w:t>
      </w:r>
    </w:p>
    <w:p w14:paraId="5234FE17" w14:textId="77777777" w:rsidR="007D21CE" w:rsidRPr="007D21CE" w:rsidRDefault="007D21CE" w:rsidP="00C52ED4">
      <w:pPr>
        <w:pStyle w:val="2f2"/>
      </w:pPr>
      <w:r w:rsidRPr="007D21CE">
        <w:t xml:space="preserve"> &lt;/property&gt;</w:t>
      </w:r>
    </w:p>
    <w:p w14:paraId="5604A29A" w14:textId="77777777" w:rsidR="007D21CE" w:rsidRPr="007D21CE" w:rsidRDefault="007D21CE" w:rsidP="00C52ED4">
      <w:pPr>
        <w:pStyle w:val="2f2"/>
      </w:pPr>
      <w:r w:rsidRPr="007D21CE">
        <w:t xml:space="preserve"> &lt;property&gt;</w:t>
      </w:r>
    </w:p>
    <w:p w14:paraId="0ADEDD84" w14:textId="77777777" w:rsidR="007D21CE" w:rsidRPr="007D21CE" w:rsidRDefault="007D21CE" w:rsidP="00C52ED4">
      <w:pPr>
        <w:pStyle w:val="2f2"/>
      </w:pPr>
      <w:r w:rsidRPr="007D21CE">
        <w:t xml:space="preserve">   &lt;name&gt;</w:t>
      </w:r>
      <w:proofErr w:type="spellStart"/>
      <w:proofErr w:type="gramStart"/>
      <w:r w:rsidRPr="007D21CE">
        <w:t>fs.obs.connection</w:t>
      </w:r>
      <w:proofErr w:type="gramEnd"/>
      <w:r w:rsidRPr="007D21CE">
        <w:t>.maximum</w:t>
      </w:r>
      <w:proofErr w:type="spellEnd"/>
      <w:r w:rsidRPr="007D21CE">
        <w:t>&lt;/name&gt;</w:t>
      </w:r>
    </w:p>
    <w:p w14:paraId="22E4D630" w14:textId="77777777" w:rsidR="007D21CE" w:rsidRPr="007D21CE" w:rsidRDefault="007D21CE" w:rsidP="00C52ED4">
      <w:pPr>
        <w:pStyle w:val="2f2"/>
      </w:pPr>
      <w:r w:rsidRPr="007D21CE">
        <w:t xml:space="preserve">   &lt;value&gt;1000&lt;/value&gt;</w:t>
      </w:r>
    </w:p>
    <w:p w14:paraId="3FF9C2FC" w14:textId="77777777" w:rsidR="007D21CE" w:rsidRPr="007D21CE" w:rsidRDefault="007D21CE" w:rsidP="00C52ED4">
      <w:pPr>
        <w:pStyle w:val="2f2"/>
      </w:pPr>
      <w:r w:rsidRPr="007D21CE">
        <w:t xml:space="preserve"> &lt;/property&gt;</w:t>
      </w:r>
    </w:p>
    <w:p w14:paraId="6BBA0553" w14:textId="77777777" w:rsidR="007D21CE" w:rsidRPr="00CB4D1B" w:rsidRDefault="007D21CE" w:rsidP="00C52ED4">
      <w:pPr>
        <w:pStyle w:val="2f2"/>
      </w:pPr>
      <w:r w:rsidRPr="007D21CE">
        <w:t xml:space="preserve"> </w:t>
      </w:r>
      <w:r w:rsidRPr="00CB4D1B">
        <w:t>&lt;property&gt;</w:t>
      </w:r>
    </w:p>
    <w:p w14:paraId="5A6B41CE" w14:textId="77777777" w:rsidR="007D21CE" w:rsidRPr="00CB4D1B" w:rsidRDefault="007D21CE" w:rsidP="00C52ED4">
      <w:pPr>
        <w:pStyle w:val="2f2"/>
      </w:pPr>
      <w:r w:rsidRPr="00CB4D1B">
        <w:t xml:space="preserve">   &lt;name&gt;</w:t>
      </w:r>
      <w:proofErr w:type="spellStart"/>
      <w:proofErr w:type="gramStart"/>
      <w:r w:rsidRPr="00CB4D1B">
        <w:t>fs.defaultFS</w:t>
      </w:r>
      <w:proofErr w:type="spellEnd"/>
      <w:proofErr w:type="gramEnd"/>
      <w:r w:rsidRPr="00CB4D1B">
        <w:t>&lt;/name&gt;</w:t>
      </w:r>
    </w:p>
    <w:p w14:paraId="5FC85107" w14:textId="0C346A4B" w:rsidR="007D21CE" w:rsidRPr="00CB4D1B" w:rsidRDefault="007D21CE" w:rsidP="00C52ED4">
      <w:pPr>
        <w:pStyle w:val="2f2"/>
      </w:pPr>
      <w:r w:rsidRPr="00CB4D1B">
        <w:lastRenderedPageBreak/>
        <w:t xml:space="preserve">   &lt;value&gt;hdfs://</w:t>
      </w:r>
      <w:r w:rsidR="00783EAF" w:rsidRPr="00705B20">
        <w:rPr>
          <w:rFonts w:hint="eastAsia"/>
          <w:highlight w:val="yellow"/>
        </w:rPr>
        <w:t>node</w:t>
      </w:r>
      <w:r w:rsidR="001A6814" w:rsidRPr="00705B20">
        <w:rPr>
          <w:highlight w:val="yellow"/>
        </w:rPr>
        <w:t>-000</w:t>
      </w:r>
      <w:r w:rsidRPr="00705B20">
        <w:rPr>
          <w:highlight w:val="yellow"/>
        </w:rPr>
        <w:t>1</w:t>
      </w:r>
      <w:r w:rsidRPr="00CB4D1B">
        <w:t>:8020&lt;/value&gt;</w:t>
      </w:r>
    </w:p>
    <w:p w14:paraId="22D9678A" w14:textId="77777777" w:rsidR="007D21CE" w:rsidRPr="00CB4D1B" w:rsidRDefault="007D21CE" w:rsidP="00C52ED4">
      <w:pPr>
        <w:pStyle w:val="2f2"/>
      </w:pPr>
      <w:r w:rsidRPr="00CB4D1B">
        <w:t xml:space="preserve"> &lt;/property&gt;</w:t>
      </w:r>
    </w:p>
    <w:p w14:paraId="0965E57D" w14:textId="77777777" w:rsidR="007D21CE" w:rsidRPr="007D21CE" w:rsidRDefault="007D21CE" w:rsidP="00C52ED4">
      <w:pPr>
        <w:pStyle w:val="2f2"/>
      </w:pPr>
      <w:r w:rsidRPr="007D21CE">
        <w:t xml:space="preserve"> &lt;property&gt;</w:t>
      </w:r>
    </w:p>
    <w:p w14:paraId="2521A369" w14:textId="77777777" w:rsidR="007D21CE" w:rsidRPr="007D21CE" w:rsidRDefault="007D21CE" w:rsidP="00C52ED4">
      <w:pPr>
        <w:pStyle w:val="2f2"/>
      </w:pPr>
      <w:r w:rsidRPr="007D21CE">
        <w:t xml:space="preserve">   &lt;name&gt;</w:t>
      </w:r>
      <w:proofErr w:type="spellStart"/>
      <w:r w:rsidRPr="007D21CE">
        <w:t>hadoop.tmp.dir</w:t>
      </w:r>
      <w:proofErr w:type="spellEnd"/>
      <w:r w:rsidRPr="007D21CE">
        <w:t>&lt;/name&gt;</w:t>
      </w:r>
    </w:p>
    <w:p w14:paraId="1686B310" w14:textId="3880F688" w:rsidR="007D21CE" w:rsidRPr="007D21CE" w:rsidRDefault="007D21CE" w:rsidP="00C52ED4">
      <w:pPr>
        <w:pStyle w:val="2f2"/>
      </w:pPr>
      <w:r w:rsidRPr="007D21CE">
        <w:t xml:space="preserve">   &lt;value&gt;/</w:t>
      </w:r>
      <w:r w:rsidR="00BE2CDA">
        <w:t>opt</w:t>
      </w:r>
      <w:r w:rsidRPr="007D21CE">
        <w:t>/hadoop-</w:t>
      </w:r>
      <w:r w:rsidR="00BE2CDA">
        <w:t>3</w:t>
      </w:r>
      <w:r w:rsidRPr="007D21CE">
        <w:t>.</w:t>
      </w:r>
      <w:r w:rsidR="00BE2CDA">
        <w:t>1</w:t>
      </w:r>
      <w:r w:rsidRPr="007D21CE">
        <w:t>.</w:t>
      </w:r>
      <w:r w:rsidR="00BE2CDA">
        <w:t>1</w:t>
      </w:r>
      <w:r w:rsidRPr="007D21CE">
        <w:t>/</w:t>
      </w:r>
      <w:proofErr w:type="spellStart"/>
      <w:r w:rsidRPr="007D21CE">
        <w:t>tmp</w:t>
      </w:r>
      <w:proofErr w:type="spellEnd"/>
      <w:r w:rsidRPr="007D21CE">
        <w:t>&lt;/value&gt;</w:t>
      </w:r>
    </w:p>
    <w:p w14:paraId="48901DF7" w14:textId="77777777" w:rsidR="007D21CE" w:rsidRPr="007D21CE" w:rsidRDefault="007D21CE" w:rsidP="00C52ED4">
      <w:pPr>
        <w:pStyle w:val="2f2"/>
      </w:pPr>
      <w:r w:rsidRPr="007D21CE">
        <w:t xml:space="preserve"> &lt;/property&gt;</w:t>
      </w:r>
    </w:p>
    <w:p w14:paraId="5BDA6C90" w14:textId="77777777" w:rsidR="007D21CE" w:rsidRPr="00CB4D1B" w:rsidRDefault="007D21CE" w:rsidP="00C52ED4">
      <w:pPr>
        <w:pStyle w:val="2f2"/>
      </w:pPr>
      <w:r w:rsidRPr="00CB4D1B">
        <w:t xml:space="preserve"> &lt;property&gt;</w:t>
      </w:r>
    </w:p>
    <w:p w14:paraId="6583B65D" w14:textId="683AC4E8" w:rsidR="007D21CE" w:rsidRPr="00CB4D1B" w:rsidRDefault="007D21CE" w:rsidP="00C52ED4">
      <w:pPr>
        <w:pStyle w:val="2f2"/>
      </w:pPr>
      <w:r w:rsidRPr="00CB4D1B">
        <w:t xml:space="preserve">   &lt;name&gt;</w:t>
      </w:r>
      <w:r w:rsidR="008E19C7" w:rsidRPr="008E19C7">
        <w:rPr>
          <w:highlight w:val="yellow"/>
        </w:rPr>
        <w:t>HPUAPUNSCBVZ3OTUVUOM</w:t>
      </w:r>
      <w:r w:rsidRPr="00CB4D1B">
        <w:t>&lt;/name&gt;</w:t>
      </w:r>
    </w:p>
    <w:p w14:paraId="08F7F6C3" w14:textId="77777777" w:rsidR="007D21CE" w:rsidRPr="00CB4D1B" w:rsidRDefault="007D21CE" w:rsidP="00C52ED4">
      <w:pPr>
        <w:pStyle w:val="2f2"/>
      </w:pPr>
      <w:r w:rsidRPr="00CB4D1B">
        <w:t xml:space="preserve">   &lt;value&gt;U6YSHXXWCOHJGCBCMOQG&lt;/value&gt;</w:t>
      </w:r>
    </w:p>
    <w:p w14:paraId="2BC25CAD" w14:textId="77777777" w:rsidR="007D21CE" w:rsidRPr="00CB4D1B" w:rsidRDefault="007D21CE" w:rsidP="00C52ED4">
      <w:pPr>
        <w:pStyle w:val="2f2"/>
      </w:pPr>
      <w:r w:rsidRPr="00CB4D1B">
        <w:t xml:space="preserve"> &lt;/property&gt;</w:t>
      </w:r>
    </w:p>
    <w:p w14:paraId="5A6A1769" w14:textId="77777777" w:rsidR="007D21CE" w:rsidRPr="00CB4D1B" w:rsidRDefault="007D21CE" w:rsidP="00C52ED4">
      <w:pPr>
        <w:pStyle w:val="2f2"/>
      </w:pPr>
      <w:r w:rsidRPr="00CB4D1B">
        <w:t xml:space="preserve"> &lt;property&gt;</w:t>
      </w:r>
    </w:p>
    <w:p w14:paraId="33110AAF" w14:textId="19338324" w:rsidR="007D21CE" w:rsidRPr="00CB4D1B" w:rsidRDefault="007D21CE" w:rsidP="00C52ED4">
      <w:pPr>
        <w:pStyle w:val="2f2"/>
      </w:pPr>
      <w:r w:rsidRPr="00CB4D1B">
        <w:t xml:space="preserve">   &lt;name&gt;</w:t>
      </w:r>
      <w:r w:rsidR="008E19C7" w:rsidRPr="008E19C7">
        <w:rPr>
          <w:highlight w:val="yellow"/>
        </w:rPr>
        <w:t>QoO1K3ZgqCd9CLo0IqXIeRtUTMzSm3VQw8oQ7YkV</w:t>
      </w:r>
      <w:r w:rsidRPr="00CB4D1B">
        <w:t>&lt;/name&gt;</w:t>
      </w:r>
    </w:p>
    <w:p w14:paraId="2FD3B8DC" w14:textId="77777777" w:rsidR="007D21CE" w:rsidRPr="00CB4D1B" w:rsidRDefault="007D21CE" w:rsidP="00C52ED4">
      <w:pPr>
        <w:pStyle w:val="2f2"/>
      </w:pPr>
      <w:r w:rsidRPr="00CB4D1B">
        <w:t xml:space="preserve">   &lt;value&gt;kjHdB4s1ldylm1sv0CwAC73UK075LCJ7E7qaBuAF&lt;/value&gt;</w:t>
      </w:r>
    </w:p>
    <w:p w14:paraId="6867AF3B" w14:textId="77777777" w:rsidR="007D21CE" w:rsidRPr="00CB4D1B" w:rsidRDefault="007D21CE" w:rsidP="00C52ED4">
      <w:pPr>
        <w:pStyle w:val="2f2"/>
      </w:pPr>
      <w:r w:rsidRPr="00CB4D1B">
        <w:t xml:space="preserve"> &lt;/property&gt;</w:t>
      </w:r>
    </w:p>
    <w:p w14:paraId="6CBA4612" w14:textId="77777777" w:rsidR="007D21CE" w:rsidRPr="00CB4D1B" w:rsidRDefault="007D21CE" w:rsidP="00C52ED4">
      <w:pPr>
        <w:pStyle w:val="2f2"/>
      </w:pPr>
      <w:r w:rsidRPr="00CB4D1B">
        <w:t xml:space="preserve"> &lt;property&gt;</w:t>
      </w:r>
    </w:p>
    <w:p w14:paraId="411EFFFF" w14:textId="26918551" w:rsidR="007D21CE" w:rsidRPr="00CB4D1B" w:rsidRDefault="007D21CE" w:rsidP="00C52ED4">
      <w:pPr>
        <w:pStyle w:val="2f2"/>
      </w:pPr>
      <w:r w:rsidRPr="00CB4D1B">
        <w:t xml:space="preserve">   &lt;name&gt;</w:t>
      </w:r>
      <w:r w:rsidR="00F16571" w:rsidRPr="00F16571">
        <w:t xml:space="preserve"> </w:t>
      </w:r>
      <w:r w:rsidR="00F16571" w:rsidRPr="00F16571">
        <w:t>obs.cn-north-4.myhuaweicloud.</w:t>
      </w:r>
      <w:r w:rsidR="00F16571" w:rsidRPr="00F16571">
        <w:rPr>
          <w:highlight w:val="yellow"/>
        </w:rPr>
        <w:t>com</w:t>
      </w:r>
      <w:r w:rsidRPr="00CB4D1B">
        <w:t>&lt;/name&gt;</w:t>
      </w:r>
    </w:p>
    <w:p w14:paraId="5D4FC35C" w14:textId="5845713F" w:rsidR="007D21CE" w:rsidRPr="00CB4D1B" w:rsidRDefault="007D21CE" w:rsidP="00C52ED4">
      <w:pPr>
        <w:pStyle w:val="2f2"/>
      </w:pPr>
      <w:r w:rsidRPr="00CB4D1B">
        <w:t xml:space="preserve">   &lt;value&gt;</w:t>
      </w:r>
      <w:r w:rsidR="00F16571" w:rsidRPr="00F16571">
        <w:t>obs-wjx-test.obs.cn-north-4.myhuaweicloud.com</w:t>
      </w:r>
      <w:r w:rsidRPr="00CB4D1B">
        <w:t>:5080&lt;/value&gt;</w:t>
      </w:r>
    </w:p>
    <w:p w14:paraId="58068593" w14:textId="77777777" w:rsidR="007D21CE" w:rsidRPr="00CB4D1B" w:rsidRDefault="007D21CE" w:rsidP="00C52ED4">
      <w:pPr>
        <w:pStyle w:val="2f2"/>
      </w:pPr>
      <w:r w:rsidRPr="00CB4D1B">
        <w:t xml:space="preserve"> &lt;/property&gt;</w:t>
      </w:r>
    </w:p>
    <w:p w14:paraId="0D3F3A7D" w14:textId="77777777" w:rsidR="007D21CE" w:rsidRPr="00F16571" w:rsidRDefault="007D21CE" w:rsidP="00C52ED4">
      <w:pPr>
        <w:pStyle w:val="2f2"/>
      </w:pPr>
      <w:r w:rsidRPr="007D21CE">
        <w:t xml:space="preserve"> &lt;property&gt;</w:t>
      </w:r>
    </w:p>
    <w:p w14:paraId="4DB377F8" w14:textId="77777777" w:rsidR="007D21CE" w:rsidRPr="007D21CE" w:rsidRDefault="007D21CE" w:rsidP="00C52ED4">
      <w:pPr>
        <w:pStyle w:val="2f2"/>
      </w:pPr>
      <w:r w:rsidRPr="007D21CE">
        <w:t xml:space="preserve">   &lt;name&gt;</w:t>
      </w:r>
      <w:proofErr w:type="spellStart"/>
      <w:r w:rsidRPr="007D21CE">
        <w:t>fs.obs.buffer.dir</w:t>
      </w:r>
      <w:proofErr w:type="spellEnd"/>
      <w:r w:rsidRPr="007D21CE">
        <w:t>&lt;/name&gt;</w:t>
      </w:r>
    </w:p>
    <w:p w14:paraId="790E4586" w14:textId="02D80B68" w:rsidR="007D21CE" w:rsidRPr="007D21CE" w:rsidRDefault="007D21CE" w:rsidP="00C52ED4">
      <w:pPr>
        <w:pStyle w:val="2f2"/>
      </w:pPr>
      <w:r w:rsidRPr="007D21CE">
        <w:t xml:space="preserve">   &lt;value&gt;/</w:t>
      </w:r>
      <w:r w:rsidR="00BE2CDA">
        <w:t>opt</w:t>
      </w:r>
      <w:r w:rsidRPr="007D21CE">
        <w:t>/data/</w:t>
      </w:r>
      <w:proofErr w:type="spellStart"/>
      <w:r w:rsidRPr="007D21CE">
        <w:t>buf</w:t>
      </w:r>
      <w:proofErr w:type="spellEnd"/>
      <w:r w:rsidRPr="007D21CE">
        <w:t>&lt;/value&gt;</w:t>
      </w:r>
    </w:p>
    <w:p w14:paraId="338E1D1E" w14:textId="77777777" w:rsidR="007D21CE" w:rsidRPr="007D21CE" w:rsidRDefault="007D21CE" w:rsidP="00C52ED4">
      <w:pPr>
        <w:pStyle w:val="2f2"/>
      </w:pPr>
      <w:r w:rsidRPr="007D21CE">
        <w:t xml:space="preserve"> &lt;/property&gt;</w:t>
      </w:r>
    </w:p>
    <w:p w14:paraId="6DFFD00D" w14:textId="77777777" w:rsidR="007D21CE" w:rsidRPr="007D21CE" w:rsidRDefault="007D21CE" w:rsidP="00C52ED4">
      <w:pPr>
        <w:pStyle w:val="2f2"/>
      </w:pPr>
      <w:r w:rsidRPr="007D21CE">
        <w:t xml:space="preserve"> &lt;property&gt;</w:t>
      </w:r>
    </w:p>
    <w:p w14:paraId="09DD7FDB" w14:textId="77777777" w:rsidR="007D21CE" w:rsidRPr="007D21CE" w:rsidRDefault="007D21CE" w:rsidP="00C52ED4">
      <w:pPr>
        <w:pStyle w:val="2f2"/>
      </w:pPr>
      <w:r w:rsidRPr="007D21CE">
        <w:t xml:space="preserve">   &lt;name&gt;</w:t>
      </w:r>
      <w:proofErr w:type="spellStart"/>
      <w:proofErr w:type="gramStart"/>
      <w:r w:rsidRPr="007D21CE">
        <w:t>fs.obs.impl</w:t>
      </w:r>
      <w:proofErr w:type="spellEnd"/>
      <w:proofErr w:type="gramEnd"/>
      <w:r w:rsidRPr="007D21CE">
        <w:t>&lt;/name&gt;</w:t>
      </w:r>
    </w:p>
    <w:p w14:paraId="117EB53A" w14:textId="77777777" w:rsidR="007D21CE" w:rsidRPr="007D21CE" w:rsidRDefault="007D21CE" w:rsidP="00C52ED4">
      <w:pPr>
        <w:pStyle w:val="2f2"/>
      </w:pPr>
      <w:r w:rsidRPr="007D21CE">
        <w:t xml:space="preserve">   &lt;value&gt;</w:t>
      </w:r>
      <w:proofErr w:type="spellStart"/>
      <w:proofErr w:type="gramStart"/>
      <w:r w:rsidRPr="007D21CE">
        <w:t>org.apache.hadoop.fs.obs.OBSFileSystem</w:t>
      </w:r>
      <w:proofErr w:type="spellEnd"/>
      <w:proofErr w:type="gramEnd"/>
      <w:r w:rsidRPr="007D21CE">
        <w:t>&lt;/value&gt;</w:t>
      </w:r>
    </w:p>
    <w:p w14:paraId="44FB1C2E" w14:textId="77777777" w:rsidR="007D21CE" w:rsidRPr="007D21CE" w:rsidRDefault="007D21CE" w:rsidP="00C52ED4">
      <w:pPr>
        <w:pStyle w:val="2f2"/>
      </w:pPr>
      <w:r w:rsidRPr="007D21CE">
        <w:t xml:space="preserve"> &lt;/property&gt;</w:t>
      </w:r>
    </w:p>
    <w:p w14:paraId="7074EDB2" w14:textId="77777777" w:rsidR="007D21CE" w:rsidRPr="007D21CE" w:rsidRDefault="007D21CE" w:rsidP="00C52ED4">
      <w:pPr>
        <w:pStyle w:val="2f2"/>
      </w:pPr>
      <w:r w:rsidRPr="007D21CE">
        <w:t xml:space="preserve"> &lt;property&gt;</w:t>
      </w:r>
    </w:p>
    <w:p w14:paraId="50CFAF76" w14:textId="77777777" w:rsidR="007D21CE" w:rsidRPr="007D21CE" w:rsidRDefault="007D21CE" w:rsidP="00C52ED4">
      <w:pPr>
        <w:pStyle w:val="2f2"/>
      </w:pPr>
      <w:r w:rsidRPr="007D21CE">
        <w:t xml:space="preserve">   &lt;name&gt;</w:t>
      </w:r>
      <w:proofErr w:type="spellStart"/>
      <w:proofErr w:type="gramStart"/>
      <w:r w:rsidRPr="007D21CE">
        <w:t>fs.obs.connection.ssl.enabled</w:t>
      </w:r>
      <w:proofErr w:type="spellEnd"/>
      <w:proofErr w:type="gramEnd"/>
      <w:r w:rsidRPr="007D21CE">
        <w:t>&lt;/name&gt;</w:t>
      </w:r>
    </w:p>
    <w:p w14:paraId="4A8B2DFD" w14:textId="77777777" w:rsidR="007D21CE" w:rsidRPr="007D21CE" w:rsidRDefault="007D21CE" w:rsidP="00C52ED4">
      <w:pPr>
        <w:pStyle w:val="2f2"/>
      </w:pPr>
      <w:r w:rsidRPr="007D21CE">
        <w:t xml:space="preserve">   &lt;value&gt;false&lt;/value&gt;</w:t>
      </w:r>
    </w:p>
    <w:p w14:paraId="587020DE" w14:textId="77777777" w:rsidR="007D21CE" w:rsidRPr="007D21CE" w:rsidRDefault="007D21CE" w:rsidP="00C52ED4">
      <w:pPr>
        <w:pStyle w:val="2f2"/>
      </w:pPr>
      <w:r w:rsidRPr="007D21CE">
        <w:t xml:space="preserve"> &lt;/property&gt;</w:t>
      </w:r>
    </w:p>
    <w:p w14:paraId="60A9DC4F" w14:textId="77777777" w:rsidR="007D21CE" w:rsidRPr="007D21CE" w:rsidRDefault="007D21CE" w:rsidP="00C52ED4">
      <w:pPr>
        <w:pStyle w:val="2f2"/>
      </w:pPr>
      <w:r w:rsidRPr="007D21CE">
        <w:t xml:space="preserve"> &lt;property&gt;</w:t>
      </w:r>
    </w:p>
    <w:p w14:paraId="6F759F9C" w14:textId="77777777" w:rsidR="007D21CE" w:rsidRPr="007D21CE" w:rsidRDefault="007D21CE" w:rsidP="00C52ED4">
      <w:pPr>
        <w:pStyle w:val="2f2"/>
      </w:pPr>
      <w:r w:rsidRPr="007D21CE">
        <w:t xml:space="preserve">   &lt;name&gt;</w:t>
      </w:r>
      <w:proofErr w:type="spellStart"/>
      <w:proofErr w:type="gramStart"/>
      <w:r w:rsidRPr="007D21CE">
        <w:t>fs.obs.fast</w:t>
      </w:r>
      <w:proofErr w:type="gramEnd"/>
      <w:r w:rsidRPr="007D21CE">
        <w:t>.upload</w:t>
      </w:r>
      <w:proofErr w:type="spellEnd"/>
      <w:r w:rsidRPr="007D21CE">
        <w:t>&lt;/name&gt;</w:t>
      </w:r>
    </w:p>
    <w:p w14:paraId="0E790681" w14:textId="77777777" w:rsidR="007D21CE" w:rsidRPr="007D21CE" w:rsidRDefault="007D21CE" w:rsidP="00C52ED4">
      <w:pPr>
        <w:pStyle w:val="2f2"/>
      </w:pPr>
      <w:r w:rsidRPr="007D21CE">
        <w:t xml:space="preserve">   &lt;value&gt;true&lt;/value&gt;</w:t>
      </w:r>
    </w:p>
    <w:p w14:paraId="53FB4CD1" w14:textId="77777777" w:rsidR="007D21CE" w:rsidRPr="007D21CE" w:rsidRDefault="007D21CE" w:rsidP="00C52ED4">
      <w:pPr>
        <w:pStyle w:val="2f2"/>
      </w:pPr>
      <w:r w:rsidRPr="007D21CE">
        <w:t xml:space="preserve"> &lt;/property&gt;</w:t>
      </w:r>
    </w:p>
    <w:p w14:paraId="6ABED27A" w14:textId="77777777" w:rsidR="007D21CE" w:rsidRPr="007D21CE" w:rsidRDefault="007D21CE" w:rsidP="00C52ED4">
      <w:pPr>
        <w:pStyle w:val="2f2"/>
      </w:pPr>
      <w:r w:rsidRPr="007D21CE">
        <w:t xml:space="preserve"> &lt;property&gt;</w:t>
      </w:r>
    </w:p>
    <w:p w14:paraId="359D8962" w14:textId="77777777" w:rsidR="007D21CE" w:rsidRPr="007D21CE" w:rsidRDefault="007D21CE" w:rsidP="00C52ED4">
      <w:pPr>
        <w:pStyle w:val="2f2"/>
      </w:pPr>
      <w:r w:rsidRPr="007D21CE">
        <w:t xml:space="preserve">   &lt;name&gt;</w:t>
      </w:r>
      <w:proofErr w:type="spellStart"/>
      <w:proofErr w:type="gramStart"/>
      <w:r w:rsidRPr="007D21CE">
        <w:t>fs.obs.socket</w:t>
      </w:r>
      <w:proofErr w:type="gramEnd"/>
      <w:r w:rsidRPr="007D21CE">
        <w:t>.send.buffer</w:t>
      </w:r>
      <w:proofErr w:type="spellEnd"/>
      <w:r w:rsidRPr="007D21CE">
        <w:t>&lt;/name&gt;</w:t>
      </w:r>
    </w:p>
    <w:p w14:paraId="77AC4020" w14:textId="77777777" w:rsidR="007D21CE" w:rsidRPr="007D21CE" w:rsidRDefault="007D21CE" w:rsidP="00C52ED4">
      <w:pPr>
        <w:pStyle w:val="2f2"/>
      </w:pPr>
      <w:r w:rsidRPr="007D21CE">
        <w:t xml:space="preserve">   &lt;value&gt;65536&lt;/value&gt;</w:t>
      </w:r>
    </w:p>
    <w:p w14:paraId="26250F6D" w14:textId="77777777" w:rsidR="007D21CE" w:rsidRPr="007D21CE" w:rsidRDefault="007D21CE" w:rsidP="00C52ED4">
      <w:pPr>
        <w:pStyle w:val="2f2"/>
      </w:pPr>
      <w:r w:rsidRPr="007D21CE">
        <w:t xml:space="preserve"> &lt;/property&gt;</w:t>
      </w:r>
    </w:p>
    <w:p w14:paraId="76CD8F8D" w14:textId="77777777" w:rsidR="007D21CE" w:rsidRPr="007D21CE" w:rsidRDefault="007D21CE" w:rsidP="00C52ED4">
      <w:pPr>
        <w:pStyle w:val="2f2"/>
      </w:pPr>
      <w:r w:rsidRPr="007D21CE">
        <w:t xml:space="preserve"> &lt;property&gt;</w:t>
      </w:r>
    </w:p>
    <w:p w14:paraId="470914F3" w14:textId="77777777" w:rsidR="007D21CE" w:rsidRPr="007D21CE" w:rsidRDefault="007D21CE" w:rsidP="00C52ED4">
      <w:pPr>
        <w:pStyle w:val="2f2"/>
      </w:pPr>
      <w:r w:rsidRPr="007D21CE">
        <w:t xml:space="preserve">   &lt;name&gt;</w:t>
      </w:r>
      <w:proofErr w:type="spellStart"/>
      <w:proofErr w:type="gramStart"/>
      <w:r w:rsidRPr="007D21CE">
        <w:t>fs.obs.socket</w:t>
      </w:r>
      <w:proofErr w:type="gramEnd"/>
      <w:r w:rsidRPr="007D21CE">
        <w:t>.recv.buffer</w:t>
      </w:r>
      <w:proofErr w:type="spellEnd"/>
      <w:r w:rsidRPr="007D21CE">
        <w:t>&lt;/name&gt;</w:t>
      </w:r>
    </w:p>
    <w:p w14:paraId="42758A84" w14:textId="77777777" w:rsidR="007D21CE" w:rsidRPr="007D21CE" w:rsidRDefault="007D21CE" w:rsidP="00C52ED4">
      <w:pPr>
        <w:pStyle w:val="2f2"/>
      </w:pPr>
      <w:r w:rsidRPr="007D21CE">
        <w:t xml:space="preserve">   &lt;value&gt;65536&lt;/value&gt;</w:t>
      </w:r>
    </w:p>
    <w:p w14:paraId="324FB46F" w14:textId="77777777" w:rsidR="007D21CE" w:rsidRPr="007D21CE" w:rsidRDefault="007D21CE" w:rsidP="00C52ED4">
      <w:pPr>
        <w:pStyle w:val="2f2"/>
      </w:pPr>
      <w:r w:rsidRPr="007D21CE">
        <w:t xml:space="preserve"> &lt;/property&gt;</w:t>
      </w:r>
    </w:p>
    <w:p w14:paraId="36C9CEEE" w14:textId="77777777" w:rsidR="007D21CE" w:rsidRPr="007D21CE" w:rsidRDefault="007D21CE" w:rsidP="00C52ED4">
      <w:pPr>
        <w:pStyle w:val="2f2"/>
      </w:pPr>
      <w:r w:rsidRPr="007D21CE">
        <w:t xml:space="preserve"> &lt;property&gt;</w:t>
      </w:r>
    </w:p>
    <w:p w14:paraId="77145AAC" w14:textId="77777777" w:rsidR="007D21CE" w:rsidRPr="007D21CE" w:rsidRDefault="007D21CE" w:rsidP="00C52ED4">
      <w:pPr>
        <w:pStyle w:val="2f2"/>
      </w:pPr>
      <w:r w:rsidRPr="007D21CE">
        <w:t xml:space="preserve">   &lt;name&gt;</w:t>
      </w:r>
      <w:proofErr w:type="spellStart"/>
      <w:proofErr w:type="gramStart"/>
      <w:r w:rsidRPr="007D21CE">
        <w:t>fs.obs.max.total</w:t>
      </w:r>
      <w:proofErr w:type="gramEnd"/>
      <w:r w:rsidRPr="007D21CE">
        <w:t>.tasks</w:t>
      </w:r>
      <w:proofErr w:type="spellEnd"/>
      <w:r w:rsidRPr="007D21CE">
        <w:t>&lt;/name&gt;</w:t>
      </w:r>
    </w:p>
    <w:p w14:paraId="62E76CFF" w14:textId="77777777" w:rsidR="007D21CE" w:rsidRPr="007D21CE" w:rsidRDefault="007D21CE" w:rsidP="00C52ED4">
      <w:pPr>
        <w:pStyle w:val="2f2"/>
      </w:pPr>
      <w:r w:rsidRPr="007D21CE">
        <w:t xml:space="preserve">   &lt;value&gt;20&lt;/value&gt;</w:t>
      </w:r>
    </w:p>
    <w:p w14:paraId="634D5DDB" w14:textId="77777777" w:rsidR="007D21CE" w:rsidRPr="007D21CE" w:rsidRDefault="007D21CE" w:rsidP="00C52ED4">
      <w:pPr>
        <w:pStyle w:val="2f2"/>
      </w:pPr>
      <w:r w:rsidRPr="007D21CE">
        <w:lastRenderedPageBreak/>
        <w:t xml:space="preserve"> &lt;/property&gt;</w:t>
      </w:r>
    </w:p>
    <w:p w14:paraId="2A1697FD" w14:textId="77777777" w:rsidR="007D21CE" w:rsidRPr="007D21CE" w:rsidRDefault="007D21CE" w:rsidP="00C52ED4">
      <w:pPr>
        <w:pStyle w:val="2f2"/>
      </w:pPr>
      <w:r w:rsidRPr="007D21CE">
        <w:t xml:space="preserve"> &lt;property&gt;</w:t>
      </w:r>
    </w:p>
    <w:p w14:paraId="3FD1A14C" w14:textId="77777777" w:rsidR="007D21CE" w:rsidRPr="007D21CE" w:rsidRDefault="007D21CE" w:rsidP="00C52ED4">
      <w:pPr>
        <w:pStyle w:val="2f2"/>
      </w:pPr>
      <w:r w:rsidRPr="007D21CE">
        <w:t xml:space="preserve">   &lt;name&gt;</w:t>
      </w:r>
      <w:proofErr w:type="spellStart"/>
      <w:r w:rsidRPr="007D21CE">
        <w:t>fs.obs.threads.max</w:t>
      </w:r>
      <w:proofErr w:type="spellEnd"/>
      <w:r w:rsidRPr="007D21CE">
        <w:t>&lt;/name&gt;</w:t>
      </w:r>
    </w:p>
    <w:p w14:paraId="6825B906" w14:textId="77777777" w:rsidR="007D21CE" w:rsidRPr="007D21CE" w:rsidRDefault="007D21CE" w:rsidP="00C52ED4">
      <w:pPr>
        <w:pStyle w:val="2f2"/>
      </w:pPr>
      <w:r w:rsidRPr="007D21CE">
        <w:t xml:space="preserve">   &lt;value&gt;20&lt;/value&gt;</w:t>
      </w:r>
    </w:p>
    <w:p w14:paraId="0A3801E9" w14:textId="77777777" w:rsidR="007D21CE" w:rsidRPr="007D21CE" w:rsidRDefault="007D21CE" w:rsidP="00C52ED4">
      <w:pPr>
        <w:pStyle w:val="2f2"/>
      </w:pPr>
      <w:r w:rsidRPr="007D21CE">
        <w:t xml:space="preserve"> &lt;/property&gt;</w:t>
      </w:r>
    </w:p>
    <w:p w14:paraId="21ADFC3F" w14:textId="77777777" w:rsidR="007D21CE" w:rsidRPr="007D21CE" w:rsidRDefault="007D21CE" w:rsidP="00C52ED4">
      <w:pPr>
        <w:pStyle w:val="2f2"/>
      </w:pPr>
      <w:r w:rsidRPr="007D21CE">
        <w:t>&lt;/configuration&gt;</w:t>
      </w:r>
    </w:p>
    <w:p w14:paraId="2AB2C3FF" w14:textId="5FE67077" w:rsidR="007D21CE" w:rsidRDefault="007D21CE" w:rsidP="00C52ED4">
      <w:pPr>
        <w:pStyle w:val="1e"/>
      </w:pPr>
      <w:r w:rsidRPr="007D21CE">
        <w:rPr>
          <w:rFonts w:hint="eastAsia"/>
        </w:rPr>
        <w:t>注：</w:t>
      </w:r>
      <w:proofErr w:type="spellStart"/>
      <w:r w:rsidRPr="007D21CE">
        <w:t>fs.obs.access.key</w:t>
      </w:r>
      <w:proofErr w:type="spellEnd"/>
      <w:r w:rsidRPr="007D21CE">
        <w:t>、</w:t>
      </w:r>
      <w:proofErr w:type="spellStart"/>
      <w:r w:rsidRPr="007D21CE">
        <w:t>fs.obs.secret.key</w:t>
      </w:r>
      <w:proofErr w:type="spellEnd"/>
      <w:r w:rsidRPr="007D21CE">
        <w:t>、</w:t>
      </w:r>
      <w:proofErr w:type="spellStart"/>
      <w:r w:rsidRPr="007D21CE">
        <w:t>fs.obs.endpoint</w:t>
      </w:r>
      <w:proofErr w:type="spellEnd"/>
      <w:r w:rsidRPr="007D21CE">
        <w:rPr>
          <w:rFonts w:hint="eastAsia"/>
        </w:rPr>
        <w:t>、</w:t>
      </w:r>
      <w:proofErr w:type="spellStart"/>
      <w:r w:rsidRPr="007D21CE">
        <w:t>fs.defaultFS</w:t>
      </w:r>
      <w:proofErr w:type="spellEnd"/>
      <w:r w:rsidRPr="007D21CE">
        <w:t>需根据实际情况修改。</w:t>
      </w:r>
    </w:p>
    <w:p w14:paraId="3D877441" w14:textId="01660C60" w:rsidR="00CB4D1B" w:rsidRDefault="00CB4D1B" w:rsidP="00C52ED4">
      <w:pPr>
        <w:pStyle w:val="1e"/>
      </w:pPr>
      <w:proofErr w:type="spellStart"/>
      <w:r w:rsidRPr="007D21CE">
        <w:t>fs.obs.access.key</w:t>
      </w:r>
      <w:proofErr w:type="spellEnd"/>
      <w:r>
        <w:rPr>
          <w:rFonts w:hint="eastAsia"/>
        </w:rPr>
        <w:t>：</w:t>
      </w:r>
      <w:r w:rsidR="009F6D85">
        <w:fldChar w:fldCharType="begin"/>
      </w:r>
      <w:r w:rsidR="009F6D85">
        <w:instrText xml:space="preserve"> HYPERLINK \l "_</w:instrText>
      </w:r>
      <w:r w:rsidR="009F6D85">
        <w:instrText>选取对象存储服务</w:instrText>
      </w:r>
      <w:r w:rsidR="009F6D85">
        <w:instrText xml:space="preserve">OBS" </w:instrText>
      </w:r>
      <w:r w:rsidR="009F6D85">
        <w:fldChar w:fldCharType="separate"/>
      </w:r>
      <w:r w:rsidR="00371DDA" w:rsidRPr="00C9313C">
        <w:rPr>
          <w:rStyle w:val="af"/>
        </w:rPr>
        <w:t>credentials.csv</w:t>
      </w:r>
      <w:r w:rsidR="00C9313C" w:rsidRPr="00C9313C">
        <w:rPr>
          <w:rStyle w:val="af"/>
        </w:rPr>
        <w:t>（</w:t>
      </w:r>
      <w:r w:rsidR="00C9313C" w:rsidRPr="00C9313C">
        <w:rPr>
          <w:rStyle w:val="af"/>
          <w:rFonts w:hint="eastAsia"/>
        </w:rPr>
        <w:t>步骤</w:t>
      </w:r>
      <w:r w:rsidR="00C9313C" w:rsidRPr="00C9313C">
        <w:rPr>
          <w:rStyle w:val="af"/>
          <w:rFonts w:hint="eastAsia"/>
        </w:rPr>
        <w:t>6</w:t>
      </w:r>
      <w:r w:rsidR="00C9313C" w:rsidRPr="00C9313C">
        <w:rPr>
          <w:rStyle w:val="af"/>
        </w:rPr>
        <w:t>）</w:t>
      </w:r>
      <w:r w:rsidR="009F6D85">
        <w:rPr>
          <w:rStyle w:val="af"/>
        </w:rPr>
        <w:fldChar w:fldCharType="end"/>
      </w:r>
      <w:r w:rsidR="00371DDA">
        <w:t xml:space="preserve"> </w:t>
      </w:r>
      <w:r w:rsidR="00371DDA">
        <w:rPr>
          <w:rFonts w:hint="eastAsia"/>
        </w:rPr>
        <w:t>文件中的</w:t>
      </w:r>
      <w:r w:rsidR="00C9313C" w:rsidRPr="00C9313C">
        <w:t>Access Key Id</w:t>
      </w:r>
    </w:p>
    <w:p w14:paraId="599F72BF" w14:textId="6916D056" w:rsidR="00CB4D1B" w:rsidRDefault="00CB4D1B" w:rsidP="00C52ED4">
      <w:pPr>
        <w:pStyle w:val="1e"/>
      </w:pPr>
      <w:proofErr w:type="spellStart"/>
      <w:r w:rsidRPr="007D21CE">
        <w:t>fs.obs.secret.key</w:t>
      </w:r>
      <w:proofErr w:type="spellEnd"/>
      <w:r>
        <w:rPr>
          <w:rFonts w:hint="eastAsia"/>
        </w:rPr>
        <w:t>：</w:t>
      </w:r>
      <w:r w:rsidR="009F6D85">
        <w:fldChar w:fldCharType="begin"/>
      </w:r>
      <w:r w:rsidR="009F6D85">
        <w:instrText xml:space="preserve"> HYPERLINK \l "_</w:instrText>
      </w:r>
      <w:r w:rsidR="009F6D85">
        <w:instrText>选取对象存储服务</w:instrText>
      </w:r>
      <w:r w:rsidR="009F6D85">
        <w:instrText xml:space="preserve">OBS" </w:instrText>
      </w:r>
      <w:r w:rsidR="009F6D85">
        <w:fldChar w:fldCharType="separate"/>
      </w:r>
      <w:r w:rsidR="00C9313C" w:rsidRPr="00C9313C">
        <w:rPr>
          <w:rStyle w:val="af"/>
        </w:rPr>
        <w:t>credentials.csv</w:t>
      </w:r>
      <w:r w:rsidR="00C9313C" w:rsidRPr="00C9313C">
        <w:rPr>
          <w:rStyle w:val="af"/>
        </w:rPr>
        <w:t>（</w:t>
      </w:r>
      <w:r w:rsidR="00C9313C" w:rsidRPr="00C9313C">
        <w:rPr>
          <w:rStyle w:val="af"/>
          <w:rFonts w:hint="eastAsia"/>
        </w:rPr>
        <w:t>步骤</w:t>
      </w:r>
      <w:r w:rsidR="00C9313C" w:rsidRPr="00C9313C">
        <w:rPr>
          <w:rStyle w:val="af"/>
          <w:rFonts w:hint="eastAsia"/>
        </w:rPr>
        <w:t>6</w:t>
      </w:r>
      <w:r w:rsidR="00C9313C" w:rsidRPr="00C9313C">
        <w:rPr>
          <w:rStyle w:val="af"/>
        </w:rPr>
        <w:t>）</w:t>
      </w:r>
      <w:r w:rsidR="009F6D85">
        <w:rPr>
          <w:rStyle w:val="af"/>
        </w:rPr>
        <w:fldChar w:fldCharType="end"/>
      </w:r>
      <w:r w:rsidR="00C9313C">
        <w:t xml:space="preserve"> </w:t>
      </w:r>
      <w:r w:rsidR="00C9313C">
        <w:rPr>
          <w:rFonts w:hint="eastAsia"/>
        </w:rPr>
        <w:t>文件中的</w:t>
      </w:r>
      <w:r w:rsidR="00C9313C" w:rsidRPr="00C9313C">
        <w:t>Secret Access Key</w:t>
      </w:r>
    </w:p>
    <w:p w14:paraId="44A5D55B" w14:textId="7733ED06" w:rsidR="00CB4D1B" w:rsidRDefault="00CB4D1B" w:rsidP="00C52ED4">
      <w:pPr>
        <w:pStyle w:val="1e"/>
      </w:pPr>
      <w:proofErr w:type="spellStart"/>
      <w:r w:rsidRPr="007D21CE">
        <w:t>fs.obs.endpoint</w:t>
      </w:r>
      <w:proofErr w:type="spellEnd"/>
      <w:r>
        <w:rPr>
          <w:rFonts w:hint="eastAsia"/>
        </w:rPr>
        <w:t>：</w:t>
      </w:r>
      <w:r w:rsidR="009F6D85">
        <w:fldChar w:fldCharType="begin"/>
      </w:r>
      <w:r w:rsidR="009F6D85">
        <w:instrText xml:space="preserve"> HYPERLINK \l "_</w:instrText>
      </w:r>
      <w:r w:rsidR="009F6D85">
        <w:instrText>选取对象存储服务</w:instrText>
      </w:r>
      <w:r w:rsidR="009F6D85">
        <w:instrText xml:space="preserve">OBS" </w:instrText>
      </w:r>
      <w:r w:rsidR="009F6D85">
        <w:fldChar w:fldCharType="separate"/>
      </w:r>
      <w:r w:rsidR="00C9313C" w:rsidRPr="00C9313C">
        <w:rPr>
          <w:rStyle w:val="af"/>
        </w:rPr>
        <w:t>credentials.csv</w:t>
      </w:r>
      <w:r w:rsidR="00C9313C" w:rsidRPr="00C9313C">
        <w:rPr>
          <w:rStyle w:val="af"/>
        </w:rPr>
        <w:t>（</w:t>
      </w:r>
      <w:r w:rsidR="00C9313C" w:rsidRPr="00C9313C">
        <w:rPr>
          <w:rStyle w:val="af"/>
          <w:rFonts w:hint="eastAsia"/>
        </w:rPr>
        <w:t>步骤</w:t>
      </w:r>
      <w:r w:rsidR="00C9313C">
        <w:rPr>
          <w:rStyle w:val="af"/>
        </w:rPr>
        <w:t>5</w:t>
      </w:r>
      <w:r w:rsidR="00C9313C" w:rsidRPr="00C9313C">
        <w:rPr>
          <w:rStyle w:val="af"/>
        </w:rPr>
        <w:t>）</w:t>
      </w:r>
      <w:r w:rsidR="009F6D85">
        <w:rPr>
          <w:rStyle w:val="af"/>
        </w:rPr>
        <w:fldChar w:fldCharType="end"/>
      </w:r>
      <w:r w:rsidR="00C9313C">
        <w:t xml:space="preserve"> </w:t>
      </w:r>
      <w:r w:rsidR="00C9313C">
        <w:rPr>
          <w:rFonts w:hint="eastAsia"/>
        </w:rPr>
        <w:t>文件中的</w:t>
      </w:r>
      <w:r w:rsidR="00C9313C" w:rsidRPr="00C9313C">
        <w:t>Endpoint(</w:t>
      </w:r>
      <w:r w:rsidR="00C9313C" w:rsidRPr="00C9313C">
        <w:t>终端节点</w:t>
      </w:r>
      <w:r w:rsidR="00C9313C" w:rsidRPr="00C9313C">
        <w:t>)</w:t>
      </w:r>
    </w:p>
    <w:p w14:paraId="2675727A" w14:textId="61371F54" w:rsidR="00CB4D1B" w:rsidRPr="007D21CE" w:rsidRDefault="00CB4D1B" w:rsidP="00C52ED4">
      <w:pPr>
        <w:pStyle w:val="1e"/>
      </w:pPr>
      <w:proofErr w:type="spellStart"/>
      <w:r w:rsidRPr="007D21CE">
        <w:t>fs.defaultFS</w:t>
      </w:r>
      <w:proofErr w:type="spellEnd"/>
      <w:r>
        <w:rPr>
          <w:rFonts w:hint="eastAsia"/>
        </w:rPr>
        <w:t>：</w:t>
      </w:r>
      <w:r w:rsidR="00C9313C" w:rsidRPr="00CB4D1B">
        <w:t>ecs-xhr-test-0001</w:t>
      </w:r>
      <w:r w:rsidR="00C9313C">
        <w:t xml:space="preserve"> </w:t>
      </w:r>
      <w:r w:rsidR="00C9313C">
        <w:rPr>
          <w:rFonts w:hint="eastAsia"/>
        </w:rPr>
        <w:t>替换为自己机器名称</w:t>
      </w:r>
    </w:p>
    <w:p w14:paraId="2715CF93" w14:textId="77777777" w:rsidR="007D21CE" w:rsidRPr="007D21CE" w:rsidRDefault="007D21CE" w:rsidP="001268A5">
      <w:pPr>
        <w:pStyle w:val="30"/>
      </w:pPr>
      <w:r w:rsidRPr="007D21CE">
        <w:t>配置</w:t>
      </w:r>
      <w:r w:rsidRPr="007D21CE">
        <w:t>hdfs-site.xml</w:t>
      </w:r>
    </w:p>
    <w:p w14:paraId="0AC90E40" w14:textId="53BEDDA1" w:rsidR="007D21CE" w:rsidRPr="007D21CE" w:rsidRDefault="001A6814" w:rsidP="00C52ED4">
      <w:pPr>
        <w:pStyle w:val="1e"/>
      </w:pPr>
      <w:r>
        <w:t>ecs-xhr-test-000</w:t>
      </w:r>
      <w:r w:rsidR="007D21CE" w:rsidRPr="007D21CE">
        <w:t>1</w:t>
      </w:r>
      <w:r w:rsidR="007D21CE" w:rsidRPr="007D21CE">
        <w:t>节点执行下列命令：</w:t>
      </w:r>
    </w:p>
    <w:p w14:paraId="16DA41F9" w14:textId="2C8D3994" w:rsidR="000C29F1" w:rsidRPr="007D21CE" w:rsidRDefault="007D21CE" w:rsidP="00C52ED4">
      <w:pPr>
        <w:pStyle w:val="2f2"/>
      </w:pPr>
      <w:r w:rsidRPr="007D21CE">
        <w:t xml:space="preserve">vim </w:t>
      </w:r>
      <w:r w:rsidR="006F514E" w:rsidRPr="00686FBB">
        <w:t>/opt/hadoop-3.1.1</w:t>
      </w:r>
      <w:r w:rsidRPr="007D21CE">
        <w:t>/</w:t>
      </w:r>
      <w:proofErr w:type="spellStart"/>
      <w:r w:rsidRPr="007D21CE">
        <w:t>etc</w:t>
      </w:r>
      <w:proofErr w:type="spellEnd"/>
      <w:r w:rsidRPr="007D21CE">
        <w:t>/</w:t>
      </w:r>
      <w:proofErr w:type="spellStart"/>
      <w:r w:rsidRPr="007D21CE">
        <w:t>hadoop</w:t>
      </w:r>
      <w:proofErr w:type="spellEnd"/>
      <w:r w:rsidRPr="007D21CE">
        <w:t>/hdfs-site.xml</w:t>
      </w:r>
    </w:p>
    <w:p w14:paraId="1BE8204E" w14:textId="77777777" w:rsidR="007D21CE" w:rsidRPr="007D21CE" w:rsidRDefault="007D21CE" w:rsidP="00C52ED4">
      <w:pPr>
        <w:pStyle w:val="1e"/>
      </w:pPr>
      <w:r w:rsidRPr="007D21CE">
        <w:t>参数配置如下</w:t>
      </w:r>
      <w:r w:rsidRPr="007D21CE">
        <w:rPr>
          <w:rFonts w:hint="eastAsia"/>
        </w:rPr>
        <w:t>：</w:t>
      </w:r>
    </w:p>
    <w:p w14:paraId="332C0097" w14:textId="77777777" w:rsidR="007D21CE" w:rsidRPr="007D21CE" w:rsidRDefault="007D21CE" w:rsidP="00C52ED4">
      <w:pPr>
        <w:pStyle w:val="2f2"/>
      </w:pPr>
      <w:r w:rsidRPr="007D21CE">
        <w:t>&lt;configuration&gt;</w:t>
      </w:r>
    </w:p>
    <w:p w14:paraId="3A1F79CC" w14:textId="77777777" w:rsidR="007D21CE" w:rsidRPr="007D21CE" w:rsidRDefault="007D21CE" w:rsidP="00C52ED4">
      <w:pPr>
        <w:pStyle w:val="2f2"/>
      </w:pPr>
      <w:r w:rsidRPr="007D21CE">
        <w:t xml:space="preserve"> &lt;property&gt;</w:t>
      </w:r>
    </w:p>
    <w:p w14:paraId="649051E3" w14:textId="77777777" w:rsidR="007D21CE" w:rsidRPr="007D21CE" w:rsidRDefault="007D21CE" w:rsidP="00C52ED4">
      <w:pPr>
        <w:pStyle w:val="2f2"/>
      </w:pPr>
      <w:r w:rsidRPr="007D21CE">
        <w:t xml:space="preserve">   &lt;name&gt;</w:t>
      </w:r>
      <w:proofErr w:type="spellStart"/>
      <w:proofErr w:type="gramStart"/>
      <w:r w:rsidRPr="007D21CE">
        <w:t>dfs.replication</w:t>
      </w:r>
      <w:proofErr w:type="spellEnd"/>
      <w:proofErr w:type="gramEnd"/>
      <w:r w:rsidRPr="007D21CE">
        <w:t>&lt;/name&gt;</w:t>
      </w:r>
    </w:p>
    <w:p w14:paraId="0FA255F2" w14:textId="77777777" w:rsidR="007D21CE" w:rsidRPr="007D21CE" w:rsidRDefault="007D21CE" w:rsidP="00C52ED4">
      <w:pPr>
        <w:pStyle w:val="2f2"/>
      </w:pPr>
      <w:r w:rsidRPr="007D21CE">
        <w:t xml:space="preserve">   &lt;value&gt;3&lt;/value&gt;</w:t>
      </w:r>
    </w:p>
    <w:p w14:paraId="61C7EEA4" w14:textId="77777777" w:rsidR="007D21CE" w:rsidRPr="007D21CE" w:rsidRDefault="007D21CE" w:rsidP="00C52ED4">
      <w:pPr>
        <w:pStyle w:val="2f2"/>
      </w:pPr>
      <w:r w:rsidRPr="007D21CE">
        <w:t xml:space="preserve"> &lt;/property&gt;</w:t>
      </w:r>
    </w:p>
    <w:p w14:paraId="4E1AFF97" w14:textId="77777777" w:rsidR="007D21CE" w:rsidRPr="00FC5E35" w:rsidRDefault="007D21CE" w:rsidP="00C52ED4">
      <w:pPr>
        <w:pStyle w:val="2f2"/>
      </w:pPr>
      <w:r w:rsidRPr="007D21CE">
        <w:t xml:space="preserve"> </w:t>
      </w:r>
      <w:r w:rsidRPr="00FC5E35">
        <w:t>&lt;property&gt;</w:t>
      </w:r>
    </w:p>
    <w:p w14:paraId="7CCC20EA" w14:textId="77777777" w:rsidR="007D21CE" w:rsidRPr="00FC5E35" w:rsidRDefault="007D21CE" w:rsidP="00C52ED4">
      <w:pPr>
        <w:pStyle w:val="2f2"/>
      </w:pPr>
      <w:r w:rsidRPr="00FC5E35">
        <w:t xml:space="preserve">   &lt;name&gt;</w:t>
      </w:r>
      <w:proofErr w:type="spellStart"/>
      <w:proofErr w:type="gramStart"/>
      <w:r w:rsidRPr="00FC5E35">
        <w:t>dfs.namenode</w:t>
      </w:r>
      <w:proofErr w:type="gramEnd"/>
      <w:r w:rsidRPr="00FC5E35">
        <w:t>.secondary.http</w:t>
      </w:r>
      <w:proofErr w:type="spellEnd"/>
      <w:r w:rsidRPr="00FC5E35">
        <w:t>-address&lt;/name&gt;</w:t>
      </w:r>
    </w:p>
    <w:p w14:paraId="3E17A1C6" w14:textId="42A0409C" w:rsidR="007D21CE" w:rsidRPr="00FC5E35" w:rsidRDefault="007D21CE" w:rsidP="00C52ED4">
      <w:pPr>
        <w:pStyle w:val="2f2"/>
      </w:pPr>
      <w:r w:rsidRPr="00FC5E35">
        <w:t xml:space="preserve">   &lt;value&gt;</w:t>
      </w:r>
      <w:r w:rsidR="00705B20" w:rsidRPr="00705B20">
        <w:rPr>
          <w:highlight w:val="yellow"/>
        </w:rPr>
        <w:t>node</w:t>
      </w:r>
      <w:r w:rsidR="001A6814" w:rsidRPr="00705B20">
        <w:rPr>
          <w:highlight w:val="yellow"/>
        </w:rPr>
        <w:t>-000</w:t>
      </w:r>
      <w:r w:rsidRPr="00705B20">
        <w:rPr>
          <w:highlight w:val="yellow"/>
        </w:rPr>
        <w:t>1</w:t>
      </w:r>
      <w:r w:rsidRPr="00FC5E35">
        <w:t>:50090&lt;/value&gt;</w:t>
      </w:r>
    </w:p>
    <w:p w14:paraId="2BA61102" w14:textId="77777777" w:rsidR="007D21CE" w:rsidRPr="00FC5E35" w:rsidRDefault="007D21CE" w:rsidP="00C52ED4">
      <w:pPr>
        <w:pStyle w:val="2f2"/>
      </w:pPr>
      <w:r w:rsidRPr="00FC5E35">
        <w:t xml:space="preserve"> &lt;/property&gt;</w:t>
      </w:r>
    </w:p>
    <w:p w14:paraId="1CE738AB" w14:textId="77777777" w:rsidR="007D21CE" w:rsidRPr="00FC5E35" w:rsidRDefault="007D21CE" w:rsidP="00C52ED4">
      <w:pPr>
        <w:pStyle w:val="2f2"/>
      </w:pPr>
      <w:r w:rsidRPr="00FC5E35">
        <w:t xml:space="preserve"> &lt;property&gt;</w:t>
      </w:r>
    </w:p>
    <w:p w14:paraId="6D75C1C6" w14:textId="77777777" w:rsidR="007D21CE" w:rsidRPr="00FC5E35" w:rsidRDefault="007D21CE" w:rsidP="00C52ED4">
      <w:pPr>
        <w:pStyle w:val="2f2"/>
      </w:pPr>
      <w:r w:rsidRPr="00FC5E35">
        <w:t xml:space="preserve">   &lt;name&gt;</w:t>
      </w:r>
      <w:proofErr w:type="spellStart"/>
      <w:proofErr w:type="gramStart"/>
      <w:r w:rsidRPr="00FC5E35">
        <w:t>dfs.namenode</w:t>
      </w:r>
      <w:proofErr w:type="gramEnd"/>
      <w:r w:rsidRPr="00FC5E35">
        <w:t>.secondary.https</w:t>
      </w:r>
      <w:proofErr w:type="spellEnd"/>
      <w:r w:rsidRPr="00FC5E35">
        <w:t>-address&lt;/name&gt;</w:t>
      </w:r>
    </w:p>
    <w:p w14:paraId="5997B7F9" w14:textId="00F9EFBB" w:rsidR="007D21CE" w:rsidRPr="00FC5E35" w:rsidRDefault="007D21CE" w:rsidP="00C52ED4">
      <w:pPr>
        <w:pStyle w:val="2f2"/>
      </w:pPr>
      <w:r w:rsidRPr="00FC5E35">
        <w:t xml:space="preserve">   &lt;value&gt;</w:t>
      </w:r>
      <w:r w:rsidR="00705B20" w:rsidRPr="00705B20">
        <w:rPr>
          <w:highlight w:val="yellow"/>
        </w:rPr>
        <w:t>node</w:t>
      </w:r>
      <w:r w:rsidR="001A6814" w:rsidRPr="00705B20">
        <w:rPr>
          <w:highlight w:val="yellow"/>
        </w:rPr>
        <w:t>-000</w:t>
      </w:r>
      <w:r w:rsidRPr="00705B20">
        <w:rPr>
          <w:highlight w:val="yellow"/>
        </w:rPr>
        <w:t>1</w:t>
      </w:r>
      <w:r w:rsidRPr="00FC5E35">
        <w:t>:50091&lt;/value&gt;</w:t>
      </w:r>
    </w:p>
    <w:p w14:paraId="2C79ACCA" w14:textId="77777777" w:rsidR="007D21CE" w:rsidRPr="00FC5E35" w:rsidRDefault="007D21CE" w:rsidP="00C52ED4">
      <w:pPr>
        <w:pStyle w:val="2f2"/>
      </w:pPr>
      <w:r w:rsidRPr="00FC5E35">
        <w:t xml:space="preserve"> &lt;/property&gt;</w:t>
      </w:r>
    </w:p>
    <w:p w14:paraId="52E69959" w14:textId="77777777" w:rsidR="007D21CE" w:rsidRPr="007D21CE" w:rsidRDefault="007D21CE" w:rsidP="00C52ED4">
      <w:pPr>
        <w:pStyle w:val="2f2"/>
      </w:pPr>
      <w:r w:rsidRPr="007D21CE">
        <w:t>&lt;/configuration&gt;</w:t>
      </w:r>
    </w:p>
    <w:p w14:paraId="7395CE9C" w14:textId="1CA2DAC0" w:rsidR="007D21CE" w:rsidRPr="007D21CE" w:rsidRDefault="007D21CE" w:rsidP="00C52ED4">
      <w:pPr>
        <w:pStyle w:val="1e"/>
      </w:pPr>
      <w:r w:rsidRPr="007D21CE">
        <w:t>注</w:t>
      </w:r>
      <w:r w:rsidRPr="007D21CE">
        <w:rPr>
          <w:rFonts w:hint="eastAsia"/>
        </w:rPr>
        <w:t>：</w:t>
      </w:r>
      <w:r w:rsidRPr="007D21CE">
        <w:t>主机名</w:t>
      </w:r>
      <w:r w:rsidR="001A6814">
        <w:t>ecs-xhr-test-000</w:t>
      </w:r>
      <w:r w:rsidRPr="007D21CE">
        <w:t>1</w:t>
      </w:r>
      <w:r w:rsidRPr="007D21CE">
        <w:t>需要根据实际替换</w:t>
      </w:r>
      <w:r w:rsidR="00FC5E35">
        <w:rPr>
          <w:rFonts w:hint="eastAsia"/>
        </w:rPr>
        <w:t>为自己的</w:t>
      </w:r>
      <w:proofErr w:type="spellStart"/>
      <w:r w:rsidR="00FC5E35">
        <w:rPr>
          <w:rFonts w:hint="eastAsia"/>
        </w:rPr>
        <w:t>ecs</w:t>
      </w:r>
      <w:proofErr w:type="spellEnd"/>
      <w:r w:rsidR="00FC5E35">
        <w:rPr>
          <w:rFonts w:hint="eastAsia"/>
        </w:rPr>
        <w:t>机器名</w:t>
      </w:r>
      <w:r w:rsidRPr="007D21CE">
        <w:rPr>
          <w:rFonts w:hint="eastAsia"/>
        </w:rPr>
        <w:t>。</w:t>
      </w:r>
    </w:p>
    <w:p w14:paraId="55242A5C" w14:textId="77777777" w:rsidR="007D21CE" w:rsidRPr="007D21CE" w:rsidRDefault="007D21CE" w:rsidP="001268A5">
      <w:pPr>
        <w:pStyle w:val="30"/>
      </w:pPr>
      <w:r w:rsidRPr="007D21CE">
        <w:t>配置</w:t>
      </w:r>
      <w:r w:rsidRPr="007D21CE">
        <w:t>yarn-site.xml</w:t>
      </w:r>
    </w:p>
    <w:p w14:paraId="6779F6A4" w14:textId="24C9E39D" w:rsidR="007D21CE" w:rsidRDefault="001A6814" w:rsidP="00C52ED4">
      <w:pPr>
        <w:pStyle w:val="1e"/>
      </w:pPr>
      <w:r>
        <w:t>ecs-xhr-test-000</w:t>
      </w:r>
      <w:r w:rsidR="007D21CE" w:rsidRPr="007D21CE">
        <w:t>1</w:t>
      </w:r>
      <w:r w:rsidR="007D21CE" w:rsidRPr="007D21CE">
        <w:t>节点执行下列命令：</w:t>
      </w:r>
    </w:p>
    <w:p w14:paraId="4353E511" w14:textId="4304B259" w:rsidR="006F514E" w:rsidRPr="007D21CE" w:rsidRDefault="006F514E" w:rsidP="00C52ED4">
      <w:pPr>
        <w:pStyle w:val="2f2"/>
      </w:pPr>
      <w:r w:rsidRPr="007D21CE">
        <w:t>vim</w:t>
      </w:r>
      <w:r>
        <w:t xml:space="preserve"> </w:t>
      </w:r>
      <w:r w:rsidRPr="00686FBB">
        <w:t>/opt/hadoop-3.1.1</w:t>
      </w:r>
      <w:r w:rsidRPr="007D21CE">
        <w:t>/</w:t>
      </w:r>
      <w:proofErr w:type="spellStart"/>
      <w:r w:rsidRPr="007D21CE">
        <w:t>etc</w:t>
      </w:r>
      <w:proofErr w:type="spellEnd"/>
      <w:r w:rsidRPr="007D21CE">
        <w:t>/</w:t>
      </w:r>
      <w:proofErr w:type="spellStart"/>
      <w:r w:rsidRPr="007D21CE">
        <w:t>hadoop</w:t>
      </w:r>
      <w:proofErr w:type="spellEnd"/>
      <w:r w:rsidRPr="007D21CE">
        <w:t>/yarn-site.xml</w:t>
      </w:r>
    </w:p>
    <w:p w14:paraId="5E98FC1D" w14:textId="77777777" w:rsidR="007D21CE" w:rsidRPr="007D21CE" w:rsidRDefault="007D21CE" w:rsidP="00C52ED4">
      <w:pPr>
        <w:pStyle w:val="1e"/>
      </w:pPr>
      <w:r w:rsidRPr="007D21CE">
        <w:t>参数配置如下</w:t>
      </w:r>
      <w:r w:rsidRPr="007D21CE">
        <w:rPr>
          <w:rFonts w:hint="eastAsia"/>
        </w:rPr>
        <w:t>：</w:t>
      </w:r>
    </w:p>
    <w:p w14:paraId="2E0CBCF4" w14:textId="77777777" w:rsidR="007D21CE" w:rsidRPr="007D21CE" w:rsidRDefault="007D21CE" w:rsidP="00C52ED4">
      <w:pPr>
        <w:pStyle w:val="1e"/>
      </w:pPr>
      <w:r w:rsidRPr="007D21CE">
        <w:t>&lt;configuration&gt;</w:t>
      </w:r>
    </w:p>
    <w:p w14:paraId="39B99D01" w14:textId="77777777" w:rsidR="007D21CE" w:rsidRPr="007D21CE" w:rsidRDefault="007D21CE" w:rsidP="00C52ED4">
      <w:pPr>
        <w:pStyle w:val="2f2"/>
      </w:pPr>
      <w:r w:rsidRPr="007D21CE">
        <w:t>&lt;property&gt;</w:t>
      </w:r>
    </w:p>
    <w:p w14:paraId="20C90A54" w14:textId="77777777" w:rsidR="007D21CE" w:rsidRPr="007D21CE" w:rsidRDefault="007D21CE" w:rsidP="00C52ED4">
      <w:pPr>
        <w:pStyle w:val="2f2"/>
      </w:pPr>
      <w:r w:rsidRPr="007D21CE">
        <w:t xml:space="preserve">  &lt;name&gt;</w:t>
      </w:r>
      <w:proofErr w:type="spellStart"/>
      <w:proofErr w:type="gramStart"/>
      <w:r w:rsidRPr="007D21CE">
        <w:t>yarn.nodemanager</w:t>
      </w:r>
      <w:proofErr w:type="gramEnd"/>
      <w:r w:rsidRPr="007D21CE">
        <w:t>.local-dirs</w:t>
      </w:r>
      <w:proofErr w:type="spellEnd"/>
      <w:r w:rsidRPr="007D21CE">
        <w:t>&lt;/name&gt;</w:t>
      </w:r>
    </w:p>
    <w:p w14:paraId="5B9DFF9F" w14:textId="77777777" w:rsidR="007D21CE" w:rsidRPr="007D21CE" w:rsidRDefault="007D21CE" w:rsidP="00C52ED4">
      <w:pPr>
        <w:pStyle w:val="2f2"/>
      </w:pPr>
      <w:r w:rsidRPr="007D21CE">
        <w:lastRenderedPageBreak/>
        <w:t>&lt;value&gt;/home/nm/</w:t>
      </w:r>
      <w:proofErr w:type="spellStart"/>
      <w:r w:rsidRPr="007D21CE">
        <w:t>localdir</w:t>
      </w:r>
      <w:proofErr w:type="spellEnd"/>
      <w:r w:rsidRPr="007D21CE">
        <w:t>&lt;/value&gt;</w:t>
      </w:r>
    </w:p>
    <w:p w14:paraId="57645F10" w14:textId="77777777" w:rsidR="007D21CE" w:rsidRPr="007D21CE" w:rsidRDefault="007D21CE" w:rsidP="00C52ED4">
      <w:pPr>
        <w:pStyle w:val="2f2"/>
      </w:pPr>
      <w:r w:rsidRPr="007D21CE">
        <w:t>&lt;/property&gt;</w:t>
      </w:r>
    </w:p>
    <w:p w14:paraId="409FBCA8" w14:textId="77777777" w:rsidR="007D21CE" w:rsidRPr="007D21CE" w:rsidRDefault="007D21CE" w:rsidP="00C52ED4">
      <w:pPr>
        <w:pStyle w:val="2f2"/>
      </w:pPr>
      <w:r w:rsidRPr="007D21CE">
        <w:t>&lt;property&gt;</w:t>
      </w:r>
    </w:p>
    <w:p w14:paraId="4B155CAF" w14:textId="77777777" w:rsidR="007D21CE" w:rsidRPr="007D21CE" w:rsidRDefault="007D21CE" w:rsidP="00C52ED4">
      <w:pPr>
        <w:pStyle w:val="2f2"/>
      </w:pPr>
      <w:r w:rsidRPr="007D21CE">
        <w:t xml:space="preserve">  &lt;name&gt;</w:t>
      </w:r>
      <w:proofErr w:type="spellStart"/>
      <w:proofErr w:type="gramStart"/>
      <w:r w:rsidRPr="007D21CE">
        <w:t>yarn.nodemanager</w:t>
      </w:r>
      <w:proofErr w:type="gramEnd"/>
      <w:r w:rsidRPr="007D21CE">
        <w:t>.resource.memory</w:t>
      </w:r>
      <w:proofErr w:type="spellEnd"/>
      <w:r w:rsidRPr="007D21CE">
        <w:t>-mb&lt;/name&gt;</w:t>
      </w:r>
    </w:p>
    <w:p w14:paraId="0D9195BF" w14:textId="77777777" w:rsidR="007D21CE" w:rsidRPr="007D21CE" w:rsidRDefault="007D21CE" w:rsidP="00C52ED4">
      <w:pPr>
        <w:pStyle w:val="2f2"/>
      </w:pPr>
      <w:r w:rsidRPr="007D21CE">
        <w:t xml:space="preserve">  &lt;value&gt;28672&lt;/value&gt;</w:t>
      </w:r>
    </w:p>
    <w:p w14:paraId="252A70A4" w14:textId="77777777" w:rsidR="007D21CE" w:rsidRPr="007D21CE" w:rsidRDefault="007D21CE" w:rsidP="00C52ED4">
      <w:pPr>
        <w:pStyle w:val="2f2"/>
      </w:pPr>
      <w:r w:rsidRPr="007D21CE">
        <w:t xml:space="preserve"> &lt;/property&gt;</w:t>
      </w:r>
    </w:p>
    <w:p w14:paraId="68301C84" w14:textId="77777777" w:rsidR="007D21CE" w:rsidRPr="007D21CE" w:rsidRDefault="007D21CE" w:rsidP="00C52ED4">
      <w:pPr>
        <w:pStyle w:val="2f2"/>
      </w:pPr>
      <w:r w:rsidRPr="007D21CE">
        <w:t xml:space="preserve">  &lt;property&gt;</w:t>
      </w:r>
    </w:p>
    <w:p w14:paraId="18C2E519" w14:textId="77777777" w:rsidR="007D21CE" w:rsidRPr="007D21CE" w:rsidRDefault="007D21CE" w:rsidP="00C52ED4">
      <w:pPr>
        <w:pStyle w:val="2f2"/>
      </w:pPr>
      <w:r w:rsidRPr="007D21CE">
        <w:t xml:space="preserve">  &lt;name&gt;</w:t>
      </w:r>
      <w:proofErr w:type="spellStart"/>
      <w:proofErr w:type="gramStart"/>
      <w:r w:rsidRPr="007D21CE">
        <w:t>yarn.scheduler</w:t>
      </w:r>
      <w:proofErr w:type="gramEnd"/>
      <w:r w:rsidRPr="007D21CE">
        <w:t>.minimum</w:t>
      </w:r>
      <w:proofErr w:type="spellEnd"/>
      <w:r w:rsidRPr="007D21CE">
        <w:t>-allocation-mb&lt;/name&gt;</w:t>
      </w:r>
    </w:p>
    <w:p w14:paraId="07DBAE34" w14:textId="77777777" w:rsidR="007D21CE" w:rsidRPr="007D21CE" w:rsidRDefault="007D21CE" w:rsidP="00C52ED4">
      <w:pPr>
        <w:pStyle w:val="2f2"/>
      </w:pPr>
      <w:r w:rsidRPr="007D21CE">
        <w:t xml:space="preserve">  &lt;value&gt;3072&lt;/value&gt;</w:t>
      </w:r>
    </w:p>
    <w:p w14:paraId="11B6A443" w14:textId="77777777" w:rsidR="007D21CE" w:rsidRPr="007D21CE" w:rsidRDefault="007D21CE" w:rsidP="00C52ED4">
      <w:pPr>
        <w:pStyle w:val="2f2"/>
      </w:pPr>
      <w:r w:rsidRPr="007D21CE">
        <w:t xml:space="preserve"> &lt;/property&gt;</w:t>
      </w:r>
    </w:p>
    <w:p w14:paraId="26C847A1" w14:textId="77777777" w:rsidR="007D21CE" w:rsidRPr="007D21CE" w:rsidRDefault="007D21CE" w:rsidP="00C52ED4">
      <w:pPr>
        <w:pStyle w:val="2f2"/>
      </w:pPr>
      <w:r w:rsidRPr="007D21CE">
        <w:t xml:space="preserve">  &lt;property&gt;</w:t>
      </w:r>
    </w:p>
    <w:p w14:paraId="6C70A22F" w14:textId="77777777" w:rsidR="007D21CE" w:rsidRPr="007D21CE" w:rsidRDefault="007D21CE" w:rsidP="00C52ED4">
      <w:pPr>
        <w:pStyle w:val="2f2"/>
      </w:pPr>
      <w:r w:rsidRPr="007D21CE">
        <w:t xml:space="preserve">  &lt;name&gt;</w:t>
      </w:r>
      <w:proofErr w:type="spellStart"/>
      <w:proofErr w:type="gramStart"/>
      <w:r w:rsidRPr="007D21CE">
        <w:t>yarn.scheduler</w:t>
      </w:r>
      <w:proofErr w:type="gramEnd"/>
      <w:r w:rsidRPr="007D21CE">
        <w:t>.maximum</w:t>
      </w:r>
      <w:proofErr w:type="spellEnd"/>
      <w:r w:rsidRPr="007D21CE">
        <w:t>-allocation-mb&lt;/name&gt;</w:t>
      </w:r>
    </w:p>
    <w:p w14:paraId="380AD5D8" w14:textId="77777777" w:rsidR="007D21CE" w:rsidRPr="007D21CE" w:rsidRDefault="007D21CE" w:rsidP="00C52ED4">
      <w:pPr>
        <w:pStyle w:val="2f2"/>
      </w:pPr>
      <w:r w:rsidRPr="007D21CE">
        <w:t xml:space="preserve">  &lt;value&gt;28672&lt;/value&gt;</w:t>
      </w:r>
    </w:p>
    <w:p w14:paraId="12BA812F" w14:textId="77777777" w:rsidR="007D21CE" w:rsidRPr="007D21CE" w:rsidRDefault="007D21CE" w:rsidP="00C52ED4">
      <w:pPr>
        <w:pStyle w:val="2f2"/>
      </w:pPr>
      <w:r w:rsidRPr="007D21CE">
        <w:t xml:space="preserve"> &lt;/property&gt;</w:t>
      </w:r>
    </w:p>
    <w:p w14:paraId="17FAA704" w14:textId="77777777" w:rsidR="007D21CE" w:rsidRPr="007D21CE" w:rsidRDefault="007D21CE" w:rsidP="00C52ED4">
      <w:pPr>
        <w:pStyle w:val="2f2"/>
      </w:pPr>
      <w:r w:rsidRPr="007D21CE">
        <w:t xml:space="preserve">  &lt;property&gt;</w:t>
      </w:r>
    </w:p>
    <w:p w14:paraId="05E60E1D" w14:textId="77777777" w:rsidR="007D21CE" w:rsidRPr="007D21CE" w:rsidRDefault="007D21CE" w:rsidP="00C52ED4">
      <w:pPr>
        <w:pStyle w:val="2f2"/>
      </w:pPr>
      <w:r w:rsidRPr="007D21CE">
        <w:t xml:space="preserve">  &lt;name&gt;</w:t>
      </w:r>
      <w:proofErr w:type="spellStart"/>
      <w:r w:rsidRPr="007D21CE">
        <w:t>yarn.nodemanager.resource.cpu-vcores</w:t>
      </w:r>
      <w:proofErr w:type="spellEnd"/>
      <w:r w:rsidRPr="007D21CE">
        <w:t>&lt;/name&gt;</w:t>
      </w:r>
    </w:p>
    <w:p w14:paraId="65B810DA" w14:textId="77777777" w:rsidR="007D21CE" w:rsidRPr="007D21CE" w:rsidRDefault="007D21CE" w:rsidP="00C52ED4">
      <w:pPr>
        <w:pStyle w:val="2f2"/>
      </w:pPr>
      <w:r w:rsidRPr="007D21CE">
        <w:t xml:space="preserve">  &lt;value&gt;38&lt;/value&gt;</w:t>
      </w:r>
    </w:p>
    <w:p w14:paraId="616B5C60" w14:textId="77777777" w:rsidR="007D21CE" w:rsidRPr="007D21CE" w:rsidRDefault="007D21CE" w:rsidP="00C52ED4">
      <w:pPr>
        <w:pStyle w:val="2f2"/>
      </w:pPr>
      <w:r w:rsidRPr="007D21CE">
        <w:t xml:space="preserve"> &lt;/property&gt;</w:t>
      </w:r>
    </w:p>
    <w:p w14:paraId="6EC3BF44" w14:textId="77777777" w:rsidR="007D21CE" w:rsidRPr="007D21CE" w:rsidRDefault="007D21CE" w:rsidP="00C52ED4">
      <w:pPr>
        <w:pStyle w:val="2f2"/>
      </w:pPr>
      <w:r w:rsidRPr="007D21CE">
        <w:t xml:space="preserve">  &lt;property&gt;</w:t>
      </w:r>
    </w:p>
    <w:p w14:paraId="668D7F39" w14:textId="77777777" w:rsidR="007D21CE" w:rsidRPr="007D21CE" w:rsidRDefault="007D21CE" w:rsidP="00C52ED4">
      <w:pPr>
        <w:pStyle w:val="2f2"/>
      </w:pPr>
      <w:r w:rsidRPr="007D21CE">
        <w:t xml:space="preserve">  &lt;name&gt;</w:t>
      </w:r>
      <w:proofErr w:type="spellStart"/>
      <w:proofErr w:type="gramStart"/>
      <w:r w:rsidRPr="007D21CE">
        <w:t>yarn.scheduler</w:t>
      </w:r>
      <w:proofErr w:type="gramEnd"/>
      <w:r w:rsidRPr="007D21CE">
        <w:t>.maximum</w:t>
      </w:r>
      <w:proofErr w:type="spellEnd"/>
      <w:r w:rsidRPr="007D21CE">
        <w:t>-allocation-</w:t>
      </w:r>
      <w:proofErr w:type="spellStart"/>
      <w:r w:rsidRPr="007D21CE">
        <w:t>vcores</w:t>
      </w:r>
      <w:proofErr w:type="spellEnd"/>
      <w:r w:rsidRPr="007D21CE">
        <w:t>&lt;/name&gt;</w:t>
      </w:r>
    </w:p>
    <w:p w14:paraId="5D56A0B8" w14:textId="77777777" w:rsidR="007D21CE" w:rsidRPr="007D21CE" w:rsidRDefault="007D21CE" w:rsidP="00C52ED4">
      <w:pPr>
        <w:pStyle w:val="2f2"/>
      </w:pPr>
      <w:r w:rsidRPr="007D21CE">
        <w:t xml:space="preserve">  &lt;value&gt;38&lt;/value&gt;</w:t>
      </w:r>
    </w:p>
    <w:p w14:paraId="5F60AC13" w14:textId="77777777" w:rsidR="007D21CE" w:rsidRPr="007D21CE" w:rsidRDefault="007D21CE" w:rsidP="00C52ED4">
      <w:pPr>
        <w:pStyle w:val="2f2"/>
      </w:pPr>
      <w:r w:rsidRPr="007D21CE">
        <w:t xml:space="preserve"> &lt;/property&gt;</w:t>
      </w:r>
    </w:p>
    <w:p w14:paraId="1AB65110" w14:textId="77777777" w:rsidR="007D21CE" w:rsidRPr="007D21CE" w:rsidRDefault="007D21CE" w:rsidP="00C52ED4">
      <w:pPr>
        <w:pStyle w:val="2f2"/>
      </w:pPr>
      <w:r w:rsidRPr="007D21CE">
        <w:t xml:space="preserve"> &lt;property&gt;</w:t>
      </w:r>
    </w:p>
    <w:p w14:paraId="5F508576" w14:textId="77777777" w:rsidR="007D21CE" w:rsidRPr="007D21CE" w:rsidRDefault="007D21CE" w:rsidP="00C52ED4">
      <w:pPr>
        <w:pStyle w:val="2f2"/>
      </w:pPr>
      <w:r w:rsidRPr="007D21CE">
        <w:t xml:space="preserve">  &lt;name&gt;</w:t>
      </w:r>
      <w:proofErr w:type="spellStart"/>
      <w:r w:rsidRPr="007D21CE">
        <w:t>yarn.nodemanager.aux</w:t>
      </w:r>
      <w:proofErr w:type="spellEnd"/>
      <w:r w:rsidRPr="007D21CE">
        <w:t>-services&lt;/name&gt;</w:t>
      </w:r>
    </w:p>
    <w:p w14:paraId="2F1CF7FB" w14:textId="77777777" w:rsidR="007D21CE" w:rsidRPr="007D21CE" w:rsidRDefault="007D21CE" w:rsidP="00C52ED4">
      <w:pPr>
        <w:pStyle w:val="2f2"/>
      </w:pPr>
      <w:r w:rsidRPr="007D21CE">
        <w:t xml:space="preserve">  &lt;value&gt;</w:t>
      </w:r>
      <w:proofErr w:type="spellStart"/>
      <w:r w:rsidRPr="007D21CE">
        <w:t>mapreduce_shuffle</w:t>
      </w:r>
      <w:proofErr w:type="spellEnd"/>
      <w:r w:rsidRPr="007D21CE">
        <w:t>&lt;/value&gt;</w:t>
      </w:r>
    </w:p>
    <w:p w14:paraId="0562122F" w14:textId="77777777" w:rsidR="007D21CE" w:rsidRPr="007D21CE" w:rsidRDefault="007D21CE" w:rsidP="00C52ED4">
      <w:pPr>
        <w:pStyle w:val="2f2"/>
      </w:pPr>
      <w:r w:rsidRPr="007D21CE">
        <w:t xml:space="preserve"> &lt;/property&gt;</w:t>
      </w:r>
    </w:p>
    <w:p w14:paraId="1E6038D1" w14:textId="77777777" w:rsidR="007D21CE" w:rsidRPr="00A62B2F" w:rsidRDefault="007D21CE" w:rsidP="00C52ED4">
      <w:pPr>
        <w:pStyle w:val="2f2"/>
      </w:pPr>
      <w:r w:rsidRPr="00A62B2F">
        <w:t xml:space="preserve"> &lt;property&gt;</w:t>
      </w:r>
    </w:p>
    <w:p w14:paraId="6C70760D" w14:textId="77777777" w:rsidR="007D21CE" w:rsidRPr="00A62B2F" w:rsidRDefault="007D21CE" w:rsidP="00C52ED4">
      <w:pPr>
        <w:pStyle w:val="2f2"/>
      </w:pPr>
      <w:r w:rsidRPr="00A62B2F">
        <w:t xml:space="preserve">  &lt;name&gt;</w:t>
      </w:r>
      <w:proofErr w:type="spellStart"/>
      <w:proofErr w:type="gramStart"/>
      <w:r w:rsidRPr="00A62B2F">
        <w:t>yarn.resourcemanager</w:t>
      </w:r>
      <w:proofErr w:type="gramEnd"/>
      <w:r w:rsidRPr="00A62B2F">
        <w:t>.hostname</w:t>
      </w:r>
      <w:proofErr w:type="spellEnd"/>
      <w:r w:rsidRPr="00A62B2F">
        <w:t>&lt;/name&gt;</w:t>
      </w:r>
    </w:p>
    <w:p w14:paraId="316DBF8B" w14:textId="4F6D7AD9" w:rsidR="007D21CE" w:rsidRPr="00A62B2F" w:rsidRDefault="007D21CE" w:rsidP="00C52ED4">
      <w:pPr>
        <w:pStyle w:val="2f2"/>
      </w:pPr>
      <w:r w:rsidRPr="00A62B2F">
        <w:t xml:space="preserve">  &lt;value&gt;</w:t>
      </w:r>
      <w:r w:rsidR="00705B20" w:rsidRPr="00705B20">
        <w:rPr>
          <w:highlight w:val="yellow"/>
        </w:rPr>
        <w:t>node</w:t>
      </w:r>
      <w:r w:rsidR="001A6814" w:rsidRPr="00705B20">
        <w:rPr>
          <w:highlight w:val="yellow"/>
        </w:rPr>
        <w:t>-000</w:t>
      </w:r>
      <w:r w:rsidRPr="00705B20">
        <w:rPr>
          <w:highlight w:val="yellow"/>
        </w:rPr>
        <w:t>1</w:t>
      </w:r>
      <w:r w:rsidRPr="00A62B2F">
        <w:t>&lt;/value&gt;</w:t>
      </w:r>
    </w:p>
    <w:p w14:paraId="5A5A03D9" w14:textId="77777777" w:rsidR="007D21CE" w:rsidRPr="00A62B2F" w:rsidRDefault="007D21CE" w:rsidP="00C52ED4">
      <w:pPr>
        <w:pStyle w:val="2f2"/>
      </w:pPr>
      <w:r w:rsidRPr="00A62B2F">
        <w:t xml:space="preserve"> &lt;/property&gt;</w:t>
      </w:r>
    </w:p>
    <w:p w14:paraId="4A527931" w14:textId="77777777" w:rsidR="007D21CE" w:rsidRPr="007D21CE" w:rsidRDefault="007D21CE" w:rsidP="00C52ED4">
      <w:pPr>
        <w:pStyle w:val="2f2"/>
      </w:pPr>
      <w:r w:rsidRPr="007D21CE">
        <w:t xml:space="preserve"> &lt;property&gt;</w:t>
      </w:r>
    </w:p>
    <w:p w14:paraId="59003314" w14:textId="77777777" w:rsidR="007D21CE" w:rsidRPr="007D21CE" w:rsidRDefault="007D21CE" w:rsidP="00C52ED4">
      <w:pPr>
        <w:pStyle w:val="2f2"/>
      </w:pPr>
      <w:r w:rsidRPr="007D21CE">
        <w:t xml:space="preserve">  &lt;name&gt;yarn.log-aggregation-enable&lt;/name&gt;</w:t>
      </w:r>
    </w:p>
    <w:p w14:paraId="77B45DC7" w14:textId="77777777" w:rsidR="007D21CE" w:rsidRPr="007D21CE" w:rsidRDefault="007D21CE" w:rsidP="00C52ED4">
      <w:pPr>
        <w:pStyle w:val="2f2"/>
      </w:pPr>
      <w:r w:rsidRPr="007D21CE">
        <w:t xml:space="preserve">  &lt;value&gt;true&lt;/value&gt;</w:t>
      </w:r>
    </w:p>
    <w:p w14:paraId="5D7EA17D" w14:textId="77777777" w:rsidR="007D21CE" w:rsidRPr="007D21CE" w:rsidRDefault="007D21CE" w:rsidP="00C52ED4">
      <w:pPr>
        <w:pStyle w:val="2f2"/>
      </w:pPr>
      <w:r w:rsidRPr="007D21CE">
        <w:t xml:space="preserve"> &lt;/property&gt;</w:t>
      </w:r>
    </w:p>
    <w:p w14:paraId="5E061E89" w14:textId="77777777" w:rsidR="007D21CE" w:rsidRPr="007D21CE" w:rsidRDefault="007D21CE" w:rsidP="00C52ED4">
      <w:pPr>
        <w:pStyle w:val="2f2"/>
      </w:pPr>
      <w:r w:rsidRPr="007D21CE">
        <w:t xml:space="preserve"> &lt;property&gt;</w:t>
      </w:r>
    </w:p>
    <w:p w14:paraId="2BCE5DB7" w14:textId="77777777" w:rsidR="007D21CE" w:rsidRPr="007D21CE" w:rsidRDefault="007D21CE" w:rsidP="00C52ED4">
      <w:pPr>
        <w:pStyle w:val="2f2"/>
      </w:pPr>
      <w:r w:rsidRPr="007D21CE">
        <w:t xml:space="preserve">  &lt;name&gt;yarn.log-</w:t>
      </w:r>
      <w:proofErr w:type="spellStart"/>
      <w:proofErr w:type="gramStart"/>
      <w:r w:rsidRPr="007D21CE">
        <w:t>aggregation.retain</w:t>
      </w:r>
      <w:proofErr w:type="spellEnd"/>
      <w:proofErr w:type="gramEnd"/>
      <w:r w:rsidRPr="007D21CE">
        <w:t>-seconds&lt;/name&gt;</w:t>
      </w:r>
    </w:p>
    <w:p w14:paraId="26EDF732" w14:textId="77777777" w:rsidR="007D21CE" w:rsidRPr="007D21CE" w:rsidRDefault="007D21CE" w:rsidP="00C52ED4">
      <w:pPr>
        <w:pStyle w:val="2f2"/>
      </w:pPr>
      <w:r w:rsidRPr="007D21CE">
        <w:t xml:space="preserve">  &lt;value&gt;106800&lt;/value&gt;</w:t>
      </w:r>
    </w:p>
    <w:p w14:paraId="1230F81B" w14:textId="77777777" w:rsidR="007D21CE" w:rsidRPr="007D21CE" w:rsidRDefault="007D21CE" w:rsidP="00C52ED4">
      <w:pPr>
        <w:pStyle w:val="2f2"/>
      </w:pPr>
      <w:r w:rsidRPr="007D21CE">
        <w:t xml:space="preserve"> &lt;/property&gt;</w:t>
      </w:r>
    </w:p>
    <w:p w14:paraId="7BAAED76" w14:textId="77777777" w:rsidR="007D21CE" w:rsidRPr="007D21CE" w:rsidRDefault="007D21CE" w:rsidP="00C52ED4">
      <w:pPr>
        <w:pStyle w:val="2f2"/>
      </w:pPr>
      <w:r w:rsidRPr="007D21CE">
        <w:t xml:space="preserve"> &lt;property&gt;</w:t>
      </w:r>
    </w:p>
    <w:p w14:paraId="6764B6E9" w14:textId="77777777" w:rsidR="007D21CE" w:rsidRPr="007D21CE" w:rsidRDefault="007D21CE" w:rsidP="00C52ED4">
      <w:pPr>
        <w:pStyle w:val="2f2"/>
      </w:pPr>
      <w:r w:rsidRPr="007D21CE">
        <w:t xml:space="preserve">   &lt;name&gt;</w:t>
      </w:r>
      <w:proofErr w:type="spellStart"/>
      <w:proofErr w:type="gramStart"/>
      <w:r w:rsidRPr="007D21CE">
        <w:t>yarn.nodemanager</w:t>
      </w:r>
      <w:proofErr w:type="gramEnd"/>
      <w:r w:rsidRPr="007D21CE">
        <w:t>.vmem</w:t>
      </w:r>
      <w:proofErr w:type="spellEnd"/>
      <w:r w:rsidRPr="007D21CE">
        <w:t>-check-enabled&lt;/name&gt;</w:t>
      </w:r>
    </w:p>
    <w:p w14:paraId="1DC9E9FB" w14:textId="77777777" w:rsidR="007D21CE" w:rsidRPr="007D21CE" w:rsidRDefault="007D21CE" w:rsidP="00C52ED4">
      <w:pPr>
        <w:pStyle w:val="2f2"/>
      </w:pPr>
      <w:r w:rsidRPr="007D21CE">
        <w:t xml:space="preserve">   &lt;value&gt;false&lt;/value&gt;</w:t>
      </w:r>
    </w:p>
    <w:p w14:paraId="6621F3C9" w14:textId="77777777" w:rsidR="007D21CE" w:rsidRPr="007D21CE" w:rsidRDefault="007D21CE" w:rsidP="00C52ED4">
      <w:pPr>
        <w:pStyle w:val="2f2"/>
      </w:pPr>
      <w:r w:rsidRPr="007D21CE">
        <w:t xml:space="preserve">   &lt;description&gt;Whether virtual memory limits will be enforced for containers&lt;/description&gt;</w:t>
      </w:r>
    </w:p>
    <w:p w14:paraId="3F92494D" w14:textId="77777777" w:rsidR="007D21CE" w:rsidRPr="007D21CE" w:rsidRDefault="007D21CE" w:rsidP="00C52ED4">
      <w:pPr>
        <w:pStyle w:val="2f2"/>
      </w:pPr>
      <w:r w:rsidRPr="007D21CE">
        <w:t xml:space="preserve"> &lt;/property&gt;</w:t>
      </w:r>
    </w:p>
    <w:p w14:paraId="6A12DC4C" w14:textId="77777777" w:rsidR="007D21CE" w:rsidRPr="007D21CE" w:rsidRDefault="007D21CE" w:rsidP="00C52ED4">
      <w:pPr>
        <w:pStyle w:val="2f2"/>
      </w:pPr>
      <w:r w:rsidRPr="007D21CE">
        <w:t xml:space="preserve"> &lt;property&gt;</w:t>
      </w:r>
    </w:p>
    <w:p w14:paraId="709A3AD4" w14:textId="77777777" w:rsidR="007D21CE" w:rsidRPr="007D21CE" w:rsidRDefault="007D21CE" w:rsidP="00C52ED4">
      <w:pPr>
        <w:pStyle w:val="2f2"/>
      </w:pPr>
      <w:r w:rsidRPr="007D21CE">
        <w:t xml:space="preserve">   &lt;name&gt;</w:t>
      </w:r>
      <w:proofErr w:type="spellStart"/>
      <w:proofErr w:type="gramStart"/>
      <w:r w:rsidRPr="007D21CE">
        <w:t>yarn.nodemanager</w:t>
      </w:r>
      <w:proofErr w:type="gramEnd"/>
      <w:r w:rsidRPr="007D21CE">
        <w:t>.vmem</w:t>
      </w:r>
      <w:proofErr w:type="spellEnd"/>
      <w:r w:rsidRPr="007D21CE">
        <w:t>-</w:t>
      </w:r>
      <w:proofErr w:type="spellStart"/>
      <w:r w:rsidRPr="007D21CE">
        <w:t>pmem</w:t>
      </w:r>
      <w:proofErr w:type="spellEnd"/>
      <w:r w:rsidRPr="007D21CE">
        <w:t>-ratio&lt;/name&gt;</w:t>
      </w:r>
    </w:p>
    <w:p w14:paraId="67CFD472" w14:textId="77777777" w:rsidR="007D21CE" w:rsidRPr="007D21CE" w:rsidRDefault="007D21CE" w:rsidP="00C52ED4">
      <w:pPr>
        <w:pStyle w:val="2f2"/>
      </w:pPr>
      <w:r w:rsidRPr="007D21CE">
        <w:lastRenderedPageBreak/>
        <w:t xml:space="preserve">   &lt;value&gt;4&lt;/value&gt;</w:t>
      </w:r>
    </w:p>
    <w:p w14:paraId="2B15F5F4" w14:textId="77777777" w:rsidR="007D21CE" w:rsidRPr="007D21CE" w:rsidRDefault="007D21CE" w:rsidP="00C52ED4">
      <w:pPr>
        <w:pStyle w:val="2f2"/>
      </w:pPr>
      <w:r w:rsidRPr="007D21CE">
        <w:t xml:space="preserve">   &lt;description&gt;Ratio between virtual memory to physical memory when setting memory limits for containers&lt;/description&gt;</w:t>
      </w:r>
    </w:p>
    <w:p w14:paraId="048951A2" w14:textId="77777777" w:rsidR="007D21CE" w:rsidRPr="007D21CE" w:rsidRDefault="007D21CE" w:rsidP="00C52ED4">
      <w:pPr>
        <w:pStyle w:val="2f2"/>
      </w:pPr>
      <w:r w:rsidRPr="007D21CE">
        <w:t xml:space="preserve"> &lt;/property&gt;</w:t>
      </w:r>
    </w:p>
    <w:p w14:paraId="230D6BFA" w14:textId="77777777" w:rsidR="007D21CE" w:rsidRPr="007D21CE" w:rsidRDefault="007D21CE" w:rsidP="00C52ED4">
      <w:pPr>
        <w:pStyle w:val="2f2"/>
      </w:pPr>
      <w:r w:rsidRPr="007D21CE">
        <w:t xml:space="preserve"> &lt;property&gt;</w:t>
      </w:r>
    </w:p>
    <w:p w14:paraId="54F40B2B" w14:textId="77777777" w:rsidR="007D21CE" w:rsidRPr="007D21CE" w:rsidRDefault="007D21CE" w:rsidP="00C52ED4">
      <w:pPr>
        <w:pStyle w:val="2f2"/>
      </w:pPr>
      <w:r w:rsidRPr="007D21CE">
        <w:t xml:space="preserve">   &lt;name&gt;</w:t>
      </w:r>
      <w:proofErr w:type="spellStart"/>
      <w:proofErr w:type="gramStart"/>
      <w:r w:rsidRPr="007D21CE">
        <w:t>yarn.resourcemanager</w:t>
      </w:r>
      <w:proofErr w:type="gramEnd"/>
      <w:r w:rsidRPr="007D21CE">
        <w:t>.scheduler.class</w:t>
      </w:r>
      <w:proofErr w:type="spellEnd"/>
      <w:r w:rsidRPr="007D21CE">
        <w:t>&lt;/name&gt;</w:t>
      </w:r>
    </w:p>
    <w:p w14:paraId="315D570D" w14:textId="77777777" w:rsidR="007D21CE" w:rsidRPr="007D21CE" w:rsidRDefault="007D21CE" w:rsidP="00C52ED4">
      <w:pPr>
        <w:pStyle w:val="2f2"/>
      </w:pPr>
      <w:r w:rsidRPr="007D21CE">
        <w:t xml:space="preserve">  &lt;value&gt;</w:t>
      </w:r>
      <w:proofErr w:type="gramStart"/>
      <w:r w:rsidRPr="007D21CE">
        <w:t>org.apache</w:t>
      </w:r>
      <w:proofErr w:type="gramEnd"/>
      <w:r w:rsidRPr="007D21CE">
        <w:t>.hadoop.yarn.server.resourcemanager.scheduler.fair.FairScheduler&lt;/value&gt;</w:t>
      </w:r>
    </w:p>
    <w:p w14:paraId="64E14CCF" w14:textId="77777777" w:rsidR="007D21CE" w:rsidRPr="007D21CE" w:rsidRDefault="007D21CE" w:rsidP="00C52ED4">
      <w:pPr>
        <w:pStyle w:val="2f2"/>
      </w:pPr>
      <w:r w:rsidRPr="007D21CE">
        <w:t xml:space="preserve">  &lt;/property&gt;</w:t>
      </w:r>
    </w:p>
    <w:p w14:paraId="324C9F28" w14:textId="77777777" w:rsidR="007D21CE" w:rsidRPr="00A62B2F" w:rsidRDefault="007D21CE" w:rsidP="00C52ED4">
      <w:pPr>
        <w:pStyle w:val="2f2"/>
      </w:pPr>
      <w:r w:rsidRPr="00A62B2F">
        <w:t>&lt;property&gt;</w:t>
      </w:r>
    </w:p>
    <w:p w14:paraId="408281F8" w14:textId="77777777" w:rsidR="007D21CE" w:rsidRPr="00A62B2F" w:rsidRDefault="007D21CE" w:rsidP="00C52ED4">
      <w:pPr>
        <w:pStyle w:val="2f2"/>
      </w:pPr>
      <w:r w:rsidRPr="00A62B2F">
        <w:t xml:space="preserve">     &lt;name&gt;yarn.log.server.url&lt;/name&gt;</w:t>
      </w:r>
    </w:p>
    <w:p w14:paraId="69C0E906" w14:textId="61678812" w:rsidR="007D21CE" w:rsidRPr="00A62B2F" w:rsidRDefault="007D21CE" w:rsidP="00C52ED4">
      <w:pPr>
        <w:pStyle w:val="2f2"/>
      </w:pPr>
      <w:r w:rsidRPr="00A62B2F">
        <w:t xml:space="preserve">     &lt;value&gt;http://</w:t>
      </w:r>
      <w:r w:rsidR="00705B20" w:rsidRPr="00705B20">
        <w:rPr>
          <w:highlight w:val="yellow"/>
        </w:rPr>
        <w:t>node-0001</w:t>
      </w:r>
      <w:r w:rsidRPr="00A62B2F">
        <w:t>:19888/jobhistory/logs&lt;/value&gt;</w:t>
      </w:r>
    </w:p>
    <w:p w14:paraId="28B87488" w14:textId="77777777" w:rsidR="007D21CE" w:rsidRPr="00A62B2F" w:rsidRDefault="007D21CE" w:rsidP="00C52ED4">
      <w:pPr>
        <w:pStyle w:val="2f2"/>
      </w:pPr>
      <w:r w:rsidRPr="00A62B2F">
        <w:t>&lt;/property&gt;</w:t>
      </w:r>
    </w:p>
    <w:p w14:paraId="475B47B8" w14:textId="77777777" w:rsidR="007D21CE" w:rsidRPr="007D21CE" w:rsidRDefault="007D21CE" w:rsidP="00C52ED4">
      <w:pPr>
        <w:pStyle w:val="2f2"/>
      </w:pPr>
      <w:r w:rsidRPr="007D21CE">
        <w:t>&lt;/configuration&gt;</w:t>
      </w:r>
    </w:p>
    <w:p w14:paraId="13DB2E2B" w14:textId="3E1F7B7D" w:rsidR="007D21CE" w:rsidRPr="007D21CE" w:rsidRDefault="007D21CE" w:rsidP="00C52ED4">
      <w:pPr>
        <w:pStyle w:val="1e"/>
      </w:pPr>
      <w:r w:rsidRPr="007D21CE">
        <w:rPr>
          <w:rFonts w:hint="eastAsia"/>
        </w:rPr>
        <w:t>注：主机名</w:t>
      </w:r>
      <w:r w:rsidR="001A6814">
        <w:t>ecs-xhr-test-000</w:t>
      </w:r>
      <w:r w:rsidRPr="007D21CE">
        <w:t>1</w:t>
      </w:r>
      <w:r w:rsidR="00A62B2F" w:rsidRPr="007D21CE">
        <w:t>需要根据实际替换</w:t>
      </w:r>
      <w:r w:rsidR="00A62B2F">
        <w:rPr>
          <w:rFonts w:hint="eastAsia"/>
        </w:rPr>
        <w:t>为自己的</w:t>
      </w:r>
      <w:proofErr w:type="spellStart"/>
      <w:r w:rsidR="00A62B2F">
        <w:rPr>
          <w:rFonts w:hint="eastAsia"/>
        </w:rPr>
        <w:t>ecs</w:t>
      </w:r>
      <w:proofErr w:type="spellEnd"/>
      <w:r w:rsidR="00A62B2F">
        <w:rPr>
          <w:rFonts w:hint="eastAsia"/>
        </w:rPr>
        <w:t>机器名</w:t>
      </w:r>
      <w:r w:rsidRPr="007D21CE">
        <w:t>。</w:t>
      </w:r>
    </w:p>
    <w:p w14:paraId="5A86F6AB" w14:textId="77777777" w:rsidR="007D21CE" w:rsidRPr="007D21CE" w:rsidRDefault="007D21CE" w:rsidP="00E05EC6">
      <w:pPr>
        <w:pStyle w:val="30"/>
      </w:pPr>
      <w:r w:rsidRPr="007D21CE">
        <w:rPr>
          <w:rFonts w:hint="eastAsia"/>
        </w:rPr>
        <w:t>配置</w:t>
      </w:r>
      <w:r w:rsidRPr="007D21CE">
        <w:rPr>
          <w:rFonts w:hint="eastAsia"/>
        </w:rPr>
        <w:t>mapred</w:t>
      </w:r>
      <w:r w:rsidRPr="007D21CE">
        <w:t>-site.xml</w:t>
      </w:r>
    </w:p>
    <w:p w14:paraId="787E9E39" w14:textId="7B0E7256" w:rsidR="006F514E" w:rsidRPr="007D21CE" w:rsidRDefault="001A6814" w:rsidP="00C52ED4">
      <w:pPr>
        <w:pStyle w:val="1e"/>
      </w:pPr>
      <w:r>
        <w:t>ecs-xhr-test-000</w:t>
      </w:r>
      <w:r w:rsidR="007D21CE" w:rsidRPr="007D21CE">
        <w:t>1</w:t>
      </w:r>
      <w:r w:rsidR="007D21CE" w:rsidRPr="007D21CE">
        <w:t>节点执行下列命令：</w:t>
      </w:r>
    </w:p>
    <w:p w14:paraId="52EA1042" w14:textId="5CCF7BFF" w:rsidR="006F514E" w:rsidRPr="007D21CE" w:rsidRDefault="006F514E" w:rsidP="00C52ED4">
      <w:pPr>
        <w:pStyle w:val="2f2"/>
      </w:pPr>
      <w:r w:rsidRPr="007D21CE">
        <w:t>vim</w:t>
      </w:r>
      <w:r>
        <w:t xml:space="preserve"> </w:t>
      </w:r>
      <w:r w:rsidRPr="007D21CE">
        <w:t>/</w:t>
      </w:r>
      <w:r w:rsidRPr="00686FBB">
        <w:t>opt/hadoop-3.1.1</w:t>
      </w:r>
      <w:r w:rsidRPr="007D21CE">
        <w:t>/</w:t>
      </w:r>
      <w:proofErr w:type="spellStart"/>
      <w:r w:rsidRPr="007D21CE">
        <w:t>etc</w:t>
      </w:r>
      <w:proofErr w:type="spellEnd"/>
      <w:r w:rsidRPr="007D21CE">
        <w:t>/</w:t>
      </w:r>
      <w:proofErr w:type="spellStart"/>
      <w:r w:rsidRPr="007D21CE">
        <w:t>hadoop</w:t>
      </w:r>
      <w:proofErr w:type="spellEnd"/>
      <w:r w:rsidRPr="007D21CE">
        <w:t>/mapred-site.xml</w:t>
      </w:r>
    </w:p>
    <w:p w14:paraId="0C1954CC" w14:textId="77777777" w:rsidR="007D21CE" w:rsidRPr="007D21CE" w:rsidRDefault="007D21CE" w:rsidP="00C52ED4">
      <w:pPr>
        <w:pStyle w:val="1e"/>
      </w:pPr>
      <w:r w:rsidRPr="007D21CE">
        <w:t>参数配置如下</w:t>
      </w:r>
      <w:r w:rsidRPr="007D21CE">
        <w:rPr>
          <w:rFonts w:hint="eastAsia"/>
        </w:rPr>
        <w:t>：</w:t>
      </w:r>
    </w:p>
    <w:p w14:paraId="42D6D666" w14:textId="77777777" w:rsidR="007D21CE" w:rsidRPr="007D21CE" w:rsidRDefault="007D21CE" w:rsidP="00C52ED4">
      <w:pPr>
        <w:pStyle w:val="2f2"/>
      </w:pPr>
      <w:r w:rsidRPr="007D21CE">
        <w:t>&lt;configuration&gt;</w:t>
      </w:r>
    </w:p>
    <w:p w14:paraId="46EBDB0D" w14:textId="77777777" w:rsidR="007D21CE" w:rsidRPr="007D21CE" w:rsidRDefault="007D21CE" w:rsidP="00C52ED4">
      <w:pPr>
        <w:pStyle w:val="2f2"/>
      </w:pPr>
      <w:r w:rsidRPr="007D21CE">
        <w:t xml:space="preserve"> &lt;property&gt;</w:t>
      </w:r>
    </w:p>
    <w:p w14:paraId="613F4CF3" w14:textId="77777777" w:rsidR="007D21CE" w:rsidRPr="007D21CE" w:rsidRDefault="007D21CE" w:rsidP="00C52ED4">
      <w:pPr>
        <w:pStyle w:val="2f2"/>
      </w:pPr>
      <w:r w:rsidRPr="007D21CE">
        <w:t xml:space="preserve">    &lt;name&gt;mapreduce.framework.name&lt;/name&gt;</w:t>
      </w:r>
    </w:p>
    <w:p w14:paraId="5477EE34" w14:textId="77777777" w:rsidR="007D21CE" w:rsidRPr="007D21CE" w:rsidRDefault="007D21CE" w:rsidP="00C52ED4">
      <w:pPr>
        <w:pStyle w:val="2f2"/>
      </w:pPr>
      <w:r w:rsidRPr="007D21CE">
        <w:t xml:space="preserve">    &lt;value&gt;yarn&lt;/value&gt;</w:t>
      </w:r>
    </w:p>
    <w:p w14:paraId="17FA1843" w14:textId="77777777" w:rsidR="007D21CE" w:rsidRPr="007D21CE" w:rsidRDefault="007D21CE" w:rsidP="00C52ED4">
      <w:pPr>
        <w:pStyle w:val="2f2"/>
      </w:pPr>
      <w:r w:rsidRPr="007D21CE">
        <w:t xml:space="preserve"> &lt;/property&gt;</w:t>
      </w:r>
    </w:p>
    <w:p w14:paraId="70816DDF" w14:textId="77777777" w:rsidR="007D21CE" w:rsidRPr="008551AF" w:rsidRDefault="007D21CE" w:rsidP="00C52ED4">
      <w:pPr>
        <w:pStyle w:val="2f2"/>
      </w:pPr>
      <w:r w:rsidRPr="008551AF">
        <w:t xml:space="preserve"> &lt;property&gt;</w:t>
      </w:r>
    </w:p>
    <w:p w14:paraId="3060F24F" w14:textId="77777777" w:rsidR="007D21CE" w:rsidRPr="008551AF" w:rsidRDefault="007D21CE" w:rsidP="00C52ED4">
      <w:pPr>
        <w:pStyle w:val="2f2"/>
      </w:pPr>
      <w:r w:rsidRPr="008551AF">
        <w:t xml:space="preserve">    &lt;name&gt;</w:t>
      </w:r>
      <w:proofErr w:type="spellStart"/>
      <w:proofErr w:type="gramStart"/>
      <w:r w:rsidRPr="008551AF">
        <w:t>mapreduce.jobhistory</w:t>
      </w:r>
      <w:proofErr w:type="gramEnd"/>
      <w:r w:rsidRPr="008551AF">
        <w:t>.address</w:t>
      </w:r>
      <w:proofErr w:type="spellEnd"/>
      <w:r w:rsidRPr="008551AF">
        <w:t>&lt;/name&gt;</w:t>
      </w:r>
    </w:p>
    <w:p w14:paraId="123C8290" w14:textId="02B92052" w:rsidR="007D21CE" w:rsidRPr="008551AF" w:rsidRDefault="007D21CE" w:rsidP="00C52ED4">
      <w:pPr>
        <w:pStyle w:val="2f2"/>
      </w:pPr>
      <w:r w:rsidRPr="008551AF">
        <w:t xml:space="preserve">    &lt;value&gt;</w:t>
      </w:r>
      <w:r w:rsidR="00622B70" w:rsidRPr="00622B70">
        <w:rPr>
          <w:highlight w:val="yellow"/>
        </w:rPr>
        <w:t>node-0001</w:t>
      </w:r>
      <w:r w:rsidRPr="008551AF">
        <w:t>:10020&lt;/value&gt;</w:t>
      </w:r>
    </w:p>
    <w:p w14:paraId="36699B31" w14:textId="77777777" w:rsidR="007D21CE" w:rsidRPr="008551AF" w:rsidRDefault="007D21CE" w:rsidP="00C52ED4">
      <w:pPr>
        <w:pStyle w:val="2f2"/>
      </w:pPr>
      <w:r w:rsidRPr="008551AF">
        <w:t xml:space="preserve"> &lt;/property&gt;</w:t>
      </w:r>
    </w:p>
    <w:p w14:paraId="0C736837" w14:textId="77777777" w:rsidR="007D21CE" w:rsidRPr="008551AF" w:rsidRDefault="007D21CE" w:rsidP="00C52ED4">
      <w:pPr>
        <w:pStyle w:val="2f2"/>
      </w:pPr>
      <w:r w:rsidRPr="008551AF">
        <w:t xml:space="preserve"> &lt;property&gt;</w:t>
      </w:r>
    </w:p>
    <w:p w14:paraId="4271CF69" w14:textId="77777777" w:rsidR="007D21CE" w:rsidRPr="008551AF" w:rsidRDefault="007D21CE" w:rsidP="00C52ED4">
      <w:pPr>
        <w:pStyle w:val="2f2"/>
      </w:pPr>
      <w:r w:rsidRPr="008551AF">
        <w:t xml:space="preserve">    &lt;name&gt;</w:t>
      </w:r>
      <w:proofErr w:type="spellStart"/>
      <w:proofErr w:type="gramStart"/>
      <w:r w:rsidRPr="008551AF">
        <w:t>mapreduce.jobhistory</w:t>
      </w:r>
      <w:proofErr w:type="gramEnd"/>
      <w:r w:rsidRPr="008551AF">
        <w:t>.webapp.address</w:t>
      </w:r>
      <w:proofErr w:type="spellEnd"/>
      <w:r w:rsidRPr="008551AF">
        <w:t>&lt;/name&gt;</w:t>
      </w:r>
    </w:p>
    <w:p w14:paraId="232EC949" w14:textId="3E85923A" w:rsidR="007D21CE" w:rsidRPr="008551AF" w:rsidRDefault="007D21CE" w:rsidP="00C52ED4">
      <w:pPr>
        <w:pStyle w:val="2f2"/>
      </w:pPr>
      <w:r w:rsidRPr="008551AF">
        <w:t xml:space="preserve">    &lt;value&gt;</w:t>
      </w:r>
      <w:r w:rsidR="00622B70" w:rsidRPr="00622B70">
        <w:rPr>
          <w:highlight w:val="yellow"/>
        </w:rPr>
        <w:t>node-0001</w:t>
      </w:r>
      <w:r w:rsidRPr="008551AF">
        <w:t>:19888&lt;/value&gt;</w:t>
      </w:r>
    </w:p>
    <w:p w14:paraId="54ECBCB3" w14:textId="77777777" w:rsidR="007D21CE" w:rsidRPr="008551AF" w:rsidRDefault="007D21CE" w:rsidP="00C52ED4">
      <w:pPr>
        <w:pStyle w:val="2f2"/>
      </w:pPr>
      <w:r w:rsidRPr="008551AF">
        <w:t xml:space="preserve"> &lt;/property&gt;</w:t>
      </w:r>
    </w:p>
    <w:p w14:paraId="19100E4C" w14:textId="77777777" w:rsidR="007D21CE" w:rsidRPr="007D21CE" w:rsidRDefault="007D21CE" w:rsidP="00C52ED4">
      <w:pPr>
        <w:pStyle w:val="2f2"/>
      </w:pPr>
      <w:r w:rsidRPr="007D21CE">
        <w:t xml:space="preserve"> &lt;property&gt;</w:t>
      </w:r>
    </w:p>
    <w:p w14:paraId="18014956" w14:textId="77777777" w:rsidR="007D21CE" w:rsidRPr="007D21CE" w:rsidRDefault="007D21CE" w:rsidP="00C52ED4">
      <w:pPr>
        <w:pStyle w:val="2f2"/>
      </w:pPr>
      <w:r w:rsidRPr="007D21CE">
        <w:t xml:space="preserve">    &lt;name&gt;</w:t>
      </w:r>
      <w:proofErr w:type="spellStart"/>
      <w:proofErr w:type="gramStart"/>
      <w:r w:rsidRPr="007D21CE">
        <w:t>mapred.task</w:t>
      </w:r>
      <w:proofErr w:type="gramEnd"/>
      <w:r w:rsidRPr="007D21CE">
        <w:t>.timeout</w:t>
      </w:r>
      <w:proofErr w:type="spellEnd"/>
      <w:r w:rsidRPr="007D21CE">
        <w:t>&lt;/name&gt;</w:t>
      </w:r>
    </w:p>
    <w:p w14:paraId="046725EA" w14:textId="77777777" w:rsidR="007D21CE" w:rsidRPr="007D21CE" w:rsidRDefault="007D21CE" w:rsidP="00C52ED4">
      <w:pPr>
        <w:pStyle w:val="2f2"/>
      </w:pPr>
      <w:r w:rsidRPr="007D21CE">
        <w:t xml:space="preserve">    &lt;value&gt;1800000&lt;/value&gt;</w:t>
      </w:r>
    </w:p>
    <w:p w14:paraId="042621EE" w14:textId="77777777" w:rsidR="007D21CE" w:rsidRPr="007D21CE" w:rsidRDefault="007D21CE" w:rsidP="00C52ED4">
      <w:pPr>
        <w:pStyle w:val="2f2"/>
      </w:pPr>
      <w:r w:rsidRPr="007D21CE">
        <w:t xml:space="preserve"> &lt;/property&gt;</w:t>
      </w:r>
    </w:p>
    <w:p w14:paraId="45F06979" w14:textId="77777777" w:rsidR="007D21CE" w:rsidRPr="007D21CE" w:rsidRDefault="007D21CE" w:rsidP="00C52ED4">
      <w:pPr>
        <w:pStyle w:val="2f2"/>
      </w:pPr>
      <w:r w:rsidRPr="007D21CE">
        <w:t>&lt;/configuration&gt;</w:t>
      </w:r>
    </w:p>
    <w:p w14:paraId="330B21C5" w14:textId="65BC3AB8" w:rsidR="007D21CE" w:rsidRPr="007D21CE" w:rsidRDefault="007D21CE" w:rsidP="00C52ED4">
      <w:pPr>
        <w:pStyle w:val="1e"/>
      </w:pPr>
      <w:r w:rsidRPr="007D21CE">
        <w:rPr>
          <w:rFonts w:hint="eastAsia"/>
        </w:rPr>
        <w:t>注：主机名</w:t>
      </w:r>
      <w:r w:rsidR="001A6814">
        <w:t>ecs-xhr-test-000</w:t>
      </w:r>
      <w:r w:rsidRPr="007D21CE">
        <w:t>1</w:t>
      </w:r>
      <w:r w:rsidR="008551AF" w:rsidRPr="007D21CE">
        <w:t>需要根据实际替换</w:t>
      </w:r>
      <w:r w:rsidR="008551AF">
        <w:rPr>
          <w:rFonts w:hint="eastAsia"/>
        </w:rPr>
        <w:t>为自己的</w:t>
      </w:r>
      <w:proofErr w:type="spellStart"/>
      <w:r w:rsidR="008551AF">
        <w:rPr>
          <w:rFonts w:hint="eastAsia"/>
        </w:rPr>
        <w:t>ecs</w:t>
      </w:r>
      <w:proofErr w:type="spellEnd"/>
      <w:r w:rsidR="008551AF">
        <w:rPr>
          <w:rFonts w:hint="eastAsia"/>
        </w:rPr>
        <w:t>机器名</w:t>
      </w:r>
      <w:r w:rsidRPr="007D21CE">
        <w:t>。</w:t>
      </w:r>
    </w:p>
    <w:p w14:paraId="4D1B6219" w14:textId="77777777" w:rsidR="007D21CE" w:rsidRPr="007D21CE" w:rsidRDefault="007D21CE" w:rsidP="00E05EC6">
      <w:pPr>
        <w:pStyle w:val="30"/>
      </w:pPr>
      <w:r w:rsidRPr="007D21CE">
        <w:t>配置</w:t>
      </w:r>
      <w:r w:rsidRPr="007D21CE">
        <w:t>slaves</w:t>
      </w:r>
    </w:p>
    <w:p w14:paraId="2E8F49A0" w14:textId="2F9DAC84" w:rsidR="007D21CE" w:rsidRPr="007D21CE" w:rsidRDefault="001A6814" w:rsidP="00C52ED4">
      <w:pPr>
        <w:pStyle w:val="1e"/>
      </w:pPr>
      <w:r>
        <w:t>ecs-xhr-test-000</w:t>
      </w:r>
      <w:r w:rsidR="007D21CE" w:rsidRPr="007D21CE">
        <w:t>1</w:t>
      </w:r>
      <w:r w:rsidR="007D21CE" w:rsidRPr="007D21CE">
        <w:t>节点执行下列命令：</w:t>
      </w:r>
    </w:p>
    <w:p w14:paraId="561FD378" w14:textId="63A5B1C0" w:rsidR="00793AB5" w:rsidRDefault="007D21CE" w:rsidP="00C52ED4">
      <w:pPr>
        <w:pStyle w:val="2f2"/>
      </w:pPr>
      <w:r w:rsidRPr="007D21CE">
        <w:t xml:space="preserve">vim </w:t>
      </w:r>
      <w:r w:rsidR="00793AB5" w:rsidRPr="007D21CE">
        <w:t>/</w:t>
      </w:r>
      <w:r w:rsidR="00793AB5" w:rsidRPr="00686FBB">
        <w:t>opt/hadoop-3.1.1</w:t>
      </w:r>
      <w:r w:rsidRPr="007D21CE">
        <w:t>/</w:t>
      </w:r>
      <w:proofErr w:type="spellStart"/>
      <w:r w:rsidRPr="007D21CE">
        <w:t>etc</w:t>
      </w:r>
      <w:proofErr w:type="spellEnd"/>
      <w:r w:rsidRPr="007D21CE">
        <w:t>/</w:t>
      </w:r>
      <w:proofErr w:type="spellStart"/>
      <w:r w:rsidRPr="007D21CE">
        <w:t>hadoop</w:t>
      </w:r>
      <w:proofErr w:type="spellEnd"/>
      <w:r w:rsidRPr="007D21CE">
        <w:t>/slaves</w:t>
      </w:r>
    </w:p>
    <w:p w14:paraId="3C47190B" w14:textId="5D35CDA9" w:rsidR="007D21CE" w:rsidRPr="007D21CE" w:rsidRDefault="007D21CE" w:rsidP="00C52ED4">
      <w:pPr>
        <w:pStyle w:val="1e"/>
      </w:pPr>
      <w:r w:rsidRPr="007D21CE">
        <w:lastRenderedPageBreak/>
        <w:t>添加内容</w:t>
      </w:r>
      <w:r w:rsidRPr="007D21CE">
        <w:rPr>
          <w:rFonts w:hint="eastAsia"/>
        </w:rPr>
        <w:t>如下：</w:t>
      </w:r>
    </w:p>
    <w:p w14:paraId="0E9887A7" w14:textId="1D746AAC" w:rsidR="007D21CE" w:rsidRPr="007D21CE" w:rsidRDefault="00793AB5" w:rsidP="00C52ED4">
      <w:pPr>
        <w:pStyle w:val="2f2"/>
      </w:pPr>
      <w:r w:rsidRPr="00793AB5">
        <w:t>ecs-xhr-test-000</w:t>
      </w:r>
      <w:r w:rsidR="007D21CE" w:rsidRPr="007D21CE">
        <w:t>2</w:t>
      </w:r>
    </w:p>
    <w:p w14:paraId="0C98BE2E" w14:textId="31BBFF34" w:rsidR="007D21CE" w:rsidRPr="007D21CE" w:rsidRDefault="00793AB5" w:rsidP="00C52ED4">
      <w:pPr>
        <w:pStyle w:val="2f2"/>
      </w:pPr>
      <w:r w:rsidRPr="00793AB5">
        <w:t>ecs-xhr-test-000</w:t>
      </w:r>
      <w:r w:rsidR="007D21CE" w:rsidRPr="007D21CE">
        <w:t>3</w:t>
      </w:r>
    </w:p>
    <w:p w14:paraId="5AC49A24" w14:textId="63E53E4A" w:rsidR="007D21CE" w:rsidRPr="007D21CE" w:rsidRDefault="00793AB5" w:rsidP="00C52ED4">
      <w:pPr>
        <w:pStyle w:val="2f2"/>
      </w:pPr>
      <w:r w:rsidRPr="00793AB5">
        <w:t>ecs-xhr-test-000</w:t>
      </w:r>
      <w:r w:rsidR="007D21CE" w:rsidRPr="007D21CE">
        <w:t>4</w:t>
      </w:r>
    </w:p>
    <w:p w14:paraId="435A3018" w14:textId="77777777" w:rsidR="007D21CE" w:rsidRPr="007D21CE" w:rsidRDefault="007D21CE" w:rsidP="00E05EC6">
      <w:pPr>
        <w:pStyle w:val="30"/>
      </w:pPr>
      <w:r w:rsidRPr="007D21CE">
        <w:t>配置</w:t>
      </w:r>
      <w:proofErr w:type="spellStart"/>
      <w:r w:rsidRPr="007D21CE">
        <w:t>hadoop</w:t>
      </w:r>
      <w:proofErr w:type="spellEnd"/>
      <w:r w:rsidRPr="007D21CE">
        <w:t>环境变量</w:t>
      </w:r>
    </w:p>
    <w:p w14:paraId="75F3DA76" w14:textId="697DAB67" w:rsidR="007D21CE" w:rsidRDefault="001A6814" w:rsidP="00C52ED4">
      <w:pPr>
        <w:pStyle w:val="1e"/>
      </w:pPr>
      <w:r>
        <w:t>ecs-xhr-test-000</w:t>
      </w:r>
      <w:r w:rsidR="007D21CE" w:rsidRPr="007D21CE">
        <w:t>1</w:t>
      </w:r>
      <w:r w:rsidR="007D21CE" w:rsidRPr="007D21CE">
        <w:t>节点执行下列命令：</w:t>
      </w:r>
    </w:p>
    <w:p w14:paraId="51756A32" w14:textId="19E1EF8F" w:rsidR="00793AB5" w:rsidRPr="00793AB5" w:rsidRDefault="00793AB5" w:rsidP="00C52ED4">
      <w:pPr>
        <w:pStyle w:val="2f2"/>
      </w:pPr>
      <w:r w:rsidRPr="007D21CE">
        <w:t>vim</w:t>
      </w:r>
      <w:r w:rsidR="00977BA8">
        <w:t xml:space="preserve"> </w:t>
      </w:r>
      <w:r w:rsidRPr="007D21CE">
        <w:t>/</w:t>
      </w:r>
      <w:r w:rsidRPr="00686FBB">
        <w:t>opt/hadoop-3.1.1</w:t>
      </w:r>
      <w:r w:rsidRPr="007D21CE">
        <w:t>/etc/hadoop/hadoop-env.sh</w:t>
      </w:r>
    </w:p>
    <w:p w14:paraId="3434C488" w14:textId="77777777" w:rsidR="00793AB5" w:rsidRPr="007D21CE" w:rsidRDefault="00793AB5" w:rsidP="00C52ED4">
      <w:pPr>
        <w:pStyle w:val="1e"/>
      </w:pPr>
    </w:p>
    <w:p w14:paraId="4E91561C" w14:textId="77777777" w:rsidR="007D21CE" w:rsidRPr="007D21CE" w:rsidRDefault="007D21CE" w:rsidP="00C52ED4">
      <w:pPr>
        <w:pStyle w:val="1e"/>
      </w:pPr>
      <w:r w:rsidRPr="007D21CE">
        <w:t>添加如下内容</w:t>
      </w:r>
      <w:r w:rsidRPr="007D21CE">
        <w:rPr>
          <w:rFonts w:hint="eastAsia"/>
        </w:rPr>
        <w:t>：</w:t>
      </w:r>
    </w:p>
    <w:p w14:paraId="38A14A3D" w14:textId="77777777" w:rsidR="007D21CE" w:rsidRPr="007D21CE" w:rsidRDefault="007D21CE" w:rsidP="00C52ED4">
      <w:pPr>
        <w:pStyle w:val="2f2"/>
      </w:pPr>
      <w:r w:rsidRPr="007D21CE">
        <w:t>export JAVA_HOME=/usr/lib/jvm/java-1.8.0-openjdk-1.8.0.232.b09-0.el7_</w:t>
      </w:r>
      <w:proofErr w:type="gramStart"/>
      <w:r w:rsidRPr="007D21CE">
        <w:t>7.aarch</w:t>
      </w:r>
      <w:proofErr w:type="gramEnd"/>
      <w:r w:rsidRPr="007D21CE">
        <w:t>64</w:t>
      </w:r>
    </w:p>
    <w:p w14:paraId="1EA9C660" w14:textId="77777777" w:rsidR="007D21CE" w:rsidRPr="007D21CE" w:rsidRDefault="007D21CE" w:rsidP="00C52ED4">
      <w:pPr>
        <w:pStyle w:val="1e"/>
      </w:pPr>
      <w:r w:rsidRPr="007D21CE">
        <w:t>参考如下</w:t>
      </w:r>
      <w:r w:rsidRPr="007D21CE">
        <w:rPr>
          <w:rFonts w:hint="eastAsia"/>
        </w:rPr>
        <w:t>：</w:t>
      </w:r>
    </w:p>
    <w:p w14:paraId="722C1DE6" w14:textId="1D3921C3" w:rsidR="007D21CE" w:rsidRPr="007D21CE" w:rsidRDefault="00B66497" w:rsidP="00C52ED4">
      <w:pPr>
        <w:pStyle w:val="1e"/>
      </w:pPr>
      <w:r>
        <w:rPr>
          <w:noProof/>
        </w:rPr>
        <w:drawing>
          <wp:inline distT="0" distB="0" distL="0" distR="0" wp14:anchorId="33D0EF63" wp14:editId="7F4C4574">
            <wp:extent cx="6120130" cy="2018665"/>
            <wp:effectExtent l="0" t="0" r="0" b="63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01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3F645" w14:textId="77777777" w:rsidR="007D21CE" w:rsidRPr="007D21CE" w:rsidRDefault="007D21CE" w:rsidP="00E05EC6">
      <w:pPr>
        <w:pStyle w:val="30"/>
      </w:pPr>
      <w:r w:rsidRPr="007D21CE">
        <w:t>配置</w:t>
      </w:r>
      <w:r w:rsidRPr="007D21CE">
        <w:t>jar</w:t>
      </w:r>
      <w:r w:rsidRPr="007D21CE">
        <w:t>包</w:t>
      </w:r>
    </w:p>
    <w:p w14:paraId="5E8B7654" w14:textId="5B33CE93" w:rsidR="007D21CE" w:rsidRDefault="001A6814" w:rsidP="00C52ED4">
      <w:pPr>
        <w:pStyle w:val="1e"/>
      </w:pPr>
      <w:r>
        <w:t>ecs-xhr-test-000</w:t>
      </w:r>
      <w:r w:rsidR="007D21CE" w:rsidRPr="007D21CE">
        <w:t>1</w:t>
      </w:r>
      <w:r w:rsidR="007D21CE" w:rsidRPr="007D21CE">
        <w:t>节点执行下列命令：</w:t>
      </w:r>
    </w:p>
    <w:p w14:paraId="536DE904" w14:textId="1805C316" w:rsidR="00903DF9" w:rsidRDefault="00903DF9" w:rsidP="00C52ED4">
      <w:pPr>
        <w:pStyle w:val="2f2"/>
        <w:rPr>
          <w:shd w:val="clear" w:color="auto" w:fill="FFFFFF"/>
        </w:rPr>
      </w:pPr>
      <w:r>
        <w:rPr>
          <w:shd w:val="clear" w:color="auto" w:fill="FFFFFF"/>
        </w:rPr>
        <w:t>cp /opt/hadoop-huaweicloud-3.1.1-hw-54.0.jar /opt/hadoop-3.1.1/share/</w:t>
      </w:r>
      <w:proofErr w:type="spellStart"/>
      <w:r>
        <w:rPr>
          <w:shd w:val="clear" w:color="auto" w:fill="FFFFFF"/>
        </w:rPr>
        <w:t>hadoop</w:t>
      </w:r>
      <w:proofErr w:type="spellEnd"/>
      <w:r>
        <w:rPr>
          <w:shd w:val="clear" w:color="auto" w:fill="FFFFFF"/>
        </w:rPr>
        <w:t>/tools/lib</w:t>
      </w:r>
      <w:r w:rsidR="00F6244E">
        <w:rPr>
          <w:shd w:val="clear" w:color="auto" w:fill="FFFFFF"/>
        </w:rPr>
        <w:t>/</w:t>
      </w:r>
    </w:p>
    <w:p w14:paraId="3A9114FF" w14:textId="3019D98B" w:rsidR="00903DF9" w:rsidRDefault="00903DF9" w:rsidP="00C52ED4">
      <w:pPr>
        <w:pStyle w:val="2f2"/>
      </w:pPr>
      <w:r>
        <w:rPr>
          <w:shd w:val="clear" w:color="auto" w:fill="FFFFFF"/>
        </w:rPr>
        <w:t xml:space="preserve">cp </w:t>
      </w:r>
      <w:r w:rsidR="00D87B0B">
        <w:rPr>
          <w:shd w:val="clear" w:color="auto" w:fill="FFFFFF"/>
        </w:rPr>
        <w:t>/opt/</w:t>
      </w:r>
      <w:r>
        <w:rPr>
          <w:shd w:val="clear" w:color="auto" w:fill="FFFFFF"/>
        </w:rPr>
        <w:t>hadoop-huaweicloud-3.1.1-hw-54.0.jar /opt/hadoop-3.1.1/share/</w:t>
      </w:r>
      <w:proofErr w:type="spellStart"/>
      <w:r>
        <w:rPr>
          <w:shd w:val="clear" w:color="auto" w:fill="FFFFFF"/>
        </w:rPr>
        <w:t>hadoop</w:t>
      </w:r>
      <w:proofErr w:type="spellEnd"/>
      <w:r>
        <w:rPr>
          <w:shd w:val="clear" w:color="auto" w:fill="FFFFFF"/>
        </w:rPr>
        <w:t>/common/lib</w:t>
      </w:r>
      <w:r w:rsidR="00F6244E">
        <w:rPr>
          <w:shd w:val="clear" w:color="auto" w:fill="FFFFFF"/>
        </w:rPr>
        <w:t>/</w:t>
      </w:r>
    </w:p>
    <w:p w14:paraId="621A8D3A" w14:textId="2FA2EA5D" w:rsidR="00F6244E" w:rsidRDefault="00F6244E" w:rsidP="00C52ED4">
      <w:pPr>
        <w:pStyle w:val="2f2"/>
      </w:pPr>
      <w:r>
        <w:rPr>
          <w:shd w:val="clear" w:color="auto" w:fill="FFFFFF"/>
        </w:rPr>
        <w:t>cp /opt/hadoop-huaweicloud-3.1.1-hw-54.0.jar /opt/hadoop-3.1.1/share/</w:t>
      </w:r>
      <w:proofErr w:type="spellStart"/>
      <w:r>
        <w:rPr>
          <w:shd w:val="clear" w:color="auto" w:fill="FFFFFF"/>
        </w:rPr>
        <w:t>hadoop</w:t>
      </w:r>
      <w:proofErr w:type="spellEnd"/>
      <w:r>
        <w:rPr>
          <w:shd w:val="clear" w:color="auto" w:fill="FFFFFF"/>
        </w:rPr>
        <w:t>/</w:t>
      </w:r>
      <w:proofErr w:type="spellStart"/>
      <w:r>
        <w:rPr>
          <w:shd w:val="clear" w:color="auto" w:fill="FFFFFF"/>
        </w:rPr>
        <w:t>hdfs</w:t>
      </w:r>
      <w:proofErr w:type="spellEnd"/>
      <w:r>
        <w:rPr>
          <w:shd w:val="clear" w:color="auto" w:fill="FFFFFF"/>
        </w:rPr>
        <w:t>/lib/</w:t>
      </w:r>
    </w:p>
    <w:p w14:paraId="497E6459" w14:textId="10DC85D3" w:rsidR="00903DF9" w:rsidRPr="00F6244E" w:rsidRDefault="00903DF9" w:rsidP="00C52ED4">
      <w:pPr>
        <w:pStyle w:val="1e"/>
      </w:pPr>
    </w:p>
    <w:p w14:paraId="37824A3E" w14:textId="77777777" w:rsidR="007D21CE" w:rsidRPr="007D21CE" w:rsidRDefault="007D21CE" w:rsidP="00E05EC6">
      <w:pPr>
        <w:pStyle w:val="30"/>
      </w:pPr>
      <w:r w:rsidRPr="007D21CE">
        <w:t>分发</w:t>
      </w:r>
      <w:proofErr w:type="spellStart"/>
      <w:r w:rsidRPr="007D21CE">
        <w:t>hadoop</w:t>
      </w:r>
      <w:proofErr w:type="spellEnd"/>
      <w:r w:rsidRPr="007D21CE">
        <w:t>包到各节点</w:t>
      </w:r>
    </w:p>
    <w:p w14:paraId="1C66EFA9" w14:textId="3043DEB3" w:rsidR="007D21CE" w:rsidRDefault="001A6814" w:rsidP="00C52ED4">
      <w:pPr>
        <w:pStyle w:val="1e"/>
      </w:pPr>
      <w:r>
        <w:rPr>
          <w:rFonts w:hint="eastAsia"/>
        </w:rPr>
        <w:t>ecs-xhr-test-000</w:t>
      </w:r>
      <w:r w:rsidR="007D21CE" w:rsidRPr="007D21CE">
        <w:rPr>
          <w:rFonts w:hint="eastAsia"/>
        </w:rPr>
        <w:t>1</w:t>
      </w:r>
      <w:r w:rsidR="007D21CE" w:rsidRPr="007D21CE">
        <w:t>下执行下列命令</w:t>
      </w:r>
      <w:r w:rsidR="007D21CE" w:rsidRPr="007D21CE">
        <w:rPr>
          <w:rFonts w:hint="eastAsia"/>
        </w:rPr>
        <w:t>：</w:t>
      </w:r>
    </w:p>
    <w:p w14:paraId="49B5D166" w14:textId="77777777" w:rsidR="00602ADB" w:rsidRPr="007D21CE" w:rsidRDefault="00602ADB" w:rsidP="00C52ED4">
      <w:pPr>
        <w:pStyle w:val="1e"/>
      </w:pPr>
      <w:r w:rsidRPr="007D21CE">
        <w:rPr>
          <w:rFonts w:hint="eastAsia"/>
        </w:rPr>
        <w:t>分发</w:t>
      </w:r>
      <w:proofErr w:type="spellStart"/>
      <w:r w:rsidRPr="007D21CE">
        <w:rPr>
          <w:rFonts w:hint="eastAsia"/>
        </w:rPr>
        <w:t>had</w:t>
      </w:r>
      <w:r w:rsidRPr="007D21CE">
        <w:t>oop</w:t>
      </w:r>
      <w:proofErr w:type="spellEnd"/>
      <w:r w:rsidRPr="007D21CE">
        <w:t>包到</w:t>
      </w:r>
      <w:r w:rsidRPr="007D21CE">
        <w:t>node2</w:t>
      </w:r>
    </w:p>
    <w:p w14:paraId="5F2F1FC7" w14:textId="17ED688D" w:rsidR="00602ADB" w:rsidRPr="007D21CE" w:rsidRDefault="00602ADB" w:rsidP="00C52ED4">
      <w:pPr>
        <w:pStyle w:val="2f2"/>
      </w:pPr>
      <w:proofErr w:type="spellStart"/>
      <w:r w:rsidRPr="007D21CE">
        <w:t>scp</w:t>
      </w:r>
      <w:proofErr w:type="spellEnd"/>
      <w:r w:rsidRPr="007D21CE">
        <w:t xml:space="preserve"> -r </w:t>
      </w:r>
      <w:r>
        <w:rPr>
          <w:rFonts w:ascii="Helvetica" w:hAnsi="Helvetica"/>
          <w:color w:val="191919"/>
          <w:shd w:val="clear" w:color="auto" w:fill="FFFFFF"/>
        </w:rPr>
        <w:t>/opt/hadoop-3.1.1</w:t>
      </w:r>
      <w:r w:rsidRPr="007D21CE">
        <w:rPr>
          <w:rFonts w:hint="eastAsia"/>
        </w:rPr>
        <w:t>/</w:t>
      </w:r>
      <w:r w:rsidRPr="007D21CE">
        <w:t xml:space="preserve"> root@</w:t>
      </w:r>
      <w:r w:rsidR="00622B70" w:rsidRPr="00622B70">
        <w:rPr>
          <w:rFonts w:hint="eastAsia"/>
          <w:highlight w:val="yellow"/>
        </w:rPr>
        <w:t>node</w:t>
      </w:r>
      <w:r w:rsidRPr="00622B70">
        <w:rPr>
          <w:highlight w:val="yellow"/>
        </w:rPr>
        <w:t>-0002</w:t>
      </w:r>
      <w:r w:rsidRPr="007D21CE">
        <w:t>:/</w:t>
      </w:r>
      <w:r>
        <w:t>opt</w:t>
      </w:r>
      <w:r w:rsidRPr="007D21CE">
        <w:t>/</w:t>
      </w:r>
    </w:p>
    <w:p w14:paraId="2DE2FA73" w14:textId="77777777" w:rsidR="00602ADB" w:rsidRPr="007D21CE" w:rsidRDefault="00602ADB" w:rsidP="00C52ED4">
      <w:pPr>
        <w:pStyle w:val="1e"/>
      </w:pPr>
      <w:r w:rsidRPr="007D21CE">
        <w:rPr>
          <w:rFonts w:hint="eastAsia"/>
        </w:rPr>
        <w:t>分发</w:t>
      </w:r>
      <w:proofErr w:type="spellStart"/>
      <w:r w:rsidRPr="007D21CE">
        <w:rPr>
          <w:rFonts w:hint="eastAsia"/>
        </w:rPr>
        <w:t>had</w:t>
      </w:r>
      <w:r w:rsidRPr="007D21CE">
        <w:t>oop</w:t>
      </w:r>
      <w:proofErr w:type="spellEnd"/>
      <w:r w:rsidRPr="007D21CE">
        <w:t>包到</w:t>
      </w:r>
      <w:r w:rsidRPr="007D21CE">
        <w:t>node3</w:t>
      </w:r>
    </w:p>
    <w:p w14:paraId="77AEC97E" w14:textId="1EECEC1F" w:rsidR="00602ADB" w:rsidRPr="007D21CE" w:rsidRDefault="00602ADB" w:rsidP="00C52ED4">
      <w:pPr>
        <w:pStyle w:val="2f2"/>
      </w:pPr>
      <w:proofErr w:type="spellStart"/>
      <w:r w:rsidRPr="007D21CE">
        <w:t>scp</w:t>
      </w:r>
      <w:proofErr w:type="spellEnd"/>
      <w:r w:rsidRPr="007D21CE">
        <w:t xml:space="preserve"> -r </w:t>
      </w:r>
      <w:r>
        <w:rPr>
          <w:rFonts w:ascii="Helvetica" w:hAnsi="Helvetica"/>
          <w:color w:val="191919"/>
          <w:shd w:val="clear" w:color="auto" w:fill="FFFFFF"/>
        </w:rPr>
        <w:t>/opt/hadoop-3.1.1</w:t>
      </w:r>
      <w:r w:rsidRPr="007D21CE">
        <w:t>/ root@</w:t>
      </w:r>
      <w:r w:rsidR="00622B70" w:rsidRPr="00622B70">
        <w:rPr>
          <w:rFonts w:hint="eastAsia"/>
          <w:highlight w:val="yellow"/>
        </w:rPr>
        <w:t>node</w:t>
      </w:r>
      <w:r w:rsidR="00622B70" w:rsidRPr="00622B70">
        <w:rPr>
          <w:highlight w:val="yellow"/>
        </w:rPr>
        <w:t>-</w:t>
      </w:r>
      <w:r w:rsidRPr="00622B70">
        <w:rPr>
          <w:highlight w:val="yellow"/>
        </w:rPr>
        <w:t>0003</w:t>
      </w:r>
      <w:r w:rsidRPr="007D21CE">
        <w:t>:/</w:t>
      </w:r>
      <w:r>
        <w:rPr>
          <w:rFonts w:hint="eastAsia"/>
        </w:rPr>
        <w:t>opt</w:t>
      </w:r>
      <w:r w:rsidRPr="007D21CE">
        <w:t>/</w:t>
      </w:r>
    </w:p>
    <w:p w14:paraId="0774DE10" w14:textId="77777777" w:rsidR="00602ADB" w:rsidRPr="007D21CE" w:rsidRDefault="00602ADB" w:rsidP="00C52ED4">
      <w:pPr>
        <w:pStyle w:val="1e"/>
      </w:pPr>
      <w:r w:rsidRPr="007D21CE">
        <w:rPr>
          <w:rFonts w:hint="eastAsia"/>
        </w:rPr>
        <w:t>分发</w:t>
      </w:r>
      <w:proofErr w:type="spellStart"/>
      <w:r w:rsidRPr="007D21CE">
        <w:rPr>
          <w:rFonts w:hint="eastAsia"/>
        </w:rPr>
        <w:t>had</w:t>
      </w:r>
      <w:r w:rsidRPr="007D21CE">
        <w:t>oop</w:t>
      </w:r>
      <w:proofErr w:type="spellEnd"/>
      <w:r w:rsidRPr="007D21CE">
        <w:t>包到</w:t>
      </w:r>
      <w:r w:rsidRPr="007D21CE">
        <w:t>node4</w:t>
      </w:r>
    </w:p>
    <w:p w14:paraId="2977C5E2" w14:textId="4462D75D" w:rsidR="00602ADB" w:rsidRPr="007D21CE" w:rsidRDefault="00602ADB" w:rsidP="00C52ED4">
      <w:pPr>
        <w:pStyle w:val="2f2"/>
      </w:pPr>
      <w:proofErr w:type="spellStart"/>
      <w:r w:rsidRPr="007D21CE">
        <w:t>scp</w:t>
      </w:r>
      <w:proofErr w:type="spellEnd"/>
      <w:r w:rsidRPr="007D21CE">
        <w:t xml:space="preserve"> -r </w:t>
      </w:r>
      <w:r>
        <w:rPr>
          <w:rFonts w:ascii="Helvetica" w:hAnsi="Helvetica"/>
          <w:color w:val="191919"/>
          <w:shd w:val="clear" w:color="auto" w:fill="FFFFFF"/>
        </w:rPr>
        <w:t>/opt/hadoop-3.1.1</w:t>
      </w:r>
      <w:r w:rsidRPr="007D21CE">
        <w:t>/ root@</w:t>
      </w:r>
      <w:r w:rsidR="00622B70" w:rsidRPr="00622B70">
        <w:rPr>
          <w:highlight w:val="yellow"/>
        </w:rPr>
        <w:t>node-</w:t>
      </w:r>
      <w:r w:rsidRPr="00622B70">
        <w:rPr>
          <w:highlight w:val="yellow"/>
        </w:rPr>
        <w:t>0004</w:t>
      </w:r>
      <w:r w:rsidRPr="007D21CE">
        <w:t>:/</w:t>
      </w:r>
      <w:r>
        <w:rPr>
          <w:rFonts w:hint="eastAsia"/>
        </w:rPr>
        <w:t>opt</w:t>
      </w:r>
      <w:r w:rsidRPr="007D21CE">
        <w:t>/</w:t>
      </w:r>
    </w:p>
    <w:p w14:paraId="6B878994" w14:textId="77777777" w:rsidR="00602ADB" w:rsidRPr="007D21CE" w:rsidRDefault="00602ADB" w:rsidP="00C52ED4">
      <w:pPr>
        <w:pStyle w:val="1e"/>
      </w:pPr>
    </w:p>
    <w:p w14:paraId="354CBA56" w14:textId="77777777" w:rsidR="007D21CE" w:rsidRPr="007D21CE" w:rsidRDefault="007D21CE" w:rsidP="00E05EC6">
      <w:pPr>
        <w:pStyle w:val="30"/>
      </w:pPr>
      <w:r w:rsidRPr="007D21CE">
        <w:t>配置环境变量</w:t>
      </w:r>
    </w:p>
    <w:p w14:paraId="5B95402B" w14:textId="77777777" w:rsidR="007D21CE" w:rsidRPr="007D21CE" w:rsidRDefault="007D21CE" w:rsidP="00C52ED4">
      <w:pPr>
        <w:pStyle w:val="1e"/>
      </w:pPr>
      <w:r w:rsidRPr="007D21CE">
        <w:t>各节点执行</w:t>
      </w:r>
      <w:r w:rsidRPr="007D21CE">
        <w:rPr>
          <w:rFonts w:hint="eastAsia"/>
        </w:rPr>
        <w:t>：</w:t>
      </w:r>
    </w:p>
    <w:p w14:paraId="07CBA40A" w14:textId="77777777" w:rsidR="007D21CE" w:rsidRPr="007D21CE" w:rsidRDefault="007D21CE" w:rsidP="00C52ED4">
      <w:pPr>
        <w:pStyle w:val="2f2"/>
      </w:pPr>
      <w:r w:rsidRPr="007D21CE">
        <w:t>vim /</w:t>
      </w:r>
      <w:proofErr w:type="spellStart"/>
      <w:r w:rsidRPr="007D21CE">
        <w:t>etc</w:t>
      </w:r>
      <w:proofErr w:type="spellEnd"/>
      <w:r w:rsidRPr="007D21CE">
        <w:t>/profile</w:t>
      </w:r>
    </w:p>
    <w:p w14:paraId="2A60D51F" w14:textId="0AC3AA93" w:rsidR="007D21CE" w:rsidRDefault="007D21CE" w:rsidP="00C52ED4">
      <w:pPr>
        <w:pStyle w:val="1e"/>
      </w:pPr>
      <w:r w:rsidRPr="007D21CE">
        <w:t>在文件尾部添加如下内容</w:t>
      </w:r>
      <w:r w:rsidR="00C52ED4">
        <w:rPr>
          <w:rFonts w:hint="eastAsia"/>
        </w:rPr>
        <w:t>，</w:t>
      </w:r>
      <w:r w:rsidR="00C52ED4" w:rsidRPr="007D21CE">
        <w:t>注意</w:t>
      </w:r>
      <w:r w:rsidR="00C52ED4" w:rsidRPr="007D21CE">
        <w:rPr>
          <w:rFonts w:hint="eastAsia"/>
        </w:rPr>
        <w:t>“</w:t>
      </w:r>
      <w:r w:rsidR="00C52ED4" w:rsidRPr="007D21CE">
        <w:rPr>
          <w:rFonts w:hint="eastAsia"/>
        </w:rPr>
        <w:t>=</w:t>
      </w:r>
      <w:r w:rsidR="00C52ED4" w:rsidRPr="007D21CE">
        <w:rPr>
          <w:rFonts w:hint="eastAsia"/>
        </w:rPr>
        <w:t>”两边没有空格</w:t>
      </w:r>
      <w:r w:rsidRPr="007D21CE">
        <w:rPr>
          <w:rFonts w:hint="eastAsia"/>
        </w:rPr>
        <w:t>：</w:t>
      </w:r>
    </w:p>
    <w:p w14:paraId="4F16D926" w14:textId="77777777" w:rsidR="00A0713B" w:rsidRDefault="00A0713B" w:rsidP="00C52ED4">
      <w:pPr>
        <w:pStyle w:val="1e"/>
      </w:pPr>
      <w:r>
        <w:t>export JAVA_HOME=/usr/lib/jvm/java-1.8.0-openjdk-1.8.0.232.b09-0.el7_</w:t>
      </w:r>
      <w:proofErr w:type="gramStart"/>
      <w:r>
        <w:t>7.aarch</w:t>
      </w:r>
      <w:proofErr w:type="gramEnd"/>
      <w:r>
        <w:t>64</w:t>
      </w:r>
    </w:p>
    <w:p w14:paraId="3A95771F" w14:textId="77777777" w:rsidR="00A0713B" w:rsidRDefault="00A0713B" w:rsidP="00C52ED4">
      <w:pPr>
        <w:pStyle w:val="1e"/>
      </w:pPr>
      <w:r>
        <w:t>export HADOOP_HOME=/opt/hadoop-3.1.1</w:t>
      </w:r>
    </w:p>
    <w:p w14:paraId="1307C4D2" w14:textId="77777777" w:rsidR="00A0713B" w:rsidRDefault="00A0713B" w:rsidP="00C52ED4">
      <w:pPr>
        <w:pStyle w:val="1e"/>
      </w:pPr>
      <w:r>
        <w:t>export PATH=$JAVA_HOME/</w:t>
      </w:r>
      <w:proofErr w:type="gramStart"/>
      <w:r>
        <w:t>bin:$</w:t>
      </w:r>
      <w:proofErr w:type="gramEnd"/>
      <w:r>
        <w:t>PATH</w:t>
      </w:r>
    </w:p>
    <w:p w14:paraId="2C1656A0" w14:textId="77777777" w:rsidR="00A0713B" w:rsidRDefault="00A0713B" w:rsidP="00C52ED4">
      <w:pPr>
        <w:pStyle w:val="1e"/>
      </w:pPr>
      <w:r>
        <w:t>export PATH=$HADOOP_HOME/</w:t>
      </w:r>
      <w:proofErr w:type="gramStart"/>
      <w:r>
        <w:t>bin:$</w:t>
      </w:r>
      <w:proofErr w:type="gramEnd"/>
      <w:r>
        <w:t>HADOOP_HOME/</w:t>
      </w:r>
      <w:proofErr w:type="spellStart"/>
      <w:r>
        <w:t>sbin</w:t>
      </w:r>
      <w:proofErr w:type="spellEnd"/>
      <w:r>
        <w:t>:$PATH</w:t>
      </w:r>
    </w:p>
    <w:p w14:paraId="4DA388A2" w14:textId="700603A6" w:rsidR="00A0713B" w:rsidRDefault="00A0713B" w:rsidP="00C52ED4">
      <w:pPr>
        <w:pStyle w:val="1e"/>
      </w:pPr>
      <w:r>
        <w:t>export HADOOP_CLASSPATH=/opt/hadoop-3.1.1/share/hadoop/tools/lib/</w:t>
      </w:r>
      <w:proofErr w:type="gramStart"/>
      <w:r>
        <w:t>*:$</w:t>
      </w:r>
      <w:proofErr w:type="gramEnd"/>
      <w:r>
        <w:t>HADOOP_CLASSPATH</w:t>
      </w:r>
    </w:p>
    <w:p w14:paraId="227CA81F" w14:textId="234A7DBD" w:rsidR="00A0713B" w:rsidRDefault="00A0713B" w:rsidP="00C52ED4">
      <w:pPr>
        <w:pStyle w:val="1e"/>
      </w:pPr>
    </w:p>
    <w:p w14:paraId="0FC57754" w14:textId="77777777" w:rsidR="007D21CE" w:rsidRPr="007D21CE" w:rsidRDefault="007D21CE" w:rsidP="00C52ED4">
      <w:pPr>
        <w:pStyle w:val="1e"/>
      </w:pPr>
      <w:r w:rsidRPr="007D21CE">
        <w:t>各节点执行</w:t>
      </w:r>
      <w:r w:rsidRPr="007D21CE">
        <w:rPr>
          <w:rFonts w:hint="eastAsia"/>
        </w:rPr>
        <w:t>：</w:t>
      </w:r>
    </w:p>
    <w:p w14:paraId="257F793B" w14:textId="55E2EEF9" w:rsidR="007D21CE" w:rsidRDefault="007D21CE" w:rsidP="00C52ED4">
      <w:pPr>
        <w:pStyle w:val="2f2"/>
      </w:pPr>
      <w:r w:rsidRPr="007D21CE">
        <w:t>source /</w:t>
      </w:r>
      <w:proofErr w:type="spellStart"/>
      <w:r w:rsidRPr="007D21CE">
        <w:t>etc</w:t>
      </w:r>
      <w:proofErr w:type="spellEnd"/>
      <w:r w:rsidRPr="007D21CE">
        <w:t>/profile</w:t>
      </w:r>
    </w:p>
    <w:p w14:paraId="7DF6AA8F" w14:textId="052451F3" w:rsidR="00CC2412" w:rsidRPr="00C52ED4" w:rsidRDefault="00CC2412" w:rsidP="00C52ED4">
      <w:pPr>
        <w:pStyle w:val="2f2"/>
      </w:pPr>
      <w:r w:rsidRPr="00C52ED4">
        <w:rPr>
          <w:rFonts w:hint="eastAsia"/>
        </w:rPr>
        <w:t>再在各节点执行</w:t>
      </w:r>
    </w:p>
    <w:p w14:paraId="62BAC27D" w14:textId="77777777" w:rsidR="00CC2412" w:rsidRDefault="00CC2412" w:rsidP="00C52ED4">
      <w:pPr>
        <w:pStyle w:val="2f2"/>
      </w:pPr>
      <w:r>
        <w:t>vim /opt/hadoop-3.1.1/sbin/start-dfs.sh</w:t>
      </w:r>
    </w:p>
    <w:p w14:paraId="31C42222" w14:textId="77777777" w:rsidR="00CC2412" w:rsidRDefault="00CC2412" w:rsidP="00C52ED4">
      <w:pPr>
        <w:pStyle w:val="2f2"/>
      </w:pPr>
      <w:r>
        <w:t>vim /opt/hadoop-3.1.1/sbin/stop-dfs.sh</w:t>
      </w:r>
    </w:p>
    <w:p w14:paraId="08050EBC" w14:textId="4512E9A2" w:rsidR="00CC2412" w:rsidRDefault="00CC2412" w:rsidP="00C52ED4">
      <w:pPr>
        <w:pStyle w:val="2f2"/>
      </w:pPr>
    </w:p>
    <w:p w14:paraId="0199D38E" w14:textId="239F5DF7" w:rsidR="00CC2412" w:rsidRDefault="00CC2412" w:rsidP="00C52ED4">
      <w:pPr>
        <w:pStyle w:val="2f2"/>
      </w:pPr>
      <w:r>
        <w:rPr>
          <w:rFonts w:hint="eastAsia"/>
        </w:rPr>
        <w:t>在</w:t>
      </w:r>
      <w:r>
        <w:t>start-dfs.sh</w:t>
      </w:r>
      <w:r>
        <w:rPr>
          <w:rFonts w:hint="eastAsia"/>
        </w:rPr>
        <w:t>和</w:t>
      </w:r>
      <w:r>
        <w:t>stop-dfs.sh</w:t>
      </w:r>
      <w:r>
        <w:rPr>
          <w:rFonts w:hint="eastAsia"/>
        </w:rPr>
        <w:t>的头部添加以下</w:t>
      </w:r>
      <w:r>
        <w:rPr>
          <w:rFonts w:hint="eastAsia"/>
        </w:rPr>
        <w:t>root</w:t>
      </w:r>
      <w:r>
        <w:rPr>
          <w:rFonts w:hint="eastAsia"/>
        </w:rPr>
        <w:t>执行用户</w:t>
      </w:r>
    </w:p>
    <w:p w14:paraId="56170292" w14:textId="77777777" w:rsidR="00CC2412" w:rsidRDefault="00CC2412" w:rsidP="00C52ED4">
      <w:pPr>
        <w:pStyle w:val="2f2"/>
      </w:pPr>
      <w:r>
        <w:t>HDFS_ZKFC_USER=root</w:t>
      </w:r>
    </w:p>
    <w:p w14:paraId="4BCA7AF2" w14:textId="77777777" w:rsidR="00CC2412" w:rsidRDefault="00CC2412" w:rsidP="00C52ED4">
      <w:pPr>
        <w:pStyle w:val="2f2"/>
      </w:pPr>
      <w:r>
        <w:t>HDFS_JOURNALNODE_USER=root</w:t>
      </w:r>
    </w:p>
    <w:p w14:paraId="31DB82F0" w14:textId="77777777" w:rsidR="00CC2412" w:rsidRDefault="00CC2412" w:rsidP="00C52ED4">
      <w:pPr>
        <w:pStyle w:val="2f2"/>
      </w:pPr>
      <w:r>
        <w:t>HDFS_NAMENODE_USER=root</w:t>
      </w:r>
    </w:p>
    <w:p w14:paraId="4D3AEFAD" w14:textId="77777777" w:rsidR="00CC2412" w:rsidRDefault="00CC2412" w:rsidP="00C52ED4">
      <w:pPr>
        <w:pStyle w:val="2f2"/>
      </w:pPr>
      <w:r>
        <w:t>HDFS_SECONDARYNAMENODE_USER=root</w:t>
      </w:r>
    </w:p>
    <w:p w14:paraId="6909AC6B" w14:textId="77777777" w:rsidR="00CC2412" w:rsidRDefault="00CC2412" w:rsidP="00C52ED4">
      <w:pPr>
        <w:pStyle w:val="2f2"/>
      </w:pPr>
      <w:r>
        <w:t>HDFS_DATANODE_USER=root</w:t>
      </w:r>
    </w:p>
    <w:p w14:paraId="5D688402" w14:textId="33E491E4" w:rsidR="00CC2412" w:rsidRDefault="00CC2412" w:rsidP="00C52ED4">
      <w:pPr>
        <w:pStyle w:val="2f2"/>
      </w:pPr>
      <w:r>
        <w:t>HDFS_DATANODE_SECURE_USER=root</w:t>
      </w:r>
    </w:p>
    <w:p w14:paraId="62BDA467" w14:textId="036CE336" w:rsidR="00CC2412" w:rsidRDefault="00CC2412" w:rsidP="00C52ED4">
      <w:pPr>
        <w:pStyle w:val="2f2"/>
      </w:pPr>
      <w:r>
        <w:rPr>
          <w:noProof/>
        </w:rPr>
        <w:drawing>
          <wp:inline distT="0" distB="0" distL="0" distR="0" wp14:anchorId="3677E6C1" wp14:editId="30DC3D07">
            <wp:extent cx="5829300" cy="213360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54ED6" w14:textId="3668FB0B" w:rsidR="009B5452" w:rsidRDefault="0030549D" w:rsidP="00C52ED4">
      <w:pPr>
        <w:pStyle w:val="2f2"/>
      </w:pPr>
      <w:r>
        <w:rPr>
          <w:rFonts w:hint="eastAsia"/>
        </w:rPr>
        <w:t>相同的执行一下命令：</w:t>
      </w:r>
    </w:p>
    <w:p w14:paraId="4D840F8D" w14:textId="2CD13ADA" w:rsidR="0030549D" w:rsidRDefault="0030549D" w:rsidP="00C52ED4">
      <w:pPr>
        <w:pStyle w:val="2f2"/>
      </w:pPr>
      <w:r>
        <w:t>vim /opt/hadoop-3.1.1/sbin/start-yarn.sh</w:t>
      </w:r>
    </w:p>
    <w:p w14:paraId="5E5573FB" w14:textId="77777777" w:rsidR="0030549D" w:rsidRDefault="0030549D" w:rsidP="00C52ED4">
      <w:pPr>
        <w:pStyle w:val="2f2"/>
      </w:pPr>
      <w:r>
        <w:t>vim /opt/hadoop-3.1.1/sbin/stop-yarn.sh</w:t>
      </w:r>
    </w:p>
    <w:p w14:paraId="1EF3B4F3" w14:textId="77777777" w:rsidR="00C52ED4" w:rsidRDefault="00C52ED4" w:rsidP="00C52ED4">
      <w:pPr>
        <w:pStyle w:val="2f2"/>
      </w:pPr>
    </w:p>
    <w:p w14:paraId="0F4F4345" w14:textId="6321B398" w:rsidR="0030549D" w:rsidRDefault="0030549D" w:rsidP="00C52ED4">
      <w:pPr>
        <w:pStyle w:val="2f2"/>
      </w:pPr>
      <w:r>
        <w:rPr>
          <w:rFonts w:hint="eastAsia"/>
        </w:rPr>
        <w:t>在</w:t>
      </w:r>
      <w:r>
        <w:t>start-yarn.sh</w:t>
      </w:r>
      <w:r>
        <w:rPr>
          <w:rFonts w:hint="eastAsia"/>
        </w:rPr>
        <w:t>和</w:t>
      </w:r>
      <w:r>
        <w:t>stop-yarn.sh</w:t>
      </w:r>
      <w:r>
        <w:rPr>
          <w:rFonts w:hint="eastAsia"/>
        </w:rPr>
        <w:t>的头部添加以下</w:t>
      </w:r>
      <w:r>
        <w:rPr>
          <w:rFonts w:hint="eastAsia"/>
        </w:rPr>
        <w:t>root</w:t>
      </w:r>
      <w:r>
        <w:rPr>
          <w:rFonts w:hint="eastAsia"/>
        </w:rPr>
        <w:t>执行用户</w:t>
      </w:r>
    </w:p>
    <w:p w14:paraId="6ED474CC" w14:textId="77777777" w:rsidR="0030549D" w:rsidRDefault="0030549D" w:rsidP="00C52ED4">
      <w:pPr>
        <w:pStyle w:val="2f2"/>
      </w:pPr>
      <w:r>
        <w:lastRenderedPageBreak/>
        <w:t>#HADOOP_SECURE_DN_USER=root</w:t>
      </w:r>
    </w:p>
    <w:p w14:paraId="6791A1EE" w14:textId="77777777" w:rsidR="0030549D" w:rsidRDefault="0030549D" w:rsidP="00C52ED4">
      <w:pPr>
        <w:pStyle w:val="2f2"/>
      </w:pPr>
      <w:r>
        <w:t>HDFS_DATANODE_SECURE_USER=root</w:t>
      </w:r>
    </w:p>
    <w:p w14:paraId="58FE0FFC" w14:textId="77777777" w:rsidR="0030549D" w:rsidRDefault="0030549D" w:rsidP="00C52ED4">
      <w:pPr>
        <w:pStyle w:val="2f2"/>
      </w:pPr>
      <w:r>
        <w:t>YARN_NODEMANAGER_USER=root</w:t>
      </w:r>
    </w:p>
    <w:p w14:paraId="3F0B37E4" w14:textId="25B81F4C" w:rsidR="0030549D" w:rsidRPr="007D21CE" w:rsidRDefault="0030549D" w:rsidP="00C52ED4">
      <w:pPr>
        <w:pStyle w:val="2f2"/>
      </w:pPr>
      <w:r>
        <w:t>YARN_RESOURCEMANAGER_USER=root</w:t>
      </w:r>
    </w:p>
    <w:p w14:paraId="265A8A40" w14:textId="77777777" w:rsidR="007D21CE" w:rsidRPr="007D21CE" w:rsidRDefault="007D21CE" w:rsidP="00E05EC6">
      <w:pPr>
        <w:pStyle w:val="30"/>
      </w:pPr>
      <w:proofErr w:type="spellStart"/>
      <w:r w:rsidRPr="007D21CE">
        <w:t>namenode</w:t>
      </w:r>
      <w:proofErr w:type="spellEnd"/>
      <w:r w:rsidRPr="007D21CE">
        <w:t>初始化</w:t>
      </w:r>
    </w:p>
    <w:p w14:paraId="7A768D77" w14:textId="59AB21BF" w:rsidR="007D21CE" w:rsidRPr="007D21CE" w:rsidRDefault="001A6814" w:rsidP="00C52ED4">
      <w:pPr>
        <w:pStyle w:val="1e"/>
      </w:pPr>
      <w:r>
        <w:t>ecs-xhr-test-000</w:t>
      </w:r>
      <w:r w:rsidR="007D21CE" w:rsidRPr="007D21CE">
        <w:t>1</w:t>
      </w:r>
      <w:r w:rsidR="007D21CE" w:rsidRPr="007D21CE">
        <w:t>节点执行</w:t>
      </w:r>
      <w:proofErr w:type="spellStart"/>
      <w:r w:rsidR="007D21CE" w:rsidRPr="007D21CE">
        <w:t>namenode</w:t>
      </w:r>
      <w:proofErr w:type="spellEnd"/>
      <w:r w:rsidR="007D21CE" w:rsidRPr="007D21CE">
        <w:t>初始化</w:t>
      </w:r>
    </w:p>
    <w:p w14:paraId="311E14BA" w14:textId="77777777" w:rsidR="007D21CE" w:rsidRPr="007D21CE" w:rsidRDefault="007D21CE" w:rsidP="00C52ED4">
      <w:pPr>
        <w:pStyle w:val="1e"/>
      </w:pPr>
      <w:r w:rsidRPr="007D21CE">
        <w:t>执行下列命令</w:t>
      </w:r>
      <w:r w:rsidRPr="007D21CE">
        <w:rPr>
          <w:rFonts w:hint="eastAsia"/>
        </w:rPr>
        <w:t>：</w:t>
      </w:r>
    </w:p>
    <w:p w14:paraId="6A0DFF35" w14:textId="77777777" w:rsidR="007D21CE" w:rsidRPr="007D21CE" w:rsidRDefault="007D21CE" w:rsidP="00C52ED4">
      <w:pPr>
        <w:pStyle w:val="2f2"/>
      </w:pPr>
      <w:proofErr w:type="spellStart"/>
      <w:r w:rsidRPr="007D21CE">
        <w:t>hdfs</w:t>
      </w:r>
      <w:proofErr w:type="spellEnd"/>
      <w:r w:rsidRPr="007D21CE">
        <w:t xml:space="preserve"> </w:t>
      </w:r>
      <w:proofErr w:type="spellStart"/>
      <w:r w:rsidRPr="007D21CE">
        <w:t>namenode</w:t>
      </w:r>
      <w:proofErr w:type="spellEnd"/>
      <w:r w:rsidRPr="007D21CE">
        <w:t xml:space="preserve"> -format</w:t>
      </w:r>
    </w:p>
    <w:p w14:paraId="360473B7" w14:textId="77777777" w:rsidR="007D21CE" w:rsidRPr="007D21CE" w:rsidRDefault="007D21CE" w:rsidP="00C52ED4">
      <w:pPr>
        <w:pStyle w:val="1e"/>
      </w:pPr>
      <w:r w:rsidRPr="007D21CE">
        <w:t>初始化成功后</w:t>
      </w:r>
      <w:r w:rsidRPr="007D21CE">
        <w:rPr>
          <w:rFonts w:hint="eastAsia"/>
        </w:rPr>
        <w:t>，</w:t>
      </w:r>
      <w:r w:rsidRPr="007D21CE">
        <w:t>启动</w:t>
      </w:r>
      <w:proofErr w:type="spellStart"/>
      <w:r w:rsidRPr="007D21CE">
        <w:t>hdfs</w:t>
      </w:r>
      <w:proofErr w:type="spellEnd"/>
      <w:r w:rsidRPr="007D21CE">
        <w:rPr>
          <w:rFonts w:hint="eastAsia"/>
        </w:rPr>
        <w:t>。</w:t>
      </w:r>
    </w:p>
    <w:p w14:paraId="63D7F6B0" w14:textId="77777777" w:rsidR="007D21CE" w:rsidRPr="007D21CE" w:rsidRDefault="007D21CE" w:rsidP="00E05EC6">
      <w:pPr>
        <w:pStyle w:val="30"/>
      </w:pPr>
      <w:r w:rsidRPr="007D21CE">
        <w:t>启动</w:t>
      </w:r>
      <w:r w:rsidRPr="007D21CE">
        <w:t>HDFS</w:t>
      </w:r>
    </w:p>
    <w:p w14:paraId="6F1FBB84" w14:textId="7E18A946" w:rsidR="007D21CE" w:rsidRPr="007D21CE" w:rsidRDefault="001A6814" w:rsidP="00C52ED4">
      <w:pPr>
        <w:pStyle w:val="1e"/>
      </w:pPr>
      <w:r>
        <w:t>ecs-xhr-test-000</w:t>
      </w:r>
      <w:r w:rsidR="007D21CE" w:rsidRPr="007D21CE">
        <w:t>1</w:t>
      </w:r>
      <w:r w:rsidR="007D21CE" w:rsidRPr="007D21CE">
        <w:t>节点执行</w:t>
      </w:r>
    </w:p>
    <w:p w14:paraId="2F69A147" w14:textId="77777777" w:rsidR="007D21CE" w:rsidRPr="007D21CE" w:rsidRDefault="007D21CE" w:rsidP="00C52ED4">
      <w:pPr>
        <w:pStyle w:val="2f2"/>
      </w:pPr>
      <w:r w:rsidRPr="007D21CE">
        <w:t>start-dfs.sh</w:t>
      </w:r>
    </w:p>
    <w:p w14:paraId="025CF10C" w14:textId="77777777" w:rsidR="007D21CE" w:rsidRPr="007D21CE" w:rsidRDefault="007D21CE" w:rsidP="005D513C">
      <w:pPr>
        <w:pStyle w:val="30"/>
      </w:pPr>
      <w:r w:rsidRPr="007D21CE">
        <w:t>执行</w:t>
      </w:r>
      <w:proofErr w:type="spellStart"/>
      <w:r w:rsidRPr="007D21CE">
        <w:t>hdfs</w:t>
      </w:r>
      <w:proofErr w:type="spellEnd"/>
      <w:r w:rsidRPr="007D21CE">
        <w:t>命令</w:t>
      </w:r>
    </w:p>
    <w:p w14:paraId="4297FB14" w14:textId="55B0EB98" w:rsidR="007D21CE" w:rsidRDefault="007D21CE" w:rsidP="00C52ED4">
      <w:pPr>
        <w:pStyle w:val="2f2"/>
      </w:pPr>
      <w:proofErr w:type="spellStart"/>
      <w:r w:rsidRPr="007D21CE">
        <w:t>hdfs</w:t>
      </w:r>
      <w:proofErr w:type="spellEnd"/>
      <w:r w:rsidRPr="007D21CE">
        <w:t xml:space="preserve"> </w:t>
      </w:r>
      <w:proofErr w:type="spellStart"/>
      <w:r w:rsidRPr="007D21CE">
        <w:t>dfs</w:t>
      </w:r>
      <w:proofErr w:type="spellEnd"/>
      <w:r w:rsidRPr="007D21CE">
        <w:t xml:space="preserve"> -</w:t>
      </w:r>
      <w:proofErr w:type="spellStart"/>
      <w:r w:rsidRPr="007D21CE">
        <w:t>mkdir</w:t>
      </w:r>
      <w:proofErr w:type="spellEnd"/>
      <w:r w:rsidRPr="007D21CE">
        <w:t xml:space="preserve"> /bigdata</w:t>
      </w:r>
    </w:p>
    <w:p w14:paraId="5E707501" w14:textId="1BFFDE6B" w:rsidR="001059A3" w:rsidRDefault="001059A3" w:rsidP="00C52ED4">
      <w:pPr>
        <w:pStyle w:val="2f2"/>
      </w:pPr>
      <w:proofErr w:type="spellStart"/>
      <w:r w:rsidRPr="007D21CE">
        <w:t>hdfs</w:t>
      </w:r>
      <w:proofErr w:type="spellEnd"/>
      <w:r w:rsidRPr="007D21CE">
        <w:t xml:space="preserve"> </w:t>
      </w:r>
      <w:proofErr w:type="spellStart"/>
      <w:r w:rsidRPr="007D21CE">
        <w:t>dfs</w:t>
      </w:r>
      <w:proofErr w:type="spellEnd"/>
      <w:r w:rsidRPr="007D21CE">
        <w:t xml:space="preserve"> -</w:t>
      </w:r>
      <w:r w:rsidR="001A0830">
        <w:rPr>
          <w:rFonts w:hint="eastAsia"/>
        </w:rPr>
        <w:t>ls</w:t>
      </w:r>
      <w:r w:rsidRPr="007D21CE">
        <w:t xml:space="preserve"> /</w:t>
      </w:r>
    </w:p>
    <w:p w14:paraId="42047C46" w14:textId="3BDE1EC5" w:rsidR="001A0830" w:rsidRPr="007D21CE" w:rsidRDefault="001A0830" w:rsidP="00C52ED4">
      <w:pPr>
        <w:pStyle w:val="2f2"/>
      </w:pPr>
      <w:r>
        <w:rPr>
          <w:rFonts w:hint="eastAsia"/>
        </w:rPr>
        <w:t>效果如下。即完成了</w:t>
      </w:r>
      <w:r>
        <w:rPr>
          <w:rFonts w:hint="eastAsia"/>
        </w:rPr>
        <w:t>Hadoop</w:t>
      </w:r>
      <w:r>
        <w:rPr>
          <w:rFonts w:hint="eastAsia"/>
        </w:rPr>
        <w:t>集群的搭建</w:t>
      </w:r>
      <w:r w:rsidR="00C52ED4">
        <w:rPr>
          <w:rFonts w:hint="eastAsia"/>
        </w:rPr>
        <w:t>。</w:t>
      </w:r>
    </w:p>
    <w:p w14:paraId="5B87FE11" w14:textId="518B350A" w:rsidR="007D21CE" w:rsidRPr="007D21CE" w:rsidRDefault="001A0830" w:rsidP="00C52ED4">
      <w:pPr>
        <w:pStyle w:val="1e"/>
      </w:pPr>
      <w:r>
        <w:rPr>
          <w:noProof/>
        </w:rPr>
        <w:drawing>
          <wp:inline distT="0" distB="0" distL="0" distR="0" wp14:anchorId="647EA15D" wp14:editId="6144806E">
            <wp:extent cx="6120130" cy="1844040"/>
            <wp:effectExtent l="0" t="0" r="0" b="381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84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AADD1" w14:textId="77777777" w:rsidR="007D21CE" w:rsidRPr="007D21CE" w:rsidRDefault="007D21CE" w:rsidP="00F14EB4">
      <w:pPr>
        <w:pStyle w:val="3"/>
      </w:pPr>
      <w:bookmarkStart w:id="59" w:name="_Toc48670268"/>
      <w:bookmarkStart w:id="60" w:name="_Toc48729523"/>
      <w:bookmarkStart w:id="61" w:name="_Toc174952100"/>
      <w:r w:rsidRPr="007D21CE">
        <w:t>测试与</w:t>
      </w:r>
      <w:r w:rsidRPr="007D21CE">
        <w:t>OBS</w:t>
      </w:r>
      <w:r w:rsidRPr="007D21CE">
        <w:t>互联</w:t>
      </w:r>
      <w:bookmarkEnd w:id="59"/>
      <w:bookmarkEnd w:id="60"/>
      <w:bookmarkEnd w:id="61"/>
    </w:p>
    <w:p w14:paraId="7F5AE405" w14:textId="77777777" w:rsidR="007D21CE" w:rsidRPr="007D21CE" w:rsidRDefault="007D21CE" w:rsidP="00F14EB4">
      <w:pPr>
        <w:pStyle w:val="30"/>
      </w:pPr>
      <w:r w:rsidRPr="007D21CE">
        <w:t>在</w:t>
      </w:r>
      <w:r w:rsidRPr="007D21CE">
        <w:t>OBS</w:t>
      </w:r>
      <w:r w:rsidRPr="007D21CE">
        <w:t>上传文件</w:t>
      </w:r>
    </w:p>
    <w:p w14:paraId="5CEA7D64" w14:textId="77777777" w:rsidR="007D21CE" w:rsidRPr="007D21CE" w:rsidRDefault="007D21CE" w:rsidP="00C52ED4">
      <w:pPr>
        <w:pStyle w:val="1e"/>
      </w:pPr>
      <w:r w:rsidRPr="007D21CE">
        <w:rPr>
          <w:rFonts w:hint="eastAsia"/>
        </w:rPr>
        <w:t>进入</w:t>
      </w:r>
      <w:r w:rsidRPr="007D21CE">
        <w:rPr>
          <w:rFonts w:hint="eastAsia"/>
        </w:rPr>
        <w:t>OBS</w:t>
      </w:r>
      <w:r w:rsidRPr="007D21CE">
        <w:rPr>
          <w:rFonts w:hint="eastAsia"/>
        </w:rPr>
        <w:t>桶，选择“对象”上传文件</w:t>
      </w:r>
    </w:p>
    <w:p w14:paraId="2AD93C9F" w14:textId="3636164F" w:rsidR="007D21CE" w:rsidRPr="007D21CE" w:rsidRDefault="006513B1" w:rsidP="00C52ED4">
      <w:pPr>
        <w:pStyle w:val="1e"/>
      </w:pPr>
      <w:r>
        <w:rPr>
          <w:noProof/>
        </w:rPr>
        <w:lastRenderedPageBreak/>
        <w:drawing>
          <wp:inline distT="0" distB="0" distL="0" distR="0" wp14:anchorId="05FC18E7" wp14:editId="7F2B2BA3">
            <wp:extent cx="6120130" cy="261239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61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76AB0" w14:textId="7809307E" w:rsidR="007D21CE" w:rsidRPr="007D21CE" w:rsidRDefault="006513B1" w:rsidP="00C52ED4">
      <w:pPr>
        <w:pStyle w:val="1e"/>
      </w:pPr>
      <w:r>
        <w:rPr>
          <w:noProof/>
        </w:rPr>
        <w:drawing>
          <wp:inline distT="0" distB="0" distL="0" distR="0" wp14:anchorId="13965C78" wp14:editId="688AE9A9">
            <wp:extent cx="6120130" cy="2765425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6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89E5F" w14:textId="2F8422EB" w:rsidR="00780A3E" w:rsidRDefault="00780A3E" w:rsidP="00C52ED4">
      <w:pPr>
        <w:pStyle w:val="1e"/>
      </w:pPr>
      <w:r>
        <w:rPr>
          <w:rFonts w:hint="eastAsia"/>
        </w:rPr>
        <w:t>上传我们实验附件中的</w:t>
      </w:r>
      <w:r w:rsidR="00333454">
        <w:rPr>
          <w:rFonts w:hint="eastAsia"/>
        </w:rPr>
        <w:t>“</w:t>
      </w:r>
      <w:hyperlink w:anchor="_附录_实验数据Playerinfo" w:history="1">
        <w:r w:rsidRPr="00740F64">
          <w:rPr>
            <w:rStyle w:val="af"/>
          </w:rPr>
          <w:t>playerinfo</w:t>
        </w:r>
        <w:r w:rsidRPr="00740F64">
          <w:rPr>
            <w:rStyle w:val="af"/>
            <w:rFonts w:hint="eastAsia"/>
          </w:rPr>
          <w:t>.</w:t>
        </w:r>
        <w:r w:rsidRPr="00740F64">
          <w:rPr>
            <w:rStyle w:val="af"/>
          </w:rPr>
          <w:t>txt</w:t>
        </w:r>
      </w:hyperlink>
      <w:r w:rsidR="00333454">
        <w:rPr>
          <w:rFonts w:hint="eastAsia"/>
        </w:rPr>
        <w:t>“</w:t>
      </w:r>
      <w:r>
        <w:rPr>
          <w:rFonts w:hint="eastAsia"/>
        </w:rPr>
        <w:t>文件</w:t>
      </w:r>
      <w:r w:rsidR="00FD30B1">
        <w:rPr>
          <w:rFonts w:hint="eastAsia"/>
        </w:rPr>
        <w:t>到</w:t>
      </w:r>
      <w:r w:rsidR="00C52ED4">
        <w:t>OBS</w:t>
      </w:r>
      <w:r w:rsidR="00FD30B1">
        <w:rPr>
          <w:rFonts w:hint="eastAsia"/>
        </w:rPr>
        <w:t>桶中</w:t>
      </w:r>
    </w:p>
    <w:p w14:paraId="30C4D45B" w14:textId="2B0A6F9D" w:rsidR="007D21CE" w:rsidRDefault="00780A3E" w:rsidP="00C52ED4">
      <w:pPr>
        <w:pStyle w:val="1e"/>
      </w:pPr>
      <w:r>
        <w:rPr>
          <w:noProof/>
        </w:rPr>
        <w:drawing>
          <wp:inline distT="0" distB="0" distL="0" distR="0" wp14:anchorId="5D3E6C61" wp14:editId="19D8BE55">
            <wp:extent cx="6120130" cy="267208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67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EA773" w14:textId="6D402562" w:rsidR="006513B1" w:rsidRPr="007D21CE" w:rsidRDefault="0078647F" w:rsidP="00C52ED4">
      <w:pPr>
        <w:pStyle w:val="1e"/>
      </w:pPr>
      <w:r>
        <w:rPr>
          <w:noProof/>
        </w:rPr>
        <w:lastRenderedPageBreak/>
        <w:drawing>
          <wp:inline distT="0" distB="0" distL="0" distR="0" wp14:anchorId="50E70947" wp14:editId="5DFD1F37">
            <wp:extent cx="6120130" cy="252095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52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368A0" w14:textId="77777777" w:rsidR="007D21CE" w:rsidRPr="007D21CE" w:rsidRDefault="007D21CE" w:rsidP="00C52ED4">
      <w:pPr>
        <w:pStyle w:val="1e"/>
      </w:pPr>
      <w:r w:rsidRPr="007D21CE">
        <w:t>OBS</w:t>
      </w:r>
      <w:r w:rsidRPr="007D21CE">
        <w:t>文件上传成功</w:t>
      </w:r>
    </w:p>
    <w:p w14:paraId="25A17321" w14:textId="77777777" w:rsidR="007D21CE" w:rsidRPr="007D21CE" w:rsidRDefault="007D21CE" w:rsidP="00F14EB4">
      <w:pPr>
        <w:pStyle w:val="30"/>
      </w:pPr>
      <w:r w:rsidRPr="007D21CE">
        <w:t>执行</w:t>
      </w:r>
      <w:proofErr w:type="spellStart"/>
      <w:r w:rsidRPr="007D21CE">
        <w:t>hdfs</w:t>
      </w:r>
      <w:proofErr w:type="spellEnd"/>
      <w:r w:rsidRPr="007D21CE">
        <w:t>命令查看</w:t>
      </w:r>
      <w:r w:rsidRPr="007D21CE">
        <w:t>OBS</w:t>
      </w:r>
      <w:r w:rsidRPr="007D21CE">
        <w:t>文件</w:t>
      </w:r>
    </w:p>
    <w:p w14:paraId="116765D0" w14:textId="3726FF13" w:rsidR="006513B1" w:rsidRDefault="006513B1" w:rsidP="00C52ED4">
      <w:pPr>
        <w:pStyle w:val="2f2"/>
      </w:pPr>
      <w:r>
        <w:rPr>
          <w:rFonts w:hint="eastAsia"/>
        </w:rPr>
        <w:t>登录到</w:t>
      </w:r>
      <w:proofErr w:type="spellStart"/>
      <w:r>
        <w:rPr>
          <w:rFonts w:hint="eastAsia"/>
        </w:rPr>
        <w:t>ecs</w:t>
      </w:r>
      <w:proofErr w:type="spellEnd"/>
      <w:r>
        <w:rPr>
          <w:rFonts w:hint="eastAsia"/>
        </w:rPr>
        <w:t>机器</w:t>
      </w:r>
      <w:r>
        <w:t>ecs-xhr-test-000</w:t>
      </w:r>
      <w:r w:rsidRPr="007D21CE">
        <w:t>1</w:t>
      </w:r>
      <w:r>
        <w:rPr>
          <w:rFonts w:hint="eastAsia"/>
        </w:rPr>
        <w:t>执行如下命令：</w:t>
      </w:r>
    </w:p>
    <w:p w14:paraId="7BACD584" w14:textId="79957546" w:rsidR="008D4CE3" w:rsidRDefault="008D4CE3" w:rsidP="00C52ED4">
      <w:pPr>
        <w:pStyle w:val="2f2"/>
      </w:pPr>
      <w:proofErr w:type="spellStart"/>
      <w:r w:rsidRPr="007D21CE">
        <w:t>hdfs</w:t>
      </w:r>
      <w:proofErr w:type="spellEnd"/>
      <w:r w:rsidRPr="007D21CE">
        <w:t xml:space="preserve"> </w:t>
      </w:r>
      <w:proofErr w:type="spellStart"/>
      <w:r w:rsidRPr="007D21CE">
        <w:t>dfs</w:t>
      </w:r>
      <w:proofErr w:type="spellEnd"/>
      <w:r w:rsidRPr="007D21CE">
        <w:t xml:space="preserve"> -ls obs://</w:t>
      </w:r>
      <w:r w:rsidRPr="00B50E72">
        <w:rPr>
          <w:color w:val="FF0000"/>
        </w:rPr>
        <w:t>obs-</w:t>
      </w:r>
      <w:r w:rsidR="00F16571">
        <w:rPr>
          <w:rFonts w:hint="eastAsia"/>
          <w:color w:val="FF0000"/>
        </w:rPr>
        <w:t>wjx</w:t>
      </w:r>
      <w:r w:rsidRPr="00B50E72">
        <w:rPr>
          <w:color w:val="FF0000"/>
        </w:rPr>
        <w:t>-test</w:t>
      </w:r>
      <w:r w:rsidRPr="007D21CE">
        <w:t>/</w:t>
      </w:r>
    </w:p>
    <w:p w14:paraId="1E3EEE66" w14:textId="4C10ACD7" w:rsidR="007D21CE" w:rsidRPr="007D21CE" w:rsidRDefault="006513B1" w:rsidP="00C52ED4">
      <w:pPr>
        <w:pStyle w:val="1e"/>
      </w:pPr>
      <w:r>
        <w:rPr>
          <w:noProof/>
        </w:rPr>
        <w:drawing>
          <wp:inline distT="0" distB="0" distL="0" distR="0" wp14:anchorId="36C38A46" wp14:editId="268E5630">
            <wp:extent cx="6120130" cy="1567815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56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C80EA" w14:textId="7820A5A8" w:rsidR="007D21CE" w:rsidRPr="007D21CE" w:rsidRDefault="006513B1" w:rsidP="00C52ED4">
      <w:pPr>
        <w:pStyle w:val="1e"/>
      </w:pPr>
      <w:r>
        <w:rPr>
          <w:rFonts w:hint="eastAsia"/>
        </w:rPr>
        <w:t>如上图出现如上日志即表示</w:t>
      </w:r>
      <w:r w:rsidR="007D21CE" w:rsidRPr="007D21CE">
        <w:t>Hadoop</w:t>
      </w:r>
      <w:r w:rsidR="007D21CE" w:rsidRPr="007D21CE">
        <w:rPr>
          <w:rFonts w:hint="eastAsia"/>
        </w:rPr>
        <w:t>集群与</w:t>
      </w:r>
      <w:r w:rsidR="007D21CE" w:rsidRPr="007D21CE">
        <w:rPr>
          <w:rFonts w:hint="eastAsia"/>
        </w:rPr>
        <w:t>OBS</w:t>
      </w:r>
      <w:r w:rsidR="007D21CE" w:rsidRPr="007D21CE">
        <w:rPr>
          <w:rFonts w:hint="eastAsia"/>
        </w:rPr>
        <w:t>互联成功。</w:t>
      </w:r>
    </w:p>
    <w:p w14:paraId="64FA843F" w14:textId="380AE201" w:rsidR="007D21CE" w:rsidRPr="007D21CE" w:rsidRDefault="007D21CE" w:rsidP="00C52ED4">
      <w:pPr>
        <w:pStyle w:val="1e"/>
      </w:pPr>
      <w:r w:rsidRPr="007D21CE">
        <w:rPr>
          <w:rFonts w:hint="eastAsia"/>
        </w:rPr>
        <w:t>注：命令参数“</w:t>
      </w:r>
      <w:proofErr w:type="spellStart"/>
      <w:r w:rsidRPr="00B50E72">
        <w:rPr>
          <w:color w:val="FF0000"/>
        </w:rPr>
        <w:t>bigdatapro-obs</w:t>
      </w:r>
      <w:proofErr w:type="spellEnd"/>
      <w:r w:rsidRPr="007D21CE">
        <w:rPr>
          <w:rFonts w:hint="eastAsia"/>
        </w:rPr>
        <w:t>”</w:t>
      </w:r>
      <w:r w:rsidRPr="007D21CE">
        <w:t>需要根据实际情况修改</w:t>
      </w:r>
      <w:r w:rsidRPr="007D21CE">
        <w:rPr>
          <w:rFonts w:hint="eastAsia"/>
        </w:rPr>
        <w:t>，</w:t>
      </w:r>
      <w:r w:rsidRPr="007D21CE">
        <w:t>该参数为</w:t>
      </w:r>
      <w:r w:rsidR="00B50E72">
        <w:rPr>
          <w:rFonts w:hint="eastAsia"/>
        </w:rPr>
        <w:t>下图</w:t>
      </w:r>
      <w:r w:rsidR="00C52ED4">
        <w:t>OBS</w:t>
      </w:r>
      <w:r w:rsidRPr="007D21CE">
        <w:t>桶名</w:t>
      </w:r>
      <w:r w:rsidRPr="007D21CE">
        <w:rPr>
          <w:rFonts w:hint="eastAsia"/>
        </w:rPr>
        <w:t>。</w:t>
      </w:r>
    </w:p>
    <w:p w14:paraId="79B04CCF" w14:textId="73709100" w:rsidR="007D21CE" w:rsidRPr="007D21CE" w:rsidRDefault="00B50E72" w:rsidP="00C52ED4">
      <w:pPr>
        <w:pStyle w:val="1e"/>
      </w:pPr>
      <w:r>
        <w:rPr>
          <w:noProof/>
        </w:rPr>
        <w:drawing>
          <wp:inline distT="0" distB="0" distL="0" distR="0" wp14:anchorId="407790E1" wp14:editId="4306F0E0">
            <wp:extent cx="6120130" cy="261239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61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F9EED" w14:textId="77777777" w:rsidR="007D21CE" w:rsidRPr="007D21CE" w:rsidRDefault="007D21CE" w:rsidP="00C52ED4">
      <w:pPr>
        <w:pStyle w:val="1e"/>
      </w:pPr>
    </w:p>
    <w:p w14:paraId="49A5975B" w14:textId="77777777" w:rsidR="00F14EB4" w:rsidRDefault="00F14EB4" w:rsidP="00C52ED4">
      <w:pPr>
        <w:pStyle w:val="1e"/>
      </w:pPr>
    </w:p>
    <w:p w14:paraId="232D193D" w14:textId="77777777" w:rsidR="00F14EB4" w:rsidRPr="00F14EB4" w:rsidRDefault="00F14EB4" w:rsidP="00F14EB4">
      <w:pPr>
        <w:pStyle w:val="1"/>
      </w:pPr>
      <w:bookmarkStart w:id="62" w:name="_Toc48670269"/>
      <w:bookmarkStart w:id="63" w:name="_Toc48729524"/>
      <w:bookmarkStart w:id="64" w:name="_Toc174952101"/>
      <w:r w:rsidRPr="00F14EB4">
        <w:t>Spark</w:t>
      </w:r>
      <w:r w:rsidRPr="00F14EB4">
        <w:t>集群搭建</w:t>
      </w:r>
      <w:bookmarkEnd w:id="62"/>
      <w:bookmarkEnd w:id="63"/>
      <w:bookmarkEnd w:id="64"/>
    </w:p>
    <w:p w14:paraId="142DEBF7" w14:textId="77777777" w:rsidR="00F14EB4" w:rsidRPr="00F14EB4" w:rsidRDefault="00F14EB4" w:rsidP="00F14EB4">
      <w:pPr>
        <w:pStyle w:val="2"/>
      </w:pPr>
      <w:bookmarkStart w:id="65" w:name="_Toc48670270"/>
      <w:bookmarkStart w:id="66" w:name="_Toc48729525"/>
      <w:bookmarkStart w:id="67" w:name="_Toc174952102"/>
      <w:r w:rsidRPr="00F14EB4">
        <w:rPr>
          <w:rFonts w:hint="eastAsia"/>
        </w:rPr>
        <w:t>实验介绍</w:t>
      </w:r>
      <w:bookmarkEnd w:id="65"/>
      <w:bookmarkEnd w:id="66"/>
      <w:bookmarkEnd w:id="67"/>
    </w:p>
    <w:p w14:paraId="40C21C0D" w14:textId="77777777" w:rsidR="00F14EB4" w:rsidRPr="00F14EB4" w:rsidRDefault="00F14EB4" w:rsidP="00CB2313">
      <w:pPr>
        <w:pStyle w:val="3"/>
      </w:pPr>
      <w:bookmarkStart w:id="68" w:name="_Toc48670271"/>
      <w:bookmarkStart w:id="69" w:name="_Toc48729526"/>
      <w:bookmarkStart w:id="70" w:name="_Toc174952103"/>
      <w:r w:rsidRPr="00F14EB4">
        <w:t>关于本实验</w:t>
      </w:r>
      <w:bookmarkEnd w:id="68"/>
      <w:bookmarkEnd w:id="69"/>
      <w:bookmarkEnd w:id="70"/>
    </w:p>
    <w:p w14:paraId="71BAF6D6" w14:textId="77777777" w:rsidR="00F14EB4" w:rsidRPr="00F14EB4" w:rsidRDefault="00F14EB4" w:rsidP="00C52ED4">
      <w:pPr>
        <w:pStyle w:val="1e"/>
      </w:pPr>
      <w:r w:rsidRPr="00F14EB4">
        <w:rPr>
          <w:rFonts w:hint="eastAsia"/>
        </w:rPr>
        <w:t>本实验介绍安装</w:t>
      </w:r>
      <w:r w:rsidRPr="00F14EB4">
        <w:rPr>
          <w:rFonts w:hint="eastAsia"/>
        </w:rPr>
        <w:t>Spark</w:t>
      </w:r>
      <w:r w:rsidRPr="00F14EB4">
        <w:rPr>
          <w:rFonts w:hint="eastAsia"/>
        </w:rPr>
        <w:t>集群，并使</w:t>
      </w:r>
      <w:r w:rsidRPr="00F14EB4">
        <w:rPr>
          <w:rFonts w:hint="eastAsia"/>
        </w:rPr>
        <w:t>Spark</w:t>
      </w:r>
      <w:r w:rsidRPr="00F14EB4">
        <w:rPr>
          <w:rFonts w:hint="eastAsia"/>
        </w:rPr>
        <w:t>能够读取</w:t>
      </w:r>
      <w:r w:rsidRPr="00F14EB4">
        <w:rPr>
          <w:rFonts w:hint="eastAsia"/>
        </w:rPr>
        <w:t>OBS</w:t>
      </w:r>
      <w:r w:rsidRPr="00F14EB4">
        <w:rPr>
          <w:rFonts w:hint="eastAsia"/>
        </w:rPr>
        <w:t>数据，通过该实验使</w:t>
      </w:r>
      <w:r w:rsidRPr="00F14EB4">
        <w:rPr>
          <w:rFonts w:hint="eastAsia"/>
        </w:rPr>
        <w:t>Spark</w:t>
      </w:r>
      <w:r w:rsidRPr="00F14EB4">
        <w:rPr>
          <w:rFonts w:hint="eastAsia"/>
        </w:rPr>
        <w:t>集群能够实现存算分离，提高计算性能。</w:t>
      </w:r>
    </w:p>
    <w:p w14:paraId="2C9C60F6" w14:textId="77777777" w:rsidR="00F14EB4" w:rsidRPr="00F14EB4" w:rsidRDefault="00F14EB4" w:rsidP="00CB2313">
      <w:pPr>
        <w:pStyle w:val="3"/>
      </w:pPr>
      <w:bookmarkStart w:id="71" w:name="_Toc48670272"/>
      <w:bookmarkStart w:id="72" w:name="_Toc48729527"/>
      <w:bookmarkStart w:id="73" w:name="_Toc174952104"/>
      <w:r w:rsidRPr="00F14EB4">
        <w:rPr>
          <w:rFonts w:hint="eastAsia"/>
        </w:rPr>
        <w:t>实验目的</w:t>
      </w:r>
      <w:bookmarkEnd w:id="71"/>
      <w:bookmarkEnd w:id="72"/>
      <w:bookmarkEnd w:id="73"/>
    </w:p>
    <w:p w14:paraId="06408288" w14:textId="77777777" w:rsidR="00F14EB4" w:rsidRPr="00F14EB4" w:rsidRDefault="00F14EB4" w:rsidP="00CB2313">
      <w:pPr>
        <w:pStyle w:val="49"/>
      </w:pPr>
      <w:r w:rsidRPr="00F14EB4">
        <w:rPr>
          <w:rFonts w:hint="eastAsia"/>
        </w:rPr>
        <w:t>掌握</w:t>
      </w:r>
      <w:r w:rsidRPr="00F14EB4">
        <w:rPr>
          <w:rFonts w:hint="eastAsia"/>
        </w:rPr>
        <w:t>Spark</w:t>
      </w:r>
      <w:r w:rsidRPr="00F14EB4">
        <w:rPr>
          <w:rFonts w:hint="eastAsia"/>
        </w:rPr>
        <w:t>集群搭建</w:t>
      </w:r>
    </w:p>
    <w:p w14:paraId="73DC419E" w14:textId="77777777" w:rsidR="00F14EB4" w:rsidRPr="00F14EB4" w:rsidRDefault="00F14EB4" w:rsidP="00CB2313">
      <w:pPr>
        <w:pStyle w:val="49"/>
      </w:pPr>
      <w:r w:rsidRPr="00F14EB4">
        <w:t>掌握</w:t>
      </w:r>
      <w:r w:rsidRPr="00F14EB4">
        <w:t>Spark</w:t>
      </w:r>
      <w:r w:rsidRPr="00F14EB4">
        <w:t>集群与</w:t>
      </w:r>
      <w:r w:rsidRPr="00F14EB4">
        <w:t>OBS</w:t>
      </w:r>
      <w:r w:rsidRPr="00F14EB4">
        <w:t>互联</w:t>
      </w:r>
      <w:r w:rsidRPr="00F14EB4">
        <w:rPr>
          <w:rFonts w:hint="eastAsia"/>
        </w:rPr>
        <w:t>，</w:t>
      </w:r>
      <w:r w:rsidRPr="00F14EB4">
        <w:t>实现存算分离</w:t>
      </w:r>
    </w:p>
    <w:p w14:paraId="63CE3CAA" w14:textId="77777777" w:rsidR="00F14EB4" w:rsidRPr="00F14EB4" w:rsidRDefault="00F14EB4" w:rsidP="00CB2313">
      <w:pPr>
        <w:pStyle w:val="2"/>
      </w:pPr>
      <w:bookmarkStart w:id="74" w:name="_Toc48670273"/>
      <w:bookmarkStart w:id="75" w:name="_Toc48729528"/>
      <w:bookmarkStart w:id="76" w:name="_Toc174952105"/>
      <w:r w:rsidRPr="00F14EB4">
        <w:rPr>
          <w:rFonts w:hint="eastAsia"/>
        </w:rPr>
        <w:t>Spark</w:t>
      </w:r>
      <w:r w:rsidRPr="00F14EB4">
        <w:rPr>
          <w:rFonts w:hint="eastAsia"/>
        </w:rPr>
        <w:t>集群存算分离</w:t>
      </w:r>
      <w:bookmarkEnd w:id="74"/>
      <w:bookmarkEnd w:id="75"/>
      <w:bookmarkEnd w:id="76"/>
    </w:p>
    <w:p w14:paraId="79FA1FBE" w14:textId="77777777" w:rsidR="00F14EB4" w:rsidRPr="00F14EB4" w:rsidRDefault="00F14EB4" w:rsidP="00CB2313">
      <w:pPr>
        <w:pStyle w:val="3"/>
      </w:pPr>
      <w:bookmarkStart w:id="77" w:name="_Toc48670274"/>
      <w:bookmarkStart w:id="78" w:name="_Toc48729529"/>
      <w:bookmarkStart w:id="79" w:name="_Toc174952106"/>
      <w:r w:rsidRPr="00F14EB4">
        <w:rPr>
          <w:rFonts w:hint="eastAsia"/>
        </w:rPr>
        <w:t>搭建</w:t>
      </w:r>
      <w:r w:rsidRPr="00F14EB4">
        <w:rPr>
          <w:rFonts w:hint="eastAsia"/>
        </w:rPr>
        <w:t>Spark</w:t>
      </w:r>
      <w:r w:rsidRPr="00F14EB4">
        <w:rPr>
          <w:rFonts w:hint="eastAsia"/>
        </w:rPr>
        <w:t>集群</w:t>
      </w:r>
      <w:bookmarkEnd w:id="77"/>
      <w:bookmarkEnd w:id="78"/>
      <w:bookmarkEnd w:id="79"/>
    </w:p>
    <w:p w14:paraId="0BA0C200" w14:textId="77777777" w:rsidR="00F14EB4" w:rsidRPr="00F14EB4" w:rsidRDefault="00F14EB4" w:rsidP="00CB2313">
      <w:pPr>
        <w:pStyle w:val="30"/>
      </w:pPr>
      <w:r w:rsidRPr="00F14EB4">
        <w:rPr>
          <w:rFonts w:hint="eastAsia"/>
        </w:rPr>
        <w:t>获取</w:t>
      </w:r>
      <w:r w:rsidRPr="00F14EB4">
        <w:rPr>
          <w:rFonts w:hint="eastAsia"/>
        </w:rPr>
        <w:t>spark</w:t>
      </w:r>
      <w:r w:rsidRPr="00F14EB4">
        <w:rPr>
          <w:rFonts w:hint="eastAsia"/>
        </w:rPr>
        <w:t>安装包</w:t>
      </w:r>
    </w:p>
    <w:p w14:paraId="313F24C9" w14:textId="35CE089C" w:rsidR="00F14EB4" w:rsidRPr="00F14EB4" w:rsidRDefault="001A6814" w:rsidP="00C52ED4">
      <w:pPr>
        <w:pStyle w:val="1e"/>
      </w:pPr>
      <w:r>
        <w:rPr>
          <w:rFonts w:hint="eastAsia"/>
        </w:rPr>
        <w:t>ecs-xhr-test-000</w:t>
      </w:r>
      <w:r w:rsidR="00F14EB4" w:rsidRPr="00F14EB4">
        <w:t>1</w:t>
      </w:r>
      <w:r w:rsidR="00F14EB4" w:rsidRPr="00F14EB4">
        <w:t>节点</w:t>
      </w:r>
      <w:r w:rsidR="00F14EB4" w:rsidRPr="00F14EB4">
        <w:rPr>
          <w:rFonts w:hint="eastAsia"/>
        </w:rPr>
        <w:t>下载</w:t>
      </w:r>
      <w:r w:rsidR="00F14EB4" w:rsidRPr="00F14EB4">
        <w:rPr>
          <w:rFonts w:hint="eastAsia"/>
        </w:rPr>
        <w:t>S</w:t>
      </w:r>
      <w:r w:rsidR="00F14EB4" w:rsidRPr="00F14EB4">
        <w:t>park</w:t>
      </w:r>
      <w:r w:rsidR="00F14EB4" w:rsidRPr="00F14EB4">
        <w:t>安装包</w:t>
      </w:r>
    </w:p>
    <w:p w14:paraId="5E7301FE" w14:textId="14C735F9" w:rsidR="00F14EB4" w:rsidRPr="00F14EB4" w:rsidRDefault="00F14EB4" w:rsidP="00C52ED4">
      <w:pPr>
        <w:pStyle w:val="2f2"/>
      </w:pPr>
      <w:r w:rsidRPr="00F14EB4">
        <w:t>cd /</w:t>
      </w:r>
      <w:r w:rsidR="006C02AC">
        <w:rPr>
          <w:rFonts w:hint="eastAsia"/>
        </w:rPr>
        <w:t>opt</w:t>
      </w:r>
    </w:p>
    <w:p w14:paraId="7B50EB7E" w14:textId="0527CEFC" w:rsidR="00074FB8" w:rsidRDefault="00F14EB4" w:rsidP="00C52ED4">
      <w:pPr>
        <w:pStyle w:val="2f2"/>
        <w:rPr>
          <w:rStyle w:val="af"/>
        </w:rPr>
      </w:pPr>
      <w:proofErr w:type="spellStart"/>
      <w:r w:rsidRPr="00F14EB4">
        <w:t>wget</w:t>
      </w:r>
      <w:proofErr w:type="spellEnd"/>
      <w:r w:rsidRPr="00F14EB4">
        <w:t xml:space="preserve"> </w:t>
      </w:r>
      <w:r w:rsidR="00F7793C" w:rsidRPr="00F7793C">
        <w:t>https://archive.apache.org/dist/spark/spark-2.3.3/spark-2.3.3-bin-without-hadoop.tgz</w:t>
      </w:r>
    </w:p>
    <w:p w14:paraId="1B92EE80" w14:textId="77777777" w:rsidR="00F14EB4" w:rsidRPr="00F14EB4" w:rsidRDefault="00F14EB4" w:rsidP="00CB2313">
      <w:pPr>
        <w:pStyle w:val="30"/>
      </w:pPr>
      <w:r w:rsidRPr="00F14EB4">
        <w:rPr>
          <w:rFonts w:hint="eastAsia"/>
        </w:rPr>
        <w:t>解压</w:t>
      </w:r>
      <w:r w:rsidRPr="00F14EB4">
        <w:t>spark</w:t>
      </w:r>
      <w:r w:rsidRPr="00F14EB4">
        <w:t>安装包</w:t>
      </w:r>
    </w:p>
    <w:p w14:paraId="6ED455CD" w14:textId="284487C6" w:rsidR="00F14EB4" w:rsidRPr="00F14EB4" w:rsidRDefault="001A6814" w:rsidP="00C52ED4">
      <w:pPr>
        <w:pStyle w:val="1e"/>
      </w:pPr>
      <w:r>
        <w:t>ecs-xhr-test-000</w:t>
      </w:r>
      <w:r w:rsidR="00F14EB4" w:rsidRPr="00F14EB4">
        <w:t>1</w:t>
      </w:r>
      <w:r w:rsidR="00F14EB4" w:rsidRPr="00F14EB4">
        <w:t>节点执行下列命令</w:t>
      </w:r>
      <w:r w:rsidR="00F14EB4" w:rsidRPr="00F14EB4">
        <w:rPr>
          <w:rFonts w:hint="eastAsia"/>
        </w:rPr>
        <w:t>：</w:t>
      </w:r>
    </w:p>
    <w:p w14:paraId="270D3369" w14:textId="3B3870F5" w:rsidR="00F14EB4" w:rsidRPr="00F14EB4" w:rsidRDefault="00F14EB4" w:rsidP="00C52ED4">
      <w:pPr>
        <w:pStyle w:val="1e"/>
      </w:pPr>
      <w:r w:rsidRPr="00F14EB4">
        <w:t>到</w:t>
      </w:r>
      <w:r w:rsidRPr="00F14EB4">
        <w:rPr>
          <w:rFonts w:hint="eastAsia"/>
        </w:rPr>
        <w:t>/</w:t>
      </w:r>
      <w:r w:rsidR="00A82AD1">
        <w:rPr>
          <w:rFonts w:hint="eastAsia"/>
        </w:rPr>
        <w:t>opt</w:t>
      </w:r>
      <w:r w:rsidRPr="00F14EB4">
        <w:t>目录下</w:t>
      </w:r>
    </w:p>
    <w:p w14:paraId="407A0D79" w14:textId="5D89F361" w:rsidR="00F14EB4" w:rsidRPr="00F14EB4" w:rsidRDefault="00F14EB4" w:rsidP="00C52ED4">
      <w:pPr>
        <w:pStyle w:val="2f2"/>
      </w:pPr>
      <w:r w:rsidRPr="00F14EB4">
        <w:t>cd /</w:t>
      </w:r>
      <w:r w:rsidR="00336759">
        <w:t>opt</w:t>
      </w:r>
    </w:p>
    <w:p w14:paraId="2563BBFE" w14:textId="77777777" w:rsidR="00F14EB4" w:rsidRPr="00F14EB4" w:rsidRDefault="00F14EB4" w:rsidP="00C52ED4">
      <w:pPr>
        <w:pStyle w:val="1e"/>
      </w:pPr>
      <w:r w:rsidRPr="00F14EB4">
        <w:rPr>
          <w:rFonts w:hint="eastAsia"/>
        </w:rPr>
        <w:t>解压安装包</w:t>
      </w:r>
    </w:p>
    <w:p w14:paraId="7E2FBB5D" w14:textId="0FEE258C" w:rsidR="00F14EB4" w:rsidRPr="00F14EB4" w:rsidRDefault="00F14EB4" w:rsidP="00C52ED4">
      <w:pPr>
        <w:pStyle w:val="2f2"/>
      </w:pPr>
      <w:r w:rsidRPr="00F14EB4">
        <w:rPr>
          <w:rFonts w:hint="eastAsia"/>
        </w:rPr>
        <w:t>tar</w:t>
      </w:r>
      <w:r w:rsidRPr="00F14EB4">
        <w:t xml:space="preserve"> -</w:t>
      </w:r>
      <w:proofErr w:type="spellStart"/>
      <w:r w:rsidRPr="00F14EB4">
        <w:t>zxvf</w:t>
      </w:r>
      <w:proofErr w:type="spellEnd"/>
      <w:r w:rsidR="00A82AD1">
        <w:t xml:space="preserve"> </w:t>
      </w:r>
      <w:r w:rsidR="00A82AD1" w:rsidRPr="00F7793C">
        <w:t>spark-2.3.3-bin-without-hadoop.tgz</w:t>
      </w:r>
    </w:p>
    <w:p w14:paraId="0833D28E" w14:textId="37DF8DBC" w:rsidR="00F14EB4" w:rsidRPr="00F14EB4" w:rsidRDefault="00F14EB4" w:rsidP="00C52ED4">
      <w:pPr>
        <w:pStyle w:val="2f2"/>
      </w:pPr>
      <w:r w:rsidRPr="00F14EB4">
        <w:t>mv spark-2.3.</w:t>
      </w:r>
      <w:r w:rsidR="00F648C2">
        <w:t>3</w:t>
      </w:r>
      <w:r w:rsidRPr="00F14EB4">
        <w:t>-bin-without-hadoop spark-2.3.</w:t>
      </w:r>
      <w:r w:rsidR="00F648C2">
        <w:t>3</w:t>
      </w:r>
    </w:p>
    <w:p w14:paraId="47213720" w14:textId="77777777" w:rsidR="00F14EB4" w:rsidRPr="00F14EB4" w:rsidRDefault="00F14EB4" w:rsidP="00CB2313">
      <w:pPr>
        <w:pStyle w:val="30"/>
      </w:pPr>
      <w:r w:rsidRPr="00F14EB4">
        <w:lastRenderedPageBreak/>
        <w:t>配置</w:t>
      </w:r>
      <w:r w:rsidRPr="00F14EB4">
        <w:t>spark jar</w:t>
      </w:r>
      <w:r w:rsidRPr="00F14EB4">
        <w:t>包</w:t>
      </w:r>
    </w:p>
    <w:p w14:paraId="76B7A6C5" w14:textId="5799158C" w:rsidR="00F14EB4" w:rsidRDefault="00F14EB4" w:rsidP="00C52ED4">
      <w:pPr>
        <w:pStyle w:val="1e"/>
      </w:pPr>
      <w:r w:rsidRPr="00F14EB4">
        <w:t>在</w:t>
      </w:r>
      <w:r w:rsidR="001A6814">
        <w:rPr>
          <w:rFonts w:hint="eastAsia"/>
        </w:rPr>
        <w:t>ecs-xhr-test-000</w:t>
      </w:r>
      <w:r w:rsidRPr="00F14EB4">
        <w:rPr>
          <w:rFonts w:hint="eastAsia"/>
        </w:rPr>
        <w:t>1</w:t>
      </w:r>
      <w:r w:rsidRPr="00F14EB4">
        <w:t>节点</w:t>
      </w:r>
      <w:r w:rsidRPr="00F14EB4">
        <w:rPr>
          <w:rFonts w:hint="eastAsia"/>
        </w:rPr>
        <w:t>，</w:t>
      </w:r>
      <w:r w:rsidRPr="00F14EB4">
        <w:t>复制</w:t>
      </w:r>
      <w:r w:rsidRPr="00F14EB4">
        <w:t>jar</w:t>
      </w:r>
      <w:r w:rsidRPr="00F14EB4">
        <w:t>包到</w:t>
      </w:r>
      <w:r w:rsidRPr="00F14EB4">
        <w:t>spark</w:t>
      </w:r>
      <w:r w:rsidRPr="00F14EB4">
        <w:rPr>
          <w:rFonts w:hint="eastAsia"/>
        </w:rPr>
        <w:t>/</w:t>
      </w:r>
      <w:r w:rsidRPr="00F14EB4">
        <w:t>jar</w:t>
      </w:r>
      <w:r w:rsidRPr="00F14EB4">
        <w:t>下</w:t>
      </w:r>
    </w:p>
    <w:p w14:paraId="053DF72D" w14:textId="3E14F77E" w:rsidR="00F648C2" w:rsidRPr="00F14EB4" w:rsidRDefault="00F648C2" w:rsidP="00C52ED4">
      <w:pPr>
        <w:pStyle w:val="2f2"/>
      </w:pPr>
      <w:r>
        <w:rPr>
          <w:shd w:val="clear" w:color="auto" w:fill="FFFFFF"/>
        </w:rPr>
        <w:t xml:space="preserve">cp /opt/hadoop-huaweicloud-3.1.1-hw-54.0.jar </w:t>
      </w:r>
      <w:r w:rsidRPr="00F14EB4">
        <w:t>/</w:t>
      </w:r>
      <w:r>
        <w:t>opt</w:t>
      </w:r>
      <w:r w:rsidRPr="00F14EB4">
        <w:t>/spark-2.3.</w:t>
      </w:r>
      <w:r w:rsidR="004A0C8C">
        <w:t>3</w:t>
      </w:r>
      <w:r w:rsidRPr="00F14EB4">
        <w:t>/jars/</w:t>
      </w:r>
    </w:p>
    <w:p w14:paraId="7E85CF32" w14:textId="3EC13898" w:rsidR="00F14EB4" w:rsidRPr="00F14EB4" w:rsidRDefault="00F14EB4" w:rsidP="00C52ED4">
      <w:pPr>
        <w:pStyle w:val="2f2"/>
      </w:pPr>
      <w:r w:rsidRPr="00F14EB4">
        <w:t>cp /</w:t>
      </w:r>
      <w:r w:rsidR="00F648C2">
        <w:t>opt</w:t>
      </w:r>
      <w:r w:rsidRPr="00F14EB4">
        <w:t>/hadoop-</w:t>
      </w:r>
      <w:r w:rsidR="00F648C2">
        <w:rPr>
          <w:rFonts w:ascii="Helvetica" w:hAnsi="Helvetica"/>
          <w:color w:val="191919"/>
          <w:shd w:val="clear" w:color="auto" w:fill="FFFFFF"/>
        </w:rPr>
        <w:t>3.1.1</w:t>
      </w:r>
      <w:r w:rsidRPr="00F14EB4">
        <w:t>/share/</w:t>
      </w:r>
      <w:proofErr w:type="spellStart"/>
      <w:r w:rsidRPr="00F14EB4">
        <w:t>hadoop</w:t>
      </w:r>
      <w:proofErr w:type="spellEnd"/>
      <w:r w:rsidRPr="00F14EB4">
        <w:t>/common/lib/snappy-java-1.0.</w:t>
      </w:r>
      <w:r w:rsidR="00F648C2">
        <w:t>5</w:t>
      </w:r>
      <w:r w:rsidRPr="00F14EB4">
        <w:t>.jar /</w:t>
      </w:r>
      <w:r w:rsidR="00F648C2">
        <w:t>opt</w:t>
      </w:r>
      <w:r w:rsidRPr="00F14EB4">
        <w:t>/spark-2.3.</w:t>
      </w:r>
      <w:r w:rsidR="00F648C2">
        <w:t>3</w:t>
      </w:r>
      <w:r w:rsidRPr="00F14EB4">
        <w:t>/jars/</w:t>
      </w:r>
    </w:p>
    <w:p w14:paraId="6E6AA646" w14:textId="77777777" w:rsidR="00F14EB4" w:rsidRPr="00F14EB4" w:rsidRDefault="00F14EB4" w:rsidP="00CB2313">
      <w:pPr>
        <w:pStyle w:val="30"/>
      </w:pPr>
      <w:r w:rsidRPr="00F14EB4">
        <w:rPr>
          <w:rFonts w:hint="eastAsia"/>
        </w:rPr>
        <w:t>配置</w:t>
      </w:r>
      <w:r w:rsidRPr="00F14EB4">
        <w:rPr>
          <w:rFonts w:hint="eastAsia"/>
        </w:rPr>
        <w:t>spark</w:t>
      </w:r>
      <w:r w:rsidRPr="00F14EB4">
        <w:rPr>
          <w:rFonts w:hint="eastAsia"/>
        </w:rPr>
        <w:t>配置文件</w:t>
      </w:r>
    </w:p>
    <w:p w14:paraId="0C79C80A" w14:textId="76A38875" w:rsidR="00F14EB4" w:rsidRPr="00F14EB4" w:rsidRDefault="001A6814" w:rsidP="00C52ED4">
      <w:pPr>
        <w:pStyle w:val="1e"/>
      </w:pPr>
      <w:r>
        <w:t>ecs-xhr-test-000</w:t>
      </w:r>
      <w:r w:rsidR="00F14EB4" w:rsidRPr="00F14EB4">
        <w:t>1</w:t>
      </w:r>
      <w:r w:rsidR="00F14EB4" w:rsidRPr="00F14EB4">
        <w:t>节点执行下列命令：</w:t>
      </w:r>
    </w:p>
    <w:p w14:paraId="77790E2F" w14:textId="3C859EC0" w:rsidR="00F14EB4" w:rsidRPr="00F14EB4" w:rsidRDefault="00F14EB4" w:rsidP="00C52ED4">
      <w:pPr>
        <w:pStyle w:val="2f2"/>
      </w:pPr>
      <w:r w:rsidRPr="00F14EB4">
        <w:t xml:space="preserve">mv </w:t>
      </w:r>
      <w:r w:rsidR="00F52F93" w:rsidRPr="00F14EB4">
        <w:t>/</w:t>
      </w:r>
      <w:r w:rsidR="00F52F93">
        <w:t>opt</w:t>
      </w:r>
      <w:r w:rsidR="00F52F93" w:rsidRPr="00F14EB4">
        <w:t>/spark-2.3.</w:t>
      </w:r>
      <w:r w:rsidR="00F52F93">
        <w:t>3</w:t>
      </w:r>
      <w:r w:rsidR="00F52F93" w:rsidRPr="00F14EB4">
        <w:t>/conf/</w:t>
      </w:r>
      <w:r w:rsidRPr="00F14EB4">
        <w:t>spark-</w:t>
      </w:r>
      <w:proofErr w:type="spellStart"/>
      <w:r w:rsidRPr="00F14EB4">
        <w:t>env.sh.template</w:t>
      </w:r>
      <w:proofErr w:type="spellEnd"/>
      <w:r w:rsidR="00F52F93" w:rsidRPr="00F14EB4">
        <w:t xml:space="preserve"> /</w:t>
      </w:r>
      <w:r w:rsidR="00F52F93">
        <w:t>opt</w:t>
      </w:r>
      <w:r w:rsidR="00F52F93" w:rsidRPr="00F14EB4">
        <w:t>/spark-2.3.</w:t>
      </w:r>
      <w:r w:rsidR="00F52F93">
        <w:t>3</w:t>
      </w:r>
      <w:r w:rsidR="00F52F93" w:rsidRPr="00F14EB4">
        <w:t>/conf/</w:t>
      </w:r>
      <w:r w:rsidRPr="00F14EB4">
        <w:t>spark-env.sh</w:t>
      </w:r>
    </w:p>
    <w:p w14:paraId="7A2225EB" w14:textId="6D27FDDE" w:rsidR="00F14EB4" w:rsidRPr="00F14EB4" w:rsidRDefault="00F14EB4" w:rsidP="00C52ED4">
      <w:pPr>
        <w:pStyle w:val="2f2"/>
      </w:pPr>
      <w:r w:rsidRPr="00F14EB4">
        <w:t xml:space="preserve">vim </w:t>
      </w:r>
      <w:r w:rsidR="00F52F93" w:rsidRPr="00F14EB4">
        <w:t>/</w:t>
      </w:r>
      <w:r w:rsidR="00F52F93">
        <w:t>opt</w:t>
      </w:r>
      <w:r w:rsidR="00F52F93" w:rsidRPr="00F14EB4">
        <w:t>/spark-2.3.</w:t>
      </w:r>
      <w:r w:rsidR="00F52F93">
        <w:t>3</w:t>
      </w:r>
      <w:r w:rsidR="00F52F93" w:rsidRPr="00F14EB4">
        <w:t>/conf/</w:t>
      </w:r>
      <w:r w:rsidRPr="00F14EB4">
        <w:t>spark-env.sh</w:t>
      </w:r>
    </w:p>
    <w:p w14:paraId="0B15AA86" w14:textId="77777777" w:rsidR="00F14EB4" w:rsidRPr="00F14EB4" w:rsidRDefault="00F14EB4" w:rsidP="00C52ED4">
      <w:pPr>
        <w:pStyle w:val="1e"/>
      </w:pPr>
      <w:r w:rsidRPr="00F14EB4">
        <w:t>文件末尾添加如下内容</w:t>
      </w:r>
      <w:r w:rsidRPr="00F14EB4">
        <w:rPr>
          <w:rFonts w:hint="eastAsia"/>
        </w:rPr>
        <w:t>：</w:t>
      </w:r>
    </w:p>
    <w:p w14:paraId="593B9DC9" w14:textId="77777777" w:rsidR="00F14EB4" w:rsidRPr="00F14EB4" w:rsidRDefault="00F14EB4" w:rsidP="00C52ED4">
      <w:pPr>
        <w:pStyle w:val="2f2"/>
      </w:pPr>
      <w:r w:rsidRPr="00F14EB4">
        <w:t>export JAVA_HOME=/usr/lib/jvm/java-1.8.0-openjdk-1.8.0.232.b09-0.el7_</w:t>
      </w:r>
      <w:proofErr w:type="gramStart"/>
      <w:r w:rsidRPr="00F14EB4">
        <w:t>7.aarch</w:t>
      </w:r>
      <w:proofErr w:type="gramEnd"/>
      <w:r w:rsidRPr="00F14EB4">
        <w:t>64</w:t>
      </w:r>
    </w:p>
    <w:p w14:paraId="5F211051" w14:textId="6484D622" w:rsidR="00F14EB4" w:rsidRPr="00F14EB4" w:rsidRDefault="00F14EB4" w:rsidP="00C52ED4">
      <w:pPr>
        <w:pStyle w:val="2f2"/>
      </w:pPr>
      <w:r w:rsidRPr="00F14EB4">
        <w:t>export SCALA_HOME=/</w:t>
      </w:r>
      <w:r w:rsidR="00DD65BF">
        <w:t>opt</w:t>
      </w:r>
      <w:r w:rsidRPr="00F14EB4">
        <w:t>/spark-2.3.</w:t>
      </w:r>
      <w:r w:rsidR="00DD65BF">
        <w:t>3</w:t>
      </w:r>
      <w:r w:rsidRPr="00F14EB4">
        <w:t>/examples/</w:t>
      </w:r>
      <w:proofErr w:type="spellStart"/>
      <w:r w:rsidRPr="00F14EB4">
        <w:t>src</w:t>
      </w:r>
      <w:proofErr w:type="spellEnd"/>
      <w:r w:rsidRPr="00F14EB4">
        <w:t>/main/</w:t>
      </w:r>
      <w:proofErr w:type="spellStart"/>
      <w:r w:rsidRPr="00F14EB4">
        <w:t>scala</w:t>
      </w:r>
      <w:proofErr w:type="spellEnd"/>
    </w:p>
    <w:p w14:paraId="127BEDA3" w14:textId="5717C937" w:rsidR="00F14EB4" w:rsidRPr="00F14EB4" w:rsidRDefault="00F14EB4" w:rsidP="00C52ED4">
      <w:pPr>
        <w:pStyle w:val="2f2"/>
      </w:pPr>
      <w:r w:rsidRPr="00F14EB4">
        <w:t>export HADOOP_HOME=/</w:t>
      </w:r>
      <w:r w:rsidR="00DD65BF">
        <w:t>opt</w:t>
      </w:r>
      <w:r w:rsidRPr="00F14EB4">
        <w:t>/hadoop-</w:t>
      </w:r>
      <w:r w:rsidR="00DD65BF" w:rsidRPr="00DD65BF">
        <w:t>3.1.1</w:t>
      </w:r>
    </w:p>
    <w:p w14:paraId="37584382" w14:textId="37186A74" w:rsidR="00F14EB4" w:rsidRPr="00F14EB4" w:rsidRDefault="00F14EB4" w:rsidP="00C52ED4">
      <w:pPr>
        <w:pStyle w:val="2f2"/>
      </w:pPr>
      <w:r w:rsidRPr="00F14EB4">
        <w:t>export HADOOP_CONF_DIR=/</w:t>
      </w:r>
      <w:r w:rsidR="00DD65BF">
        <w:t>opt</w:t>
      </w:r>
      <w:r w:rsidRPr="00F14EB4">
        <w:t>/hadoop-</w:t>
      </w:r>
      <w:r w:rsidR="00DD65BF" w:rsidRPr="00DD65BF">
        <w:t>3.1.1</w:t>
      </w:r>
      <w:r w:rsidRPr="00F14EB4">
        <w:t>/</w:t>
      </w:r>
      <w:proofErr w:type="spellStart"/>
      <w:r w:rsidRPr="00F14EB4">
        <w:t>etc</w:t>
      </w:r>
      <w:proofErr w:type="spellEnd"/>
      <w:r w:rsidRPr="00F14EB4">
        <w:t>/</w:t>
      </w:r>
      <w:proofErr w:type="spellStart"/>
      <w:r w:rsidRPr="00F14EB4">
        <w:t>hadoop</w:t>
      </w:r>
      <w:proofErr w:type="spellEnd"/>
    </w:p>
    <w:p w14:paraId="50229C08" w14:textId="1EAF675B" w:rsidR="00F14EB4" w:rsidRPr="00F14EB4" w:rsidRDefault="00F14EB4" w:rsidP="00C52ED4">
      <w:pPr>
        <w:pStyle w:val="2f2"/>
      </w:pPr>
      <w:r w:rsidRPr="00F14EB4">
        <w:t>export SPARK_HOME=/</w:t>
      </w:r>
      <w:r w:rsidR="00DD65BF">
        <w:t>opt</w:t>
      </w:r>
      <w:r w:rsidRPr="00F14EB4">
        <w:t>/spark-2.3.</w:t>
      </w:r>
      <w:r w:rsidR="00DD65BF">
        <w:t>3</w:t>
      </w:r>
    </w:p>
    <w:p w14:paraId="5AC8B586" w14:textId="1751E4E5" w:rsidR="00F14EB4" w:rsidRPr="00F14EB4" w:rsidRDefault="00F14EB4" w:rsidP="00C52ED4">
      <w:pPr>
        <w:pStyle w:val="2f2"/>
      </w:pPr>
      <w:r w:rsidRPr="00F14EB4">
        <w:t>export SPARK_DIST_CLASSPATH=$(/</w:t>
      </w:r>
      <w:r w:rsidR="00BE2CDA">
        <w:t>opt</w:t>
      </w:r>
      <w:r w:rsidRPr="00F14EB4">
        <w:t>/hadoop-</w:t>
      </w:r>
      <w:r w:rsidR="00DD65BF" w:rsidRPr="00DD65BF">
        <w:t>3.1.1</w:t>
      </w:r>
      <w:r w:rsidRPr="00F14EB4">
        <w:t>/bin/</w:t>
      </w:r>
      <w:proofErr w:type="spellStart"/>
      <w:r w:rsidRPr="00F14EB4">
        <w:t>hadoop</w:t>
      </w:r>
      <w:proofErr w:type="spellEnd"/>
      <w:r w:rsidRPr="00F14EB4">
        <w:t xml:space="preserve"> </w:t>
      </w:r>
      <w:proofErr w:type="spellStart"/>
      <w:r w:rsidRPr="00F14EB4">
        <w:t>classpath</w:t>
      </w:r>
      <w:proofErr w:type="spellEnd"/>
      <w:r w:rsidRPr="00F14EB4">
        <w:t>)</w:t>
      </w:r>
    </w:p>
    <w:p w14:paraId="60E8AE9E" w14:textId="77777777" w:rsidR="00F14EB4" w:rsidRPr="00F14EB4" w:rsidRDefault="00F14EB4" w:rsidP="00CB2313">
      <w:pPr>
        <w:pStyle w:val="30"/>
      </w:pPr>
      <w:r w:rsidRPr="00F14EB4">
        <w:t>分发</w:t>
      </w:r>
      <w:r w:rsidRPr="00F14EB4">
        <w:t>Spark</w:t>
      </w:r>
    </w:p>
    <w:p w14:paraId="597FD48A" w14:textId="583FD5DC" w:rsidR="00F14EB4" w:rsidRPr="00F14EB4" w:rsidRDefault="001A6814" w:rsidP="00C52ED4">
      <w:pPr>
        <w:pStyle w:val="1e"/>
      </w:pPr>
      <w:r>
        <w:rPr>
          <w:rFonts w:hint="eastAsia"/>
        </w:rPr>
        <w:t>ecs-xhr-test-000</w:t>
      </w:r>
      <w:r w:rsidR="00F14EB4" w:rsidRPr="00F14EB4">
        <w:rPr>
          <w:rFonts w:hint="eastAsia"/>
        </w:rPr>
        <w:t>1</w:t>
      </w:r>
      <w:r w:rsidR="00F14EB4" w:rsidRPr="00F14EB4">
        <w:rPr>
          <w:rFonts w:hint="eastAsia"/>
        </w:rPr>
        <w:t>节点</w:t>
      </w:r>
      <w:r w:rsidR="00F14EB4" w:rsidRPr="00F14EB4">
        <w:t>执行下列命令</w:t>
      </w:r>
      <w:r w:rsidR="00F14EB4" w:rsidRPr="00F14EB4">
        <w:rPr>
          <w:rFonts w:hint="eastAsia"/>
        </w:rPr>
        <w:t>：</w:t>
      </w:r>
    </w:p>
    <w:p w14:paraId="1809969D" w14:textId="6740DA0C" w:rsidR="00F14EB4" w:rsidRPr="00F14EB4" w:rsidRDefault="00F14EB4" w:rsidP="00C52ED4">
      <w:pPr>
        <w:pStyle w:val="2f2"/>
      </w:pPr>
      <w:proofErr w:type="spellStart"/>
      <w:r w:rsidRPr="00F14EB4">
        <w:t>scp</w:t>
      </w:r>
      <w:proofErr w:type="spellEnd"/>
      <w:r w:rsidRPr="00F14EB4">
        <w:t xml:space="preserve"> -r /</w:t>
      </w:r>
      <w:r w:rsidR="00BE2CDA">
        <w:t>opt</w:t>
      </w:r>
      <w:r w:rsidRPr="00F14EB4">
        <w:t>/spark-2.3.</w:t>
      </w:r>
      <w:r w:rsidR="004A0C8C">
        <w:t>3</w:t>
      </w:r>
      <w:r w:rsidRPr="00F14EB4">
        <w:t>/ root@</w:t>
      </w:r>
      <w:r w:rsidR="000B2AE3">
        <w:rPr>
          <w:rFonts w:hint="eastAsia"/>
        </w:rPr>
        <w:t>node</w:t>
      </w:r>
      <w:r w:rsidR="001A6814">
        <w:t>-000</w:t>
      </w:r>
      <w:r w:rsidRPr="00F14EB4">
        <w:t>2:/</w:t>
      </w:r>
      <w:r w:rsidR="00BE2CDA">
        <w:t>opt</w:t>
      </w:r>
      <w:r w:rsidRPr="00F14EB4">
        <w:t>/</w:t>
      </w:r>
    </w:p>
    <w:p w14:paraId="42E3CEC4" w14:textId="4C92872D" w:rsidR="00F14EB4" w:rsidRPr="00F14EB4" w:rsidRDefault="00F14EB4" w:rsidP="00C52ED4">
      <w:pPr>
        <w:pStyle w:val="2f2"/>
      </w:pPr>
      <w:proofErr w:type="spellStart"/>
      <w:r w:rsidRPr="00F14EB4">
        <w:t>scp</w:t>
      </w:r>
      <w:proofErr w:type="spellEnd"/>
      <w:r w:rsidRPr="00F14EB4">
        <w:t xml:space="preserve"> -r /</w:t>
      </w:r>
      <w:r w:rsidR="00BE2CDA">
        <w:t>opt</w:t>
      </w:r>
      <w:r w:rsidRPr="00F14EB4">
        <w:t>/spark-2.3.</w:t>
      </w:r>
      <w:r w:rsidR="004A0C8C">
        <w:t>3</w:t>
      </w:r>
      <w:r w:rsidRPr="00F14EB4">
        <w:t>/ root@</w:t>
      </w:r>
      <w:r w:rsidR="000B2AE3">
        <w:t>node</w:t>
      </w:r>
      <w:r w:rsidR="001A6814">
        <w:t>-000</w:t>
      </w:r>
      <w:r w:rsidRPr="00F14EB4">
        <w:t>3:/</w:t>
      </w:r>
      <w:r w:rsidR="00BE2CDA">
        <w:t>opt</w:t>
      </w:r>
      <w:r w:rsidRPr="00F14EB4">
        <w:t>/</w:t>
      </w:r>
    </w:p>
    <w:p w14:paraId="388004DA" w14:textId="3DE4A0CB" w:rsidR="00F14EB4" w:rsidRPr="00F14EB4" w:rsidRDefault="00F14EB4" w:rsidP="00C52ED4">
      <w:pPr>
        <w:pStyle w:val="2f2"/>
      </w:pPr>
      <w:proofErr w:type="spellStart"/>
      <w:r w:rsidRPr="00F14EB4">
        <w:t>scp</w:t>
      </w:r>
      <w:proofErr w:type="spellEnd"/>
      <w:r w:rsidRPr="00F14EB4">
        <w:t xml:space="preserve"> -r /</w:t>
      </w:r>
      <w:r w:rsidR="00BE2CDA">
        <w:t>opt</w:t>
      </w:r>
      <w:r w:rsidRPr="00F14EB4">
        <w:t>/spark-2.3.</w:t>
      </w:r>
      <w:r w:rsidR="004A0C8C">
        <w:t>3</w:t>
      </w:r>
      <w:r w:rsidRPr="00F14EB4">
        <w:t>/ root@</w:t>
      </w:r>
      <w:r w:rsidR="000B2AE3">
        <w:t>node</w:t>
      </w:r>
      <w:r w:rsidR="001A6814">
        <w:t>-000</w:t>
      </w:r>
      <w:r w:rsidRPr="00F14EB4">
        <w:t>4:/</w:t>
      </w:r>
      <w:r w:rsidR="00BE2CDA">
        <w:t>opt</w:t>
      </w:r>
      <w:r w:rsidRPr="00F14EB4">
        <w:t>/</w:t>
      </w:r>
    </w:p>
    <w:p w14:paraId="2246FC42" w14:textId="77777777" w:rsidR="00F14EB4" w:rsidRPr="00F14EB4" w:rsidRDefault="00F14EB4" w:rsidP="00CB2313">
      <w:pPr>
        <w:pStyle w:val="30"/>
      </w:pPr>
      <w:r w:rsidRPr="00F14EB4">
        <w:rPr>
          <w:rFonts w:hint="eastAsia"/>
        </w:rPr>
        <w:t>配置环境变量</w:t>
      </w:r>
    </w:p>
    <w:p w14:paraId="18483A62" w14:textId="77777777" w:rsidR="00F14EB4" w:rsidRPr="00F14EB4" w:rsidRDefault="00F14EB4" w:rsidP="00C52ED4">
      <w:pPr>
        <w:pStyle w:val="1e"/>
      </w:pPr>
      <w:r w:rsidRPr="00F14EB4">
        <w:t>各节点执行</w:t>
      </w:r>
      <w:r w:rsidRPr="00F14EB4">
        <w:rPr>
          <w:rFonts w:hint="eastAsia"/>
        </w:rPr>
        <w:t>：</w:t>
      </w:r>
    </w:p>
    <w:p w14:paraId="25F4833E" w14:textId="77777777" w:rsidR="00F14EB4" w:rsidRPr="00F14EB4" w:rsidRDefault="00F14EB4" w:rsidP="00C52ED4">
      <w:pPr>
        <w:pStyle w:val="2f2"/>
      </w:pPr>
      <w:r w:rsidRPr="00F14EB4">
        <w:t xml:space="preserve">vim </w:t>
      </w:r>
      <w:r w:rsidRPr="00F14EB4">
        <w:rPr>
          <w:rFonts w:hint="eastAsia"/>
        </w:rPr>
        <w:t>/</w:t>
      </w:r>
      <w:proofErr w:type="spellStart"/>
      <w:r w:rsidRPr="00F14EB4">
        <w:t>etc</w:t>
      </w:r>
      <w:proofErr w:type="spellEnd"/>
      <w:r w:rsidRPr="00F14EB4">
        <w:t>/profile</w:t>
      </w:r>
    </w:p>
    <w:p w14:paraId="305B997F" w14:textId="77777777" w:rsidR="00F14EB4" w:rsidRPr="00F14EB4" w:rsidRDefault="00F14EB4" w:rsidP="00C52ED4">
      <w:pPr>
        <w:pStyle w:val="1e"/>
      </w:pPr>
      <w:r w:rsidRPr="00F14EB4">
        <w:rPr>
          <w:rFonts w:hint="eastAsia"/>
        </w:rPr>
        <w:t>添加如下内容：</w:t>
      </w:r>
    </w:p>
    <w:p w14:paraId="451C6AEA" w14:textId="1920687C" w:rsidR="00F14EB4" w:rsidRPr="00F14EB4" w:rsidRDefault="00F14EB4" w:rsidP="00C52ED4">
      <w:pPr>
        <w:pStyle w:val="2f2"/>
      </w:pPr>
      <w:r w:rsidRPr="00F14EB4">
        <w:t>export SPARK_HOME=/</w:t>
      </w:r>
      <w:r w:rsidR="00BE2CDA">
        <w:t>opt</w:t>
      </w:r>
      <w:r w:rsidRPr="00F14EB4">
        <w:t>/spark-2.3.</w:t>
      </w:r>
      <w:r w:rsidR="00042EDF">
        <w:t>3</w:t>
      </w:r>
    </w:p>
    <w:p w14:paraId="6E3E5B50" w14:textId="77777777" w:rsidR="00F14EB4" w:rsidRPr="00F14EB4" w:rsidRDefault="00F14EB4" w:rsidP="00C52ED4">
      <w:pPr>
        <w:pStyle w:val="2f2"/>
      </w:pPr>
      <w:r w:rsidRPr="00F14EB4">
        <w:t>export PATH=${SPARK_HOME}/</w:t>
      </w:r>
      <w:proofErr w:type="gramStart"/>
      <w:r w:rsidRPr="00F14EB4">
        <w:t>bin:$</w:t>
      </w:r>
      <w:proofErr w:type="gramEnd"/>
      <w:r w:rsidRPr="00F14EB4">
        <w:t>{SPARK_HOME}/</w:t>
      </w:r>
      <w:proofErr w:type="spellStart"/>
      <w:r w:rsidRPr="00F14EB4">
        <w:t>sbin</w:t>
      </w:r>
      <w:proofErr w:type="spellEnd"/>
      <w:r w:rsidRPr="00F14EB4">
        <w:t>:$PATH</w:t>
      </w:r>
    </w:p>
    <w:p w14:paraId="6941F0C4" w14:textId="77777777" w:rsidR="00F14EB4" w:rsidRPr="00F14EB4" w:rsidRDefault="00F14EB4" w:rsidP="00C52ED4">
      <w:pPr>
        <w:pStyle w:val="1e"/>
      </w:pPr>
      <w:r w:rsidRPr="00F14EB4">
        <w:rPr>
          <w:rFonts w:hint="eastAsia"/>
        </w:rPr>
        <w:t>保存退出</w:t>
      </w:r>
    </w:p>
    <w:p w14:paraId="21BE6DD7" w14:textId="77777777" w:rsidR="00F14EB4" w:rsidRPr="00F14EB4" w:rsidRDefault="00F14EB4" w:rsidP="00C52ED4">
      <w:pPr>
        <w:pStyle w:val="1e"/>
      </w:pPr>
      <w:r w:rsidRPr="00F14EB4">
        <w:t>各节点执行如下命令</w:t>
      </w:r>
      <w:r w:rsidRPr="00F14EB4">
        <w:rPr>
          <w:rFonts w:hint="eastAsia"/>
        </w:rPr>
        <w:t>，</w:t>
      </w:r>
      <w:r w:rsidRPr="00F14EB4">
        <w:t>使环境变量生效</w:t>
      </w:r>
      <w:r w:rsidRPr="00F14EB4">
        <w:rPr>
          <w:rFonts w:hint="eastAsia"/>
        </w:rPr>
        <w:t>：</w:t>
      </w:r>
    </w:p>
    <w:p w14:paraId="21889465" w14:textId="77777777" w:rsidR="00F14EB4" w:rsidRPr="00F14EB4" w:rsidRDefault="00F14EB4" w:rsidP="00C52ED4">
      <w:pPr>
        <w:pStyle w:val="2f2"/>
      </w:pPr>
      <w:r w:rsidRPr="00F14EB4">
        <w:t>source /</w:t>
      </w:r>
      <w:proofErr w:type="spellStart"/>
      <w:r w:rsidRPr="00F14EB4">
        <w:t>etc</w:t>
      </w:r>
      <w:proofErr w:type="spellEnd"/>
      <w:r w:rsidRPr="00F14EB4">
        <w:t>/profile</w:t>
      </w:r>
    </w:p>
    <w:p w14:paraId="0FB19E84" w14:textId="77777777" w:rsidR="00F14EB4" w:rsidRPr="00F14EB4" w:rsidRDefault="00F14EB4" w:rsidP="004B42F6">
      <w:pPr>
        <w:pStyle w:val="3"/>
      </w:pPr>
      <w:bookmarkStart w:id="80" w:name="_Toc48670275"/>
      <w:bookmarkStart w:id="81" w:name="_Toc48729530"/>
      <w:bookmarkStart w:id="82" w:name="_Toc174952107"/>
      <w:r w:rsidRPr="00F14EB4">
        <w:t>验证存算分离</w:t>
      </w:r>
      <w:bookmarkEnd w:id="80"/>
      <w:bookmarkEnd w:id="81"/>
      <w:bookmarkEnd w:id="82"/>
    </w:p>
    <w:p w14:paraId="2C1AEDCB" w14:textId="77777777" w:rsidR="00F14EB4" w:rsidRPr="00F14EB4" w:rsidRDefault="00F14EB4" w:rsidP="00E4214E">
      <w:pPr>
        <w:pStyle w:val="30"/>
      </w:pPr>
      <w:r w:rsidRPr="00F14EB4">
        <w:rPr>
          <w:rFonts w:hint="eastAsia"/>
        </w:rPr>
        <w:t>查看要计算的文件</w:t>
      </w:r>
    </w:p>
    <w:p w14:paraId="2021554C" w14:textId="77777777" w:rsidR="00F14EB4" w:rsidRPr="00F14EB4" w:rsidRDefault="00F14EB4" w:rsidP="00C52ED4">
      <w:pPr>
        <w:pStyle w:val="1e"/>
      </w:pPr>
      <w:r w:rsidRPr="00F14EB4">
        <w:rPr>
          <w:rFonts w:hint="eastAsia"/>
        </w:rPr>
        <w:t>本次实验验证</w:t>
      </w:r>
      <w:r w:rsidRPr="00F14EB4">
        <w:rPr>
          <w:rFonts w:hint="eastAsia"/>
        </w:rPr>
        <w:t>Spark</w:t>
      </w:r>
      <w:r w:rsidRPr="00F14EB4">
        <w:rPr>
          <w:rFonts w:hint="eastAsia"/>
        </w:rPr>
        <w:t>与</w:t>
      </w:r>
      <w:r w:rsidRPr="00F14EB4">
        <w:rPr>
          <w:rFonts w:hint="eastAsia"/>
        </w:rPr>
        <w:t>OBS</w:t>
      </w:r>
      <w:r w:rsidRPr="00F14EB4">
        <w:rPr>
          <w:rFonts w:hint="eastAsia"/>
        </w:rPr>
        <w:t>实现存算分离，数据使用实验</w:t>
      </w:r>
      <w:r w:rsidRPr="00F14EB4">
        <w:rPr>
          <w:rFonts w:hint="eastAsia"/>
        </w:rPr>
        <w:t>2.</w:t>
      </w:r>
      <w:r w:rsidRPr="00F14EB4">
        <w:t>3.2</w:t>
      </w:r>
      <w:r w:rsidRPr="00F14EB4">
        <w:rPr>
          <w:rFonts w:hint="eastAsia"/>
        </w:rPr>
        <w:t>中上传的</w:t>
      </w:r>
      <w:r w:rsidRPr="00F14EB4">
        <w:rPr>
          <w:rFonts w:hint="eastAsia"/>
        </w:rPr>
        <w:t>player</w:t>
      </w:r>
      <w:r w:rsidRPr="00F14EB4">
        <w:t>info.txt</w:t>
      </w:r>
      <w:r w:rsidRPr="00F14EB4">
        <w:t>文件</w:t>
      </w:r>
      <w:r w:rsidRPr="00F14EB4">
        <w:rPr>
          <w:rFonts w:hint="eastAsia"/>
        </w:rPr>
        <w:t>。</w:t>
      </w:r>
    </w:p>
    <w:p w14:paraId="39D20233" w14:textId="77777777" w:rsidR="00F14EB4" w:rsidRPr="00F14EB4" w:rsidRDefault="00F14EB4" w:rsidP="00C52ED4">
      <w:pPr>
        <w:pStyle w:val="1e"/>
      </w:pPr>
      <w:r w:rsidRPr="00F14EB4">
        <w:t>数据如下</w:t>
      </w:r>
      <w:r w:rsidRPr="00F14EB4">
        <w:rPr>
          <w:rFonts w:hint="eastAsia"/>
        </w:rPr>
        <w:t>：</w:t>
      </w:r>
    </w:p>
    <w:p w14:paraId="136B5188" w14:textId="77777777" w:rsidR="005B31D0" w:rsidRDefault="005B31D0" w:rsidP="005B31D0">
      <w:pPr>
        <w:pStyle w:val="1e"/>
      </w:pPr>
      <w:proofErr w:type="spellStart"/>
      <w:proofErr w:type="gramStart"/>
      <w:r>
        <w:lastRenderedPageBreak/>
        <w:t>Alex,James</w:t>
      </w:r>
      <w:proofErr w:type="gramEnd"/>
      <w:r>
        <w:t>,Lax,Genu</w:t>
      </w:r>
      <w:proofErr w:type="spellEnd"/>
    </w:p>
    <w:p w14:paraId="17238508" w14:textId="77777777" w:rsidR="005B31D0" w:rsidRDefault="005B31D0" w:rsidP="005B31D0">
      <w:pPr>
        <w:pStyle w:val="1e"/>
      </w:pPr>
      <w:proofErr w:type="spellStart"/>
      <w:proofErr w:type="gramStart"/>
      <w:r>
        <w:t>Kerry,Mary</w:t>
      </w:r>
      <w:proofErr w:type="gramEnd"/>
      <w:r>
        <w:t>,Olivia,William</w:t>
      </w:r>
      <w:proofErr w:type="spellEnd"/>
    </w:p>
    <w:p w14:paraId="48B34757" w14:textId="77777777" w:rsidR="005B31D0" w:rsidRDefault="005B31D0" w:rsidP="005B31D0">
      <w:pPr>
        <w:pStyle w:val="1e"/>
      </w:pPr>
      <w:proofErr w:type="spellStart"/>
      <w:proofErr w:type="gramStart"/>
      <w:r>
        <w:t>Hale,Edith</w:t>
      </w:r>
      <w:proofErr w:type="gramEnd"/>
      <w:r>
        <w:t>,Vera,Robert</w:t>
      </w:r>
      <w:proofErr w:type="spellEnd"/>
    </w:p>
    <w:p w14:paraId="20C4C0BB" w14:textId="77777777" w:rsidR="005B31D0" w:rsidRDefault="005B31D0" w:rsidP="005B31D0">
      <w:pPr>
        <w:pStyle w:val="1e"/>
      </w:pPr>
      <w:proofErr w:type="spellStart"/>
      <w:proofErr w:type="gramStart"/>
      <w:r>
        <w:t>Mary,Olivia</w:t>
      </w:r>
      <w:proofErr w:type="gramEnd"/>
      <w:r>
        <w:t>,James,Lax</w:t>
      </w:r>
      <w:proofErr w:type="spellEnd"/>
    </w:p>
    <w:p w14:paraId="3F289866" w14:textId="6700254D" w:rsidR="005B31D0" w:rsidRDefault="005B31D0" w:rsidP="005B31D0">
      <w:pPr>
        <w:pStyle w:val="1e"/>
      </w:pPr>
      <w:proofErr w:type="spellStart"/>
      <w:proofErr w:type="gramStart"/>
      <w:r>
        <w:t>Edith,Vera</w:t>
      </w:r>
      <w:proofErr w:type="gramEnd"/>
      <w:r>
        <w:t>,Robertm,Genu</w:t>
      </w:r>
      <w:proofErr w:type="spellEnd"/>
    </w:p>
    <w:p w14:paraId="0BA3DDCE" w14:textId="77777777" w:rsidR="005B31D0" w:rsidRPr="00F14EB4" w:rsidRDefault="005B31D0" w:rsidP="005B31D0">
      <w:pPr>
        <w:pStyle w:val="1e"/>
      </w:pPr>
    </w:p>
    <w:p w14:paraId="2C8BE14A" w14:textId="77777777" w:rsidR="00F14EB4" w:rsidRPr="00F14EB4" w:rsidRDefault="00F14EB4" w:rsidP="00E4214E">
      <w:pPr>
        <w:pStyle w:val="30"/>
      </w:pPr>
      <w:r w:rsidRPr="00F14EB4">
        <w:t>计算上述数据的</w:t>
      </w:r>
      <w:r w:rsidRPr="00F14EB4">
        <w:t>wordcount</w:t>
      </w:r>
    </w:p>
    <w:p w14:paraId="0D4E91DA" w14:textId="77777777" w:rsidR="00F14EB4" w:rsidRPr="00F14EB4" w:rsidRDefault="00F14EB4" w:rsidP="00C52ED4">
      <w:pPr>
        <w:pStyle w:val="1e"/>
      </w:pPr>
      <w:r w:rsidRPr="00F14EB4">
        <w:rPr>
          <w:rFonts w:hint="eastAsia"/>
        </w:rPr>
        <w:t>启动</w:t>
      </w:r>
      <w:r w:rsidRPr="00F14EB4">
        <w:rPr>
          <w:rFonts w:hint="eastAsia"/>
        </w:rPr>
        <w:t>yarn</w:t>
      </w:r>
    </w:p>
    <w:p w14:paraId="1A3E13FE" w14:textId="77777777" w:rsidR="00F14EB4" w:rsidRPr="00F14EB4" w:rsidRDefault="00F14EB4" w:rsidP="00C52ED4">
      <w:pPr>
        <w:pStyle w:val="2f2"/>
      </w:pPr>
      <w:r w:rsidRPr="00F14EB4">
        <w:t>start-yarn.sh</w:t>
      </w:r>
    </w:p>
    <w:p w14:paraId="5A91A8CD" w14:textId="77777777" w:rsidR="00F14EB4" w:rsidRPr="00F14EB4" w:rsidRDefault="00F14EB4" w:rsidP="00C52ED4">
      <w:pPr>
        <w:pStyle w:val="1e"/>
      </w:pPr>
      <w:r w:rsidRPr="00F14EB4">
        <w:t>启动</w:t>
      </w:r>
      <w:proofErr w:type="spellStart"/>
      <w:r w:rsidRPr="00F14EB4">
        <w:rPr>
          <w:rFonts w:hint="eastAsia"/>
        </w:rPr>
        <w:t>p</w:t>
      </w:r>
      <w:r w:rsidRPr="00F14EB4">
        <w:t>yspark</w:t>
      </w:r>
      <w:proofErr w:type="spellEnd"/>
    </w:p>
    <w:p w14:paraId="21059CC9" w14:textId="6396CA90" w:rsidR="00F14EB4" w:rsidRPr="00F14EB4" w:rsidRDefault="00F14EB4" w:rsidP="00C52ED4">
      <w:pPr>
        <w:pStyle w:val="2f2"/>
      </w:pPr>
      <w:r w:rsidRPr="00F14EB4">
        <w:t>[root@</w:t>
      </w:r>
      <w:r w:rsidR="001A6814">
        <w:t>ecs-xhr-test-000</w:t>
      </w:r>
      <w:r w:rsidRPr="00F14EB4">
        <w:t xml:space="preserve">1 </w:t>
      </w:r>
      <w:proofErr w:type="gramStart"/>
      <w:r w:rsidRPr="00F14EB4">
        <w:t>conf]#</w:t>
      </w:r>
      <w:proofErr w:type="gramEnd"/>
      <w:r w:rsidRPr="00F14EB4">
        <w:t xml:space="preserve"> </w:t>
      </w:r>
      <w:proofErr w:type="spellStart"/>
      <w:r w:rsidRPr="00F14EB4">
        <w:t>pyspark</w:t>
      </w:r>
      <w:proofErr w:type="spellEnd"/>
    </w:p>
    <w:p w14:paraId="6F5C9C77" w14:textId="2BC57836" w:rsidR="00F14EB4" w:rsidRPr="00F14EB4" w:rsidRDefault="00B14CD5" w:rsidP="00C52ED4">
      <w:pPr>
        <w:pStyle w:val="1e"/>
      </w:pPr>
      <w:r>
        <w:rPr>
          <w:noProof/>
        </w:rPr>
        <w:drawing>
          <wp:inline distT="0" distB="0" distL="0" distR="0" wp14:anchorId="51A1869C" wp14:editId="28C3A232">
            <wp:extent cx="6120130" cy="268859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68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B6C14" w14:textId="77777777" w:rsidR="00F14EB4" w:rsidRPr="00F14EB4" w:rsidRDefault="00F14EB4" w:rsidP="00C52ED4">
      <w:pPr>
        <w:pStyle w:val="1e"/>
      </w:pPr>
      <w:r w:rsidRPr="00F14EB4">
        <w:t>输入下列代码</w:t>
      </w:r>
      <w:r w:rsidRPr="00F14EB4">
        <w:rPr>
          <w:rFonts w:hint="eastAsia"/>
        </w:rPr>
        <w:t>：</w:t>
      </w:r>
    </w:p>
    <w:p w14:paraId="31BC6C7E" w14:textId="52A12216" w:rsidR="001E355F" w:rsidRDefault="001E355F" w:rsidP="00C52ED4">
      <w:pPr>
        <w:pStyle w:val="2f2"/>
      </w:pPr>
      <w:r w:rsidRPr="001E355F">
        <w:t xml:space="preserve">lines = </w:t>
      </w:r>
      <w:proofErr w:type="gramStart"/>
      <w:r w:rsidRPr="001E355F">
        <w:t>spark.read</w:t>
      </w:r>
      <w:proofErr w:type="gramEnd"/>
      <w:r w:rsidRPr="001E355F">
        <w:t>.text("obs://obs-</w:t>
      </w:r>
      <w:r w:rsidR="006711E0">
        <w:rPr>
          <w:rFonts w:hint="eastAsia"/>
        </w:rPr>
        <w:t>wjx</w:t>
      </w:r>
      <w:r w:rsidRPr="001E355F">
        <w:t>-test/playerinfo.txt").rdd.map(lambda r: r[0])</w:t>
      </w:r>
    </w:p>
    <w:p w14:paraId="23BEFCEE" w14:textId="01804AA6" w:rsidR="00F14EB4" w:rsidRPr="00F14EB4" w:rsidRDefault="00F14EB4" w:rsidP="00C52ED4">
      <w:pPr>
        <w:pStyle w:val="2f2"/>
      </w:pPr>
      <w:r w:rsidRPr="00F14EB4">
        <w:t xml:space="preserve">counts = </w:t>
      </w:r>
      <w:proofErr w:type="spellStart"/>
      <w:proofErr w:type="gramStart"/>
      <w:r w:rsidRPr="00F14EB4">
        <w:t>lines.flatMap</w:t>
      </w:r>
      <w:proofErr w:type="spellEnd"/>
      <w:proofErr w:type="gramEnd"/>
      <w:r w:rsidRPr="00F14EB4">
        <w:t xml:space="preserve">(lambda x: </w:t>
      </w:r>
      <w:proofErr w:type="spellStart"/>
      <w:r w:rsidRPr="00F14EB4">
        <w:t>x.split</w:t>
      </w:r>
      <w:proofErr w:type="spellEnd"/>
      <w:r w:rsidRPr="00F14EB4">
        <w:t>(</w:t>
      </w:r>
      <w:r w:rsidR="001E355F" w:rsidRPr="001E355F">
        <w:t>','</w:t>
      </w:r>
      <w:r w:rsidRPr="00F14EB4">
        <w:t>)).map(lambda x: (x, 1)).</w:t>
      </w:r>
      <w:proofErr w:type="spellStart"/>
      <w:r w:rsidRPr="00F14EB4">
        <w:t>reduceByKey</w:t>
      </w:r>
      <w:proofErr w:type="spellEnd"/>
      <w:r w:rsidRPr="00F14EB4">
        <w:t>(lambda x, y: x + y)</w:t>
      </w:r>
    </w:p>
    <w:p w14:paraId="70FA04C2" w14:textId="77777777" w:rsidR="00F14EB4" w:rsidRPr="00F14EB4" w:rsidRDefault="00F14EB4" w:rsidP="00C52ED4">
      <w:pPr>
        <w:pStyle w:val="2f2"/>
      </w:pPr>
      <w:r w:rsidRPr="00F14EB4">
        <w:t xml:space="preserve">output = </w:t>
      </w:r>
      <w:proofErr w:type="spellStart"/>
      <w:proofErr w:type="gramStart"/>
      <w:r w:rsidRPr="00F14EB4">
        <w:t>counts.collect</w:t>
      </w:r>
      <w:proofErr w:type="spellEnd"/>
      <w:proofErr w:type="gramEnd"/>
      <w:r w:rsidRPr="00F14EB4">
        <w:t>()</w:t>
      </w:r>
    </w:p>
    <w:p w14:paraId="42957F90" w14:textId="77777777" w:rsidR="00F14EB4" w:rsidRPr="00F14EB4" w:rsidRDefault="00F14EB4" w:rsidP="00C52ED4">
      <w:pPr>
        <w:pStyle w:val="2f2"/>
      </w:pPr>
      <w:r w:rsidRPr="00F14EB4">
        <w:t>for (word, count) in output:</w:t>
      </w:r>
    </w:p>
    <w:p w14:paraId="7C4B7F2A" w14:textId="2358FFDC" w:rsidR="00F14EB4" w:rsidRPr="00F14EB4" w:rsidRDefault="00BF09AF" w:rsidP="00C52ED4">
      <w:pPr>
        <w:pStyle w:val="2f2"/>
      </w:pPr>
      <w:r w:rsidRPr="00BF09AF">
        <w:t xml:space="preserve">    </w:t>
      </w:r>
      <w:proofErr w:type="gramStart"/>
      <w:r w:rsidR="00F14EB4" w:rsidRPr="00F14EB4">
        <w:t>print(</w:t>
      </w:r>
      <w:proofErr w:type="gramEnd"/>
      <w:r w:rsidR="00F14EB4" w:rsidRPr="00F14EB4">
        <w:t>"%s: %</w:t>
      </w:r>
      <w:proofErr w:type="spellStart"/>
      <w:r w:rsidR="00F14EB4" w:rsidRPr="00F14EB4">
        <w:t>i</w:t>
      </w:r>
      <w:proofErr w:type="spellEnd"/>
      <w:r w:rsidR="00F14EB4" w:rsidRPr="00F14EB4">
        <w:t>" % (word, count))</w:t>
      </w:r>
    </w:p>
    <w:p w14:paraId="646909E2" w14:textId="1F332E19" w:rsidR="00F14EB4" w:rsidRPr="00F14EB4" w:rsidRDefault="001E355F" w:rsidP="00C52ED4">
      <w:pPr>
        <w:pStyle w:val="1e"/>
      </w:pPr>
      <w:r>
        <w:rPr>
          <w:noProof/>
        </w:rPr>
        <w:lastRenderedPageBreak/>
        <w:drawing>
          <wp:inline distT="0" distB="0" distL="0" distR="0" wp14:anchorId="097C4A81" wp14:editId="4F001CFC">
            <wp:extent cx="6120130" cy="2124075"/>
            <wp:effectExtent l="0" t="0" r="0" b="952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CFFD0" w14:textId="31B9AA64" w:rsidR="006E5375" w:rsidRDefault="006E5375" w:rsidP="00C52ED4">
      <w:pPr>
        <w:pStyle w:val="1e"/>
      </w:pPr>
      <w:r>
        <w:rPr>
          <w:rFonts w:hint="eastAsia"/>
        </w:rPr>
        <w:t>出现如上图所示的结果即</w:t>
      </w:r>
      <w:proofErr w:type="gramStart"/>
      <w:r>
        <w:rPr>
          <w:rFonts w:hint="eastAsia"/>
        </w:rPr>
        <w:t>表示</w:t>
      </w:r>
      <w:r w:rsidRPr="00F14EB4">
        <w:t>存算分离</w:t>
      </w:r>
      <w:proofErr w:type="gramEnd"/>
      <w:r w:rsidRPr="00F14EB4">
        <w:t>计算成功</w:t>
      </w:r>
      <w:r w:rsidRPr="00F14EB4">
        <w:rPr>
          <w:rFonts w:hint="eastAsia"/>
        </w:rPr>
        <w:t>！</w:t>
      </w:r>
    </w:p>
    <w:p w14:paraId="108C837D" w14:textId="77777777" w:rsidR="006E5375" w:rsidRPr="001E476B" w:rsidRDefault="006E5375" w:rsidP="00C52ED4">
      <w:pPr>
        <w:pStyle w:val="1e"/>
      </w:pPr>
    </w:p>
    <w:p w14:paraId="07924BA2" w14:textId="5B9918E2" w:rsidR="00F14EB4" w:rsidRDefault="001E355F" w:rsidP="00C52ED4">
      <w:pPr>
        <w:pStyle w:val="1e"/>
      </w:pPr>
      <w:r>
        <w:rPr>
          <w:rFonts w:hint="eastAsia"/>
        </w:rPr>
        <w:t>需要注意的是，</w:t>
      </w:r>
      <w:r w:rsidRPr="001E355F">
        <w:t>obs://obs-xhr-test/playerinfo.txt</w:t>
      </w:r>
      <w:r>
        <w:rPr>
          <w:rFonts w:hint="eastAsia"/>
        </w:rPr>
        <w:t>是自己的</w:t>
      </w:r>
      <w:proofErr w:type="spellStart"/>
      <w:r>
        <w:rPr>
          <w:rFonts w:hint="eastAsia"/>
        </w:rPr>
        <w:t>obs</w:t>
      </w:r>
      <w:proofErr w:type="spellEnd"/>
      <w:r>
        <w:rPr>
          <w:rFonts w:hint="eastAsia"/>
        </w:rPr>
        <w:t>文件路径</w:t>
      </w:r>
    </w:p>
    <w:p w14:paraId="1B5C861F" w14:textId="6A1F876C" w:rsidR="001E476B" w:rsidRPr="00F14EB4" w:rsidRDefault="001E476B" w:rsidP="00C52ED4">
      <w:pPr>
        <w:pStyle w:val="1e"/>
      </w:pPr>
      <w:r>
        <w:rPr>
          <w:noProof/>
        </w:rPr>
        <w:drawing>
          <wp:inline distT="0" distB="0" distL="0" distR="0" wp14:anchorId="569B3950" wp14:editId="5F5F2D3D">
            <wp:extent cx="5993438" cy="1562100"/>
            <wp:effectExtent l="0" t="0" r="762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007949" cy="1565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6622C" w14:textId="741D6318" w:rsidR="00C70254" w:rsidRDefault="00C70254">
      <w:pPr>
        <w:topLinePunct w:val="0"/>
        <w:adjustRightInd/>
        <w:snapToGrid/>
        <w:spacing w:before="0" w:after="0" w:line="240" w:lineRule="auto"/>
        <w:ind w:left="0"/>
        <w:rPr>
          <w:rFonts w:ascii="Huawei Sans" w:eastAsia="方正兰亭黑简体" w:hAnsi="Huawei Sans"/>
          <w:sz w:val="21"/>
        </w:rPr>
      </w:pPr>
    </w:p>
    <w:p w14:paraId="1DF0A397" w14:textId="77777777" w:rsidR="009D4971" w:rsidRDefault="009D4971" w:rsidP="009D4971">
      <w:pPr>
        <w:pStyle w:val="1"/>
        <w:numPr>
          <w:ilvl w:val="0"/>
          <w:numId w:val="7"/>
        </w:numPr>
      </w:pPr>
      <w:bookmarkStart w:id="83" w:name="_Toc54191998"/>
      <w:bookmarkStart w:id="84" w:name="_Toc174952108"/>
      <w:r>
        <w:rPr>
          <w:rFonts w:hint="eastAsia"/>
        </w:rPr>
        <w:t>释放实验资源</w:t>
      </w:r>
      <w:bookmarkEnd w:id="83"/>
      <w:bookmarkEnd w:id="84"/>
    </w:p>
    <w:p w14:paraId="27FE24C6" w14:textId="77777777" w:rsidR="009D4971" w:rsidRDefault="009D4971" w:rsidP="009D4971">
      <w:pPr>
        <w:pStyle w:val="2"/>
        <w:numPr>
          <w:ilvl w:val="1"/>
          <w:numId w:val="7"/>
        </w:numPr>
        <w:rPr>
          <w:rFonts w:eastAsia="宋体"/>
          <w:lang w:eastAsia="zh-CN"/>
        </w:rPr>
      </w:pPr>
      <w:bookmarkStart w:id="85" w:name="_Toc54192003"/>
      <w:bookmarkStart w:id="86" w:name="_Toc174952109"/>
      <w:r>
        <w:rPr>
          <w:rStyle w:val="md-plain"/>
          <w:rFonts w:ascii="Open Sans" w:hAnsi="Open Sans" w:cs="Open Sans"/>
          <w:color w:val="333333"/>
          <w:lang w:eastAsia="zh-CN"/>
        </w:rPr>
        <w:t>删除</w:t>
      </w:r>
      <w:r>
        <w:rPr>
          <w:rStyle w:val="md-plain"/>
          <w:rFonts w:ascii="Open Sans" w:hAnsi="Open Sans" w:cs="Open Sans"/>
          <w:color w:val="333333"/>
          <w:lang w:eastAsia="zh-CN"/>
        </w:rPr>
        <w:t>ECS</w:t>
      </w:r>
      <w:r>
        <w:rPr>
          <w:rStyle w:val="md-plain"/>
          <w:rFonts w:ascii="Open Sans" w:hAnsi="Open Sans" w:cs="Open Sans"/>
          <w:color w:val="333333"/>
          <w:lang w:eastAsia="zh-CN"/>
        </w:rPr>
        <w:t>弹性云服务器</w:t>
      </w:r>
      <w:bookmarkEnd w:id="85"/>
      <w:bookmarkEnd w:id="86"/>
    </w:p>
    <w:p w14:paraId="5BD57859" w14:textId="7227A599" w:rsidR="009D4971" w:rsidRPr="000571D2" w:rsidRDefault="009D4971" w:rsidP="009D4971">
      <w:pPr>
        <w:pStyle w:val="30"/>
        <w:rPr>
          <w:rFonts w:cs="Huawei Sans"/>
          <w:sz w:val="24"/>
          <w:szCs w:val="24"/>
        </w:rPr>
      </w:pPr>
      <w:r>
        <w:rPr>
          <w:rStyle w:val="md-plain"/>
          <w:rFonts w:ascii="Open Sans" w:hAnsi="Open Sans" w:cs="Open Sans"/>
          <w:color w:val="333333"/>
        </w:rPr>
        <w:t>进入</w:t>
      </w:r>
      <w:r>
        <w:rPr>
          <w:rStyle w:val="md-plain"/>
          <w:rFonts w:ascii="Open Sans" w:hAnsi="Open Sans" w:cs="Open Sans"/>
          <w:color w:val="333333"/>
        </w:rPr>
        <w:t>ECS</w:t>
      </w:r>
      <w:r>
        <w:rPr>
          <w:rStyle w:val="md-plain"/>
          <w:rFonts w:ascii="Open Sans" w:hAnsi="Open Sans" w:cs="Open Sans"/>
          <w:color w:val="333333"/>
        </w:rPr>
        <w:t>列表，</w:t>
      </w:r>
      <w:proofErr w:type="gramStart"/>
      <w:r>
        <w:rPr>
          <w:rStyle w:val="md-plain"/>
          <w:rFonts w:ascii="Open Sans" w:hAnsi="Open Sans" w:cs="Open Sans"/>
          <w:color w:val="333333"/>
        </w:rPr>
        <w:t>点击全选</w:t>
      </w:r>
      <w:proofErr w:type="gramEnd"/>
      <w:r>
        <w:rPr>
          <w:rStyle w:val="md-plain"/>
          <w:rFonts w:ascii="Open Sans" w:hAnsi="Open Sans" w:cs="Open Sans"/>
          <w:color w:val="333333"/>
        </w:rPr>
        <w:t>按钮，点击</w:t>
      </w:r>
      <w:r>
        <w:rPr>
          <w:rStyle w:val="md-plain"/>
          <w:rFonts w:ascii="Open Sans" w:hAnsi="Open Sans" w:cs="Open Sans"/>
          <w:color w:val="333333"/>
        </w:rPr>
        <w:t>“</w:t>
      </w:r>
      <w:r>
        <w:rPr>
          <w:rStyle w:val="md-plain"/>
          <w:rFonts w:ascii="Open Sans" w:hAnsi="Open Sans" w:cs="Open Sans"/>
          <w:color w:val="333333"/>
        </w:rPr>
        <w:t>更多</w:t>
      </w:r>
      <w:r>
        <w:rPr>
          <w:rStyle w:val="md-plain"/>
          <w:rFonts w:ascii="Open Sans" w:hAnsi="Open Sans" w:cs="Open Sans"/>
          <w:color w:val="333333"/>
        </w:rPr>
        <w:t xml:space="preserve"> -&gt; </w:t>
      </w:r>
      <w:r>
        <w:rPr>
          <w:rStyle w:val="md-plain"/>
          <w:rFonts w:ascii="Open Sans" w:hAnsi="Open Sans" w:cs="Open Sans"/>
          <w:color w:val="333333"/>
        </w:rPr>
        <w:t>删除</w:t>
      </w:r>
      <w:r>
        <w:rPr>
          <w:rStyle w:val="md-plain"/>
          <w:rFonts w:ascii="Open Sans" w:hAnsi="Open Sans" w:cs="Open Sans"/>
          <w:color w:val="333333"/>
        </w:rPr>
        <w:t>”</w:t>
      </w:r>
      <w:r>
        <w:rPr>
          <w:rStyle w:val="md-plain"/>
          <w:rFonts w:ascii="Open Sans" w:hAnsi="Open Sans" w:cs="Open Sans"/>
          <w:color w:val="333333"/>
        </w:rPr>
        <w:t>。</w:t>
      </w:r>
    </w:p>
    <w:p w14:paraId="2776E5EB" w14:textId="77777777" w:rsidR="009D4971" w:rsidRPr="00734F6E" w:rsidRDefault="009D4971" w:rsidP="009D4971">
      <w:pPr>
        <w:pStyle w:val="30"/>
        <w:rPr>
          <w:rStyle w:val="md-plain"/>
          <w:rFonts w:cs="Huawei Sans"/>
        </w:rPr>
      </w:pPr>
      <w:r>
        <w:rPr>
          <w:rStyle w:val="md-plain"/>
          <w:rFonts w:ascii="Open Sans" w:hAnsi="Open Sans" w:cs="Open Sans"/>
          <w:color w:val="333333"/>
        </w:rPr>
        <w:t>在对话框中选择</w:t>
      </w:r>
      <w:r>
        <w:rPr>
          <w:rStyle w:val="md-plain"/>
          <w:rFonts w:ascii="Open Sans" w:hAnsi="Open Sans" w:cs="Open Sans"/>
          <w:color w:val="333333"/>
        </w:rPr>
        <w:t>“</w:t>
      </w:r>
      <w:r>
        <w:rPr>
          <w:rStyle w:val="md-plain"/>
          <w:rFonts w:ascii="Open Sans" w:hAnsi="Open Sans" w:cs="Open Sans"/>
          <w:color w:val="333333"/>
        </w:rPr>
        <w:t>释放云服务器绑定的公网</w:t>
      </w:r>
      <w:r>
        <w:rPr>
          <w:rStyle w:val="md-plain"/>
          <w:rFonts w:ascii="Open Sans" w:hAnsi="Open Sans" w:cs="Open Sans"/>
          <w:color w:val="333333"/>
        </w:rPr>
        <w:t>IP</w:t>
      </w:r>
      <w:r>
        <w:rPr>
          <w:rStyle w:val="md-plain"/>
          <w:rFonts w:ascii="Open Sans" w:hAnsi="Open Sans" w:cs="Open Sans"/>
          <w:color w:val="333333"/>
        </w:rPr>
        <w:t>地址</w:t>
      </w:r>
      <w:r>
        <w:rPr>
          <w:rStyle w:val="md-plain"/>
          <w:rFonts w:ascii="Open Sans" w:hAnsi="Open Sans" w:cs="Open Sans"/>
          <w:color w:val="333333"/>
        </w:rPr>
        <w:t>”</w:t>
      </w:r>
      <w:r>
        <w:rPr>
          <w:rStyle w:val="md-plain"/>
          <w:rFonts w:ascii="Open Sans" w:hAnsi="Open Sans" w:cs="Open Sans"/>
          <w:color w:val="333333"/>
        </w:rPr>
        <w:t>和</w:t>
      </w:r>
      <w:r>
        <w:rPr>
          <w:rStyle w:val="md-plain"/>
          <w:rFonts w:ascii="Open Sans" w:hAnsi="Open Sans" w:cs="Open Sans"/>
          <w:color w:val="333333"/>
        </w:rPr>
        <w:t>“</w:t>
      </w:r>
      <w:r>
        <w:rPr>
          <w:rStyle w:val="md-plain"/>
          <w:rFonts w:ascii="Open Sans" w:hAnsi="Open Sans" w:cs="Open Sans"/>
          <w:color w:val="333333"/>
        </w:rPr>
        <w:t>删除云服务器挂载的数据盘</w:t>
      </w:r>
      <w:r>
        <w:rPr>
          <w:rStyle w:val="md-plain"/>
          <w:rFonts w:ascii="Open Sans" w:hAnsi="Open Sans" w:cs="Open Sans"/>
          <w:color w:val="333333"/>
        </w:rPr>
        <w:t>”</w:t>
      </w:r>
      <w:r>
        <w:rPr>
          <w:rStyle w:val="md-plain"/>
          <w:rFonts w:ascii="Open Sans" w:hAnsi="Open Sans" w:cs="Open Sans"/>
          <w:color w:val="333333"/>
        </w:rPr>
        <w:t>，点击</w:t>
      </w:r>
      <w:r>
        <w:rPr>
          <w:rStyle w:val="md-plain"/>
          <w:rFonts w:ascii="Open Sans" w:hAnsi="Open Sans" w:cs="Open Sans"/>
          <w:color w:val="333333"/>
        </w:rPr>
        <w:t>“</w:t>
      </w:r>
      <w:r>
        <w:rPr>
          <w:rStyle w:val="md-plain"/>
          <w:rFonts w:ascii="Open Sans" w:hAnsi="Open Sans" w:cs="Open Sans"/>
          <w:color w:val="333333"/>
        </w:rPr>
        <w:t>是</w:t>
      </w:r>
      <w:r>
        <w:rPr>
          <w:rStyle w:val="md-plain"/>
          <w:rFonts w:ascii="Open Sans" w:hAnsi="Open Sans" w:cs="Open Sans"/>
          <w:color w:val="333333"/>
        </w:rPr>
        <w:t>”</w:t>
      </w:r>
      <w:r>
        <w:rPr>
          <w:rStyle w:val="md-plain"/>
          <w:rFonts w:ascii="Open Sans" w:hAnsi="Open Sans" w:cs="Open Sans"/>
          <w:color w:val="333333"/>
        </w:rPr>
        <w:t>。</w:t>
      </w:r>
    </w:p>
    <w:p w14:paraId="01F26628" w14:textId="3C2F19DE" w:rsidR="00734F6E" w:rsidRDefault="00734F6E" w:rsidP="00734F6E">
      <w:pPr>
        <w:pStyle w:val="2"/>
        <w:rPr>
          <w:rStyle w:val="md-plain"/>
          <w:rFonts w:cs="Huawei Sans"/>
          <w:lang w:eastAsia="zh-CN"/>
        </w:rPr>
      </w:pPr>
      <w:bookmarkStart w:id="87" w:name="_Toc174952110"/>
      <w:r>
        <w:rPr>
          <w:rStyle w:val="md-plain"/>
          <w:rFonts w:cs="Huawei Sans" w:hint="eastAsia"/>
          <w:lang w:eastAsia="zh-CN"/>
        </w:rPr>
        <w:lastRenderedPageBreak/>
        <w:t>删除</w:t>
      </w:r>
      <w:r>
        <w:rPr>
          <w:rStyle w:val="md-plain"/>
          <w:rFonts w:cs="Huawei Sans" w:hint="eastAsia"/>
          <w:lang w:eastAsia="zh-CN"/>
        </w:rPr>
        <w:t>OBS</w:t>
      </w:r>
      <w:r>
        <w:rPr>
          <w:rStyle w:val="md-plain"/>
          <w:rFonts w:cs="Huawei Sans" w:hint="eastAsia"/>
          <w:lang w:eastAsia="zh-CN"/>
        </w:rPr>
        <w:t>对象存储</w:t>
      </w:r>
      <w:bookmarkEnd w:id="87"/>
    </w:p>
    <w:p w14:paraId="76002459" w14:textId="58678BB2" w:rsidR="00734F6E" w:rsidRPr="00464BED" w:rsidRDefault="0015501E" w:rsidP="00734F6E">
      <w:pPr>
        <w:pStyle w:val="30"/>
        <w:rPr>
          <w:rStyle w:val="md-plain"/>
        </w:rPr>
      </w:pPr>
      <w:r>
        <w:t>进入</w:t>
      </w:r>
      <w:r>
        <w:t>OBS</w:t>
      </w:r>
      <w:r>
        <w:t>服务</w:t>
      </w:r>
      <w:r w:rsidR="00C850E1">
        <w:t>的</w:t>
      </w:r>
      <w:r>
        <w:t>并行文件系统列表</w:t>
      </w:r>
      <w:r>
        <w:rPr>
          <w:rFonts w:hint="eastAsia"/>
        </w:rPr>
        <w:t>，</w:t>
      </w:r>
      <w:r w:rsidR="00464BED">
        <w:rPr>
          <w:rFonts w:hint="eastAsia"/>
        </w:rPr>
        <w:t>点击</w:t>
      </w:r>
      <w:r>
        <w:rPr>
          <w:rFonts w:hint="eastAsia"/>
        </w:rPr>
        <w:t>创建的</w:t>
      </w:r>
      <w:r w:rsidR="00C850E1">
        <w:rPr>
          <w:rFonts w:hint="eastAsia"/>
        </w:rPr>
        <w:t>文件系统</w:t>
      </w:r>
      <w:r>
        <w:rPr>
          <w:rStyle w:val="md-plain"/>
          <w:rFonts w:ascii="Open Sans" w:hAnsi="Open Sans" w:cs="Open Sans" w:hint="eastAsia"/>
          <w:color w:val="333333"/>
        </w:rPr>
        <w:t>。</w:t>
      </w:r>
    </w:p>
    <w:p w14:paraId="5AF53094" w14:textId="237DC2D0" w:rsidR="00464BED" w:rsidRPr="001E4D93" w:rsidRDefault="00464BED" w:rsidP="00734F6E">
      <w:pPr>
        <w:pStyle w:val="30"/>
        <w:rPr>
          <w:rStyle w:val="md-plain"/>
        </w:rPr>
      </w:pPr>
      <w:r>
        <w:rPr>
          <w:rStyle w:val="md-plain"/>
          <w:rFonts w:ascii="Open Sans" w:hAnsi="Open Sans" w:cs="Open Sans"/>
          <w:color w:val="333333"/>
        </w:rPr>
        <w:t>选择左侧</w:t>
      </w:r>
      <w:r>
        <w:rPr>
          <w:rStyle w:val="md-plain"/>
          <w:rFonts w:ascii="Open Sans" w:hAnsi="Open Sans" w:cs="Open Sans"/>
          <w:color w:val="333333"/>
        </w:rPr>
        <w:t>“</w:t>
      </w:r>
      <w:r>
        <w:rPr>
          <w:rStyle w:val="md-plain"/>
          <w:rFonts w:ascii="Open Sans" w:hAnsi="Open Sans" w:cs="Open Sans"/>
          <w:color w:val="333333"/>
        </w:rPr>
        <w:t>文件</w:t>
      </w:r>
      <w:r>
        <w:rPr>
          <w:rStyle w:val="md-plain"/>
          <w:rFonts w:ascii="Open Sans" w:hAnsi="Open Sans" w:cs="Open Sans"/>
          <w:color w:val="333333"/>
        </w:rPr>
        <w:t>”</w:t>
      </w:r>
      <w:r>
        <w:rPr>
          <w:rStyle w:val="md-plain"/>
          <w:rFonts w:ascii="Open Sans" w:hAnsi="Open Sans" w:cs="Open Sans"/>
          <w:color w:val="333333"/>
        </w:rPr>
        <w:t>标签</w:t>
      </w:r>
      <w:r>
        <w:rPr>
          <w:rStyle w:val="md-plain"/>
          <w:rFonts w:ascii="Open Sans" w:hAnsi="Open Sans" w:cs="Open Sans" w:hint="eastAsia"/>
          <w:color w:val="333333"/>
        </w:rPr>
        <w:t>，</w:t>
      </w:r>
      <w:r>
        <w:rPr>
          <w:rStyle w:val="md-plain"/>
          <w:rFonts w:ascii="Open Sans" w:hAnsi="Open Sans" w:cs="Open Sans"/>
          <w:color w:val="333333"/>
        </w:rPr>
        <w:t>在右侧</w:t>
      </w:r>
      <w:proofErr w:type="gramStart"/>
      <w:r>
        <w:rPr>
          <w:rStyle w:val="md-plain"/>
          <w:rFonts w:ascii="Open Sans" w:hAnsi="Open Sans" w:cs="Open Sans"/>
          <w:color w:val="333333"/>
        </w:rPr>
        <w:t>全选所有</w:t>
      </w:r>
      <w:proofErr w:type="gramEnd"/>
      <w:r>
        <w:rPr>
          <w:rStyle w:val="md-plain"/>
          <w:rFonts w:ascii="Open Sans" w:hAnsi="Open Sans" w:cs="Open Sans"/>
          <w:color w:val="333333"/>
        </w:rPr>
        <w:t>文件</w:t>
      </w:r>
      <w:r>
        <w:rPr>
          <w:rStyle w:val="md-plain"/>
          <w:rFonts w:ascii="Open Sans" w:hAnsi="Open Sans" w:cs="Open Sans" w:hint="eastAsia"/>
          <w:color w:val="333333"/>
        </w:rPr>
        <w:t>，</w:t>
      </w:r>
      <w:r>
        <w:rPr>
          <w:rStyle w:val="md-plain"/>
          <w:rFonts w:ascii="Open Sans" w:hAnsi="Open Sans" w:cs="Open Sans"/>
          <w:color w:val="333333"/>
        </w:rPr>
        <w:t>点击</w:t>
      </w:r>
      <w:r>
        <w:rPr>
          <w:rStyle w:val="md-plain"/>
          <w:rFonts w:ascii="Open Sans" w:hAnsi="Open Sans" w:cs="Open Sans"/>
          <w:color w:val="333333"/>
        </w:rPr>
        <w:t>“</w:t>
      </w:r>
      <w:r>
        <w:rPr>
          <w:rStyle w:val="md-plain"/>
          <w:rFonts w:ascii="Open Sans" w:hAnsi="Open Sans" w:cs="Open Sans"/>
          <w:color w:val="333333"/>
        </w:rPr>
        <w:t>删除</w:t>
      </w:r>
      <w:r>
        <w:rPr>
          <w:rStyle w:val="md-plain"/>
          <w:rFonts w:ascii="Open Sans" w:hAnsi="Open Sans" w:cs="Open Sans"/>
          <w:color w:val="333333"/>
        </w:rPr>
        <w:t>”</w:t>
      </w:r>
      <w:r w:rsidR="001E4D93">
        <w:rPr>
          <w:rStyle w:val="md-plain"/>
          <w:rFonts w:ascii="Open Sans" w:hAnsi="Open Sans" w:cs="Open Sans"/>
          <w:color w:val="333333"/>
        </w:rPr>
        <w:t>并确认</w:t>
      </w:r>
      <w:r>
        <w:rPr>
          <w:rStyle w:val="md-plain"/>
          <w:rFonts w:ascii="Open Sans" w:hAnsi="Open Sans" w:cs="Open Sans" w:hint="eastAsia"/>
          <w:color w:val="333333"/>
        </w:rPr>
        <w:t>。</w:t>
      </w:r>
    </w:p>
    <w:p w14:paraId="2AA762EE" w14:textId="7ABCD822" w:rsidR="001E4D93" w:rsidRDefault="001E4D93" w:rsidP="00734F6E">
      <w:pPr>
        <w:pStyle w:val="30"/>
      </w:pPr>
      <w:r>
        <w:rPr>
          <w:rStyle w:val="md-plain"/>
          <w:rFonts w:ascii="Open Sans" w:hAnsi="Open Sans" w:cs="Open Sans"/>
          <w:color w:val="333333"/>
        </w:rPr>
        <w:t>返回</w:t>
      </w:r>
      <w:r>
        <w:t>并行文件系统列表</w:t>
      </w:r>
      <w:r>
        <w:rPr>
          <w:rFonts w:hint="eastAsia"/>
        </w:rPr>
        <w:t>，</w:t>
      </w:r>
      <w:r w:rsidR="00EF0BCB">
        <w:rPr>
          <w:rFonts w:hint="eastAsia"/>
        </w:rPr>
        <w:t>在对应的文件系统</w:t>
      </w:r>
      <w:r>
        <w:rPr>
          <w:rFonts w:hint="eastAsia"/>
        </w:rPr>
        <w:t>右侧</w:t>
      </w:r>
      <w:r w:rsidR="00EF0BCB">
        <w:rPr>
          <w:rFonts w:hint="eastAsia"/>
        </w:rPr>
        <w:t>点击</w:t>
      </w:r>
      <w:r w:rsidR="00DB08A2">
        <w:rPr>
          <w:rStyle w:val="md-plain"/>
          <w:rFonts w:ascii="Open Sans" w:hAnsi="Open Sans" w:cs="Open Sans"/>
          <w:color w:val="333333"/>
        </w:rPr>
        <w:t>“</w:t>
      </w:r>
      <w:r w:rsidR="00DB08A2">
        <w:rPr>
          <w:rStyle w:val="md-plain"/>
          <w:rFonts w:ascii="Open Sans" w:hAnsi="Open Sans" w:cs="Open Sans"/>
          <w:color w:val="333333"/>
        </w:rPr>
        <w:t>删除</w:t>
      </w:r>
      <w:r w:rsidR="00DB08A2">
        <w:rPr>
          <w:rStyle w:val="md-plain"/>
          <w:rFonts w:ascii="Open Sans" w:hAnsi="Open Sans" w:cs="Open Sans"/>
          <w:color w:val="333333"/>
        </w:rPr>
        <w:t>”</w:t>
      </w:r>
      <w:r w:rsidR="00D2435E">
        <w:rPr>
          <w:rStyle w:val="md-plain"/>
          <w:rFonts w:ascii="Open Sans" w:hAnsi="Open Sans" w:cs="Open Sans"/>
          <w:color w:val="333333"/>
        </w:rPr>
        <w:t>并确认</w:t>
      </w:r>
      <w:r>
        <w:rPr>
          <w:rFonts w:hint="eastAsia"/>
        </w:rPr>
        <w:t>。</w:t>
      </w:r>
    </w:p>
    <w:p w14:paraId="6F5BA224" w14:textId="77777777" w:rsidR="00703479" w:rsidRDefault="00703479" w:rsidP="00703479">
      <w:pPr>
        <w:pStyle w:val="2"/>
        <w:numPr>
          <w:ilvl w:val="1"/>
          <w:numId w:val="7"/>
        </w:numPr>
      </w:pPr>
      <w:bookmarkStart w:id="88" w:name="_Toc174952111"/>
      <w:r>
        <w:t>资源检查</w:t>
      </w:r>
      <w:bookmarkEnd w:id="88"/>
    </w:p>
    <w:p w14:paraId="29682AC0" w14:textId="77777777" w:rsidR="00703479" w:rsidRDefault="00703479" w:rsidP="00703479">
      <w:pPr>
        <w:pStyle w:val="30"/>
      </w:pPr>
      <w:r>
        <w:t>在控制台点击</w:t>
      </w:r>
      <w:r>
        <w:t>“</w:t>
      </w:r>
      <w:r>
        <w:t>更多</w:t>
      </w:r>
      <w:r>
        <w:t xml:space="preserve"> | </w:t>
      </w:r>
      <w:r>
        <w:t>资源</w:t>
      </w:r>
      <w:r>
        <w:t xml:space="preserve"> | </w:t>
      </w:r>
      <w:r>
        <w:t>我的资源</w:t>
      </w:r>
      <w:r>
        <w:t>”</w:t>
      </w:r>
      <w:r>
        <w:t>菜单项，检查资源是否全部删除</w:t>
      </w:r>
      <w:r>
        <w:rPr>
          <w:rFonts w:hint="eastAsia"/>
        </w:rPr>
        <w:t>。</w:t>
      </w:r>
    </w:p>
    <w:p w14:paraId="5ED6BE9E" w14:textId="1C3CE257" w:rsidR="00703479" w:rsidRPr="00734F6E" w:rsidRDefault="00703479" w:rsidP="00C52ED4">
      <w:pPr>
        <w:pStyle w:val="1e"/>
      </w:pPr>
      <w:r>
        <w:rPr>
          <w:rFonts w:hint="eastAsia"/>
        </w:rPr>
        <w:t>注意：</w:t>
      </w:r>
      <w:r>
        <w:t xml:space="preserve">(1) </w:t>
      </w:r>
      <w:r>
        <w:t>虚拟</w:t>
      </w:r>
      <w:proofErr w:type="gramStart"/>
      <w:r>
        <w:t>私有云</w:t>
      </w:r>
      <w:proofErr w:type="gramEnd"/>
      <w:r>
        <w:t>VPC</w:t>
      </w:r>
      <w:r>
        <w:t>和安全组可以不删除，以留下次使用。</w:t>
      </w:r>
      <w:r>
        <w:t xml:space="preserve">(2) </w:t>
      </w:r>
      <w:r>
        <w:t>若在</w:t>
      </w:r>
      <w:r>
        <w:rPr>
          <w:rFonts w:hint="eastAsia"/>
        </w:rPr>
        <w:t>其他</w:t>
      </w:r>
      <w:r>
        <w:t>区域购买了</w:t>
      </w:r>
      <w:r>
        <w:t>ECS</w:t>
      </w:r>
      <w:r>
        <w:t>和</w:t>
      </w:r>
      <w:r>
        <w:t>EIP</w:t>
      </w:r>
      <w:r>
        <w:t>等资源，请切换到那个区域查看</w:t>
      </w:r>
      <w:r>
        <w:rPr>
          <w:rFonts w:hint="eastAsia"/>
        </w:rPr>
        <w:t>。</w:t>
      </w:r>
    </w:p>
    <w:p w14:paraId="24ABDA6A" w14:textId="7F951942" w:rsidR="009D4971" w:rsidRDefault="009D4971">
      <w:pPr>
        <w:topLinePunct w:val="0"/>
        <w:adjustRightInd/>
        <w:snapToGrid/>
        <w:spacing w:before="0" w:after="0" w:line="240" w:lineRule="auto"/>
        <w:ind w:left="0"/>
        <w:rPr>
          <w:rFonts w:ascii="Huawei Sans" w:eastAsia="方正兰亭黑简体" w:hAnsi="Huawei Sans"/>
          <w:sz w:val="21"/>
        </w:rPr>
      </w:pPr>
    </w:p>
    <w:p w14:paraId="54165FE7" w14:textId="61E82DFB" w:rsidR="00E06D92" w:rsidRPr="00E06D92" w:rsidRDefault="00E06D92" w:rsidP="00E06D92">
      <w:pPr>
        <w:pStyle w:val="1"/>
      </w:pPr>
      <w:bookmarkStart w:id="89" w:name="_附录_安装OpenJDK"/>
      <w:bookmarkStart w:id="90" w:name="_Toc174952112"/>
      <w:bookmarkEnd w:id="89"/>
      <w:r>
        <w:t>附录</w:t>
      </w:r>
      <w:r>
        <w:rPr>
          <w:rFonts w:hint="eastAsia"/>
        </w:rPr>
        <w:t xml:space="preserve"> </w:t>
      </w:r>
      <w:r>
        <w:t>安装</w:t>
      </w:r>
      <w:r w:rsidRPr="00E06D92">
        <w:rPr>
          <w:rFonts w:hint="eastAsia"/>
        </w:rPr>
        <w:t>O</w:t>
      </w:r>
      <w:r w:rsidRPr="00E06D92">
        <w:t>penJDK</w:t>
      </w:r>
      <w:bookmarkEnd w:id="90"/>
    </w:p>
    <w:p w14:paraId="49304201" w14:textId="5B60FDDF" w:rsidR="00D87920" w:rsidRPr="00E06D92" w:rsidRDefault="00E06D92" w:rsidP="00D87920">
      <w:pPr>
        <w:pStyle w:val="30"/>
      </w:pPr>
      <w:r w:rsidRPr="00E06D92">
        <w:rPr>
          <w:rFonts w:hint="eastAsia"/>
        </w:rPr>
        <w:t>安装</w:t>
      </w:r>
      <w:r w:rsidRPr="00E06D92">
        <w:rPr>
          <w:rFonts w:hint="eastAsia"/>
        </w:rPr>
        <w:t>O</w:t>
      </w:r>
      <w:r w:rsidRPr="00E06D92">
        <w:t>penJDK</w:t>
      </w:r>
      <w:r w:rsidR="00D87920">
        <w:t>,</w:t>
      </w:r>
      <w:r w:rsidR="00D87920" w:rsidRPr="00D87920">
        <w:rPr>
          <w:rFonts w:hint="eastAsia"/>
        </w:rPr>
        <w:t xml:space="preserve"> </w:t>
      </w:r>
      <w:r w:rsidR="00D87920" w:rsidRPr="00E06D92">
        <w:rPr>
          <w:rFonts w:hint="eastAsia"/>
        </w:rPr>
        <w:t>在各个节点上，执行下列命令</w:t>
      </w:r>
    </w:p>
    <w:p w14:paraId="70476759" w14:textId="17F08EC2" w:rsidR="00E06D92" w:rsidRDefault="00E06D92" w:rsidP="00C52ED4">
      <w:pPr>
        <w:pStyle w:val="1e"/>
      </w:pPr>
      <w:r w:rsidRPr="00E06D92">
        <w:rPr>
          <w:rFonts w:hint="eastAsia"/>
        </w:rPr>
        <w:t>在</w:t>
      </w:r>
      <w:r w:rsidRPr="00E06D92">
        <w:t>节点，执行如下命令，将</w:t>
      </w:r>
      <w:proofErr w:type="spellStart"/>
      <w:r w:rsidRPr="00E06D92">
        <w:t>jdk</w:t>
      </w:r>
      <w:proofErr w:type="spellEnd"/>
      <w:r w:rsidRPr="00E06D92">
        <w:t>安装到各个节点</w:t>
      </w:r>
    </w:p>
    <w:p w14:paraId="02A15477" w14:textId="52F38663" w:rsidR="00737CAA" w:rsidRPr="00E06D92" w:rsidRDefault="00737CAA" w:rsidP="00C52ED4">
      <w:pPr>
        <w:pStyle w:val="1e"/>
      </w:pPr>
      <w:r w:rsidRPr="00737CAA">
        <w:t>yum install -y java-1.8.0-openjdk</w:t>
      </w:r>
    </w:p>
    <w:p w14:paraId="10E83D54" w14:textId="77777777" w:rsidR="00E06D92" w:rsidRPr="00E06D92" w:rsidRDefault="00E06D92" w:rsidP="00E06D92">
      <w:pPr>
        <w:pStyle w:val="30"/>
      </w:pPr>
      <w:r w:rsidRPr="00E06D92">
        <w:t>确认</w:t>
      </w:r>
      <w:r w:rsidRPr="00E06D92">
        <w:t>java</w:t>
      </w:r>
      <w:r w:rsidRPr="00E06D92">
        <w:t>版本</w:t>
      </w:r>
    </w:p>
    <w:p w14:paraId="74CCB298" w14:textId="77777777" w:rsidR="00E06D92" w:rsidRPr="00E06D92" w:rsidRDefault="00E06D92" w:rsidP="00C52ED4">
      <w:pPr>
        <w:pStyle w:val="2f2"/>
      </w:pPr>
      <w:r w:rsidRPr="00E06D92">
        <w:t>java -version</w:t>
      </w:r>
    </w:p>
    <w:p w14:paraId="68665260" w14:textId="386F1C79" w:rsidR="00E06D92" w:rsidRPr="00E06D92" w:rsidRDefault="00E06D92" w:rsidP="00C52ED4">
      <w:pPr>
        <w:pStyle w:val="2f2"/>
      </w:pPr>
      <w:r w:rsidRPr="00E06D92">
        <w:t>[root@</w:t>
      </w:r>
      <w:r w:rsidR="001A6814">
        <w:t>ecs-xhr-test-000</w:t>
      </w:r>
      <w:r w:rsidRPr="00E06D92">
        <w:t xml:space="preserve">1 </w:t>
      </w:r>
      <w:proofErr w:type="gramStart"/>
      <w:r w:rsidRPr="00E06D92">
        <w:t>~]#</w:t>
      </w:r>
      <w:proofErr w:type="gramEnd"/>
      <w:r w:rsidRPr="00E06D92">
        <w:t xml:space="preserve"> java -version</w:t>
      </w:r>
    </w:p>
    <w:p w14:paraId="38732656" w14:textId="77777777" w:rsidR="00E06D92" w:rsidRPr="00E06D92" w:rsidRDefault="00E06D92" w:rsidP="00C52ED4">
      <w:pPr>
        <w:pStyle w:val="2f2"/>
      </w:pPr>
      <w:proofErr w:type="spellStart"/>
      <w:r w:rsidRPr="00E06D92">
        <w:t>openjdk</w:t>
      </w:r>
      <w:proofErr w:type="spellEnd"/>
      <w:r w:rsidRPr="00E06D92">
        <w:t xml:space="preserve"> version "1.8.0_191"</w:t>
      </w:r>
    </w:p>
    <w:p w14:paraId="34927594" w14:textId="77777777" w:rsidR="00E06D92" w:rsidRPr="00E06D92" w:rsidRDefault="00E06D92" w:rsidP="00C52ED4">
      <w:pPr>
        <w:pStyle w:val="2f2"/>
      </w:pPr>
      <w:r w:rsidRPr="00E06D92">
        <w:t>OpenJDK Runtime Environment (</w:t>
      </w:r>
      <w:proofErr w:type="spellStart"/>
      <w:r w:rsidRPr="00E06D92">
        <w:t>AdoptOpenJDK</w:t>
      </w:r>
      <w:proofErr w:type="spellEnd"/>
      <w:proofErr w:type="gramStart"/>
      <w:r w:rsidRPr="00E06D92">
        <w:t>)(</w:t>
      </w:r>
      <w:proofErr w:type="gramEnd"/>
      <w:r w:rsidRPr="00E06D92">
        <w:t>build 1.8.0_191-b12)</w:t>
      </w:r>
    </w:p>
    <w:p w14:paraId="3A35045B" w14:textId="1670BF3F" w:rsidR="009E2FC5" w:rsidRDefault="009E2FC5">
      <w:pPr>
        <w:topLinePunct w:val="0"/>
        <w:adjustRightInd/>
        <w:snapToGrid/>
        <w:spacing w:before="0" w:after="0" w:line="240" w:lineRule="auto"/>
        <w:ind w:left="0"/>
        <w:rPr>
          <w:rFonts w:ascii="Huawei Sans" w:eastAsia="方正兰亭黑简体" w:hAnsi="Huawei Sans"/>
          <w:sz w:val="21"/>
        </w:rPr>
      </w:pPr>
      <w:r>
        <w:br w:type="page"/>
      </w:r>
    </w:p>
    <w:p w14:paraId="0659EB8E" w14:textId="77777777" w:rsidR="000B47BA" w:rsidRDefault="000B47BA" w:rsidP="000B47BA">
      <w:pPr>
        <w:pStyle w:val="1"/>
        <w:numPr>
          <w:ilvl w:val="0"/>
          <w:numId w:val="7"/>
        </w:numPr>
        <w:wordWrap w:val="0"/>
      </w:pPr>
      <w:bookmarkStart w:id="91" w:name="_Toc53053239"/>
      <w:bookmarkStart w:id="92" w:name="_Toc174952113"/>
      <w:r>
        <w:lastRenderedPageBreak/>
        <w:t>附录</w:t>
      </w:r>
      <w:r>
        <w:rPr>
          <w:rFonts w:hint="eastAsia"/>
        </w:rPr>
        <w:t xml:space="preserve"> </w:t>
      </w:r>
      <w:r>
        <w:t>Linux</w:t>
      </w:r>
      <w:r>
        <w:t>常用命令</w:t>
      </w:r>
      <w:bookmarkEnd w:id="91"/>
      <w:bookmarkEnd w:id="92"/>
    </w:p>
    <w:p w14:paraId="42AE56C4" w14:textId="77777777" w:rsidR="000B47BA" w:rsidRDefault="000B47BA" w:rsidP="000B47BA">
      <w:pPr>
        <w:pStyle w:val="2"/>
        <w:numPr>
          <w:ilvl w:val="1"/>
          <w:numId w:val="7"/>
        </w:numPr>
      </w:pPr>
      <w:bookmarkStart w:id="93" w:name="_Toc53053240"/>
      <w:bookmarkStart w:id="94" w:name="_Toc174952114"/>
      <w:r>
        <w:t>ls</w:t>
      </w:r>
      <w:r>
        <w:t>命令</w:t>
      </w:r>
      <w:bookmarkEnd w:id="93"/>
      <w:bookmarkEnd w:id="94"/>
    </w:p>
    <w:p w14:paraId="35436F2D" w14:textId="77777777" w:rsidR="000B47BA" w:rsidRDefault="000B47BA" w:rsidP="00C52ED4">
      <w:pPr>
        <w:pStyle w:val="1e"/>
      </w:pPr>
      <w:r>
        <w:t xml:space="preserve">ls </w:t>
      </w:r>
      <w:r>
        <w:t>命令不仅可以查看</w:t>
      </w:r>
      <w:r>
        <w:t xml:space="preserve"> </w:t>
      </w:r>
      <w:proofErr w:type="spellStart"/>
      <w:r>
        <w:t>linux</w:t>
      </w:r>
      <w:proofErr w:type="spellEnd"/>
      <w:r>
        <w:t xml:space="preserve"> </w:t>
      </w:r>
      <w:r>
        <w:t>文件夹包含的文件而且可以查看文件权限</w:t>
      </w:r>
      <w:r>
        <w:t>(</w:t>
      </w:r>
      <w:r>
        <w:t>包括目录、文件夹、文件权限</w:t>
      </w:r>
      <w:r>
        <w:t>)</w:t>
      </w:r>
      <w:r>
        <w:t>查看目录信息等等。</w:t>
      </w:r>
    </w:p>
    <w:p w14:paraId="770CE03E" w14:textId="77777777" w:rsidR="000B47BA" w:rsidRDefault="000B47BA" w:rsidP="00C52ED4">
      <w:pPr>
        <w:pStyle w:val="1e"/>
      </w:pPr>
      <w:r>
        <w:rPr>
          <w:rFonts w:hint="eastAsia"/>
        </w:rPr>
        <w:t>命令格式：</w:t>
      </w:r>
      <w:r>
        <w:t>ls [</w:t>
      </w:r>
      <w:r>
        <w:t>选项</w:t>
      </w:r>
      <w:r>
        <w:t>][</w:t>
      </w:r>
      <w:r>
        <w:t>目录名</w:t>
      </w:r>
      <w:r>
        <w:t>]</w:t>
      </w:r>
    </w:p>
    <w:p w14:paraId="4403B4FE" w14:textId="77777777" w:rsidR="000B47BA" w:rsidRDefault="000B47BA" w:rsidP="00C52ED4">
      <w:pPr>
        <w:pStyle w:val="1e"/>
      </w:pPr>
      <w:r>
        <w:rPr>
          <w:rFonts w:hint="eastAsia"/>
        </w:rPr>
        <w:t>常用参数</w:t>
      </w:r>
    </w:p>
    <w:p w14:paraId="5D434186" w14:textId="77777777" w:rsidR="000B47BA" w:rsidRDefault="000B47BA" w:rsidP="00C52ED4">
      <w:pPr>
        <w:pStyle w:val="1e"/>
      </w:pPr>
      <w:r>
        <w:t xml:space="preserve">-l </w:t>
      </w:r>
      <w:r>
        <w:t>：列出长数据串，包含文件的属性与权限数据等</w:t>
      </w:r>
    </w:p>
    <w:p w14:paraId="783595EE" w14:textId="77777777" w:rsidR="000B47BA" w:rsidRDefault="000B47BA" w:rsidP="00C52ED4">
      <w:pPr>
        <w:pStyle w:val="1e"/>
      </w:pPr>
      <w:r>
        <w:t xml:space="preserve">-a </w:t>
      </w:r>
      <w:r>
        <w:t>：列出全部的文件，连同隐藏文件（开头为</w:t>
      </w:r>
      <w:r>
        <w:t>.</w:t>
      </w:r>
      <w:r>
        <w:t>的文件）一起列出来（常用）</w:t>
      </w:r>
    </w:p>
    <w:p w14:paraId="3AC5CD03" w14:textId="77777777" w:rsidR="000B47BA" w:rsidRDefault="000B47BA" w:rsidP="00C52ED4">
      <w:pPr>
        <w:pStyle w:val="1e"/>
      </w:pPr>
      <w:r>
        <w:t xml:space="preserve">-d </w:t>
      </w:r>
      <w:r>
        <w:t>：仅列出目录本身，而不是列出目录的文件数据</w:t>
      </w:r>
    </w:p>
    <w:p w14:paraId="5156C82D" w14:textId="77777777" w:rsidR="000B47BA" w:rsidRDefault="000B47BA" w:rsidP="00C52ED4">
      <w:pPr>
        <w:pStyle w:val="1e"/>
      </w:pPr>
      <w:r>
        <w:t xml:space="preserve">-h </w:t>
      </w:r>
      <w:r>
        <w:t>：将文件容量以较易读的方式（</w:t>
      </w:r>
      <w:r>
        <w:t>GB</w:t>
      </w:r>
      <w:r>
        <w:t>，</w:t>
      </w:r>
      <w:r>
        <w:t>kB</w:t>
      </w:r>
      <w:r>
        <w:t>等）列出来</w:t>
      </w:r>
    </w:p>
    <w:p w14:paraId="094A4942" w14:textId="77777777" w:rsidR="000B47BA" w:rsidRDefault="000B47BA" w:rsidP="00C52ED4">
      <w:pPr>
        <w:pStyle w:val="1e"/>
      </w:pPr>
      <w:r>
        <w:t xml:space="preserve">-R </w:t>
      </w:r>
      <w:r>
        <w:t>：连同子目录的内容一起列出（递归列出），等于该目录下的所有文件都会显示出来</w:t>
      </w:r>
    </w:p>
    <w:p w14:paraId="01E91377" w14:textId="77777777" w:rsidR="000B47BA" w:rsidRDefault="000B47BA" w:rsidP="000B47BA">
      <w:pPr>
        <w:pStyle w:val="2"/>
        <w:numPr>
          <w:ilvl w:val="1"/>
          <w:numId w:val="7"/>
        </w:numPr>
      </w:pPr>
      <w:bookmarkStart w:id="95" w:name="_Toc53053241"/>
      <w:bookmarkStart w:id="96" w:name="_Toc174952115"/>
      <w:r>
        <w:t>cd</w:t>
      </w:r>
      <w:r>
        <w:t>命令</w:t>
      </w:r>
      <w:bookmarkEnd w:id="95"/>
      <w:bookmarkEnd w:id="96"/>
    </w:p>
    <w:p w14:paraId="659C6F54" w14:textId="77777777" w:rsidR="000B47BA" w:rsidRDefault="000B47BA" w:rsidP="00C52ED4">
      <w:pPr>
        <w:pStyle w:val="1e"/>
      </w:pPr>
      <w:r>
        <w:rPr>
          <w:rFonts w:hint="eastAsia"/>
        </w:rPr>
        <w:t>最基本的命令语句，其他的命令语句要进行操作，都是建立在使用</w:t>
      </w:r>
      <w:r>
        <w:t xml:space="preserve"> cd </w:t>
      </w:r>
      <w:r>
        <w:t>命令上的。用于切换当前目录至</w:t>
      </w:r>
      <w:proofErr w:type="spellStart"/>
      <w:r>
        <w:t>dirName</w:t>
      </w:r>
      <w:proofErr w:type="spellEnd"/>
      <w:r>
        <w:t>。</w:t>
      </w:r>
    </w:p>
    <w:p w14:paraId="3D67E513" w14:textId="77777777" w:rsidR="000B47BA" w:rsidRDefault="000B47BA" w:rsidP="00C52ED4">
      <w:pPr>
        <w:pStyle w:val="1e"/>
      </w:pPr>
      <w:r>
        <w:rPr>
          <w:rFonts w:hint="eastAsia"/>
        </w:rPr>
        <w:t>命令格式：</w:t>
      </w:r>
      <w:r>
        <w:t>cd [</w:t>
      </w:r>
      <w:r>
        <w:t>目录名</w:t>
      </w:r>
      <w:r>
        <w:t>]</w:t>
      </w:r>
    </w:p>
    <w:p w14:paraId="55CBE889" w14:textId="77777777" w:rsidR="000B47BA" w:rsidRDefault="000B47BA" w:rsidP="000B47BA">
      <w:pPr>
        <w:pStyle w:val="2"/>
        <w:numPr>
          <w:ilvl w:val="1"/>
          <w:numId w:val="7"/>
        </w:numPr>
      </w:pPr>
      <w:bookmarkStart w:id="97" w:name="_Toc53053242"/>
      <w:bookmarkStart w:id="98" w:name="_Toc174952116"/>
      <w:r>
        <w:t>pwd</w:t>
      </w:r>
      <w:r>
        <w:t>命令</w:t>
      </w:r>
      <w:bookmarkEnd w:id="97"/>
      <w:bookmarkEnd w:id="98"/>
    </w:p>
    <w:p w14:paraId="0AA4B96C" w14:textId="77777777" w:rsidR="000B47BA" w:rsidRDefault="000B47BA" w:rsidP="00C52ED4">
      <w:pPr>
        <w:pStyle w:val="1e"/>
      </w:pPr>
      <w:r>
        <w:rPr>
          <w:rFonts w:hint="eastAsia"/>
        </w:rPr>
        <w:t>查看</w:t>
      </w:r>
      <w:r>
        <w:t>"</w:t>
      </w:r>
      <w:r>
        <w:t>当前工作目录</w:t>
      </w:r>
      <w:r>
        <w:t>"</w:t>
      </w:r>
      <w:r>
        <w:t>的完整路径。</w:t>
      </w:r>
    </w:p>
    <w:p w14:paraId="6C6A1C0E" w14:textId="77777777" w:rsidR="000B47BA" w:rsidRDefault="000B47BA" w:rsidP="00C52ED4">
      <w:pPr>
        <w:pStyle w:val="1e"/>
      </w:pPr>
      <w:r>
        <w:rPr>
          <w:rFonts w:hint="eastAsia"/>
        </w:rPr>
        <w:t>命令格式：</w:t>
      </w:r>
      <w:proofErr w:type="spellStart"/>
      <w:r>
        <w:t>pwd</w:t>
      </w:r>
      <w:proofErr w:type="spellEnd"/>
      <w:r>
        <w:t xml:space="preserve"> [</w:t>
      </w:r>
      <w:r>
        <w:t>选项</w:t>
      </w:r>
      <w:r>
        <w:t>]</w:t>
      </w:r>
    </w:p>
    <w:p w14:paraId="3DC32B4A" w14:textId="77777777" w:rsidR="000B47BA" w:rsidRDefault="000B47BA" w:rsidP="00C52ED4">
      <w:pPr>
        <w:pStyle w:val="1e"/>
      </w:pPr>
      <w:r>
        <w:rPr>
          <w:rFonts w:hint="eastAsia"/>
        </w:rPr>
        <w:t>常用参数：</w:t>
      </w:r>
    </w:p>
    <w:p w14:paraId="0360866F" w14:textId="77777777" w:rsidR="000B47BA" w:rsidRDefault="000B47BA" w:rsidP="00C52ED4">
      <w:pPr>
        <w:pStyle w:val="1e"/>
      </w:pPr>
      <w:r>
        <w:t>-P :</w:t>
      </w:r>
      <w:r>
        <w:t>显示实际物理路径，而非使用连接（</w:t>
      </w:r>
      <w:r>
        <w:t>link</w:t>
      </w:r>
      <w:r>
        <w:t>）路径</w:t>
      </w:r>
    </w:p>
    <w:p w14:paraId="29120DEB" w14:textId="77777777" w:rsidR="000B47BA" w:rsidRDefault="000B47BA" w:rsidP="00C52ED4">
      <w:pPr>
        <w:pStyle w:val="1e"/>
      </w:pPr>
      <w:r>
        <w:t>-L :</w:t>
      </w:r>
      <w:r>
        <w:t>当目录为连接路径时，显示连接路径</w:t>
      </w:r>
    </w:p>
    <w:p w14:paraId="34ACAFB0" w14:textId="77777777" w:rsidR="000B47BA" w:rsidRDefault="000B47BA" w:rsidP="000B47BA">
      <w:pPr>
        <w:pStyle w:val="2"/>
        <w:numPr>
          <w:ilvl w:val="1"/>
          <w:numId w:val="7"/>
        </w:numPr>
      </w:pPr>
      <w:bookmarkStart w:id="99" w:name="_Toc53053243"/>
      <w:bookmarkStart w:id="100" w:name="_Toc174952117"/>
      <w:r>
        <w:lastRenderedPageBreak/>
        <w:t>mkdir</w:t>
      </w:r>
      <w:r>
        <w:t>命令</w:t>
      </w:r>
      <w:bookmarkEnd w:id="99"/>
      <w:bookmarkEnd w:id="100"/>
    </w:p>
    <w:p w14:paraId="5FDCB912" w14:textId="77777777" w:rsidR="000B47BA" w:rsidRDefault="000B47BA" w:rsidP="00C52ED4">
      <w:pPr>
        <w:pStyle w:val="1e"/>
      </w:pPr>
      <w:r>
        <w:rPr>
          <w:rFonts w:hint="eastAsia"/>
        </w:rPr>
        <w:t>用来创建指定的名称的目录，要求创建目录的用户在当前目录中具有写权限，并且指定的目录名不能是当前目录中已有的目录。</w:t>
      </w:r>
    </w:p>
    <w:p w14:paraId="31B4C1FB" w14:textId="77777777" w:rsidR="000B47BA" w:rsidRDefault="000B47BA" w:rsidP="00C52ED4">
      <w:pPr>
        <w:pStyle w:val="1e"/>
      </w:pPr>
      <w:r>
        <w:rPr>
          <w:rFonts w:hint="eastAsia"/>
        </w:rPr>
        <w:t>命令格式：</w:t>
      </w:r>
      <w:proofErr w:type="spellStart"/>
      <w:r>
        <w:t>mkdir</w:t>
      </w:r>
      <w:proofErr w:type="spellEnd"/>
      <w:r>
        <w:t xml:space="preserve"> [</w:t>
      </w:r>
      <w:r>
        <w:t>选项</w:t>
      </w:r>
      <w:r>
        <w:t xml:space="preserve">] </w:t>
      </w:r>
      <w:r>
        <w:t>目录</w:t>
      </w:r>
    </w:p>
    <w:p w14:paraId="7E8276DF" w14:textId="77777777" w:rsidR="000B47BA" w:rsidRDefault="000B47BA" w:rsidP="00C52ED4">
      <w:pPr>
        <w:pStyle w:val="1e"/>
      </w:pPr>
      <w:r>
        <w:rPr>
          <w:rFonts w:hint="eastAsia"/>
        </w:rPr>
        <w:t>常用参数</w:t>
      </w:r>
    </w:p>
    <w:p w14:paraId="6E174E28" w14:textId="77777777" w:rsidR="000B47BA" w:rsidRDefault="000B47BA" w:rsidP="00C52ED4">
      <w:pPr>
        <w:pStyle w:val="1e"/>
      </w:pPr>
      <w:r>
        <w:t>-m, --mode=</w:t>
      </w:r>
      <w:r>
        <w:t>模式，设定权限</w:t>
      </w:r>
      <w:r>
        <w:t>&lt;</w:t>
      </w:r>
      <w:r>
        <w:t>模式</w:t>
      </w:r>
      <w:r>
        <w:t>&gt; (</w:t>
      </w:r>
      <w:r>
        <w:t>类似</w:t>
      </w:r>
      <w:r>
        <w:t xml:space="preserve"> </w:t>
      </w:r>
      <w:proofErr w:type="spellStart"/>
      <w:r>
        <w:t>chmod</w:t>
      </w:r>
      <w:proofErr w:type="spellEnd"/>
      <w:r>
        <w:t>)</w:t>
      </w:r>
      <w:r>
        <w:t>，而不是</w:t>
      </w:r>
      <w:r>
        <w:t xml:space="preserve"> </w:t>
      </w:r>
      <w:proofErr w:type="spellStart"/>
      <w:r>
        <w:t>rwxrwxrwx</w:t>
      </w:r>
      <w:proofErr w:type="spellEnd"/>
      <w:r>
        <w:t xml:space="preserve"> </w:t>
      </w:r>
      <w:r>
        <w:t>减</w:t>
      </w:r>
      <w:r>
        <w:t xml:space="preserve"> </w:t>
      </w:r>
      <w:proofErr w:type="spellStart"/>
      <w:r>
        <w:t>umask</w:t>
      </w:r>
      <w:proofErr w:type="spellEnd"/>
    </w:p>
    <w:p w14:paraId="0F1E4C32" w14:textId="77777777" w:rsidR="000B47BA" w:rsidRDefault="000B47BA" w:rsidP="00C52ED4">
      <w:pPr>
        <w:pStyle w:val="1e"/>
      </w:pPr>
      <w:r>
        <w:t xml:space="preserve">-p, --parents </w:t>
      </w:r>
      <w:r>
        <w:t>可以是一个路径名称。此时若路径中的某些目录尚不存在</w:t>
      </w:r>
      <w:r>
        <w:t>,</w:t>
      </w:r>
      <w:r>
        <w:t>加上此选项后</w:t>
      </w:r>
      <w:r>
        <w:t>,</w:t>
      </w:r>
      <w:r>
        <w:t>系统将自动建立好那些尚不存在的目录</w:t>
      </w:r>
      <w:r>
        <w:t>,</w:t>
      </w:r>
      <w:r>
        <w:t>即一次可以建立多个目录</w:t>
      </w:r>
      <w:r>
        <w:t>;</w:t>
      </w:r>
    </w:p>
    <w:p w14:paraId="185DD0CA" w14:textId="77777777" w:rsidR="000B47BA" w:rsidRDefault="000B47BA" w:rsidP="00C52ED4">
      <w:pPr>
        <w:pStyle w:val="1e"/>
      </w:pPr>
      <w:r>
        <w:t xml:space="preserve">-v, --verbose </w:t>
      </w:r>
      <w:r>
        <w:t>每次创建新目录都显示信息</w:t>
      </w:r>
    </w:p>
    <w:p w14:paraId="621F98D1" w14:textId="77777777" w:rsidR="000B47BA" w:rsidRDefault="000B47BA" w:rsidP="00C52ED4">
      <w:pPr>
        <w:pStyle w:val="1e"/>
      </w:pPr>
      <w:r>
        <w:t xml:space="preserve">--help </w:t>
      </w:r>
      <w:r>
        <w:t>显示</w:t>
      </w:r>
      <w:proofErr w:type="gramStart"/>
      <w:r>
        <w:t>此帮助</w:t>
      </w:r>
      <w:proofErr w:type="gramEnd"/>
      <w:r>
        <w:t>信息并退出</w:t>
      </w:r>
    </w:p>
    <w:p w14:paraId="7136760B" w14:textId="77777777" w:rsidR="000B47BA" w:rsidRDefault="000B47BA" w:rsidP="00C52ED4">
      <w:pPr>
        <w:pStyle w:val="1e"/>
      </w:pPr>
      <w:r>
        <w:t xml:space="preserve">--version </w:t>
      </w:r>
      <w:r>
        <w:t>输出版本信息并退出</w:t>
      </w:r>
    </w:p>
    <w:p w14:paraId="515B8852" w14:textId="77777777" w:rsidR="000B47BA" w:rsidRDefault="000B47BA" w:rsidP="000B47BA">
      <w:pPr>
        <w:pStyle w:val="2"/>
        <w:numPr>
          <w:ilvl w:val="1"/>
          <w:numId w:val="7"/>
        </w:numPr>
      </w:pPr>
      <w:bookmarkStart w:id="101" w:name="_Toc53053244"/>
      <w:bookmarkStart w:id="102" w:name="_Toc174952118"/>
      <w:r>
        <w:t>rm</w:t>
      </w:r>
      <w:r>
        <w:t>命令</w:t>
      </w:r>
      <w:bookmarkEnd w:id="101"/>
      <w:bookmarkEnd w:id="102"/>
    </w:p>
    <w:p w14:paraId="3F89833D" w14:textId="77777777" w:rsidR="000B47BA" w:rsidRDefault="000B47BA" w:rsidP="00C52ED4">
      <w:pPr>
        <w:pStyle w:val="1e"/>
      </w:pPr>
      <w:r>
        <w:rPr>
          <w:rFonts w:hint="eastAsia"/>
        </w:rPr>
        <w:t>删除一个目录中的一个或多个文件或目录，如果没有使用</w:t>
      </w:r>
      <w:r>
        <w:t>- r</w:t>
      </w:r>
      <w:r>
        <w:t>选项，则</w:t>
      </w:r>
      <w:r>
        <w:t>rm</w:t>
      </w:r>
      <w:r>
        <w:t>不会删除目录。如果使用</w:t>
      </w:r>
      <w:r>
        <w:t xml:space="preserve"> rm </w:t>
      </w:r>
      <w:r>
        <w:t>来删除文件，</w:t>
      </w:r>
      <w:proofErr w:type="gramStart"/>
      <w:r>
        <w:t>通常仍</w:t>
      </w:r>
      <w:proofErr w:type="gramEnd"/>
      <w:r>
        <w:t>可以将该文件恢复原状。</w:t>
      </w:r>
    </w:p>
    <w:p w14:paraId="197C7FA6" w14:textId="77777777" w:rsidR="000B47BA" w:rsidRDefault="000B47BA" w:rsidP="00C52ED4">
      <w:pPr>
        <w:pStyle w:val="1e"/>
      </w:pPr>
      <w:r>
        <w:rPr>
          <w:rFonts w:hint="eastAsia"/>
        </w:rPr>
        <w:t>命令格式：</w:t>
      </w:r>
      <w:r>
        <w:t>rm [</w:t>
      </w:r>
      <w:r>
        <w:t>选项</w:t>
      </w:r>
      <w:r>
        <w:t xml:space="preserve">] </w:t>
      </w:r>
      <w:r>
        <w:t>文件</w:t>
      </w:r>
    </w:p>
    <w:p w14:paraId="5839B787" w14:textId="77777777" w:rsidR="000B47BA" w:rsidRDefault="000B47BA" w:rsidP="00C52ED4">
      <w:pPr>
        <w:pStyle w:val="1e"/>
      </w:pPr>
      <w:r>
        <w:rPr>
          <w:rFonts w:hint="eastAsia"/>
        </w:rPr>
        <w:t>常用参数</w:t>
      </w:r>
    </w:p>
    <w:p w14:paraId="3942A709" w14:textId="77777777" w:rsidR="000B47BA" w:rsidRDefault="000B47BA" w:rsidP="00C52ED4">
      <w:pPr>
        <w:pStyle w:val="1e"/>
      </w:pPr>
      <w:r>
        <w:t xml:space="preserve">-f, --force </w:t>
      </w:r>
      <w:r>
        <w:t>忽略不存在的文件，从不给出提示。</w:t>
      </w:r>
    </w:p>
    <w:p w14:paraId="4D0EDAD0" w14:textId="77777777" w:rsidR="000B47BA" w:rsidRDefault="000B47BA" w:rsidP="00C52ED4">
      <w:pPr>
        <w:pStyle w:val="1e"/>
      </w:pPr>
      <w:r>
        <w:t>-</w:t>
      </w:r>
      <w:proofErr w:type="spellStart"/>
      <w:r>
        <w:t>i</w:t>
      </w:r>
      <w:proofErr w:type="spellEnd"/>
      <w:r>
        <w:t xml:space="preserve">, --interactive </w:t>
      </w:r>
      <w:r>
        <w:t>进行交互式删除</w:t>
      </w:r>
    </w:p>
    <w:p w14:paraId="4DED2F89" w14:textId="77777777" w:rsidR="000B47BA" w:rsidRDefault="000B47BA" w:rsidP="00C52ED4">
      <w:pPr>
        <w:pStyle w:val="1e"/>
      </w:pPr>
      <w:r>
        <w:t xml:space="preserve">-r, -R, --recursive </w:t>
      </w:r>
      <w:r>
        <w:t>指示</w:t>
      </w:r>
      <w:r>
        <w:t>rm</w:t>
      </w:r>
      <w:r>
        <w:t>将参数中列出的全部目录和子目录均递归地删除。</w:t>
      </w:r>
    </w:p>
    <w:p w14:paraId="1F4569AC" w14:textId="77777777" w:rsidR="000B47BA" w:rsidRDefault="000B47BA" w:rsidP="00C52ED4">
      <w:pPr>
        <w:pStyle w:val="1e"/>
      </w:pPr>
      <w:r>
        <w:t xml:space="preserve">-v, --verbose </w:t>
      </w:r>
      <w:r>
        <w:t>详细显示进行的步骤</w:t>
      </w:r>
    </w:p>
    <w:p w14:paraId="44F3A93A" w14:textId="77777777" w:rsidR="000B47BA" w:rsidRDefault="000B47BA" w:rsidP="00C52ED4">
      <w:pPr>
        <w:pStyle w:val="1e"/>
      </w:pPr>
      <w:r>
        <w:t xml:space="preserve">--help </w:t>
      </w:r>
      <w:r>
        <w:t>显示</w:t>
      </w:r>
      <w:proofErr w:type="gramStart"/>
      <w:r>
        <w:t>此帮助</w:t>
      </w:r>
      <w:proofErr w:type="gramEnd"/>
      <w:r>
        <w:t>信息并退出</w:t>
      </w:r>
    </w:p>
    <w:p w14:paraId="52AFE352" w14:textId="77777777" w:rsidR="000B47BA" w:rsidRDefault="000B47BA" w:rsidP="00C52ED4">
      <w:pPr>
        <w:pStyle w:val="1e"/>
      </w:pPr>
      <w:r>
        <w:t xml:space="preserve">--version </w:t>
      </w:r>
      <w:r>
        <w:t>输出版本信息并退出</w:t>
      </w:r>
    </w:p>
    <w:p w14:paraId="40B0A50B" w14:textId="77777777" w:rsidR="000B47BA" w:rsidRDefault="000B47BA" w:rsidP="000B47BA">
      <w:pPr>
        <w:pStyle w:val="2"/>
        <w:numPr>
          <w:ilvl w:val="1"/>
          <w:numId w:val="7"/>
        </w:numPr>
      </w:pPr>
      <w:bookmarkStart w:id="103" w:name="_Toc53053245"/>
      <w:bookmarkStart w:id="104" w:name="_Toc174952119"/>
      <w:r>
        <w:t>rmdir</w:t>
      </w:r>
      <w:r>
        <w:t>命令</w:t>
      </w:r>
      <w:bookmarkEnd w:id="103"/>
      <w:bookmarkEnd w:id="104"/>
    </w:p>
    <w:p w14:paraId="53B8722F" w14:textId="77777777" w:rsidR="000B47BA" w:rsidRDefault="000B47BA" w:rsidP="00C52ED4">
      <w:pPr>
        <w:pStyle w:val="1e"/>
      </w:pPr>
      <w:r>
        <w:rPr>
          <w:rFonts w:hint="eastAsia"/>
        </w:rPr>
        <w:t>该命令从一个目录中删除一个或多个子目录项，删除某目录时也必须具有对父目录的写权限。</w:t>
      </w:r>
    </w:p>
    <w:p w14:paraId="66015116" w14:textId="77777777" w:rsidR="000B47BA" w:rsidRDefault="000B47BA" w:rsidP="00C52ED4">
      <w:pPr>
        <w:pStyle w:val="1e"/>
      </w:pPr>
      <w:r>
        <w:rPr>
          <w:rFonts w:hint="eastAsia"/>
        </w:rPr>
        <w:t>命令格式：</w:t>
      </w:r>
      <w:proofErr w:type="spellStart"/>
      <w:r>
        <w:t>rmdir</w:t>
      </w:r>
      <w:proofErr w:type="spellEnd"/>
      <w:r>
        <w:t xml:space="preserve"> [</w:t>
      </w:r>
      <w:r>
        <w:t>选项</w:t>
      </w:r>
      <w:r>
        <w:t xml:space="preserve">] </w:t>
      </w:r>
      <w:r>
        <w:t>目录</w:t>
      </w:r>
    </w:p>
    <w:p w14:paraId="5B9094EE" w14:textId="77777777" w:rsidR="000B47BA" w:rsidRDefault="000B47BA" w:rsidP="00C52ED4">
      <w:pPr>
        <w:pStyle w:val="1e"/>
      </w:pPr>
      <w:r>
        <w:rPr>
          <w:rFonts w:hint="eastAsia"/>
        </w:rPr>
        <w:t>常用参数</w:t>
      </w:r>
    </w:p>
    <w:p w14:paraId="54AE436E" w14:textId="77777777" w:rsidR="000B47BA" w:rsidRDefault="000B47BA" w:rsidP="00C52ED4">
      <w:pPr>
        <w:pStyle w:val="1e"/>
      </w:pPr>
      <w:r>
        <w:rPr>
          <w:rFonts w:hint="eastAsia"/>
        </w:rPr>
        <w:lastRenderedPageBreak/>
        <w:t>-</w:t>
      </w:r>
      <w:r>
        <w:t xml:space="preserve">p </w:t>
      </w:r>
      <w:r>
        <w:t>递归删除目录</w:t>
      </w:r>
      <w:proofErr w:type="spellStart"/>
      <w:r>
        <w:t>dirname</w:t>
      </w:r>
      <w:proofErr w:type="spellEnd"/>
      <w:r>
        <w:t>，当子目录删除后其父目录为空时，也一同被删除。如果整个路径被删除或者由于某种原因保留部分路径，则系统在标准输出上显示相应的信息。</w:t>
      </w:r>
    </w:p>
    <w:p w14:paraId="3C5DAC0D" w14:textId="77777777" w:rsidR="000B47BA" w:rsidRDefault="000B47BA" w:rsidP="00C52ED4">
      <w:pPr>
        <w:pStyle w:val="1e"/>
      </w:pPr>
      <w:r>
        <w:t xml:space="preserve">-v, --verbose </w:t>
      </w:r>
      <w:r>
        <w:t>显示指令执行过程</w:t>
      </w:r>
    </w:p>
    <w:p w14:paraId="709E476F" w14:textId="77777777" w:rsidR="000B47BA" w:rsidRDefault="000B47BA" w:rsidP="000B47BA">
      <w:pPr>
        <w:pStyle w:val="2"/>
        <w:numPr>
          <w:ilvl w:val="1"/>
          <w:numId w:val="7"/>
        </w:numPr>
      </w:pPr>
      <w:bookmarkStart w:id="105" w:name="_Toc53053246"/>
      <w:bookmarkStart w:id="106" w:name="_Toc174952120"/>
      <w:r>
        <w:t>mv</w:t>
      </w:r>
      <w:r>
        <w:t>命令</w:t>
      </w:r>
      <w:bookmarkEnd w:id="105"/>
      <w:bookmarkEnd w:id="106"/>
    </w:p>
    <w:p w14:paraId="03276FEE" w14:textId="77777777" w:rsidR="000B47BA" w:rsidRDefault="000B47BA" w:rsidP="00C52ED4">
      <w:pPr>
        <w:pStyle w:val="1e"/>
      </w:pPr>
      <w:r>
        <w:rPr>
          <w:rFonts w:hint="eastAsia"/>
        </w:rPr>
        <w:t>可以用来移动文件或者将文件改名（</w:t>
      </w:r>
      <w:r>
        <w:t>move (rename) files</w:t>
      </w:r>
      <w:r>
        <w:t>）。当第二个参数类型是文件时，</w:t>
      </w:r>
      <w:r>
        <w:t>mv</w:t>
      </w:r>
      <w:r>
        <w:t>命令完成文件重命名。当第二个参数是已存在的目录名称时，源文件或目录参数可以有多个，</w:t>
      </w:r>
      <w:r>
        <w:t>mv</w:t>
      </w:r>
      <w:r>
        <w:t>命令将各参数指定的源文件均移至目标目录中。</w:t>
      </w:r>
    </w:p>
    <w:p w14:paraId="1AFDA1A7" w14:textId="77777777" w:rsidR="000B47BA" w:rsidRDefault="000B47BA" w:rsidP="00C52ED4">
      <w:pPr>
        <w:pStyle w:val="1e"/>
      </w:pPr>
      <w:r>
        <w:rPr>
          <w:rFonts w:hint="eastAsia"/>
        </w:rPr>
        <w:t>命令格式：</w:t>
      </w:r>
      <w:r>
        <w:t>mv [</w:t>
      </w:r>
      <w:r>
        <w:t>选项</w:t>
      </w:r>
      <w:r>
        <w:t xml:space="preserve">] </w:t>
      </w:r>
      <w:r>
        <w:t>源文件或目录</w:t>
      </w:r>
      <w:r>
        <w:t xml:space="preserve"> </w:t>
      </w:r>
      <w:r>
        <w:t>目标文件或目录</w:t>
      </w:r>
    </w:p>
    <w:p w14:paraId="0F2F533F" w14:textId="77777777" w:rsidR="000B47BA" w:rsidRDefault="000B47BA" w:rsidP="00C52ED4">
      <w:pPr>
        <w:pStyle w:val="1e"/>
      </w:pPr>
      <w:r>
        <w:rPr>
          <w:rFonts w:hint="eastAsia"/>
        </w:rPr>
        <w:t>常用参数</w:t>
      </w:r>
    </w:p>
    <w:p w14:paraId="25995E9F" w14:textId="77777777" w:rsidR="000B47BA" w:rsidRDefault="000B47BA" w:rsidP="00C52ED4">
      <w:pPr>
        <w:pStyle w:val="1e"/>
      </w:pPr>
      <w:r>
        <w:t xml:space="preserve">-b </w:t>
      </w:r>
      <w:r>
        <w:t>：若需覆盖文件，则覆盖前先行备份</w:t>
      </w:r>
    </w:p>
    <w:p w14:paraId="07CFBF39" w14:textId="77777777" w:rsidR="000B47BA" w:rsidRDefault="000B47BA" w:rsidP="00C52ED4">
      <w:pPr>
        <w:pStyle w:val="1e"/>
      </w:pPr>
      <w:r>
        <w:t xml:space="preserve">-f </w:t>
      </w:r>
      <w:r>
        <w:t>：</w:t>
      </w:r>
      <w:r>
        <w:t xml:space="preserve">force </w:t>
      </w:r>
      <w:r>
        <w:t>强制的意思，如果目标文件已经存在，不会询问而直接覆盖</w:t>
      </w:r>
    </w:p>
    <w:p w14:paraId="47E7AFCB" w14:textId="77777777" w:rsidR="000B47BA" w:rsidRDefault="000B47BA" w:rsidP="00C52ED4">
      <w:pPr>
        <w:pStyle w:val="1e"/>
      </w:pPr>
      <w:r>
        <w:t>-</w:t>
      </w:r>
      <w:proofErr w:type="spellStart"/>
      <w:r>
        <w:t>i</w:t>
      </w:r>
      <w:proofErr w:type="spellEnd"/>
      <w:r>
        <w:t xml:space="preserve"> </w:t>
      </w:r>
      <w:r>
        <w:t>：若目标文件</w:t>
      </w:r>
      <w:r>
        <w:t xml:space="preserve"> (destination) </w:t>
      </w:r>
      <w:r>
        <w:t>已经存在时，就会询问是否覆盖</w:t>
      </w:r>
    </w:p>
    <w:p w14:paraId="1E4FE088" w14:textId="77777777" w:rsidR="000B47BA" w:rsidRDefault="000B47BA" w:rsidP="00C52ED4">
      <w:pPr>
        <w:pStyle w:val="1e"/>
      </w:pPr>
      <w:r>
        <w:t xml:space="preserve">-u </w:t>
      </w:r>
      <w:r>
        <w:t>：若目标文件已经存在，且</w:t>
      </w:r>
      <w:r>
        <w:t xml:space="preserve"> source </w:t>
      </w:r>
      <w:r>
        <w:t>比较新，才会更新</w:t>
      </w:r>
      <w:r>
        <w:t>(update)</w:t>
      </w:r>
    </w:p>
    <w:p w14:paraId="79657674" w14:textId="77777777" w:rsidR="000B47BA" w:rsidRDefault="000B47BA" w:rsidP="00C52ED4">
      <w:pPr>
        <w:pStyle w:val="1e"/>
      </w:pPr>
      <w:r>
        <w:t xml:space="preserve">-t </w:t>
      </w:r>
      <w:r>
        <w:t>：</w:t>
      </w:r>
      <w:r>
        <w:t>--target-directory=DIRECTORY move all SOURCE arguments into DIRECTORY</w:t>
      </w:r>
      <w:r>
        <w:t>，即指定</w:t>
      </w:r>
      <w:r>
        <w:t>mv</w:t>
      </w:r>
      <w:r>
        <w:t>的目标目录，该选项适用于移动多个源文件到一个目录的情况，此时目标目录在前，源文件在后</w:t>
      </w:r>
    </w:p>
    <w:p w14:paraId="447E310F" w14:textId="77777777" w:rsidR="000B47BA" w:rsidRDefault="000B47BA" w:rsidP="000B47BA">
      <w:pPr>
        <w:pStyle w:val="2"/>
        <w:numPr>
          <w:ilvl w:val="1"/>
          <w:numId w:val="7"/>
        </w:numPr>
      </w:pPr>
      <w:bookmarkStart w:id="107" w:name="_Toc53053247"/>
      <w:bookmarkStart w:id="108" w:name="_Toc174952121"/>
      <w:r>
        <w:t>cp</w:t>
      </w:r>
      <w:r>
        <w:t>命令</w:t>
      </w:r>
      <w:bookmarkEnd w:id="107"/>
      <w:bookmarkEnd w:id="108"/>
    </w:p>
    <w:p w14:paraId="382CDC19" w14:textId="77777777" w:rsidR="000B47BA" w:rsidRDefault="000B47BA" w:rsidP="00C52ED4">
      <w:pPr>
        <w:pStyle w:val="1e"/>
      </w:pPr>
      <w:r>
        <w:rPr>
          <w:rFonts w:hint="eastAsia"/>
        </w:rPr>
        <w:t>将源文件复制至目标文件，或将多个源文件复制至目标目录。</w:t>
      </w:r>
    </w:p>
    <w:p w14:paraId="2C048825" w14:textId="77777777" w:rsidR="000B47BA" w:rsidRDefault="000B47BA" w:rsidP="00C52ED4">
      <w:pPr>
        <w:pStyle w:val="1e"/>
      </w:pPr>
      <w:r>
        <w:rPr>
          <w:rFonts w:hint="eastAsia"/>
        </w:rPr>
        <w:t>命令格式：</w:t>
      </w:r>
      <w:r>
        <w:t>cp [</w:t>
      </w:r>
      <w:r>
        <w:t>选项</w:t>
      </w:r>
      <w:r>
        <w:t xml:space="preserve">] </w:t>
      </w:r>
      <w:r>
        <w:t>源文件</w:t>
      </w:r>
      <w:r>
        <w:t xml:space="preserve"> </w:t>
      </w:r>
      <w:r>
        <w:t>目录</w:t>
      </w:r>
      <w:r>
        <w:t xml:space="preserve"> </w:t>
      </w:r>
      <w:r>
        <w:t>或</w:t>
      </w:r>
      <w:r>
        <w:t xml:space="preserve"> cp [</w:t>
      </w:r>
      <w:r>
        <w:t>选项</w:t>
      </w:r>
      <w:r>
        <w:t xml:space="preserve">] -t </w:t>
      </w:r>
      <w:r>
        <w:t>目录</w:t>
      </w:r>
      <w:r>
        <w:t xml:space="preserve"> </w:t>
      </w:r>
      <w:r>
        <w:t>源文件</w:t>
      </w:r>
    </w:p>
    <w:p w14:paraId="44E7BDD8" w14:textId="77777777" w:rsidR="000B47BA" w:rsidRDefault="000B47BA" w:rsidP="00C52ED4">
      <w:pPr>
        <w:pStyle w:val="1e"/>
      </w:pPr>
      <w:r>
        <w:rPr>
          <w:rFonts w:hint="eastAsia"/>
        </w:rPr>
        <w:t>常用参数</w:t>
      </w:r>
    </w:p>
    <w:p w14:paraId="096AEF79" w14:textId="77777777" w:rsidR="000B47BA" w:rsidRDefault="000B47BA" w:rsidP="00C52ED4">
      <w:pPr>
        <w:pStyle w:val="1e"/>
      </w:pPr>
      <w:r>
        <w:rPr>
          <w:rFonts w:hint="eastAsia"/>
        </w:rPr>
        <w:t>-</w:t>
      </w:r>
      <w:r>
        <w:t xml:space="preserve">t --target-directory </w:t>
      </w:r>
      <w:r>
        <w:t>指定目标目录</w:t>
      </w:r>
    </w:p>
    <w:p w14:paraId="6671ACED" w14:textId="77777777" w:rsidR="000B47BA" w:rsidRDefault="000B47BA" w:rsidP="00C52ED4">
      <w:pPr>
        <w:pStyle w:val="1e"/>
      </w:pPr>
      <w:r>
        <w:t>-</w:t>
      </w:r>
      <w:proofErr w:type="spellStart"/>
      <w:r>
        <w:t>i</w:t>
      </w:r>
      <w:proofErr w:type="spellEnd"/>
      <w:r>
        <w:t xml:space="preserve"> --interactive </w:t>
      </w:r>
      <w:r>
        <w:t>覆盖前询问（使前面的</w:t>
      </w:r>
      <w:r>
        <w:t xml:space="preserve"> -n </w:t>
      </w:r>
      <w:r>
        <w:t>选项失效）</w:t>
      </w:r>
    </w:p>
    <w:p w14:paraId="3203F43D" w14:textId="77777777" w:rsidR="000B47BA" w:rsidRDefault="000B47BA" w:rsidP="00C52ED4">
      <w:pPr>
        <w:pStyle w:val="1e"/>
      </w:pPr>
      <w:r>
        <w:t xml:space="preserve">-n --no-clobber </w:t>
      </w:r>
      <w:r>
        <w:t>不要覆盖已存在的文件（使前面的</w:t>
      </w:r>
      <w:r>
        <w:t xml:space="preserve"> -</w:t>
      </w:r>
      <w:proofErr w:type="spellStart"/>
      <w:r>
        <w:t>i</w:t>
      </w:r>
      <w:proofErr w:type="spellEnd"/>
      <w:r>
        <w:t xml:space="preserve"> </w:t>
      </w:r>
      <w:r>
        <w:t>选项失效）</w:t>
      </w:r>
    </w:p>
    <w:p w14:paraId="5CBD9077" w14:textId="77777777" w:rsidR="000B47BA" w:rsidRDefault="000B47BA" w:rsidP="00C52ED4">
      <w:pPr>
        <w:pStyle w:val="1e"/>
      </w:pPr>
      <w:r>
        <w:t xml:space="preserve">-f --force </w:t>
      </w:r>
      <w:r>
        <w:t>强行复制文件或目录，不论目的文件或目录是否已经存在</w:t>
      </w:r>
    </w:p>
    <w:p w14:paraId="6F5C09EE" w14:textId="77777777" w:rsidR="000B47BA" w:rsidRDefault="000B47BA" w:rsidP="00C52ED4">
      <w:pPr>
        <w:pStyle w:val="1e"/>
      </w:pPr>
      <w:r>
        <w:t xml:space="preserve">-u --update </w:t>
      </w:r>
      <w:r>
        <w:t>使用这项参数之后，只会在源文件的修改时间</w:t>
      </w:r>
      <w:proofErr w:type="gramStart"/>
      <w:r>
        <w:t>较目的</w:t>
      </w:r>
      <w:proofErr w:type="gramEnd"/>
      <w:r>
        <w:t>文件更新时，或是对应的目的文件并不存在，才复制文件</w:t>
      </w:r>
    </w:p>
    <w:p w14:paraId="38F5F476" w14:textId="77777777" w:rsidR="000B47BA" w:rsidRDefault="000B47BA" w:rsidP="000B47BA">
      <w:pPr>
        <w:pStyle w:val="2"/>
        <w:numPr>
          <w:ilvl w:val="1"/>
          <w:numId w:val="7"/>
        </w:numPr>
      </w:pPr>
      <w:bookmarkStart w:id="109" w:name="_Toc53053248"/>
      <w:bookmarkStart w:id="110" w:name="_Toc174952122"/>
      <w:r>
        <w:lastRenderedPageBreak/>
        <w:t xml:space="preserve">cat </w:t>
      </w:r>
      <w:r>
        <w:t>命令</w:t>
      </w:r>
      <w:bookmarkEnd w:id="109"/>
      <w:bookmarkEnd w:id="110"/>
    </w:p>
    <w:p w14:paraId="4EB0163A" w14:textId="77777777" w:rsidR="000B47BA" w:rsidRDefault="000B47BA" w:rsidP="00C52ED4">
      <w:pPr>
        <w:pStyle w:val="1e"/>
      </w:pPr>
      <w:r>
        <w:rPr>
          <w:rFonts w:hint="eastAsia"/>
        </w:rPr>
        <w:t>用来显示文件内容，或者将几个文件连接起来显示，或者从标准输入读取内容并显示，它常与重定向符号配合使用。</w:t>
      </w:r>
    </w:p>
    <w:p w14:paraId="54519439" w14:textId="77777777" w:rsidR="000B47BA" w:rsidRDefault="000B47BA" w:rsidP="00C52ED4">
      <w:pPr>
        <w:pStyle w:val="1e"/>
      </w:pPr>
      <w:r>
        <w:rPr>
          <w:rFonts w:hint="eastAsia"/>
        </w:rPr>
        <w:t>命令格式：</w:t>
      </w:r>
      <w:r>
        <w:t>cat [</w:t>
      </w:r>
      <w:r>
        <w:t>选项</w:t>
      </w:r>
      <w:r>
        <w:t>] [</w:t>
      </w:r>
      <w:r>
        <w:t>文件</w:t>
      </w:r>
      <w:r>
        <w:t>]</w:t>
      </w:r>
    </w:p>
    <w:p w14:paraId="58B030C9" w14:textId="77777777" w:rsidR="000B47BA" w:rsidRDefault="000B47BA" w:rsidP="00C52ED4">
      <w:pPr>
        <w:pStyle w:val="1e"/>
      </w:pPr>
      <w:r>
        <w:rPr>
          <w:rFonts w:hint="eastAsia"/>
        </w:rPr>
        <w:t>常用参数</w:t>
      </w:r>
    </w:p>
    <w:p w14:paraId="7A4C864D" w14:textId="77777777" w:rsidR="000B47BA" w:rsidRDefault="000B47BA" w:rsidP="00C52ED4">
      <w:pPr>
        <w:pStyle w:val="1e"/>
      </w:pPr>
      <w:r>
        <w:t xml:space="preserve">-A, --show-all </w:t>
      </w:r>
      <w:r>
        <w:t>等价于</w:t>
      </w:r>
      <w:r>
        <w:t xml:space="preserve"> -</w:t>
      </w:r>
      <w:proofErr w:type="spellStart"/>
      <w:r>
        <w:t>vET</w:t>
      </w:r>
      <w:proofErr w:type="spellEnd"/>
    </w:p>
    <w:p w14:paraId="64C93EC4" w14:textId="77777777" w:rsidR="000B47BA" w:rsidRDefault="000B47BA" w:rsidP="00C52ED4">
      <w:pPr>
        <w:pStyle w:val="1e"/>
      </w:pPr>
      <w:r>
        <w:t xml:space="preserve">-b, --number-nonblank </w:t>
      </w:r>
      <w:r>
        <w:t>对非空输出行编号</w:t>
      </w:r>
    </w:p>
    <w:p w14:paraId="1779DCB7" w14:textId="77777777" w:rsidR="000B47BA" w:rsidRDefault="000B47BA" w:rsidP="00C52ED4">
      <w:pPr>
        <w:pStyle w:val="1e"/>
      </w:pPr>
      <w:r>
        <w:t xml:space="preserve">-e </w:t>
      </w:r>
      <w:r>
        <w:t>等价于</w:t>
      </w:r>
      <w:r>
        <w:t xml:space="preserve"> -</w:t>
      </w:r>
      <w:proofErr w:type="spellStart"/>
      <w:r>
        <w:t>vE</w:t>
      </w:r>
      <w:proofErr w:type="spellEnd"/>
    </w:p>
    <w:p w14:paraId="39152775" w14:textId="77777777" w:rsidR="000B47BA" w:rsidRDefault="000B47BA" w:rsidP="00C52ED4">
      <w:pPr>
        <w:pStyle w:val="1e"/>
      </w:pPr>
      <w:r>
        <w:t xml:space="preserve">-E, --show-ends </w:t>
      </w:r>
      <w:r>
        <w:t>在每行结束处显示</w:t>
      </w:r>
      <w:r>
        <w:t xml:space="preserve"> $</w:t>
      </w:r>
    </w:p>
    <w:p w14:paraId="7B977836" w14:textId="77777777" w:rsidR="000B47BA" w:rsidRDefault="000B47BA" w:rsidP="00C52ED4">
      <w:pPr>
        <w:pStyle w:val="1e"/>
      </w:pPr>
      <w:r>
        <w:t xml:space="preserve">-n, --number </w:t>
      </w:r>
      <w:r>
        <w:t>对输出的所有行编号</w:t>
      </w:r>
      <w:r>
        <w:t>,</w:t>
      </w:r>
      <w:r>
        <w:t>由</w:t>
      </w:r>
      <w:r>
        <w:t>1</w:t>
      </w:r>
      <w:r>
        <w:t>开始对所有输出的行数编号</w:t>
      </w:r>
    </w:p>
    <w:p w14:paraId="7CEB9F1B" w14:textId="77777777" w:rsidR="000B47BA" w:rsidRDefault="000B47BA" w:rsidP="00C52ED4">
      <w:pPr>
        <w:pStyle w:val="1e"/>
      </w:pPr>
      <w:r>
        <w:t xml:space="preserve">-s, --squeeze-blank </w:t>
      </w:r>
      <w:r>
        <w:t>有连续两行以上的空白行，就代换为一行的空白行</w:t>
      </w:r>
    </w:p>
    <w:p w14:paraId="7643D9CC" w14:textId="77777777" w:rsidR="000B47BA" w:rsidRDefault="000B47BA" w:rsidP="00C52ED4">
      <w:pPr>
        <w:pStyle w:val="1e"/>
      </w:pPr>
      <w:r>
        <w:t xml:space="preserve">-t </w:t>
      </w:r>
      <w:r>
        <w:t>与</w:t>
      </w:r>
      <w:r>
        <w:t xml:space="preserve"> -</w:t>
      </w:r>
      <w:proofErr w:type="spellStart"/>
      <w:r>
        <w:t>vT</w:t>
      </w:r>
      <w:proofErr w:type="spellEnd"/>
      <w:r>
        <w:t xml:space="preserve"> </w:t>
      </w:r>
      <w:r>
        <w:t>等价</w:t>
      </w:r>
    </w:p>
    <w:p w14:paraId="24076537" w14:textId="77777777" w:rsidR="000B47BA" w:rsidRDefault="000B47BA" w:rsidP="00C52ED4">
      <w:pPr>
        <w:pStyle w:val="1e"/>
      </w:pPr>
      <w:r>
        <w:t xml:space="preserve">-T, --show-tabs </w:t>
      </w:r>
      <w:r>
        <w:t>将跳格字符显示为</w:t>
      </w:r>
      <w:r>
        <w:t xml:space="preserve"> ^I</w:t>
      </w:r>
    </w:p>
    <w:p w14:paraId="4AC2BD6E" w14:textId="77777777" w:rsidR="000B47BA" w:rsidRDefault="000B47BA" w:rsidP="00C52ED4">
      <w:pPr>
        <w:pStyle w:val="1e"/>
      </w:pPr>
      <w:r>
        <w:t xml:space="preserve">-v, --show-nonprinting </w:t>
      </w:r>
      <w:r>
        <w:t>使用</w:t>
      </w:r>
      <w:r>
        <w:t xml:space="preserve"> ^ </w:t>
      </w:r>
      <w:r>
        <w:t>和</w:t>
      </w:r>
      <w:r>
        <w:t xml:space="preserve"> M- </w:t>
      </w:r>
      <w:r>
        <w:t>引用，除了</w:t>
      </w:r>
      <w:r>
        <w:t xml:space="preserve"> LFD </w:t>
      </w:r>
      <w:r>
        <w:t>和</w:t>
      </w:r>
      <w:r>
        <w:t xml:space="preserve"> TAB </w:t>
      </w:r>
      <w:r>
        <w:t>之外</w:t>
      </w:r>
    </w:p>
    <w:p w14:paraId="2BEA059F" w14:textId="77777777" w:rsidR="000B47BA" w:rsidRDefault="000B47BA" w:rsidP="000B47BA">
      <w:pPr>
        <w:pStyle w:val="2"/>
        <w:numPr>
          <w:ilvl w:val="1"/>
          <w:numId w:val="7"/>
        </w:numPr>
      </w:pPr>
      <w:bookmarkStart w:id="111" w:name="_Toc53053249"/>
      <w:bookmarkStart w:id="112" w:name="_Toc174952123"/>
      <w:r>
        <w:t>more</w:t>
      </w:r>
      <w:r>
        <w:t>命令</w:t>
      </w:r>
      <w:bookmarkEnd w:id="111"/>
      <w:bookmarkEnd w:id="112"/>
    </w:p>
    <w:p w14:paraId="4BE66460" w14:textId="77777777" w:rsidR="000B47BA" w:rsidRDefault="000B47BA" w:rsidP="00C52ED4">
      <w:pPr>
        <w:pStyle w:val="1e"/>
      </w:pPr>
      <w:r>
        <w:t xml:space="preserve">more </w:t>
      </w:r>
      <w:r>
        <w:t>命令和</w:t>
      </w:r>
      <w:r>
        <w:t xml:space="preserve"> cat </w:t>
      </w:r>
      <w:r>
        <w:t>的功能一样都是查看文件里的内容，但有所不同的是</w:t>
      </w:r>
      <w:r>
        <w:t>more</w:t>
      </w:r>
      <w:r>
        <w:t>可以按页来查看文件的内容，还支持直接跳转行等功能。</w:t>
      </w:r>
    </w:p>
    <w:p w14:paraId="60A598E1" w14:textId="77777777" w:rsidR="000B47BA" w:rsidRDefault="000B47BA" w:rsidP="00C52ED4">
      <w:pPr>
        <w:pStyle w:val="1e"/>
      </w:pPr>
      <w:r>
        <w:rPr>
          <w:rFonts w:hint="eastAsia"/>
        </w:rPr>
        <w:t>命令格式：</w:t>
      </w:r>
      <w:r>
        <w:t>more [-</w:t>
      </w:r>
      <w:proofErr w:type="spellStart"/>
      <w:proofErr w:type="gramStart"/>
      <w:r>
        <w:t>dlfpcsu</w:t>
      </w:r>
      <w:proofErr w:type="spellEnd"/>
      <w:r>
        <w:t xml:space="preserve"> ]</w:t>
      </w:r>
      <w:proofErr w:type="gramEnd"/>
      <w:r>
        <w:t xml:space="preserve"> [-num ] [+/ pattern] [+ </w:t>
      </w:r>
      <w:proofErr w:type="spellStart"/>
      <w:r>
        <w:t>linenum</w:t>
      </w:r>
      <w:proofErr w:type="spellEnd"/>
      <w:r>
        <w:t>] [file ... ]</w:t>
      </w:r>
    </w:p>
    <w:p w14:paraId="4BE6E00E" w14:textId="77777777" w:rsidR="000B47BA" w:rsidRDefault="000B47BA" w:rsidP="00C52ED4">
      <w:pPr>
        <w:pStyle w:val="1e"/>
      </w:pPr>
      <w:r>
        <w:rPr>
          <w:rFonts w:hint="eastAsia"/>
        </w:rPr>
        <w:t>常用参数</w:t>
      </w:r>
    </w:p>
    <w:p w14:paraId="732E5DA3" w14:textId="77777777" w:rsidR="000B47BA" w:rsidRDefault="000B47BA" w:rsidP="00C52ED4">
      <w:pPr>
        <w:pStyle w:val="1e"/>
      </w:pPr>
      <w:r>
        <w:t xml:space="preserve">+n </w:t>
      </w:r>
      <w:r>
        <w:t>从</w:t>
      </w:r>
      <w:proofErr w:type="gramStart"/>
      <w:r>
        <w:t>笫</w:t>
      </w:r>
      <w:proofErr w:type="gramEnd"/>
      <w:r>
        <w:t>n</w:t>
      </w:r>
      <w:r>
        <w:t>行开始显示</w:t>
      </w:r>
    </w:p>
    <w:p w14:paraId="54CB2D46" w14:textId="77777777" w:rsidR="000B47BA" w:rsidRDefault="000B47BA" w:rsidP="00C52ED4">
      <w:pPr>
        <w:pStyle w:val="1e"/>
      </w:pPr>
      <w:r>
        <w:t xml:space="preserve">-n </w:t>
      </w:r>
      <w:r>
        <w:t>定义屏幕大小为</w:t>
      </w:r>
      <w:r>
        <w:t>n</w:t>
      </w:r>
      <w:r>
        <w:t>行</w:t>
      </w:r>
    </w:p>
    <w:p w14:paraId="1194C866" w14:textId="77777777" w:rsidR="000B47BA" w:rsidRDefault="000B47BA" w:rsidP="00C52ED4">
      <w:pPr>
        <w:pStyle w:val="1e"/>
      </w:pPr>
      <w:r>
        <w:t xml:space="preserve">+/pattern </w:t>
      </w:r>
      <w:r>
        <w:t>在每个档案显示前搜寻该字串（</w:t>
      </w:r>
      <w:r>
        <w:t>pattern</w:t>
      </w:r>
      <w:r>
        <w:t>），然后从该字串前两行之后开始显示</w:t>
      </w:r>
    </w:p>
    <w:p w14:paraId="13D8AF19" w14:textId="77777777" w:rsidR="000B47BA" w:rsidRDefault="000B47BA" w:rsidP="00C52ED4">
      <w:pPr>
        <w:pStyle w:val="1e"/>
      </w:pPr>
      <w:r>
        <w:t xml:space="preserve">-c </w:t>
      </w:r>
      <w:r>
        <w:t>从</w:t>
      </w:r>
      <w:proofErr w:type="gramStart"/>
      <w:r>
        <w:t>顶部清</w:t>
      </w:r>
      <w:proofErr w:type="gramEnd"/>
      <w:r>
        <w:t>屏，然后显示</w:t>
      </w:r>
    </w:p>
    <w:p w14:paraId="7AC214D7" w14:textId="77777777" w:rsidR="000B47BA" w:rsidRDefault="000B47BA" w:rsidP="00C52ED4">
      <w:pPr>
        <w:pStyle w:val="1e"/>
      </w:pPr>
      <w:r>
        <w:t xml:space="preserve">-d </w:t>
      </w:r>
      <w:r>
        <w:t>提示</w:t>
      </w:r>
      <w:r>
        <w:t>“Press space to continue</w:t>
      </w:r>
      <w:r>
        <w:t>，</w:t>
      </w:r>
      <w:r>
        <w:t>’q’ to quit</w:t>
      </w:r>
      <w:r>
        <w:t>（按空格键继续，按</w:t>
      </w:r>
      <w:r>
        <w:t>q</w:t>
      </w:r>
      <w:r>
        <w:t>键退出）</w:t>
      </w:r>
      <w:r>
        <w:t>”</w:t>
      </w:r>
      <w:r>
        <w:t>，禁用响铃功能</w:t>
      </w:r>
    </w:p>
    <w:p w14:paraId="02A6763E" w14:textId="77777777" w:rsidR="000B47BA" w:rsidRDefault="000B47BA" w:rsidP="00C52ED4">
      <w:pPr>
        <w:pStyle w:val="1e"/>
      </w:pPr>
      <w:r>
        <w:t xml:space="preserve">-l </w:t>
      </w:r>
      <w:r>
        <w:t>忽略</w:t>
      </w:r>
      <w:proofErr w:type="spellStart"/>
      <w:r>
        <w:t>Ctrl+l</w:t>
      </w:r>
      <w:proofErr w:type="spellEnd"/>
      <w:r>
        <w:t>（换页）字符</w:t>
      </w:r>
    </w:p>
    <w:p w14:paraId="4712DEFF" w14:textId="77777777" w:rsidR="000B47BA" w:rsidRDefault="000B47BA" w:rsidP="00C52ED4">
      <w:pPr>
        <w:pStyle w:val="1e"/>
      </w:pPr>
      <w:r>
        <w:t xml:space="preserve">-p </w:t>
      </w:r>
      <w:r>
        <w:t>通过清除窗口而不是滚屏来对文件进行换页，与</w:t>
      </w:r>
      <w:r>
        <w:t>-c</w:t>
      </w:r>
      <w:r>
        <w:t>选项相似</w:t>
      </w:r>
    </w:p>
    <w:p w14:paraId="3A01B880" w14:textId="77777777" w:rsidR="000B47BA" w:rsidRDefault="000B47BA" w:rsidP="00C52ED4">
      <w:pPr>
        <w:pStyle w:val="1e"/>
      </w:pPr>
      <w:r>
        <w:t xml:space="preserve">-s </w:t>
      </w:r>
      <w:r>
        <w:t>把连续的多个空行显示为一行</w:t>
      </w:r>
    </w:p>
    <w:p w14:paraId="6F0FEB80" w14:textId="77777777" w:rsidR="000B47BA" w:rsidRDefault="000B47BA" w:rsidP="00C52ED4">
      <w:pPr>
        <w:pStyle w:val="1e"/>
      </w:pPr>
      <w:r>
        <w:t xml:space="preserve">-u </w:t>
      </w:r>
      <w:r>
        <w:t>把文件内容中的下画线去掉</w:t>
      </w:r>
    </w:p>
    <w:p w14:paraId="50CA8802" w14:textId="77777777" w:rsidR="000B47BA" w:rsidRDefault="000B47BA" w:rsidP="00C52ED4">
      <w:pPr>
        <w:pStyle w:val="1e"/>
      </w:pPr>
      <w:r>
        <w:rPr>
          <w:rFonts w:hint="eastAsia"/>
        </w:rPr>
        <w:lastRenderedPageBreak/>
        <w:t>操作指令</w:t>
      </w:r>
    </w:p>
    <w:p w14:paraId="4FE32362" w14:textId="77777777" w:rsidR="000B47BA" w:rsidRDefault="000B47BA" w:rsidP="00C52ED4">
      <w:pPr>
        <w:pStyle w:val="1e"/>
      </w:pPr>
      <w:r>
        <w:t>Enter</w:t>
      </w:r>
      <w:r>
        <w:t>：向下</w:t>
      </w:r>
      <w:r>
        <w:t>n</w:t>
      </w:r>
      <w:r>
        <w:t>行，需要定义。默认为</w:t>
      </w:r>
      <w:r>
        <w:t>1</w:t>
      </w:r>
      <w:r>
        <w:t>行</w:t>
      </w:r>
    </w:p>
    <w:p w14:paraId="57D13A98" w14:textId="77777777" w:rsidR="000B47BA" w:rsidRDefault="000B47BA" w:rsidP="00C52ED4">
      <w:pPr>
        <w:pStyle w:val="1e"/>
      </w:pPr>
      <w:proofErr w:type="spellStart"/>
      <w:r>
        <w:t>Ctrl+F</w:t>
      </w:r>
      <w:proofErr w:type="spellEnd"/>
      <w:r>
        <w:t>：向下滚动</w:t>
      </w:r>
      <w:proofErr w:type="gramStart"/>
      <w:r>
        <w:t>一</w:t>
      </w:r>
      <w:proofErr w:type="gramEnd"/>
      <w:r>
        <w:t>屏</w:t>
      </w:r>
    </w:p>
    <w:p w14:paraId="10C1CAD0" w14:textId="77777777" w:rsidR="000B47BA" w:rsidRDefault="000B47BA" w:rsidP="00C52ED4">
      <w:pPr>
        <w:pStyle w:val="1e"/>
      </w:pPr>
      <w:r>
        <w:rPr>
          <w:rFonts w:hint="eastAsia"/>
        </w:rPr>
        <w:t>空格键：向下滚动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屏</w:t>
      </w:r>
    </w:p>
    <w:p w14:paraId="758E4F1F" w14:textId="77777777" w:rsidR="000B47BA" w:rsidRDefault="000B47BA" w:rsidP="00C52ED4">
      <w:pPr>
        <w:pStyle w:val="1e"/>
      </w:pPr>
      <w:proofErr w:type="spellStart"/>
      <w:r>
        <w:t>Ctrl+B</w:t>
      </w:r>
      <w:proofErr w:type="spellEnd"/>
      <w:r>
        <w:t>：返回上一屏</w:t>
      </w:r>
    </w:p>
    <w:p w14:paraId="6F7E55FD" w14:textId="77777777" w:rsidR="000B47BA" w:rsidRDefault="000B47BA" w:rsidP="00C52ED4">
      <w:pPr>
        <w:pStyle w:val="1e"/>
      </w:pPr>
      <w:r>
        <w:t xml:space="preserve">= </w:t>
      </w:r>
      <w:r>
        <w:t>：输出当前行的行号</w:t>
      </w:r>
    </w:p>
    <w:p w14:paraId="5CB5C352" w14:textId="77777777" w:rsidR="000B47BA" w:rsidRDefault="000B47BA" w:rsidP="00C52ED4">
      <w:pPr>
        <w:pStyle w:val="1e"/>
      </w:pPr>
      <w:r>
        <w:rPr>
          <w:rFonts w:hint="eastAsia"/>
        </w:rPr>
        <w:t>：</w:t>
      </w:r>
      <w:r>
        <w:t xml:space="preserve">f </w:t>
      </w:r>
      <w:r>
        <w:t>：输出文件名和当前行的行号</w:t>
      </w:r>
    </w:p>
    <w:p w14:paraId="4412F6BB" w14:textId="77777777" w:rsidR="000B47BA" w:rsidRDefault="000B47BA" w:rsidP="00C52ED4">
      <w:pPr>
        <w:pStyle w:val="1e"/>
      </w:pPr>
      <w:r>
        <w:t xml:space="preserve">V </w:t>
      </w:r>
      <w:r>
        <w:t>：调用</w:t>
      </w:r>
      <w:r>
        <w:t>vi</w:t>
      </w:r>
      <w:r>
        <w:t>编辑器</w:t>
      </w:r>
    </w:p>
    <w:p w14:paraId="26904AE3" w14:textId="77777777" w:rsidR="000B47BA" w:rsidRDefault="000B47BA" w:rsidP="00C52ED4">
      <w:pPr>
        <w:pStyle w:val="1e"/>
      </w:pPr>
      <w:proofErr w:type="gramStart"/>
      <w:r>
        <w:t>!</w:t>
      </w:r>
      <w:r>
        <w:t>命令</w:t>
      </w:r>
      <w:proofErr w:type="gramEnd"/>
      <w:r>
        <w:t xml:space="preserve"> </w:t>
      </w:r>
      <w:r>
        <w:t>：调用</w:t>
      </w:r>
      <w:r>
        <w:t>Shell</w:t>
      </w:r>
      <w:r>
        <w:t>，并执行命令</w:t>
      </w:r>
    </w:p>
    <w:p w14:paraId="0895AFF9" w14:textId="77777777" w:rsidR="000B47BA" w:rsidRDefault="000B47BA" w:rsidP="00C52ED4">
      <w:pPr>
        <w:pStyle w:val="1e"/>
      </w:pPr>
      <w:r>
        <w:t xml:space="preserve">q </w:t>
      </w:r>
      <w:r>
        <w:t>：退出</w:t>
      </w:r>
      <w:r>
        <w:t>more</w:t>
      </w:r>
    </w:p>
    <w:p w14:paraId="718C9E33" w14:textId="77777777" w:rsidR="000B47BA" w:rsidRDefault="000B47BA" w:rsidP="000B47BA">
      <w:pPr>
        <w:pStyle w:val="2"/>
        <w:numPr>
          <w:ilvl w:val="1"/>
          <w:numId w:val="7"/>
        </w:numPr>
      </w:pPr>
      <w:bookmarkStart w:id="113" w:name="_Toc53053250"/>
      <w:bookmarkStart w:id="114" w:name="_Toc174952124"/>
      <w:r>
        <w:t>less</w:t>
      </w:r>
      <w:r>
        <w:t>命令</w:t>
      </w:r>
      <w:bookmarkEnd w:id="113"/>
      <w:bookmarkEnd w:id="114"/>
    </w:p>
    <w:p w14:paraId="3A9DF3F4" w14:textId="77777777" w:rsidR="000B47BA" w:rsidRDefault="000B47BA" w:rsidP="00C52ED4">
      <w:pPr>
        <w:pStyle w:val="1e"/>
      </w:pPr>
      <w:r>
        <w:t xml:space="preserve">less </w:t>
      </w:r>
      <w:r>
        <w:t>与</w:t>
      </w:r>
      <w:r>
        <w:t xml:space="preserve"> more </w:t>
      </w:r>
      <w:r>
        <w:t>类似，但使用</w:t>
      </w:r>
      <w:r>
        <w:t xml:space="preserve"> less </w:t>
      </w:r>
      <w:r>
        <w:t>可以随意浏览文件，而</w:t>
      </w:r>
      <w:r>
        <w:t xml:space="preserve"> more </w:t>
      </w:r>
      <w:r>
        <w:t>仅能向前移动，却不能向后移动，而且</w:t>
      </w:r>
      <w:r>
        <w:t xml:space="preserve"> less </w:t>
      </w:r>
      <w:r>
        <w:t>在查看之前不会加载整个文件。</w:t>
      </w:r>
    </w:p>
    <w:p w14:paraId="58A4A0FF" w14:textId="77777777" w:rsidR="000B47BA" w:rsidRDefault="000B47BA" w:rsidP="00C52ED4">
      <w:pPr>
        <w:pStyle w:val="1e"/>
      </w:pPr>
      <w:r>
        <w:rPr>
          <w:rFonts w:hint="eastAsia"/>
        </w:rPr>
        <w:t>命令格式：</w:t>
      </w:r>
      <w:r>
        <w:t>less [</w:t>
      </w:r>
      <w:r>
        <w:t>参数</w:t>
      </w:r>
      <w:r>
        <w:t xml:space="preserve">] </w:t>
      </w:r>
      <w:r>
        <w:t>文件</w:t>
      </w:r>
    </w:p>
    <w:p w14:paraId="3EC129CF" w14:textId="77777777" w:rsidR="000B47BA" w:rsidRDefault="000B47BA" w:rsidP="00C52ED4">
      <w:pPr>
        <w:pStyle w:val="1e"/>
      </w:pPr>
      <w:r>
        <w:rPr>
          <w:rFonts w:hint="eastAsia"/>
        </w:rPr>
        <w:t>常用参数</w:t>
      </w:r>
    </w:p>
    <w:p w14:paraId="136DB581" w14:textId="77777777" w:rsidR="000B47BA" w:rsidRDefault="000B47BA" w:rsidP="00C52ED4">
      <w:pPr>
        <w:pStyle w:val="1e"/>
      </w:pPr>
      <w:r>
        <w:t>-b &lt;</w:t>
      </w:r>
      <w:r>
        <w:t>缓冲区大小</w:t>
      </w:r>
      <w:r>
        <w:t xml:space="preserve">&gt; </w:t>
      </w:r>
      <w:r>
        <w:t>设置缓冲区的大小</w:t>
      </w:r>
    </w:p>
    <w:p w14:paraId="72D8DE64" w14:textId="77777777" w:rsidR="000B47BA" w:rsidRDefault="000B47BA" w:rsidP="00C52ED4">
      <w:pPr>
        <w:pStyle w:val="1e"/>
      </w:pPr>
      <w:r>
        <w:t xml:space="preserve">-e </w:t>
      </w:r>
      <w:r>
        <w:t>当文件显示结束后，自动离开</w:t>
      </w:r>
    </w:p>
    <w:p w14:paraId="04D89BF1" w14:textId="77777777" w:rsidR="000B47BA" w:rsidRDefault="000B47BA" w:rsidP="00C52ED4">
      <w:pPr>
        <w:pStyle w:val="1e"/>
      </w:pPr>
      <w:r>
        <w:t xml:space="preserve">-f </w:t>
      </w:r>
      <w:r>
        <w:t>强迫打开特殊文件，例如外围设备代号、目录和二进制文件</w:t>
      </w:r>
    </w:p>
    <w:p w14:paraId="04E3188A" w14:textId="77777777" w:rsidR="000B47BA" w:rsidRDefault="000B47BA" w:rsidP="00C52ED4">
      <w:pPr>
        <w:pStyle w:val="1e"/>
      </w:pPr>
      <w:r>
        <w:t xml:space="preserve">-g </w:t>
      </w:r>
      <w:r>
        <w:t>只标志最后搜索的关键词</w:t>
      </w:r>
    </w:p>
    <w:p w14:paraId="17310B26" w14:textId="77777777" w:rsidR="000B47BA" w:rsidRDefault="000B47BA" w:rsidP="00C52ED4">
      <w:pPr>
        <w:pStyle w:val="1e"/>
      </w:pPr>
      <w:r>
        <w:t>-</w:t>
      </w:r>
      <w:proofErr w:type="spellStart"/>
      <w:r>
        <w:t>i</w:t>
      </w:r>
      <w:proofErr w:type="spellEnd"/>
      <w:r>
        <w:t xml:space="preserve"> </w:t>
      </w:r>
      <w:r>
        <w:t>忽略搜索时的大小写</w:t>
      </w:r>
    </w:p>
    <w:p w14:paraId="4F85804E" w14:textId="77777777" w:rsidR="000B47BA" w:rsidRDefault="000B47BA" w:rsidP="00C52ED4">
      <w:pPr>
        <w:pStyle w:val="1e"/>
      </w:pPr>
      <w:r>
        <w:t xml:space="preserve">-m </w:t>
      </w:r>
      <w:r>
        <w:t>显示类似</w:t>
      </w:r>
      <w:r>
        <w:t>more</w:t>
      </w:r>
      <w:r>
        <w:t>命令的百分比</w:t>
      </w:r>
    </w:p>
    <w:p w14:paraId="4F97FF76" w14:textId="77777777" w:rsidR="000B47BA" w:rsidRDefault="000B47BA" w:rsidP="00C52ED4">
      <w:pPr>
        <w:pStyle w:val="1e"/>
      </w:pPr>
      <w:r>
        <w:t xml:space="preserve">-N </w:t>
      </w:r>
      <w:r>
        <w:t>显示每行的行号</w:t>
      </w:r>
    </w:p>
    <w:p w14:paraId="15302484" w14:textId="77777777" w:rsidR="000B47BA" w:rsidRDefault="000B47BA" w:rsidP="00C52ED4">
      <w:pPr>
        <w:pStyle w:val="1e"/>
      </w:pPr>
      <w:r>
        <w:t>-o &lt;</w:t>
      </w:r>
      <w:r>
        <w:t>文件名</w:t>
      </w:r>
      <w:r>
        <w:t xml:space="preserve">&gt; </w:t>
      </w:r>
      <w:r>
        <w:t>将</w:t>
      </w:r>
      <w:r>
        <w:t xml:space="preserve">less </w:t>
      </w:r>
      <w:r>
        <w:t>输出的内容在指定文件中保存起来</w:t>
      </w:r>
    </w:p>
    <w:p w14:paraId="72F59CD7" w14:textId="77777777" w:rsidR="000B47BA" w:rsidRDefault="000B47BA" w:rsidP="00C52ED4">
      <w:pPr>
        <w:pStyle w:val="1e"/>
      </w:pPr>
      <w:r>
        <w:t xml:space="preserve">-Q </w:t>
      </w:r>
      <w:r>
        <w:t>不使用警告音</w:t>
      </w:r>
    </w:p>
    <w:p w14:paraId="538EC97C" w14:textId="77777777" w:rsidR="000B47BA" w:rsidRDefault="000B47BA" w:rsidP="00C52ED4">
      <w:pPr>
        <w:pStyle w:val="1e"/>
      </w:pPr>
      <w:r>
        <w:t xml:space="preserve">-s </w:t>
      </w:r>
      <w:r>
        <w:t>显示连续空行为一行</w:t>
      </w:r>
    </w:p>
    <w:p w14:paraId="27D46ABF" w14:textId="77777777" w:rsidR="000B47BA" w:rsidRDefault="000B47BA" w:rsidP="00C52ED4">
      <w:pPr>
        <w:pStyle w:val="1e"/>
      </w:pPr>
      <w:r>
        <w:t xml:space="preserve">-S </w:t>
      </w:r>
      <w:r>
        <w:t>行过长时间将超出部分舍弃</w:t>
      </w:r>
    </w:p>
    <w:p w14:paraId="1B0FECEB" w14:textId="77777777" w:rsidR="000B47BA" w:rsidRDefault="000B47BA" w:rsidP="00C52ED4">
      <w:pPr>
        <w:pStyle w:val="1e"/>
      </w:pPr>
      <w:r>
        <w:t>-x &lt;</w:t>
      </w:r>
      <w:r>
        <w:t>数字</w:t>
      </w:r>
      <w:r>
        <w:t xml:space="preserve">&gt; </w:t>
      </w:r>
      <w:r>
        <w:t>将</w:t>
      </w:r>
      <w:r>
        <w:t>“tab”</w:t>
      </w:r>
      <w:r>
        <w:t>键显示为规定的数字空格</w:t>
      </w:r>
    </w:p>
    <w:p w14:paraId="4D00AA71" w14:textId="77777777" w:rsidR="000B47BA" w:rsidRDefault="000B47BA" w:rsidP="00C52ED4">
      <w:pPr>
        <w:pStyle w:val="1e"/>
      </w:pPr>
      <w:r>
        <w:rPr>
          <w:rFonts w:hint="eastAsia"/>
        </w:rPr>
        <w:t>操作命令</w:t>
      </w:r>
    </w:p>
    <w:p w14:paraId="2D979E4C" w14:textId="77777777" w:rsidR="000B47BA" w:rsidRDefault="000B47BA" w:rsidP="00C52ED4">
      <w:pPr>
        <w:pStyle w:val="1e"/>
      </w:pPr>
      <w:r>
        <w:t>/</w:t>
      </w:r>
      <w:r>
        <w:t>字符串：向下搜索</w:t>
      </w:r>
      <w:r>
        <w:t>“</w:t>
      </w:r>
      <w:r>
        <w:t>字符串</w:t>
      </w:r>
      <w:r>
        <w:t>”</w:t>
      </w:r>
      <w:r>
        <w:t>的功能</w:t>
      </w:r>
    </w:p>
    <w:p w14:paraId="2CA09D02" w14:textId="77777777" w:rsidR="000B47BA" w:rsidRDefault="000B47BA" w:rsidP="00C52ED4">
      <w:pPr>
        <w:pStyle w:val="1e"/>
      </w:pPr>
      <w:proofErr w:type="gramStart"/>
      <w:r>
        <w:lastRenderedPageBreak/>
        <w:t>?</w:t>
      </w:r>
      <w:r>
        <w:t>字符串</w:t>
      </w:r>
      <w:proofErr w:type="gramEnd"/>
      <w:r>
        <w:t>：向上搜索</w:t>
      </w:r>
      <w:r>
        <w:t>“</w:t>
      </w:r>
      <w:r>
        <w:t>字符串</w:t>
      </w:r>
      <w:r>
        <w:t>”</w:t>
      </w:r>
      <w:r>
        <w:t>的功能</w:t>
      </w:r>
    </w:p>
    <w:p w14:paraId="28B40F93" w14:textId="77777777" w:rsidR="000B47BA" w:rsidRDefault="000B47BA" w:rsidP="00C52ED4">
      <w:pPr>
        <w:pStyle w:val="1e"/>
      </w:pPr>
      <w:r>
        <w:t>n</w:t>
      </w:r>
      <w:r>
        <w:t>：重复前一个搜索（与</w:t>
      </w:r>
      <w:r>
        <w:t xml:space="preserve"> / </w:t>
      </w:r>
      <w:r>
        <w:t>或</w:t>
      </w:r>
      <w:r>
        <w:t xml:space="preserve"> ? </w:t>
      </w:r>
      <w:r>
        <w:t>有关）</w:t>
      </w:r>
    </w:p>
    <w:p w14:paraId="1EC63692" w14:textId="77777777" w:rsidR="000B47BA" w:rsidRDefault="000B47BA" w:rsidP="00C52ED4">
      <w:pPr>
        <w:pStyle w:val="1e"/>
      </w:pPr>
      <w:r>
        <w:t>N</w:t>
      </w:r>
      <w:r>
        <w:t>：反向重复前一个搜索（与</w:t>
      </w:r>
      <w:r>
        <w:t xml:space="preserve"> / </w:t>
      </w:r>
      <w:r>
        <w:t>或</w:t>
      </w:r>
      <w:r>
        <w:t xml:space="preserve"> ? </w:t>
      </w:r>
      <w:r>
        <w:t>有关）</w:t>
      </w:r>
    </w:p>
    <w:p w14:paraId="35285369" w14:textId="77777777" w:rsidR="000B47BA" w:rsidRDefault="000B47BA" w:rsidP="00C52ED4">
      <w:pPr>
        <w:pStyle w:val="1e"/>
      </w:pPr>
      <w:r>
        <w:t xml:space="preserve">b </w:t>
      </w:r>
      <w:r>
        <w:t>向后翻一页</w:t>
      </w:r>
    </w:p>
    <w:p w14:paraId="6714AAD9" w14:textId="77777777" w:rsidR="000B47BA" w:rsidRDefault="000B47BA" w:rsidP="00C52ED4">
      <w:pPr>
        <w:pStyle w:val="1e"/>
      </w:pPr>
      <w:r>
        <w:t xml:space="preserve">d </w:t>
      </w:r>
      <w:r>
        <w:t>向后翻半页</w:t>
      </w:r>
    </w:p>
    <w:p w14:paraId="1EEB4085" w14:textId="77777777" w:rsidR="000B47BA" w:rsidRDefault="000B47BA" w:rsidP="00C52ED4">
      <w:pPr>
        <w:pStyle w:val="1e"/>
      </w:pPr>
      <w:r>
        <w:t xml:space="preserve">h </w:t>
      </w:r>
      <w:r>
        <w:t>显示帮助界面</w:t>
      </w:r>
    </w:p>
    <w:p w14:paraId="4216E131" w14:textId="77777777" w:rsidR="000B47BA" w:rsidRDefault="000B47BA" w:rsidP="00C52ED4">
      <w:pPr>
        <w:pStyle w:val="1e"/>
      </w:pPr>
      <w:r>
        <w:t xml:space="preserve">Q </w:t>
      </w:r>
      <w:r>
        <w:t>退出</w:t>
      </w:r>
      <w:r>
        <w:t xml:space="preserve">less </w:t>
      </w:r>
      <w:r>
        <w:t>命令</w:t>
      </w:r>
    </w:p>
    <w:p w14:paraId="02C9FB75" w14:textId="77777777" w:rsidR="000B47BA" w:rsidRDefault="000B47BA" w:rsidP="00C52ED4">
      <w:pPr>
        <w:pStyle w:val="1e"/>
      </w:pPr>
      <w:r>
        <w:t xml:space="preserve">u </w:t>
      </w:r>
      <w:r>
        <w:t>向前滚动半页</w:t>
      </w:r>
    </w:p>
    <w:p w14:paraId="19C06523" w14:textId="77777777" w:rsidR="000B47BA" w:rsidRDefault="000B47BA" w:rsidP="00C52ED4">
      <w:pPr>
        <w:pStyle w:val="1e"/>
      </w:pPr>
      <w:r>
        <w:t xml:space="preserve">y </w:t>
      </w:r>
      <w:r>
        <w:t>向前滚动一行</w:t>
      </w:r>
    </w:p>
    <w:p w14:paraId="04F4BAF3" w14:textId="77777777" w:rsidR="000B47BA" w:rsidRDefault="000B47BA" w:rsidP="00C52ED4">
      <w:pPr>
        <w:pStyle w:val="1e"/>
      </w:pPr>
      <w:r>
        <w:rPr>
          <w:rFonts w:hint="eastAsia"/>
        </w:rPr>
        <w:t>空格键</w:t>
      </w:r>
      <w:r>
        <w:t xml:space="preserve"> </w:t>
      </w:r>
      <w:r>
        <w:t>滚动一行</w:t>
      </w:r>
    </w:p>
    <w:p w14:paraId="3BB4AE7B" w14:textId="77777777" w:rsidR="000B47BA" w:rsidRDefault="000B47BA" w:rsidP="00C52ED4">
      <w:pPr>
        <w:pStyle w:val="1e"/>
      </w:pPr>
      <w:r>
        <w:rPr>
          <w:rFonts w:hint="eastAsia"/>
        </w:rPr>
        <w:t>回车键</w:t>
      </w:r>
      <w:r>
        <w:t xml:space="preserve"> </w:t>
      </w:r>
      <w:r>
        <w:t>滚动一页</w:t>
      </w:r>
    </w:p>
    <w:p w14:paraId="1D9672FC" w14:textId="77777777" w:rsidR="000B47BA" w:rsidRDefault="000B47BA" w:rsidP="00C52ED4">
      <w:pPr>
        <w:pStyle w:val="1e"/>
      </w:pPr>
      <w:r>
        <w:t>[</w:t>
      </w:r>
      <w:proofErr w:type="spellStart"/>
      <w:r>
        <w:t>pagedown</w:t>
      </w:r>
      <w:proofErr w:type="spellEnd"/>
      <w:r>
        <w:t>]</w:t>
      </w:r>
      <w:r>
        <w:t>：向下翻动一页</w:t>
      </w:r>
    </w:p>
    <w:p w14:paraId="2FC60045" w14:textId="77777777" w:rsidR="000B47BA" w:rsidRDefault="000B47BA" w:rsidP="00C52ED4">
      <w:pPr>
        <w:pStyle w:val="1e"/>
      </w:pPr>
      <w:r>
        <w:t>[</w:t>
      </w:r>
      <w:proofErr w:type="spellStart"/>
      <w:r>
        <w:t>pageup</w:t>
      </w:r>
      <w:proofErr w:type="spellEnd"/>
      <w:r>
        <w:t>]</w:t>
      </w:r>
      <w:r>
        <w:t>：向上翻动一页</w:t>
      </w:r>
    </w:p>
    <w:p w14:paraId="5A051EEC" w14:textId="77777777" w:rsidR="000B47BA" w:rsidRDefault="000B47BA" w:rsidP="000B47BA">
      <w:pPr>
        <w:pStyle w:val="2"/>
        <w:numPr>
          <w:ilvl w:val="1"/>
          <w:numId w:val="7"/>
        </w:numPr>
      </w:pPr>
      <w:bookmarkStart w:id="115" w:name="_Toc53053251"/>
      <w:bookmarkStart w:id="116" w:name="_Toc174952125"/>
      <w:r>
        <w:t>head</w:t>
      </w:r>
      <w:r>
        <w:t>命令</w:t>
      </w:r>
      <w:bookmarkEnd w:id="115"/>
      <w:bookmarkEnd w:id="116"/>
    </w:p>
    <w:p w14:paraId="118024FF" w14:textId="77777777" w:rsidR="000B47BA" w:rsidRDefault="000B47BA" w:rsidP="00C52ED4">
      <w:pPr>
        <w:pStyle w:val="1e"/>
      </w:pPr>
      <w:r>
        <w:t xml:space="preserve">head </w:t>
      </w:r>
      <w:r>
        <w:t>用来显示档案的开头至标准输出中，默认</w:t>
      </w:r>
      <w:r>
        <w:t xml:space="preserve"> head </w:t>
      </w:r>
      <w:r>
        <w:t>命令打印其相应文件的开头</w:t>
      </w:r>
      <w:r>
        <w:t xml:space="preserve"> 10 </w:t>
      </w:r>
      <w:r>
        <w:t>行。</w:t>
      </w:r>
    </w:p>
    <w:p w14:paraId="7C17F545" w14:textId="77777777" w:rsidR="000B47BA" w:rsidRDefault="000B47BA" w:rsidP="00C52ED4">
      <w:pPr>
        <w:pStyle w:val="1e"/>
      </w:pPr>
      <w:r>
        <w:rPr>
          <w:rFonts w:hint="eastAsia"/>
        </w:rPr>
        <w:t>命令格式：</w:t>
      </w:r>
      <w:r>
        <w:t>head [</w:t>
      </w:r>
      <w:r>
        <w:t>参数</w:t>
      </w:r>
      <w:r>
        <w:t>] [</w:t>
      </w:r>
      <w:r>
        <w:t>文件</w:t>
      </w:r>
      <w:r>
        <w:t>]</w:t>
      </w:r>
    </w:p>
    <w:p w14:paraId="3E293F78" w14:textId="77777777" w:rsidR="000B47BA" w:rsidRDefault="000B47BA" w:rsidP="00C52ED4">
      <w:pPr>
        <w:pStyle w:val="1e"/>
      </w:pPr>
      <w:r>
        <w:rPr>
          <w:rFonts w:hint="eastAsia"/>
        </w:rPr>
        <w:t>常用参数</w:t>
      </w:r>
    </w:p>
    <w:p w14:paraId="4F74AB8B" w14:textId="77777777" w:rsidR="000B47BA" w:rsidRDefault="000B47BA" w:rsidP="00C52ED4">
      <w:pPr>
        <w:pStyle w:val="1e"/>
      </w:pPr>
      <w:r>
        <w:t xml:space="preserve">-q </w:t>
      </w:r>
      <w:r>
        <w:t>隐藏文件名</w:t>
      </w:r>
    </w:p>
    <w:p w14:paraId="49E5E23D" w14:textId="77777777" w:rsidR="000B47BA" w:rsidRDefault="000B47BA" w:rsidP="00C52ED4">
      <w:pPr>
        <w:pStyle w:val="1e"/>
      </w:pPr>
      <w:r>
        <w:t xml:space="preserve">-v </w:t>
      </w:r>
      <w:r>
        <w:t>显示文件名</w:t>
      </w:r>
    </w:p>
    <w:p w14:paraId="132529D6" w14:textId="77777777" w:rsidR="000B47BA" w:rsidRDefault="000B47BA" w:rsidP="00C52ED4">
      <w:pPr>
        <w:pStyle w:val="1e"/>
      </w:pPr>
      <w:r>
        <w:t>-c&lt;</w:t>
      </w:r>
      <w:r>
        <w:t>字节</w:t>
      </w:r>
      <w:r>
        <w:t xml:space="preserve">&gt; </w:t>
      </w:r>
      <w:r>
        <w:t>显示字节数</w:t>
      </w:r>
    </w:p>
    <w:p w14:paraId="13C2AAE5" w14:textId="77777777" w:rsidR="000B47BA" w:rsidRDefault="000B47BA" w:rsidP="00C52ED4">
      <w:pPr>
        <w:pStyle w:val="1e"/>
      </w:pPr>
      <w:r>
        <w:t>-n&lt;</w:t>
      </w:r>
      <w:r>
        <w:t>行数</w:t>
      </w:r>
      <w:r>
        <w:t xml:space="preserve">&gt; </w:t>
      </w:r>
      <w:r>
        <w:t>显示的行数</w:t>
      </w:r>
    </w:p>
    <w:p w14:paraId="2E22D6DA" w14:textId="77777777" w:rsidR="000B47BA" w:rsidRDefault="000B47BA" w:rsidP="000B47BA">
      <w:pPr>
        <w:pStyle w:val="2"/>
        <w:numPr>
          <w:ilvl w:val="1"/>
          <w:numId w:val="7"/>
        </w:numPr>
      </w:pPr>
      <w:bookmarkStart w:id="117" w:name="_Toc53053252"/>
      <w:bookmarkStart w:id="118" w:name="_Toc174952126"/>
      <w:r>
        <w:t>tail</w:t>
      </w:r>
      <w:r>
        <w:t>命令</w:t>
      </w:r>
      <w:bookmarkEnd w:id="117"/>
      <w:bookmarkEnd w:id="118"/>
    </w:p>
    <w:p w14:paraId="099943DD" w14:textId="77777777" w:rsidR="000B47BA" w:rsidRDefault="000B47BA" w:rsidP="00C52ED4">
      <w:pPr>
        <w:pStyle w:val="1e"/>
      </w:pPr>
      <w:r>
        <w:rPr>
          <w:rFonts w:hint="eastAsia"/>
        </w:rPr>
        <w:t>显示指定文件末尾内容，不指定文件时，作为输入信息进行处理。常用查看日志文件。</w:t>
      </w:r>
    </w:p>
    <w:p w14:paraId="57CD2085" w14:textId="77777777" w:rsidR="000B47BA" w:rsidRDefault="000B47BA" w:rsidP="00C52ED4">
      <w:pPr>
        <w:pStyle w:val="1e"/>
      </w:pPr>
      <w:r>
        <w:rPr>
          <w:rFonts w:hint="eastAsia"/>
        </w:rPr>
        <w:t>命令格式：</w:t>
      </w:r>
      <w:r>
        <w:t>tail [</w:t>
      </w:r>
      <w:r>
        <w:t>必要参数</w:t>
      </w:r>
      <w:r>
        <w:t>] [</w:t>
      </w:r>
      <w:r>
        <w:t>选择参数</w:t>
      </w:r>
      <w:r>
        <w:t>] [</w:t>
      </w:r>
      <w:r>
        <w:t>文件</w:t>
      </w:r>
      <w:r>
        <w:t>]</w:t>
      </w:r>
    </w:p>
    <w:p w14:paraId="736560BC" w14:textId="77777777" w:rsidR="000B47BA" w:rsidRDefault="000B47BA" w:rsidP="00C52ED4">
      <w:pPr>
        <w:pStyle w:val="1e"/>
      </w:pPr>
      <w:r>
        <w:rPr>
          <w:rFonts w:hint="eastAsia"/>
        </w:rPr>
        <w:t>常用参数</w:t>
      </w:r>
    </w:p>
    <w:p w14:paraId="133D0502" w14:textId="77777777" w:rsidR="000B47BA" w:rsidRDefault="000B47BA" w:rsidP="00C52ED4">
      <w:pPr>
        <w:pStyle w:val="1e"/>
      </w:pPr>
      <w:r>
        <w:t xml:space="preserve">-f </w:t>
      </w:r>
      <w:r>
        <w:t>循环读取</w:t>
      </w:r>
    </w:p>
    <w:p w14:paraId="26F5E92E" w14:textId="77777777" w:rsidR="000B47BA" w:rsidRDefault="000B47BA" w:rsidP="00C52ED4">
      <w:pPr>
        <w:pStyle w:val="1e"/>
      </w:pPr>
      <w:r>
        <w:t xml:space="preserve">-q </w:t>
      </w:r>
      <w:r>
        <w:t>不显示处理信息</w:t>
      </w:r>
    </w:p>
    <w:p w14:paraId="42FF602E" w14:textId="77777777" w:rsidR="000B47BA" w:rsidRDefault="000B47BA" w:rsidP="00C52ED4">
      <w:pPr>
        <w:pStyle w:val="1e"/>
      </w:pPr>
      <w:r>
        <w:lastRenderedPageBreak/>
        <w:t xml:space="preserve">-v </w:t>
      </w:r>
      <w:r>
        <w:t>显示详细的处理信息</w:t>
      </w:r>
    </w:p>
    <w:p w14:paraId="5A198FB7" w14:textId="77777777" w:rsidR="000B47BA" w:rsidRDefault="000B47BA" w:rsidP="00C52ED4">
      <w:pPr>
        <w:pStyle w:val="1e"/>
      </w:pPr>
      <w:r>
        <w:t>-c&lt;</w:t>
      </w:r>
      <w:r>
        <w:t>数目</w:t>
      </w:r>
      <w:r>
        <w:t xml:space="preserve">&gt; </w:t>
      </w:r>
      <w:r>
        <w:t>显示的字节数</w:t>
      </w:r>
    </w:p>
    <w:p w14:paraId="21AB3281" w14:textId="77777777" w:rsidR="000B47BA" w:rsidRDefault="000B47BA" w:rsidP="00C52ED4">
      <w:pPr>
        <w:pStyle w:val="1e"/>
      </w:pPr>
      <w:r>
        <w:t>-n&lt;</w:t>
      </w:r>
      <w:r>
        <w:t>行数</w:t>
      </w:r>
      <w:r>
        <w:t xml:space="preserve">&gt; </w:t>
      </w:r>
      <w:r>
        <w:t>显示行数</w:t>
      </w:r>
    </w:p>
    <w:p w14:paraId="3FBD3C3B" w14:textId="77777777" w:rsidR="000B47BA" w:rsidRDefault="000B47BA" w:rsidP="00C52ED4">
      <w:pPr>
        <w:pStyle w:val="1e"/>
      </w:pPr>
      <w:r>
        <w:t>--</w:t>
      </w:r>
      <w:proofErr w:type="spellStart"/>
      <w:r>
        <w:t>pid</w:t>
      </w:r>
      <w:proofErr w:type="spellEnd"/>
      <w:r>
        <w:t xml:space="preserve">=PID </w:t>
      </w:r>
      <w:r>
        <w:t>与</w:t>
      </w:r>
      <w:r>
        <w:t>-f</w:t>
      </w:r>
      <w:r>
        <w:t>合用</w:t>
      </w:r>
      <w:r>
        <w:t>,</w:t>
      </w:r>
      <w:r>
        <w:t>表示在进程</w:t>
      </w:r>
      <w:r>
        <w:t>ID,PID</w:t>
      </w:r>
      <w:r>
        <w:t>死掉之后结束</w:t>
      </w:r>
      <w:r>
        <w:t>.</w:t>
      </w:r>
    </w:p>
    <w:p w14:paraId="59BC7434" w14:textId="77777777" w:rsidR="000B47BA" w:rsidRDefault="000B47BA" w:rsidP="00C52ED4">
      <w:pPr>
        <w:pStyle w:val="1e"/>
      </w:pPr>
      <w:r>
        <w:t xml:space="preserve">-q, --quiet, --silent </w:t>
      </w:r>
      <w:r>
        <w:t>从不输出给出文件名的首部</w:t>
      </w:r>
    </w:p>
    <w:p w14:paraId="2DC2E7C0" w14:textId="77777777" w:rsidR="000B47BA" w:rsidRDefault="000B47BA" w:rsidP="00C52ED4">
      <w:pPr>
        <w:pStyle w:val="1e"/>
      </w:pPr>
      <w:r>
        <w:t xml:space="preserve">-s, --sleep-interval=S </w:t>
      </w:r>
      <w:r>
        <w:t>与</w:t>
      </w:r>
      <w:r>
        <w:t>-f</w:t>
      </w:r>
      <w:r>
        <w:t>合用</w:t>
      </w:r>
      <w:r>
        <w:t>,</w:t>
      </w:r>
      <w:r>
        <w:t>表示在每次反复的间隔休眠</w:t>
      </w:r>
      <w:r>
        <w:t>S</w:t>
      </w:r>
      <w:r>
        <w:t>秒</w:t>
      </w:r>
    </w:p>
    <w:p w14:paraId="29418A11" w14:textId="77777777" w:rsidR="000B47BA" w:rsidRDefault="000B47BA" w:rsidP="000B47BA">
      <w:pPr>
        <w:pStyle w:val="2"/>
        <w:numPr>
          <w:ilvl w:val="1"/>
          <w:numId w:val="7"/>
        </w:numPr>
      </w:pPr>
      <w:bookmarkStart w:id="119" w:name="_Toc53053253"/>
      <w:bookmarkStart w:id="120" w:name="_Toc174952127"/>
      <w:r>
        <w:t>vim</w:t>
      </w:r>
      <w:r>
        <w:t>命令</w:t>
      </w:r>
      <w:bookmarkEnd w:id="119"/>
      <w:bookmarkEnd w:id="120"/>
    </w:p>
    <w:p w14:paraId="525A756F" w14:textId="77777777" w:rsidR="000B47BA" w:rsidRDefault="000B47BA" w:rsidP="00C52ED4">
      <w:pPr>
        <w:pStyle w:val="1e"/>
      </w:pPr>
      <w:r w:rsidRPr="00BA3B82">
        <w:t>vim</w:t>
      </w:r>
      <w:r w:rsidRPr="00BA3B82">
        <w:t>编辑器是所有</w:t>
      </w:r>
      <w:r w:rsidRPr="00BA3B82">
        <w:t>Unix</w:t>
      </w:r>
      <w:r w:rsidRPr="00BA3B82">
        <w:t>及</w:t>
      </w:r>
      <w:r w:rsidRPr="00BA3B82">
        <w:t>Linux</w:t>
      </w:r>
      <w:r w:rsidRPr="00BA3B82">
        <w:t>系统下标准的编辑器，它的强大不逊色于任何最新的文本编辑器</w:t>
      </w:r>
      <w:r w:rsidRPr="00BA3B82">
        <w:t>;vi</w:t>
      </w:r>
      <w:r w:rsidRPr="00BA3B82">
        <w:t>也是</w:t>
      </w:r>
      <w:r w:rsidRPr="00BA3B82">
        <w:t>Linux</w:t>
      </w:r>
      <w:r w:rsidRPr="00BA3B82">
        <w:t>中最基本的文本编辑器</w:t>
      </w:r>
      <w:r w:rsidRPr="00BA3B82">
        <w:t>,vim</w:t>
      </w:r>
      <w:r w:rsidRPr="00BA3B82">
        <w:t>就是</w:t>
      </w:r>
      <w:r w:rsidRPr="00BA3B82">
        <w:t>vi</w:t>
      </w:r>
      <w:r w:rsidRPr="00BA3B82">
        <w:t>的升级版。</w:t>
      </w:r>
    </w:p>
    <w:p w14:paraId="7357F332" w14:textId="77777777" w:rsidR="000B47BA" w:rsidRDefault="000B47BA" w:rsidP="000B47BA">
      <w:pPr>
        <w:pStyle w:val="3"/>
        <w:numPr>
          <w:ilvl w:val="2"/>
          <w:numId w:val="7"/>
        </w:numPr>
      </w:pPr>
      <w:bookmarkStart w:id="121" w:name="_Toc53053254"/>
      <w:bookmarkStart w:id="122" w:name="_Toc174952128"/>
      <w:r>
        <w:rPr>
          <w:rFonts w:hint="eastAsia"/>
        </w:rPr>
        <w:t>启动</w:t>
      </w:r>
      <w:r>
        <w:t>vim</w:t>
      </w:r>
      <w:bookmarkEnd w:id="121"/>
      <w:bookmarkEnd w:id="122"/>
    </w:p>
    <w:p w14:paraId="1019B722" w14:textId="77777777" w:rsidR="000B47BA" w:rsidRDefault="000B47BA" w:rsidP="00C52ED4">
      <w:pPr>
        <w:pStyle w:val="1e"/>
      </w:pPr>
      <w:r>
        <w:rPr>
          <w:rFonts w:hint="eastAsia"/>
        </w:rPr>
        <w:t>在命令行窗口中输入以下命令即可</w:t>
      </w:r>
    </w:p>
    <w:p w14:paraId="45935178" w14:textId="77777777" w:rsidR="000B47BA" w:rsidRDefault="000B47BA" w:rsidP="00C52ED4">
      <w:pPr>
        <w:pStyle w:val="2f2"/>
      </w:pPr>
      <w:r>
        <w:t xml:space="preserve">vim </w:t>
      </w:r>
    </w:p>
    <w:p w14:paraId="3FA93253" w14:textId="77777777" w:rsidR="000B47BA" w:rsidRDefault="000B47BA" w:rsidP="00C52ED4">
      <w:pPr>
        <w:pStyle w:val="1e"/>
      </w:pPr>
      <w:r>
        <w:t>直接启动</w:t>
      </w:r>
      <w:r>
        <w:t>vim</w:t>
      </w:r>
    </w:p>
    <w:p w14:paraId="58FC69CD" w14:textId="77777777" w:rsidR="000B47BA" w:rsidRDefault="000B47BA" w:rsidP="00C52ED4">
      <w:pPr>
        <w:pStyle w:val="1e"/>
      </w:pPr>
      <w:r>
        <w:t xml:space="preserve">vim filename </w:t>
      </w:r>
      <w:r>
        <w:t>打开</w:t>
      </w:r>
      <w:r>
        <w:t>vim</w:t>
      </w:r>
      <w:r>
        <w:t>并创建名为</w:t>
      </w:r>
      <w:r>
        <w:t>filename</w:t>
      </w:r>
      <w:r>
        <w:t>的文件</w:t>
      </w:r>
    </w:p>
    <w:p w14:paraId="6673BA88" w14:textId="77777777" w:rsidR="000B47BA" w:rsidRDefault="000B47BA" w:rsidP="000B47BA">
      <w:pPr>
        <w:pStyle w:val="3"/>
        <w:numPr>
          <w:ilvl w:val="2"/>
          <w:numId w:val="7"/>
        </w:numPr>
      </w:pPr>
      <w:bookmarkStart w:id="123" w:name="_Toc53053255"/>
      <w:bookmarkStart w:id="124" w:name="_Toc174952129"/>
      <w:r>
        <w:t>vim</w:t>
      </w:r>
      <w:r>
        <w:t>的模式</w:t>
      </w:r>
      <w:bookmarkEnd w:id="123"/>
      <w:bookmarkEnd w:id="124"/>
    </w:p>
    <w:p w14:paraId="00C7E42D" w14:textId="77777777" w:rsidR="000B47BA" w:rsidRDefault="000B47BA" w:rsidP="00C52ED4">
      <w:pPr>
        <w:pStyle w:val="1e"/>
      </w:pPr>
      <w:r>
        <w:rPr>
          <w:rFonts w:hint="eastAsia"/>
        </w:rPr>
        <w:t>正常模式（按</w:t>
      </w:r>
      <w:r>
        <w:t>Esc</w:t>
      </w:r>
      <w:r>
        <w:t>或</w:t>
      </w:r>
      <w:r>
        <w:t>Ctrl+[</w:t>
      </w:r>
      <w:r>
        <w:t>进入）</w:t>
      </w:r>
      <w:r>
        <w:t xml:space="preserve"> </w:t>
      </w:r>
      <w:r>
        <w:t>左下角显示文件名或为空</w:t>
      </w:r>
    </w:p>
    <w:p w14:paraId="0F8953FD" w14:textId="77777777" w:rsidR="000B47BA" w:rsidRDefault="000B47BA" w:rsidP="00C52ED4">
      <w:pPr>
        <w:pStyle w:val="1e"/>
      </w:pPr>
      <w:r>
        <w:rPr>
          <w:rFonts w:hint="eastAsia"/>
        </w:rPr>
        <w:t>插入模式（按</w:t>
      </w:r>
      <w:proofErr w:type="spellStart"/>
      <w:r>
        <w:t>i</w:t>
      </w:r>
      <w:proofErr w:type="spellEnd"/>
      <w:r>
        <w:t>键进入）</w:t>
      </w:r>
      <w:r>
        <w:t xml:space="preserve"> </w:t>
      </w:r>
      <w:r>
        <w:t>左下角显示</w:t>
      </w:r>
      <w:r>
        <w:t>--INSERT--</w:t>
      </w:r>
    </w:p>
    <w:p w14:paraId="2267C8E3" w14:textId="77777777" w:rsidR="000B47BA" w:rsidRDefault="000B47BA" w:rsidP="00C52ED4">
      <w:pPr>
        <w:pStyle w:val="1e"/>
      </w:pPr>
      <w:r>
        <w:rPr>
          <w:rFonts w:hint="eastAsia"/>
        </w:rPr>
        <w:t>可视模式（不知道如何进入）</w:t>
      </w:r>
      <w:r>
        <w:t xml:space="preserve"> </w:t>
      </w:r>
      <w:r>
        <w:t>左下角显示</w:t>
      </w:r>
      <w:r>
        <w:t>--VISUAL--</w:t>
      </w:r>
    </w:p>
    <w:p w14:paraId="02925F62" w14:textId="77777777" w:rsidR="000B47BA" w:rsidRDefault="000B47BA" w:rsidP="00C52ED4">
      <w:pPr>
        <w:pStyle w:val="1e"/>
      </w:pPr>
      <w:r>
        <w:rPr>
          <w:rFonts w:hint="eastAsia"/>
        </w:rPr>
        <w:t>导航命令</w:t>
      </w:r>
    </w:p>
    <w:p w14:paraId="4461E331" w14:textId="77777777" w:rsidR="000B47BA" w:rsidRDefault="000B47BA" w:rsidP="00C52ED4">
      <w:pPr>
        <w:pStyle w:val="1e"/>
      </w:pPr>
      <w:r>
        <w:t xml:space="preserve">% </w:t>
      </w:r>
      <w:r>
        <w:t>括号匹配</w:t>
      </w:r>
    </w:p>
    <w:p w14:paraId="7A55B3EA" w14:textId="77777777" w:rsidR="000B47BA" w:rsidRDefault="000B47BA" w:rsidP="000B47BA">
      <w:pPr>
        <w:pStyle w:val="3"/>
        <w:numPr>
          <w:ilvl w:val="2"/>
          <w:numId w:val="7"/>
        </w:numPr>
      </w:pPr>
      <w:bookmarkStart w:id="125" w:name="_Toc53053256"/>
      <w:bookmarkStart w:id="126" w:name="_Toc174952130"/>
      <w:r>
        <w:rPr>
          <w:rFonts w:hint="eastAsia"/>
        </w:rPr>
        <w:t>插入命令</w:t>
      </w:r>
      <w:bookmarkEnd w:id="125"/>
      <w:bookmarkEnd w:id="126"/>
    </w:p>
    <w:p w14:paraId="44E420C1" w14:textId="77777777" w:rsidR="000B47BA" w:rsidRDefault="000B47BA" w:rsidP="00C52ED4">
      <w:pPr>
        <w:pStyle w:val="1e"/>
      </w:pPr>
      <w:proofErr w:type="spellStart"/>
      <w:r>
        <w:t>i</w:t>
      </w:r>
      <w:proofErr w:type="spellEnd"/>
      <w:r>
        <w:t xml:space="preserve"> </w:t>
      </w:r>
      <w:r>
        <w:t>在当前位置生前插入</w:t>
      </w:r>
    </w:p>
    <w:p w14:paraId="7EC9529E" w14:textId="77777777" w:rsidR="000B47BA" w:rsidRDefault="000B47BA" w:rsidP="00C52ED4">
      <w:pPr>
        <w:pStyle w:val="1e"/>
      </w:pPr>
      <w:r>
        <w:t xml:space="preserve">I </w:t>
      </w:r>
      <w:r>
        <w:t>在当前行首插入</w:t>
      </w:r>
    </w:p>
    <w:p w14:paraId="0C7374AF" w14:textId="77777777" w:rsidR="000B47BA" w:rsidRDefault="000B47BA" w:rsidP="00C52ED4">
      <w:pPr>
        <w:pStyle w:val="1e"/>
      </w:pPr>
      <w:r>
        <w:t xml:space="preserve">a </w:t>
      </w:r>
      <w:r>
        <w:t>在当前位置后插入</w:t>
      </w:r>
    </w:p>
    <w:p w14:paraId="445005A9" w14:textId="77777777" w:rsidR="000B47BA" w:rsidRDefault="000B47BA" w:rsidP="000B47BA">
      <w:pPr>
        <w:pStyle w:val="3"/>
        <w:numPr>
          <w:ilvl w:val="2"/>
          <w:numId w:val="7"/>
        </w:numPr>
      </w:pPr>
      <w:bookmarkStart w:id="127" w:name="_Toc53053257"/>
      <w:bookmarkStart w:id="128" w:name="_Toc174952131"/>
      <w:r>
        <w:rPr>
          <w:rFonts w:hint="eastAsia"/>
        </w:rPr>
        <w:t>查找命令</w:t>
      </w:r>
      <w:bookmarkEnd w:id="127"/>
      <w:bookmarkEnd w:id="128"/>
    </w:p>
    <w:p w14:paraId="4CF6050D" w14:textId="77777777" w:rsidR="000B47BA" w:rsidRDefault="000B47BA" w:rsidP="00C52ED4">
      <w:pPr>
        <w:pStyle w:val="1e"/>
      </w:pPr>
      <w:r>
        <w:t>/text</w:t>
      </w:r>
      <w:r>
        <w:t xml:space="preserve">　查找</w:t>
      </w:r>
      <w:r>
        <w:t>text</w:t>
      </w:r>
      <w:r>
        <w:t>，按</w:t>
      </w:r>
      <w:r>
        <w:t>n</w:t>
      </w:r>
      <w:r>
        <w:t>健查找下一个，按</w:t>
      </w:r>
      <w:r>
        <w:t>N</w:t>
      </w:r>
      <w:r>
        <w:t>健查找前一个。</w:t>
      </w:r>
    </w:p>
    <w:p w14:paraId="152CA9B4" w14:textId="77777777" w:rsidR="000B47BA" w:rsidRDefault="000B47BA" w:rsidP="00C52ED4">
      <w:pPr>
        <w:pStyle w:val="1e"/>
      </w:pPr>
      <w:proofErr w:type="gramStart"/>
      <w:r>
        <w:lastRenderedPageBreak/>
        <w:t>?text</w:t>
      </w:r>
      <w:proofErr w:type="gramEnd"/>
      <w:r>
        <w:t xml:space="preserve">　查找</w:t>
      </w:r>
      <w:r>
        <w:t>text</w:t>
      </w:r>
      <w:r>
        <w:t>，反向查找，按</w:t>
      </w:r>
      <w:r>
        <w:t>n</w:t>
      </w:r>
      <w:r>
        <w:t>健查找下一个，按</w:t>
      </w:r>
      <w:r>
        <w:t>N</w:t>
      </w:r>
      <w:r>
        <w:t>健查找前一个。</w:t>
      </w:r>
    </w:p>
    <w:p w14:paraId="6D771A08" w14:textId="77777777" w:rsidR="000B47BA" w:rsidRDefault="000B47BA" w:rsidP="00C52ED4">
      <w:pPr>
        <w:pStyle w:val="1e"/>
      </w:pPr>
      <w:r>
        <w:t xml:space="preserve">:set </w:t>
      </w:r>
      <w:proofErr w:type="spellStart"/>
      <w:r>
        <w:t>hlsearch</w:t>
      </w:r>
      <w:proofErr w:type="spellEnd"/>
      <w:r>
        <w:t xml:space="preserve">　高亮搜索结果，所有结果都高亮显示，而不是只显示一个匹配。</w:t>
      </w:r>
    </w:p>
    <w:p w14:paraId="0D2E953A" w14:textId="77777777" w:rsidR="000B47BA" w:rsidRDefault="000B47BA" w:rsidP="00C52ED4">
      <w:pPr>
        <w:pStyle w:val="1e"/>
      </w:pPr>
      <w:r>
        <w:t xml:space="preserve">:set </w:t>
      </w:r>
      <w:proofErr w:type="spellStart"/>
      <w:r>
        <w:t>nohlsearch</w:t>
      </w:r>
      <w:proofErr w:type="spellEnd"/>
      <w:r>
        <w:t xml:space="preserve">　关闭高亮搜索显示</w:t>
      </w:r>
    </w:p>
    <w:p w14:paraId="4F1F9056" w14:textId="77777777" w:rsidR="000B47BA" w:rsidRDefault="000B47BA" w:rsidP="00C52ED4">
      <w:pPr>
        <w:pStyle w:val="1e"/>
      </w:pPr>
      <w:r>
        <w:t>:</w:t>
      </w:r>
      <w:proofErr w:type="spellStart"/>
      <w:r>
        <w:t>nohlsearch</w:t>
      </w:r>
      <w:proofErr w:type="spellEnd"/>
      <w:r>
        <w:t xml:space="preserve">　关闭当前的高亮显示，如果再次搜索或者按下</w:t>
      </w:r>
      <w:r>
        <w:t>n</w:t>
      </w:r>
      <w:r>
        <w:t>或</w:t>
      </w:r>
      <w:r>
        <w:t>N</w:t>
      </w:r>
      <w:r>
        <w:t>键，则会再次高亮。</w:t>
      </w:r>
    </w:p>
    <w:p w14:paraId="08F10AE9" w14:textId="77777777" w:rsidR="000B47BA" w:rsidRDefault="000B47BA" w:rsidP="00C52ED4">
      <w:pPr>
        <w:pStyle w:val="1e"/>
      </w:pPr>
      <w:r>
        <w:t xml:space="preserve">:set </w:t>
      </w:r>
      <w:proofErr w:type="spellStart"/>
      <w:r>
        <w:t>incsearch</w:t>
      </w:r>
      <w:proofErr w:type="spellEnd"/>
      <w:r>
        <w:t xml:space="preserve">　逐步搜索模式，对当前键入的字符进行搜索而不必等待键入完成。</w:t>
      </w:r>
    </w:p>
    <w:p w14:paraId="223C540E" w14:textId="77777777" w:rsidR="000B47BA" w:rsidRDefault="000B47BA" w:rsidP="00C52ED4">
      <w:pPr>
        <w:pStyle w:val="1e"/>
      </w:pPr>
      <w:r>
        <w:t xml:space="preserve">:set </w:t>
      </w:r>
      <w:proofErr w:type="spellStart"/>
      <w:r>
        <w:t>wrapscan</w:t>
      </w:r>
      <w:proofErr w:type="spellEnd"/>
      <w:r>
        <w:t xml:space="preserve">　重新搜索，在搜索到文件头或尾时，返回继续搜索，默认开启。</w:t>
      </w:r>
    </w:p>
    <w:p w14:paraId="7F715488" w14:textId="77777777" w:rsidR="000B47BA" w:rsidRDefault="000B47BA" w:rsidP="00C52ED4">
      <w:pPr>
        <w:pStyle w:val="1e"/>
      </w:pPr>
      <w:r>
        <w:rPr>
          <w:rFonts w:hint="eastAsia"/>
        </w:rPr>
        <w:t>:</w:t>
      </w:r>
      <w:r>
        <w:t xml:space="preserve">set nu </w:t>
      </w:r>
      <w:r>
        <w:t>显示行号</w:t>
      </w:r>
    </w:p>
    <w:p w14:paraId="39C4CF21" w14:textId="77777777" w:rsidR="000B47BA" w:rsidRDefault="000B47BA" w:rsidP="000B47BA">
      <w:pPr>
        <w:pStyle w:val="3"/>
        <w:numPr>
          <w:ilvl w:val="2"/>
          <w:numId w:val="7"/>
        </w:numPr>
      </w:pPr>
      <w:bookmarkStart w:id="129" w:name="_Toc53053258"/>
      <w:bookmarkStart w:id="130" w:name="_Toc174952132"/>
      <w:r>
        <w:rPr>
          <w:rFonts w:hint="eastAsia"/>
        </w:rPr>
        <w:t>替换命令</w:t>
      </w:r>
      <w:bookmarkEnd w:id="129"/>
      <w:bookmarkEnd w:id="130"/>
    </w:p>
    <w:p w14:paraId="4E4B0A37" w14:textId="77777777" w:rsidR="000B47BA" w:rsidRDefault="000B47BA" w:rsidP="00C52ED4">
      <w:pPr>
        <w:pStyle w:val="1e"/>
      </w:pPr>
      <w:r>
        <w:t xml:space="preserve">ra </w:t>
      </w:r>
      <w:r>
        <w:t>将当前字符替换为</w:t>
      </w:r>
      <w:r>
        <w:t>a</w:t>
      </w:r>
      <w:r>
        <w:t>，当期字符即光标所在字符。</w:t>
      </w:r>
    </w:p>
    <w:p w14:paraId="2FD3C908" w14:textId="77777777" w:rsidR="000B47BA" w:rsidRDefault="000B47BA" w:rsidP="00C52ED4">
      <w:pPr>
        <w:pStyle w:val="1e"/>
      </w:pPr>
      <w:r>
        <w:t xml:space="preserve">s/old/new/ </w:t>
      </w:r>
      <w:r>
        <w:t>用</w:t>
      </w:r>
      <w:r>
        <w:t>old</w:t>
      </w:r>
      <w:r>
        <w:t>替换</w:t>
      </w:r>
      <w:r>
        <w:t>new</w:t>
      </w:r>
      <w:r>
        <w:t>，替换当前行的第一个匹配</w:t>
      </w:r>
    </w:p>
    <w:p w14:paraId="6AD404B5" w14:textId="77777777" w:rsidR="000B47BA" w:rsidRDefault="000B47BA" w:rsidP="000B47BA">
      <w:pPr>
        <w:pStyle w:val="3"/>
        <w:numPr>
          <w:ilvl w:val="2"/>
          <w:numId w:val="7"/>
        </w:numPr>
      </w:pPr>
      <w:bookmarkStart w:id="131" w:name="_Toc53053259"/>
      <w:bookmarkStart w:id="132" w:name="_Toc174952133"/>
      <w:r>
        <w:rPr>
          <w:rFonts w:hint="eastAsia"/>
        </w:rPr>
        <w:t>撤销和重做</w:t>
      </w:r>
      <w:bookmarkEnd w:id="131"/>
      <w:bookmarkEnd w:id="132"/>
    </w:p>
    <w:p w14:paraId="62C5748F" w14:textId="77777777" w:rsidR="000B47BA" w:rsidRDefault="000B47BA" w:rsidP="00C52ED4">
      <w:pPr>
        <w:pStyle w:val="1e"/>
      </w:pPr>
      <w:r>
        <w:t xml:space="preserve">u </w:t>
      </w:r>
      <w:r>
        <w:t>撤销（</w:t>
      </w:r>
      <w:r>
        <w:t>Undo</w:t>
      </w:r>
      <w:r>
        <w:t>）</w:t>
      </w:r>
    </w:p>
    <w:p w14:paraId="4C1585DD" w14:textId="77777777" w:rsidR="000B47BA" w:rsidRDefault="000B47BA" w:rsidP="00C52ED4">
      <w:pPr>
        <w:pStyle w:val="1e"/>
      </w:pPr>
      <w:r>
        <w:t xml:space="preserve">U </w:t>
      </w:r>
      <w:r>
        <w:t>撤销对整行的操作</w:t>
      </w:r>
    </w:p>
    <w:p w14:paraId="70BD490C" w14:textId="77777777" w:rsidR="000B47BA" w:rsidRDefault="000B47BA" w:rsidP="00C52ED4">
      <w:pPr>
        <w:pStyle w:val="1e"/>
      </w:pPr>
      <w:r>
        <w:t xml:space="preserve">Ctrl + r </w:t>
      </w:r>
      <w:r>
        <w:t>重做（</w:t>
      </w:r>
      <w:r>
        <w:t>Redo</w:t>
      </w:r>
      <w:r>
        <w:t>），即撤销的撤销。</w:t>
      </w:r>
    </w:p>
    <w:p w14:paraId="28A8426E" w14:textId="77777777" w:rsidR="000B47BA" w:rsidRDefault="000B47BA" w:rsidP="000B47BA">
      <w:pPr>
        <w:pStyle w:val="3"/>
        <w:numPr>
          <w:ilvl w:val="2"/>
          <w:numId w:val="7"/>
        </w:numPr>
      </w:pPr>
      <w:bookmarkStart w:id="133" w:name="_Toc53053260"/>
      <w:bookmarkStart w:id="134" w:name="_Toc174952134"/>
      <w:r>
        <w:rPr>
          <w:rFonts w:hint="eastAsia"/>
        </w:rPr>
        <w:t>删除命令</w:t>
      </w:r>
      <w:bookmarkEnd w:id="133"/>
      <w:bookmarkEnd w:id="134"/>
    </w:p>
    <w:p w14:paraId="5A092D2F" w14:textId="77777777" w:rsidR="000B47BA" w:rsidRDefault="000B47BA" w:rsidP="00C52ED4">
      <w:pPr>
        <w:pStyle w:val="1e"/>
      </w:pPr>
      <w:r>
        <w:t xml:space="preserve">x </w:t>
      </w:r>
      <w:r>
        <w:t>删除当前字符</w:t>
      </w:r>
    </w:p>
    <w:p w14:paraId="2D1738E5" w14:textId="77777777" w:rsidR="000B47BA" w:rsidRDefault="000B47BA" w:rsidP="00C52ED4">
      <w:pPr>
        <w:pStyle w:val="1e"/>
      </w:pPr>
      <w:r>
        <w:t xml:space="preserve">3x </w:t>
      </w:r>
      <w:r>
        <w:t>删除当前光标开始向后三个字符</w:t>
      </w:r>
    </w:p>
    <w:p w14:paraId="6EEE7458" w14:textId="77777777" w:rsidR="000B47BA" w:rsidRDefault="000B47BA" w:rsidP="00C52ED4">
      <w:pPr>
        <w:pStyle w:val="1e"/>
      </w:pPr>
      <w:r>
        <w:t xml:space="preserve">X </w:t>
      </w:r>
      <w:r>
        <w:t>删除当前字符的前一个字符。</w:t>
      </w:r>
      <w:r>
        <w:t>X=dh</w:t>
      </w:r>
    </w:p>
    <w:p w14:paraId="4CF234ED" w14:textId="77777777" w:rsidR="000B47BA" w:rsidRDefault="000B47BA" w:rsidP="00C52ED4">
      <w:pPr>
        <w:pStyle w:val="1e"/>
      </w:pPr>
      <w:r>
        <w:t xml:space="preserve">dl </w:t>
      </w:r>
      <w:r>
        <w:t>删除当前字符，</w:t>
      </w:r>
      <w:r>
        <w:t xml:space="preserve"> dl=x</w:t>
      </w:r>
    </w:p>
    <w:p w14:paraId="02E543BD" w14:textId="77777777" w:rsidR="000B47BA" w:rsidRDefault="000B47BA" w:rsidP="00C52ED4">
      <w:pPr>
        <w:pStyle w:val="1e"/>
      </w:pPr>
      <w:r>
        <w:t xml:space="preserve">dh </w:t>
      </w:r>
      <w:r>
        <w:t>删除前一个字符</w:t>
      </w:r>
    </w:p>
    <w:p w14:paraId="306462C2" w14:textId="77777777" w:rsidR="000B47BA" w:rsidRDefault="000B47BA" w:rsidP="00C52ED4">
      <w:pPr>
        <w:pStyle w:val="1e"/>
      </w:pPr>
      <w:r>
        <w:t xml:space="preserve">dd </w:t>
      </w:r>
      <w:r>
        <w:t>删除当前行</w:t>
      </w:r>
    </w:p>
    <w:p w14:paraId="162D6FB1" w14:textId="77777777" w:rsidR="000B47BA" w:rsidRDefault="000B47BA" w:rsidP="00C52ED4">
      <w:pPr>
        <w:pStyle w:val="1e"/>
      </w:pPr>
      <w:r>
        <w:t xml:space="preserve">10d </w:t>
      </w:r>
      <w:r>
        <w:t>删除当前行开始的</w:t>
      </w:r>
      <w:r>
        <w:t>10</w:t>
      </w:r>
      <w:r>
        <w:t>行。</w:t>
      </w:r>
    </w:p>
    <w:p w14:paraId="6822A128" w14:textId="77777777" w:rsidR="000B47BA" w:rsidRDefault="000B47BA" w:rsidP="00C52ED4">
      <w:pPr>
        <w:pStyle w:val="1e"/>
      </w:pPr>
      <w:r>
        <w:t xml:space="preserve">D </w:t>
      </w:r>
      <w:r>
        <w:t>删除当前字符至行尾。</w:t>
      </w:r>
      <w:r>
        <w:t>D=d$</w:t>
      </w:r>
    </w:p>
    <w:p w14:paraId="138D5CCB" w14:textId="77777777" w:rsidR="000B47BA" w:rsidRDefault="000B47BA" w:rsidP="00C52ED4">
      <w:pPr>
        <w:pStyle w:val="1e"/>
      </w:pPr>
      <w:r>
        <w:t xml:space="preserve">d$ </w:t>
      </w:r>
      <w:r>
        <w:t>删除当前字符之后的所有字符（本行）</w:t>
      </w:r>
    </w:p>
    <w:p w14:paraId="312D8262" w14:textId="77777777" w:rsidR="000B47BA" w:rsidRDefault="000B47BA" w:rsidP="000B47BA">
      <w:pPr>
        <w:pStyle w:val="3"/>
        <w:numPr>
          <w:ilvl w:val="2"/>
          <w:numId w:val="7"/>
        </w:numPr>
      </w:pPr>
      <w:bookmarkStart w:id="135" w:name="_Toc53053261"/>
      <w:bookmarkStart w:id="136" w:name="_Toc174952135"/>
      <w:r>
        <w:rPr>
          <w:rFonts w:hint="eastAsia"/>
        </w:rPr>
        <w:t>拷贝和粘贴</w:t>
      </w:r>
      <w:bookmarkEnd w:id="135"/>
      <w:bookmarkEnd w:id="136"/>
    </w:p>
    <w:p w14:paraId="39EFAAA4" w14:textId="77777777" w:rsidR="000B47BA" w:rsidRDefault="000B47BA" w:rsidP="00C52ED4">
      <w:pPr>
        <w:pStyle w:val="1e"/>
      </w:pPr>
      <w:proofErr w:type="spellStart"/>
      <w:r>
        <w:t>yy</w:t>
      </w:r>
      <w:proofErr w:type="spellEnd"/>
      <w:r>
        <w:t xml:space="preserve"> </w:t>
      </w:r>
      <w:r>
        <w:t>拷贝当前行</w:t>
      </w:r>
    </w:p>
    <w:p w14:paraId="3A722288" w14:textId="77777777" w:rsidR="000B47BA" w:rsidRDefault="000B47BA" w:rsidP="00C52ED4">
      <w:pPr>
        <w:pStyle w:val="1e"/>
      </w:pPr>
      <w:proofErr w:type="spellStart"/>
      <w:r>
        <w:t>nyy</w:t>
      </w:r>
      <w:proofErr w:type="spellEnd"/>
      <w:r>
        <w:t xml:space="preserve"> </w:t>
      </w:r>
      <w:r>
        <w:t>拷贝</w:t>
      </w:r>
      <w:proofErr w:type="gramStart"/>
      <w:r>
        <w:t>当前后</w:t>
      </w:r>
      <w:proofErr w:type="gramEnd"/>
      <w:r>
        <w:t>开始的</w:t>
      </w:r>
      <w:r>
        <w:t>n</w:t>
      </w:r>
      <w:r>
        <w:t>行，比如</w:t>
      </w:r>
      <w:r>
        <w:t>2yy</w:t>
      </w:r>
      <w:r>
        <w:t>拷贝当前行及其下一行。</w:t>
      </w:r>
    </w:p>
    <w:p w14:paraId="47A383C9" w14:textId="77777777" w:rsidR="000B47BA" w:rsidRDefault="000B47BA" w:rsidP="00C52ED4">
      <w:pPr>
        <w:pStyle w:val="1e"/>
      </w:pPr>
      <w:r>
        <w:lastRenderedPageBreak/>
        <w:t xml:space="preserve">p  </w:t>
      </w:r>
      <w:r>
        <w:t>在当前光标后粘贴</w:t>
      </w:r>
      <w:r>
        <w:t>,</w:t>
      </w:r>
      <w:r>
        <w:t>如果之前使用了</w:t>
      </w:r>
      <w:proofErr w:type="spellStart"/>
      <w:r>
        <w:t>yy</w:t>
      </w:r>
      <w:proofErr w:type="spellEnd"/>
      <w:r>
        <w:t>命令来复制一行，那么就在当前行的下一行粘贴。</w:t>
      </w:r>
    </w:p>
    <w:p w14:paraId="6703A1B0" w14:textId="77777777" w:rsidR="000B47BA" w:rsidRDefault="000B47BA" w:rsidP="00C52ED4">
      <w:pPr>
        <w:pStyle w:val="1e"/>
      </w:pPr>
      <w:proofErr w:type="spellStart"/>
      <w:r>
        <w:t>shift+p</w:t>
      </w:r>
      <w:proofErr w:type="spellEnd"/>
      <w:r>
        <w:t xml:space="preserve"> </w:t>
      </w:r>
      <w:r>
        <w:t>在当前行前粘贴</w:t>
      </w:r>
    </w:p>
    <w:p w14:paraId="115EDDD1" w14:textId="77777777" w:rsidR="000B47BA" w:rsidRDefault="000B47BA" w:rsidP="000B47BA">
      <w:pPr>
        <w:pStyle w:val="3"/>
        <w:numPr>
          <w:ilvl w:val="2"/>
          <w:numId w:val="7"/>
        </w:numPr>
      </w:pPr>
      <w:bookmarkStart w:id="137" w:name="_Toc53053262"/>
      <w:bookmarkStart w:id="138" w:name="_Toc174952136"/>
      <w:r>
        <w:rPr>
          <w:rFonts w:hint="eastAsia"/>
        </w:rPr>
        <w:t>退出命令</w:t>
      </w:r>
      <w:bookmarkEnd w:id="137"/>
      <w:bookmarkEnd w:id="138"/>
    </w:p>
    <w:p w14:paraId="7F705E95" w14:textId="77777777" w:rsidR="000B47BA" w:rsidRDefault="000B47BA" w:rsidP="00C52ED4">
      <w:pPr>
        <w:pStyle w:val="1e"/>
      </w:pPr>
      <w:r>
        <w:t>:</w:t>
      </w:r>
      <w:proofErr w:type="spellStart"/>
      <w:r>
        <w:t>wq</w:t>
      </w:r>
      <w:proofErr w:type="spellEnd"/>
      <w:r>
        <w:t xml:space="preserve"> </w:t>
      </w:r>
      <w:r>
        <w:t>保存并退出</w:t>
      </w:r>
    </w:p>
    <w:p w14:paraId="14E97B29" w14:textId="77777777" w:rsidR="000B47BA" w:rsidRDefault="000B47BA" w:rsidP="00C52ED4">
      <w:pPr>
        <w:pStyle w:val="1e"/>
      </w:pPr>
      <w:r>
        <w:t xml:space="preserve">ZZ </w:t>
      </w:r>
      <w:r>
        <w:t>保存并退出</w:t>
      </w:r>
    </w:p>
    <w:p w14:paraId="4BEDA726" w14:textId="77777777" w:rsidR="000B47BA" w:rsidRDefault="000B47BA" w:rsidP="00C52ED4">
      <w:pPr>
        <w:pStyle w:val="1e"/>
      </w:pPr>
      <w:proofErr w:type="gramStart"/>
      <w:r>
        <w:t>:q</w:t>
      </w:r>
      <w:proofErr w:type="gramEnd"/>
      <w:r>
        <w:t xml:space="preserve">! </w:t>
      </w:r>
      <w:r>
        <w:t>强制退出并忽略所有更改</w:t>
      </w:r>
    </w:p>
    <w:p w14:paraId="77324D45" w14:textId="77777777" w:rsidR="000B47BA" w:rsidRDefault="000B47BA" w:rsidP="00C52ED4">
      <w:pPr>
        <w:pStyle w:val="1e"/>
      </w:pPr>
      <w:proofErr w:type="gramStart"/>
      <w:r>
        <w:t>:e</w:t>
      </w:r>
      <w:proofErr w:type="gramEnd"/>
      <w:r>
        <w:t xml:space="preserve">! </w:t>
      </w:r>
      <w:r>
        <w:t>放弃所有修改，并打开原来文件。</w:t>
      </w:r>
    </w:p>
    <w:p w14:paraId="5FCB428E" w14:textId="77777777" w:rsidR="000B47BA" w:rsidRDefault="000B47BA" w:rsidP="000B47BA">
      <w:pPr>
        <w:pStyle w:val="3"/>
        <w:numPr>
          <w:ilvl w:val="2"/>
          <w:numId w:val="7"/>
        </w:numPr>
      </w:pPr>
      <w:bookmarkStart w:id="139" w:name="_Toc53053263"/>
      <w:bookmarkStart w:id="140" w:name="_Toc174952137"/>
      <w:r>
        <w:rPr>
          <w:rFonts w:hint="eastAsia"/>
        </w:rPr>
        <w:t>帮助命令</w:t>
      </w:r>
      <w:bookmarkEnd w:id="139"/>
      <w:bookmarkEnd w:id="140"/>
    </w:p>
    <w:p w14:paraId="13C53068" w14:textId="77777777" w:rsidR="000B47BA" w:rsidRDefault="000B47BA" w:rsidP="00C52ED4">
      <w:pPr>
        <w:pStyle w:val="1e"/>
      </w:pPr>
      <w:r>
        <w:t xml:space="preserve">:help or F1 </w:t>
      </w:r>
      <w:r>
        <w:t>显示整个帮助</w:t>
      </w:r>
    </w:p>
    <w:p w14:paraId="0EDED210" w14:textId="77777777" w:rsidR="000B47BA" w:rsidRDefault="000B47BA" w:rsidP="00C52ED4">
      <w:pPr>
        <w:pStyle w:val="1e"/>
      </w:pPr>
      <w:r>
        <w:t xml:space="preserve">:help xxx </w:t>
      </w:r>
      <w:r>
        <w:t>显示</w:t>
      </w:r>
      <w:r>
        <w:t>xxx</w:t>
      </w:r>
      <w:r>
        <w:t>的帮助，比如</w:t>
      </w:r>
      <w:r>
        <w:t xml:space="preserve"> :help </w:t>
      </w:r>
      <w:proofErr w:type="spellStart"/>
      <w:r>
        <w:t>i</w:t>
      </w:r>
      <w:proofErr w:type="spellEnd"/>
      <w:r>
        <w:t>, :help CTRL-[</w:t>
      </w:r>
      <w:r>
        <w:t>（即</w:t>
      </w:r>
      <w:r>
        <w:t>Ctrl+[</w:t>
      </w:r>
      <w:r>
        <w:t>的帮助）。</w:t>
      </w:r>
    </w:p>
    <w:p w14:paraId="152D5FD8" w14:textId="77777777" w:rsidR="000B47BA" w:rsidRDefault="000B47BA" w:rsidP="00C52ED4">
      <w:pPr>
        <w:pStyle w:val="1e"/>
      </w:pPr>
      <w:r>
        <w:t>:help 'number' Vim</w:t>
      </w:r>
      <w:r>
        <w:t>选项的帮助用单引号括起</w:t>
      </w:r>
    </w:p>
    <w:p w14:paraId="08C2A582" w14:textId="77777777" w:rsidR="000B47BA" w:rsidRDefault="000B47BA" w:rsidP="00C52ED4">
      <w:pPr>
        <w:pStyle w:val="1e"/>
      </w:pPr>
      <w:r>
        <w:t xml:space="preserve">:help  </w:t>
      </w:r>
      <w:r>
        <w:t>特殊键的帮助用</w:t>
      </w:r>
      <w:r>
        <w:t>&lt;&gt;</w:t>
      </w:r>
      <w:r>
        <w:t>扩起</w:t>
      </w:r>
    </w:p>
    <w:p w14:paraId="2E541D02" w14:textId="77777777" w:rsidR="000B47BA" w:rsidRDefault="000B47BA" w:rsidP="00C52ED4">
      <w:pPr>
        <w:pStyle w:val="1e"/>
      </w:pPr>
      <w:r>
        <w:t>:help -t Vim</w:t>
      </w:r>
      <w:r>
        <w:t>启动参数的帮助用</w:t>
      </w:r>
      <w:r>
        <w:t>-</w:t>
      </w:r>
    </w:p>
    <w:p w14:paraId="6BE992B7" w14:textId="77777777" w:rsidR="000B47BA" w:rsidRDefault="000B47BA" w:rsidP="00C52ED4">
      <w:pPr>
        <w:pStyle w:val="1e"/>
      </w:pPr>
      <w:r>
        <w:rPr>
          <w:rFonts w:hint="eastAsia"/>
        </w:rPr>
        <w:t>：</w:t>
      </w:r>
      <w:r>
        <w:t xml:space="preserve">help </w:t>
      </w:r>
      <w:proofErr w:type="spellStart"/>
      <w:r>
        <w:t>i</w:t>
      </w:r>
      <w:proofErr w:type="spellEnd"/>
      <w:r>
        <w:t xml:space="preserve">_ </w:t>
      </w:r>
      <w:r>
        <w:t>插入模式下</w:t>
      </w:r>
      <w:r>
        <w:t>Esc</w:t>
      </w:r>
      <w:r>
        <w:t>的帮助，某个模式下的帮助用模式</w:t>
      </w:r>
      <w:r>
        <w:t>_</w:t>
      </w:r>
      <w:r>
        <w:t>主题的模式</w:t>
      </w:r>
    </w:p>
    <w:p w14:paraId="7AAE7123" w14:textId="77777777" w:rsidR="000B47BA" w:rsidRDefault="000B47BA" w:rsidP="00C52ED4">
      <w:pPr>
        <w:pStyle w:val="1e"/>
      </w:pPr>
      <w:r>
        <w:rPr>
          <w:rFonts w:hint="eastAsia"/>
        </w:rPr>
        <w:t>帮助文件中位于</w:t>
      </w:r>
      <w:r>
        <w:t>||</w:t>
      </w:r>
      <w:r>
        <w:t>之间的内容是超链接，可以用</w:t>
      </w:r>
      <w:r>
        <w:t>Ctrl+]</w:t>
      </w:r>
      <w:r>
        <w:t>进入链接，</w:t>
      </w:r>
      <w:proofErr w:type="spellStart"/>
      <w:r>
        <w:t>Ctrl+o</w:t>
      </w:r>
      <w:proofErr w:type="spellEnd"/>
      <w:r>
        <w:t>（</w:t>
      </w:r>
      <w:r>
        <w:t>Ctrl + t</w:t>
      </w:r>
      <w:r>
        <w:t>）返回</w:t>
      </w:r>
    </w:p>
    <w:p w14:paraId="113732E5" w14:textId="77777777" w:rsidR="000B47BA" w:rsidRPr="00BA3B82" w:rsidRDefault="000B47BA" w:rsidP="00C52ED4">
      <w:pPr>
        <w:pStyle w:val="1e"/>
      </w:pPr>
      <w:r>
        <w:rPr>
          <w:rFonts w:hint="eastAsia"/>
        </w:rPr>
        <w:t>其他非编辑命令</w:t>
      </w:r>
    </w:p>
    <w:p w14:paraId="066A653B" w14:textId="77777777" w:rsidR="00A82093" w:rsidRDefault="00A82093" w:rsidP="00C52ED4">
      <w:pPr>
        <w:pStyle w:val="1e"/>
      </w:pPr>
    </w:p>
    <w:p w14:paraId="3ABA426E" w14:textId="0A6D969C" w:rsidR="00A82093" w:rsidRDefault="00A82093" w:rsidP="00C52ED4">
      <w:pPr>
        <w:pStyle w:val="1e"/>
      </w:pPr>
    </w:p>
    <w:p w14:paraId="29379273" w14:textId="58F40727" w:rsidR="00333454" w:rsidRDefault="00333454" w:rsidP="00C52ED4">
      <w:pPr>
        <w:pStyle w:val="1e"/>
      </w:pPr>
    </w:p>
    <w:p w14:paraId="24C34733" w14:textId="36D7984B" w:rsidR="00333454" w:rsidRDefault="00333454" w:rsidP="00C52ED4">
      <w:pPr>
        <w:pStyle w:val="1e"/>
      </w:pPr>
    </w:p>
    <w:p w14:paraId="07FA3577" w14:textId="5B08D1AF" w:rsidR="00333454" w:rsidRDefault="00333454" w:rsidP="00C52ED4">
      <w:pPr>
        <w:pStyle w:val="1e"/>
      </w:pPr>
    </w:p>
    <w:p w14:paraId="7C610176" w14:textId="48634CD0" w:rsidR="00333454" w:rsidRDefault="00333454" w:rsidP="00C52ED4">
      <w:pPr>
        <w:pStyle w:val="1e"/>
      </w:pPr>
    </w:p>
    <w:p w14:paraId="2486AA8B" w14:textId="292A135A" w:rsidR="00333454" w:rsidRDefault="00333454" w:rsidP="00C52ED4">
      <w:pPr>
        <w:pStyle w:val="1e"/>
      </w:pPr>
    </w:p>
    <w:p w14:paraId="4E3527CE" w14:textId="5CC29C79" w:rsidR="00333454" w:rsidRDefault="00333454" w:rsidP="00C52ED4">
      <w:pPr>
        <w:pStyle w:val="1e"/>
      </w:pPr>
    </w:p>
    <w:p w14:paraId="30F9B18A" w14:textId="60099D04" w:rsidR="00333454" w:rsidRDefault="00333454" w:rsidP="00C52ED4">
      <w:pPr>
        <w:pStyle w:val="1e"/>
      </w:pPr>
    </w:p>
    <w:p w14:paraId="0066CA3D" w14:textId="77777777" w:rsidR="00333454" w:rsidRDefault="00333454" w:rsidP="00C52ED4">
      <w:pPr>
        <w:pStyle w:val="1e"/>
      </w:pPr>
    </w:p>
    <w:p w14:paraId="71274421" w14:textId="638FEDBA" w:rsidR="00333454" w:rsidRDefault="00333454" w:rsidP="00333454">
      <w:pPr>
        <w:pStyle w:val="1"/>
        <w:numPr>
          <w:ilvl w:val="0"/>
          <w:numId w:val="7"/>
        </w:numPr>
        <w:wordWrap w:val="0"/>
      </w:pPr>
      <w:bookmarkStart w:id="141" w:name="_附录_实验数据Playerinfo"/>
      <w:bookmarkStart w:id="142" w:name="_Toc174952138"/>
      <w:bookmarkEnd w:id="12"/>
      <w:bookmarkEnd w:id="141"/>
      <w:r>
        <w:lastRenderedPageBreak/>
        <w:t>附录</w:t>
      </w:r>
      <w:r>
        <w:rPr>
          <w:rFonts w:hint="eastAsia"/>
        </w:rPr>
        <w:t xml:space="preserve"> </w:t>
      </w:r>
      <w:r w:rsidR="00472DBB">
        <w:rPr>
          <w:rFonts w:hint="eastAsia"/>
        </w:rPr>
        <w:t>实验数据</w:t>
      </w:r>
      <w:proofErr w:type="spellStart"/>
      <w:r w:rsidR="00472DBB" w:rsidRPr="00333454">
        <w:t>Playerinfo</w:t>
      </w:r>
      <w:bookmarkEnd w:id="142"/>
      <w:proofErr w:type="spellEnd"/>
    </w:p>
    <w:p w14:paraId="2F71967D" w14:textId="29A07E5B" w:rsidR="00F14EB4" w:rsidRDefault="00FE791E" w:rsidP="00C52ED4">
      <w:pPr>
        <w:pStyle w:val="1e"/>
      </w:pPr>
      <w:proofErr w:type="spellStart"/>
      <w:r w:rsidRPr="00333454">
        <w:t>P</w:t>
      </w:r>
      <w:r w:rsidR="00333454" w:rsidRPr="00333454">
        <w:t>layerinfo</w:t>
      </w:r>
      <w:proofErr w:type="spellEnd"/>
      <w:r>
        <w:rPr>
          <w:rFonts w:hint="eastAsia"/>
        </w:rPr>
        <w:t>内容：</w:t>
      </w:r>
    </w:p>
    <w:p w14:paraId="0D1C31D1" w14:textId="1021421A" w:rsidR="00FE791E" w:rsidRDefault="00FE791E" w:rsidP="00C52ED4">
      <w:pPr>
        <w:pStyle w:val="1e"/>
      </w:pPr>
      <w:r>
        <w:rPr>
          <w:rFonts w:hint="eastAsia"/>
        </w:rPr>
        <w:t>创建一个</w:t>
      </w:r>
      <w:r>
        <w:rPr>
          <w:rFonts w:hint="eastAsia"/>
        </w:rPr>
        <w:t>txt</w:t>
      </w:r>
      <w:r>
        <w:rPr>
          <w:rFonts w:hint="eastAsia"/>
        </w:rPr>
        <w:t>文件，重命名为</w:t>
      </w:r>
      <w:r w:rsidRPr="00FE791E">
        <w:t>playerinfo</w:t>
      </w:r>
      <w:r>
        <w:t>.txt</w:t>
      </w:r>
      <w:r>
        <w:rPr>
          <w:rFonts w:hint="eastAsia"/>
        </w:rPr>
        <w:t>，将下面的</w:t>
      </w:r>
      <w:proofErr w:type="gramStart"/>
      <w:r>
        <w:rPr>
          <w:rFonts w:hint="eastAsia"/>
        </w:rPr>
        <w:t>值全部</w:t>
      </w:r>
      <w:proofErr w:type="gramEnd"/>
      <w:r>
        <w:rPr>
          <w:rFonts w:hint="eastAsia"/>
        </w:rPr>
        <w:t>复制到</w:t>
      </w:r>
      <w:r w:rsidRPr="00FE791E">
        <w:t>playerinfo</w:t>
      </w:r>
      <w:r>
        <w:t>.</w:t>
      </w:r>
      <w:r>
        <w:rPr>
          <w:rFonts w:hint="eastAsia"/>
        </w:rPr>
        <w:t>txt</w:t>
      </w:r>
      <w:r>
        <w:rPr>
          <w:rFonts w:hint="eastAsia"/>
        </w:rPr>
        <w:t>中，保存</w:t>
      </w:r>
    </w:p>
    <w:p w14:paraId="644592E8" w14:textId="77777777" w:rsidR="0061163E" w:rsidRDefault="0061163E" w:rsidP="00C52ED4">
      <w:pPr>
        <w:pStyle w:val="1e"/>
      </w:pPr>
      <w:proofErr w:type="spellStart"/>
      <w:proofErr w:type="gramStart"/>
      <w:r>
        <w:t>Alex,James</w:t>
      </w:r>
      <w:proofErr w:type="gramEnd"/>
      <w:r>
        <w:t>,Lax,Genu</w:t>
      </w:r>
      <w:proofErr w:type="spellEnd"/>
    </w:p>
    <w:p w14:paraId="5C21C2DE" w14:textId="77777777" w:rsidR="0061163E" w:rsidRDefault="0061163E" w:rsidP="00C52ED4">
      <w:pPr>
        <w:pStyle w:val="1e"/>
      </w:pPr>
      <w:proofErr w:type="spellStart"/>
      <w:proofErr w:type="gramStart"/>
      <w:r>
        <w:t>Kerry,Mary</w:t>
      </w:r>
      <w:proofErr w:type="gramEnd"/>
      <w:r>
        <w:t>,Olivia,William</w:t>
      </w:r>
      <w:proofErr w:type="spellEnd"/>
    </w:p>
    <w:p w14:paraId="163DB0C4" w14:textId="77777777" w:rsidR="0061163E" w:rsidRDefault="0061163E" w:rsidP="00C52ED4">
      <w:pPr>
        <w:pStyle w:val="1e"/>
      </w:pPr>
      <w:proofErr w:type="spellStart"/>
      <w:proofErr w:type="gramStart"/>
      <w:r>
        <w:t>Hale,Edith</w:t>
      </w:r>
      <w:proofErr w:type="gramEnd"/>
      <w:r>
        <w:t>,Vera,Robert</w:t>
      </w:r>
      <w:proofErr w:type="spellEnd"/>
    </w:p>
    <w:p w14:paraId="57B31B2E" w14:textId="77777777" w:rsidR="0061163E" w:rsidRDefault="0061163E" w:rsidP="00C52ED4">
      <w:pPr>
        <w:pStyle w:val="1e"/>
      </w:pPr>
      <w:proofErr w:type="spellStart"/>
      <w:proofErr w:type="gramStart"/>
      <w:r>
        <w:t>Mary,Olivia</w:t>
      </w:r>
      <w:proofErr w:type="gramEnd"/>
      <w:r>
        <w:t>,James,Lax</w:t>
      </w:r>
      <w:proofErr w:type="spellEnd"/>
    </w:p>
    <w:p w14:paraId="66F196F7" w14:textId="0D269499" w:rsidR="0061163E" w:rsidRDefault="0061163E" w:rsidP="00C52ED4">
      <w:pPr>
        <w:pStyle w:val="1e"/>
      </w:pPr>
      <w:proofErr w:type="spellStart"/>
      <w:proofErr w:type="gramStart"/>
      <w:r>
        <w:t>Edith,Vera</w:t>
      </w:r>
      <w:proofErr w:type="gramEnd"/>
      <w:r>
        <w:t>,Robertm,Genu</w:t>
      </w:r>
      <w:proofErr w:type="spellEnd"/>
    </w:p>
    <w:sectPr w:rsidR="0061163E" w:rsidSect="00033B54">
      <w:headerReference w:type="default" r:id="rId66"/>
      <w:pgSz w:w="11906" w:h="16838" w:code="9"/>
      <w:pgMar w:top="1701" w:right="1134" w:bottom="1701" w:left="1134" w:header="567" w:footer="567" w:gutter="0"/>
      <w:pgNumType w:start="1"/>
      <w:cols w:space="425"/>
      <w:docGrid w:linePitch="312"/>
    </w:sectPr>
  </w:body>
</w:document>
</file>

<file path=word/customizations.xml><?xml version="1.0" encoding="utf-8"?>
<wne:tcg xmlns:r="http://schemas.openxmlformats.org/officeDocument/2006/relationships" xmlns:wne="http://schemas.microsoft.com/office/word/2006/wordml">
  <wne:keymaps>
    <wne:keymap wne:kcmPrimary="0071">
      <wne:acd wne:acdName="acd0"/>
    </wne:keymap>
    <wne:keymap wne:kcmPrimary="0074">
      <wne:acd wne:acdName="acd1"/>
    </wne:keymap>
    <wne:keymap wne:kcmPrimary="0076">
      <wne:acd wne:acdName="acd4"/>
    </wne:keymap>
    <wne:keymap wne:kcmPrimary="0077">
      <wne:acd wne:acdName="acd5"/>
    </wne:keymap>
    <wne:keymap wne:kcmPrimary="0431">
      <wne:acd wne:acdName="acd8"/>
    </wne:keymap>
    <wne:keymap wne:kcmPrimary="0432">
      <wne:acd wne:acdName="acd9"/>
    </wne:keymap>
    <wne:keymap wne:kcmPrimary="0433">
      <wne:acd wne:acdName="acd10"/>
    </wne:keymap>
    <wne:keymap wne:kcmPrimary="0434">
      <wne:acd wne:acdName="acd11"/>
    </wne:keymap>
    <wne:keymap wne:kcmPrimary="0435">
      <wne:acd wne:acdName="acd12"/>
    </wne:keymap>
    <wne:keymap wne:kcmPrimary="0436">
      <wne:acd wne:acdName="acd31"/>
    </wne:keymap>
    <wne:keymap wne:kcmPrimary="0437">
      <wne:acd wne:acdName="acd30"/>
    </wne:keymap>
    <wne:keymap wne:kcmPrimary="0458">
      <wne:acd wne:acdName="acd6"/>
    </wne:keymap>
    <wne:keymap wne:kcmPrimary="045A">
      <wne:acd wne:acdName="acd3"/>
    </wne:keymap>
    <wne:keymap wne:kcmPrimary="0470">
      <wne:acd wne:acdName="acd22"/>
    </wne:keymap>
    <wne:keymap wne:kcmPrimary="0471">
      <wne:acd wne:acdName="acd23"/>
    </wne:keymap>
    <wne:keymap wne:kcmPrimary="0472">
      <wne:acd wne:acdName="acd24"/>
    </wne:keymap>
    <wne:keymap wne:kcmPrimary="0473">
      <wne:acd wne:acdName="acd25"/>
    </wne:keymap>
    <wne:keymap wne:kcmPrimary="0474">
      <wne:acd wne:acdName="acd26"/>
    </wne:keymap>
    <wne:keymap wne:kcmPrimary="0475">
      <wne:acd wne:acdName="acd27"/>
    </wne:keymap>
    <wne:keymap wne:kcmPrimary="0476">
      <wne:acd wne:acdName="acd28"/>
    </wne:keymap>
    <wne:keymap wne:kcmPrimary="0477">
      <wne:acd wne:acdName="acd29"/>
    </wne:keymap>
  </wne:keymaps>
  <wne:toolbars>
    <wne:acdManifest>
      <wne:acdEntry wne:acdName="acd0"/>
      <wne:acdEntry wne:acdName="acd1"/>
      <wne:acdEntry wne:acdName="acd2"/>
      <wne:acdEntry wne:acdName="acd3"/>
      <wne:acdEntry wne:acdName="acd4"/>
      <wne:acdEntry wne:acdName="acd5"/>
      <wne:acdEntry wne:acdName="acd6"/>
      <wne:acdEntry wne:acdName="acd7"/>
      <wne:acdEntry wne:acdName="acd8"/>
      <wne:acdEntry wne:acdName="acd9"/>
      <wne:acdEntry wne:acdName="acd10"/>
      <wne:acdEntry wne:acdName="acd11"/>
      <wne:acdEntry wne:acdName="acd12"/>
      <wne:acdEntry wne:acdName="acd13"/>
      <wne:acdEntry wne:acdName="acd14"/>
      <wne:acdEntry wne:acdName="acd15"/>
      <wne:acdEntry wne:acdName="acd16"/>
      <wne:acdEntry wne:acdName="acd17"/>
      <wne:acdEntry wne:acdName="acd18"/>
      <wne:acdEntry wne:acdName="acd19"/>
      <wne:acdEntry wne:acdName="acd20"/>
      <wne:acdEntry wne:acdName="acd21"/>
      <wne:acdEntry wne:acdName="acd22"/>
      <wne:acdEntry wne:acdName="acd23"/>
      <wne:acdEntry wne:acdName="acd24"/>
      <wne:acdEntry wne:acdName="acd25"/>
      <wne:acdEntry wne:acdName="acd26"/>
      <wne:acdEntry wne:acdName="acd27"/>
      <wne:acdEntry wne:acdName="acd28"/>
      <wne:acdEntry wne:acdName="acd29"/>
      <wne:acdEntry wne:acdName="acd30"/>
      <wne:acdEntry wne:acdName="acd31"/>
    </wne:acdManifest>
  </wne:toolbars>
  <wne:acds>
    <wne:acd wne:argValue="AQAAAAIA" wne:acdName="acd0" wne:fciIndexBasedOn="0065"/>
    <wne:acd wne:argValue="AQAAAAAA" wne:acdName="acd1" wne:fciIndexBasedOn="0065"/>
    <wne:acd wne:acdName="acd2" wne:fciIndexBasedOn="0065"/>
    <wne:acd wne:argValue="AgA3aA9fIAA+UJxlIADdhHKC" wne:acdName="acd3" wne:fciIndexBasedOn="0065"/>
    <wne:acd wne:argValue="AgBGAGkAZwB1AHIAZQAgAEQAZQBzAGMAcgBpAHAAdABpAG8AbgA=" wne:acdName="acd4" wne:fciIndexBasedOn="0065"/>
    <wne:acd wne:argValue="AgBUAGEAYgBsAGUAIABEAGUAcwBjAHIAaQBwAHQAaQBvAG4A" wne:acdName="acd5" wne:fciIndexBasedOn="0065"/>
    <wne:acd wne:argValue="AgBDAG8AbQBtAGEAbgBkAA==" wne:acdName="acd6" wne:fciIndexBasedOn="0065"/>
    <wne:acd wne:acdName="acd7" wne:fciIndexBasedOn="0065"/>
    <wne:acd wne:argValue="AgBBAEwAVAArADEA" wne:acdName="acd8" wne:fciIndexBasedOn="0065"/>
    <wne:acd wne:argValue="AgBBAEwAVAArADIA" wne:acdName="acd9" wne:fciIndexBasedOn="0065"/>
    <wne:acd wne:argValue="AgBBAEwAVAArADMA" wne:acdName="acd10" wne:fciIndexBasedOn="0065"/>
    <wne:acd wne:argValue="AgBBAEwAVAArADQA" wne:acdName="acd11" wne:fciIndexBasedOn="0065"/>
    <wne:acd wne:argValue="AgBBAEwAVAArADUA" wne:acdName="acd12" wne:fciIndexBasedOn="0065"/>
    <wne:acd wne:acdName="acd13" wne:fciIndexBasedOn="0065"/>
    <wne:acd wne:acdName="acd14" wne:fciIndexBasedOn="0065"/>
    <wne:acd wne:acdName="acd15" wne:fciIndexBasedOn="0065"/>
    <wne:acd wne:acdName="acd16" wne:fciIndexBasedOn="0065"/>
    <wne:acd wne:acdName="acd17" wne:fciIndexBasedOn="0065"/>
    <wne:acd wne:acdName="acd18" wne:fciIndexBasedOn="0065"/>
    <wne:acd wne:acdName="acd19" wne:fciIndexBasedOn="0065"/>
    <wne:acd wne:acdName="acd20" wne:fciIndexBasedOn="0065"/>
    <wne:acd wne:acdName="acd21" wne:fciIndexBasedOn="0065"/>
    <wne:acd wne:argValue="AgAxAC4AY2uHZQ==" wne:acdName="acd22" wne:fciIndexBasedOn="0065"/>
    <wne:acd wne:argValue="AgAyAC4AfVTkTg==" wne:acdName="acd23" wne:fciIndexBasedOn="0065"/>
    <wne:acd wne:argValue="AgAzAC4AZWukmg==" wne:acdName="acd24" wne:fciIndexBasedOn="0065"/>
    <wne:acd wne:argValue="AgA0AC4A+06hUg==" wne:acdName="acd25" wne:fciIndexBasedOn="0065"/>
    <wne:acd wne:argValue="AgA1AC4AaIg8aIdlV1s=" wne:acdName="acd26" wne:fciIndexBasedOn="0065"/>
    <wne:acd wne:argValue="AgA2AC4ATVIAig==" wne:acdName="acd27" wne:fciIndexBasedOn="0065"/>
    <wne:acd wne:argValue="AgA3AC4AgHvLTgdomJg=" wne:acdName="acd28" wne:fciIndexBasedOn="0065"/>
    <wne:acd wne:argValue="AgA4AC4ATVIAigdomJg=" wne:acdName="acd29" wne:fciIndexBasedOn="0065"/>
    <wne:acd wne:argValue="AgA5AC4A/lZHcgdomJg=" wne:acdName="acd30" wne:fciIndexBasedOn="0065"/>
    <wne:acd wne:argValue="AgA1AC4AaIg8aAdomJg=" wne:acdName="acd31" wne:fciIndexBasedOn="0065"/>
  </wne:acds>
</wne:tcg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51CD924" w14:textId="77777777" w:rsidR="003352E9" w:rsidRDefault="003352E9" w:rsidP="00940D2A">
      <w:pPr>
        <w:spacing w:before="0" w:after="0" w:line="240" w:lineRule="auto"/>
      </w:pPr>
      <w:r>
        <w:separator/>
      </w:r>
    </w:p>
  </w:endnote>
  <w:endnote w:type="continuationSeparator" w:id="0">
    <w:p w14:paraId="2E6C9E33" w14:textId="77777777" w:rsidR="003352E9" w:rsidRDefault="003352E9" w:rsidP="00940D2A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Huawei Sans">
    <w:altName w:val="Calibri"/>
    <w:charset w:val="00"/>
    <w:family w:val="swiss"/>
    <w:pitch w:val="variable"/>
    <w:sig w:usb0="A00002FF" w:usb1="500078FB" w:usb2="00000008" w:usb3="00000000" w:csb0="0000009F" w:csb1="00000000"/>
  </w:font>
  <w:font w:name="方正兰亭黑简体">
    <w:altName w:val="微软雅黑"/>
    <w:charset w:val="86"/>
    <w:family w:val="auto"/>
    <w:pitch w:val="variable"/>
    <w:sig w:usb0="00000001" w:usb1="080E0000" w:usb2="00000010" w:usb3="00000000" w:csb0="00040000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Arial Unicode MS">
    <w:panose1 w:val="020B0604020202020204"/>
    <w:charset w:val="86"/>
    <w:family w:val="swiss"/>
    <w:pitch w:val="variable"/>
    <w:sig w:usb0="F7FFAFFF" w:usb1="E9DFFFFF" w:usb2="0000003F" w:usb3="00000000" w:csb0="003F01FF" w:csb1="00000000"/>
  </w:font>
  <w:font w:name="FrutigerNext LT Regular">
    <w:altName w:val="Corbel"/>
    <w:charset w:val="00"/>
    <w:family w:val="swiss"/>
    <w:pitch w:val="variable"/>
    <w:sig w:usb0="00000001" w:usb1="4000204A" w:usb2="00000000" w:usb3="00000000" w:csb0="00000111" w:csb1="00000000"/>
  </w:font>
  <w:font w:name="华文细黑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楷体_GB2312">
    <w:charset w:val="86"/>
    <w:family w:val="modern"/>
    <w:pitch w:val="fixed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Open Sans">
    <w:altName w:val="Tahoma"/>
    <w:charset w:val="00"/>
    <w:family w:val="swiss"/>
    <w:pitch w:val="variable"/>
    <w:sig w:usb0="E00002EF" w:usb1="4000205B" w:usb2="00000028" w:usb3="00000000" w:csb0="0000019F" w:csb1="00000000"/>
  </w:font>
  <w:font w:name="Helvetica">
    <w:panose1 w:val="020B0604020202020204"/>
    <w:charset w:val="00"/>
    <w:family w:val="swiss"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4A6D85A" w14:textId="77777777" w:rsidR="003352E9" w:rsidRDefault="003352E9" w:rsidP="00940D2A">
      <w:pPr>
        <w:spacing w:before="0" w:after="0" w:line="240" w:lineRule="auto"/>
      </w:pPr>
      <w:r>
        <w:separator/>
      </w:r>
    </w:p>
  </w:footnote>
  <w:footnote w:type="continuationSeparator" w:id="0">
    <w:p w14:paraId="5453A477" w14:textId="77777777" w:rsidR="003352E9" w:rsidRDefault="003352E9" w:rsidP="00940D2A">
      <w:pPr>
        <w:spacing w:before="0"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FE7439D" w14:textId="77777777" w:rsidR="00117608" w:rsidRPr="009D4127" w:rsidRDefault="00117608" w:rsidP="00033B54">
    <w:pPr>
      <w:pStyle w:val="a7"/>
      <w:rPr>
        <w:rFonts w:ascii="Huawei Sans" w:eastAsia="方正兰亭黑简体" w:hAnsi="Huawei Sans"/>
      </w:rPr>
    </w:pPr>
  </w:p>
  <w:p w14:paraId="6619D47F" w14:textId="77777777" w:rsidR="00117608" w:rsidRPr="009D4127" w:rsidRDefault="00117608" w:rsidP="00033B54">
    <w:pPr>
      <w:pStyle w:val="a7"/>
      <w:rPr>
        <w:rFonts w:ascii="Huawei Sans" w:eastAsia="方正兰亭黑简体" w:hAnsi="Huawei Sans"/>
      </w:rPr>
    </w:pPr>
  </w:p>
  <w:tbl>
    <w:tblPr>
      <w:tblW w:w="9639" w:type="dxa"/>
      <w:tblInd w:w="-15" w:type="dxa"/>
      <w:tblCellMar>
        <w:left w:w="57" w:type="dxa"/>
        <w:right w:w="57" w:type="dxa"/>
      </w:tblCellMar>
      <w:tblLook w:val="04A0" w:firstRow="1" w:lastRow="0" w:firstColumn="1" w:lastColumn="0" w:noHBand="0" w:noVBand="1"/>
    </w:tblPr>
    <w:tblGrid>
      <w:gridCol w:w="1134"/>
      <w:gridCol w:w="7371"/>
      <w:gridCol w:w="1134"/>
    </w:tblGrid>
    <w:tr w:rsidR="00117608" w:rsidRPr="009D4127" w14:paraId="2FAC5D03" w14:textId="77777777" w:rsidTr="00854769">
      <w:trPr>
        <w:cantSplit/>
        <w:trHeight w:hRule="exact" w:val="738"/>
      </w:trPr>
      <w:tc>
        <w:tcPr>
          <w:tcW w:w="1134" w:type="dxa"/>
        </w:tcPr>
        <w:p w14:paraId="07F9ECB9" w14:textId="0621B518" w:rsidR="00117608" w:rsidRPr="009D4127" w:rsidRDefault="00117608" w:rsidP="00854769">
          <w:pPr>
            <w:pStyle w:val="afffc"/>
            <w:jc w:val="left"/>
            <w:rPr>
              <w:rFonts w:ascii="Huawei Sans" w:eastAsia="方正兰亭黑简体" w:hAnsi="Huawei Sans"/>
            </w:rPr>
          </w:pPr>
          <w:r w:rsidRPr="009D4127">
            <w:rPr>
              <w:rFonts w:ascii="Huawei Sans" w:eastAsia="方正兰亭黑简体" w:hAnsi="Huawei Sans"/>
              <w:noProof/>
            </w:rPr>
            <w:drawing>
              <wp:inline distT="0" distB="0" distL="0" distR="0" wp14:anchorId="562D1C54" wp14:editId="1BA4AEB7">
                <wp:extent cx="424800" cy="432623"/>
                <wp:effectExtent l="0" t="0" r="0" b="5715"/>
                <wp:docPr id="8" name="图片 8" descr="C:\Users\jwx341670\Desktop\华为标志 Huawei Logo 2018\竖版标志Vertical Version\PNG\HW_POS_RBG_Vertical-150ppi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2" descr="C:\Users\jwx341670\Desktop\华为标志 Huawei Logo 2018\竖版标志Vertical Version\PNG\HW_POS_RBG_Vertical-150ppi.pn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424800" cy="43262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p w14:paraId="19FB2DDB" w14:textId="77777777" w:rsidR="00117608" w:rsidRPr="009D4127" w:rsidRDefault="00117608" w:rsidP="00033B54">
          <w:pPr>
            <w:spacing w:before="120"/>
            <w:rPr>
              <w:rFonts w:ascii="Huawei Sans" w:eastAsia="方正兰亭黑简体" w:hAnsi="Huawei Sans"/>
            </w:rPr>
          </w:pPr>
        </w:p>
      </w:tc>
      <w:tc>
        <w:tcPr>
          <w:tcW w:w="7371" w:type="dxa"/>
          <w:vAlign w:val="bottom"/>
        </w:tcPr>
        <w:p w14:paraId="541AEA52" w14:textId="1033266F" w:rsidR="00117608" w:rsidRPr="009D4127" w:rsidRDefault="0093552B" w:rsidP="00685053">
          <w:pPr>
            <w:pStyle w:val="TableNote"/>
            <w:ind w:left="0"/>
            <w:jc w:val="center"/>
            <w:rPr>
              <w:rFonts w:ascii="Huawei Sans" w:eastAsia="方正兰亭黑简体" w:hAnsi="Huawei Sans"/>
              <w:noProof/>
            </w:rPr>
          </w:pPr>
          <w:r>
            <w:rPr>
              <w:rFonts w:ascii="Huawei Sans" w:eastAsia="方正兰亭黑简体" w:hAnsi="Huawei Sans" w:hint="eastAsia"/>
              <w:noProof/>
            </w:rPr>
            <w:t>华为云</w:t>
          </w:r>
          <w:r w:rsidR="00117608" w:rsidRPr="00685053">
            <w:rPr>
              <w:rFonts w:ascii="Huawei Sans" w:eastAsia="方正兰亭黑简体" w:hAnsi="Huawei Sans"/>
              <w:noProof/>
            </w:rPr>
            <w:t>BigDataPro</w:t>
          </w:r>
          <w:r w:rsidR="00117608" w:rsidRPr="00685053">
            <w:rPr>
              <w:rFonts w:ascii="Huawei Sans" w:eastAsia="方正兰亭黑简体" w:hAnsi="Huawei Sans"/>
              <w:noProof/>
            </w:rPr>
            <w:t>集群搭建指南</w:t>
          </w:r>
        </w:p>
      </w:tc>
      <w:tc>
        <w:tcPr>
          <w:tcW w:w="1134" w:type="dxa"/>
          <w:vAlign w:val="bottom"/>
        </w:tcPr>
        <w:p w14:paraId="279C3BBC" w14:textId="1A924E70" w:rsidR="00117608" w:rsidRPr="009D4127" w:rsidRDefault="00117608" w:rsidP="00033B54">
          <w:pPr>
            <w:pStyle w:val="TableNote"/>
            <w:ind w:left="0"/>
            <w:jc w:val="right"/>
            <w:rPr>
              <w:rFonts w:ascii="Huawei Sans" w:eastAsia="方正兰亭黑简体" w:hAnsi="Huawei Sans"/>
              <w:noProof/>
            </w:rPr>
          </w:pPr>
          <w:r w:rsidRPr="009D4127">
            <w:rPr>
              <w:rFonts w:ascii="Huawei Sans" w:eastAsia="方正兰亭黑简体" w:hAnsi="Huawei Sans"/>
            </w:rPr>
            <w:t>第</w:t>
          </w:r>
          <w:r w:rsidRPr="009D4127">
            <w:rPr>
              <w:rFonts w:ascii="Huawei Sans" w:eastAsia="方正兰亭黑简体" w:hAnsi="Huawei Sans"/>
            </w:rPr>
            <w:fldChar w:fldCharType="begin"/>
          </w:r>
          <w:r w:rsidRPr="009D4127">
            <w:rPr>
              <w:rFonts w:ascii="Huawei Sans" w:eastAsia="方正兰亭黑简体" w:hAnsi="Huawei Sans"/>
            </w:rPr>
            <w:instrText xml:space="preserve"> PAGE </w:instrText>
          </w:r>
          <w:r w:rsidRPr="009D4127">
            <w:rPr>
              <w:rFonts w:ascii="Huawei Sans" w:eastAsia="方正兰亭黑简体" w:hAnsi="Huawei Sans"/>
            </w:rPr>
            <w:fldChar w:fldCharType="separate"/>
          </w:r>
          <w:r w:rsidR="0093552B">
            <w:rPr>
              <w:rFonts w:ascii="Huawei Sans" w:eastAsia="方正兰亭黑简体" w:hAnsi="Huawei Sans"/>
              <w:noProof/>
            </w:rPr>
            <w:t>7</w:t>
          </w:r>
          <w:r w:rsidRPr="009D4127">
            <w:rPr>
              <w:rFonts w:ascii="Huawei Sans" w:eastAsia="方正兰亭黑简体" w:hAnsi="Huawei Sans"/>
              <w:noProof/>
            </w:rPr>
            <w:fldChar w:fldCharType="end"/>
          </w:r>
          <w:r w:rsidRPr="009D4127">
            <w:rPr>
              <w:rFonts w:ascii="Huawei Sans" w:eastAsia="方正兰亭黑简体" w:hAnsi="Huawei Sans"/>
              <w:noProof/>
            </w:rPr>
            <w:t>页</w:t>
          </w:r>
        </w:p>
      </w:tc>
    </w:tr>
  </w:tbl>
  <w:p w14:paraId="0278FB09" w14:textId="77777777" w:rsidR="00117608" w:rsidRPr="009D4127" w:rsidRDefault="00117608" w:rsidP="00033B54">
    <w:pPr>
      <w:pStyle w:val="a7"/>
      <w:rPr>
        <w:rFonts w:ascii="Huawei Sans" w:eastAsia="方正兰亭黑简体" w:hAnsi="Huawei Sans"/>
      </w:rPr>
    </w:pPr>
  </w:p>
  <w:p w14:paraId="76432B8F" w14:textId="77777777" w:rsidR="00117608" w:rsidRPr="009D4127" w:rsidRDefault="00117608" w:rsidP="00033B54">
    <w:pPr>
      <w:pStyle w:val="a7"/>
      <w:rPr>
        <w:rFonts w:ascii="Huawei Sans" w:eastAsia="方正兰亭黑简体" w:hAnsi="Huawei Sans"/>
      </w:rPr>
    </w:pPr>
  </w:p>
  <w:p w14:paraId="2CCE42D9" w14:textId="77777777" w:rsidR="00117608" w:rsidRPr="009D4127" w:rsidRDefault="00117608">
    <w:pPr>
      <w:pStyle w:val="a7"/>
      <w:rPr>
        <w:rFonts w:ascii="Huawei Sans" w:eastAsia="方正兰亭黑简体" w:hAnsi="Huawei Sans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E8701E2"/>
    <w:multiLevelType w:val="hybridMultilevel"/>
    <w:tmpl w:val="A6582318"/>
    <w:lvl w:ilvl="0" w:tplc="32BCCCF0">
      <w:start w:val="1"/>
      <w:numFmt w:val="bullet"/>
      <w:pStyle w:val="CAUTIONTextList"/>
      <w:lvlText w:val=""/>
      <w:lvlJc w:val="left"/>
      <w:pPr>
        <w:tabs>
          <w:tab w:val="num" w:pos="1985"/>
        </w:tabs>
        <w:ind w:left="1985" w:hanging="284"/>
      </w:pPr>
      <w:rPr>
        <w:rFonts w:ascii="Wingdings" w:hAnsi="Wingdings" w:hint="default"/>
        <w:color w:val="auto"/>
        <w:spacing w:val="0"/>
        <w:w w:val="100"/>
        <w:position w:val="1"/>
        <w:sz w:val="16"/>
        <w:szCs w:val="16"/>
      </w:rPr>
    </w:lvl>
    <w:lvl w:ilvl="1" w:tplc="04090003" w:tentative="1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0EDB2900"/>
    <w:multiLevelType w:val="hybridMultilevel"/>
    <w:tmpl w:val="791493E4"/>
    <w:lvl w:ilvl="0" w:tplc="DFB60A4E">
      <w:start w:val="1"/>
      <w:numFmt w:val="bullet"/>
      <w:pStyle w:val="SubItemList"/>
      <w:lvlText w:val="−"/>
      <w:lvlJc w:val="left"/>
      <w:pPr>
        <w:tabs>
          <w:tab w:val="num" w:pos="2409"/>
        </w:tabs>
        <w:ind w:left="2410" w:hanging="284"/>
      </w:pPr>
      <w:rPr>
        <w:rFonts w:ascii="Times New Roman" w:hAnsi="Times New Roman" w:cs="Times New Roman" w:hint="default"/>
        <w:sz w:val="16"/>
        <w:szCs w:val="16"/>
      </w:rPr>
    </w:lvl>
    <w:lvl w:ilvl="1" w:tplc="AA38B928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cs="Wingdings" w:hint="default"/>
      </w:rPr>
    </w:lvl>
    <w:lvl w:ilvl="2" w:tplc="BBFC2218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cs="Wingdings" w:hint="default"/>
      </w:rPr>
    </w:lvl>
    <w:lvl w:ilvl="3" w:tplc="7D824786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cs="Wingdings" w:hint="default"/>
      </w:rPr>
    </w:lvl>
    <w:lvl w:ilvl="4" w:tplc="66DC77F0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cs="Wingdings" w:hint="default"/>
      </w:rPr>
    </w:lvl>
    <w:lvl w:ilvl="5" w:tplc="AC3AB3D4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cs="Wingdings" w:hint="default"/>
      </w:rPr>
    </w:lvl>
    <w:lvl w:ilvl="6" w:tplc="65525D6E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cs="Wingdings" w:hint="default"/>
      </w:rPr>
    </w:lvl>
    <w:lvl w:ilvl="7" w:tplc="9B768918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cs="Wingdings" w:hint="default"/>
      </w:rPr>
    </w:lvl>
    <w:lvl w:ilvl="8" w:tplc="F3583E5E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cs="Wingdings" w:hint="default"/>
      </w:rPr>
    </w:lvl>
  </w:abstractNum>
  <w:abstractNum w:abstractNumId="2" w15:restartNumberingAfterBreak="0">
    <w:nsid w:val="171657A1"/>
    <w:multiLevelType w:val="multilevel"/>
    <w:tmpl w:val="518E076A"/>
    <w:lvl w:ilvl="0">
      <w:start w:val="1"/>
      <w:numFmt w:val="decimal"/>
      <w:pStyle w:val="1"/>
      <w:suff w:val="nothing"/>
      <w:lvlText w:val="%1 "/>
      <w:lvlJc w:val="left"/>
      <w:pPr>
        <w:ind w:left="0" w:firstLine="0"/>
      </w:pPr>
      <w:rPr>
        <w:rFonts w:ascii="Huawei Sans" w:eastAsia="方正兰亭黑简体" w:hAnsi="Huawei Sans" w:cs="Huawei Sans" w:hint="default"/>
        <w:b/>
        <w:bCs/>
        <w:i w:val="0"/>
        <w:iCs w:val="0"/>
        <w:caps w:val="0"/>
        <w:strike w:val="0"/>
        <w:dstrike w:val="0"/>
        <w:vanish w:val="0"/>
        <w:color w:val="000000"/>
        <w:sz w:val="144"/>
        <w:szCs w:val="144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pStyle w:val="2"/>
      <w:suff w:val="nothing"/>
      <w:lvlText w:val="%1.%2 "/>
      <w:lvlJc w:val="left"/>
      <w:pPr>
        <w:ind w:left="0" w:firstLine="0"/>
      </w:pPr>
      <w:rPr>
        <w:rFonts w:ascii="Huawei Sans" w:eastAsia="方正兰亭黑简体" w:hAnsi="Huawei Sans" w:cs="Huawei Sans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spacing w:val="0"/>
        <w:kern w:val="0"/>
        <w:sz w:val="36"/>
        <w:szCs w:val="36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pStyle w:val="3"/>
      <w:suff w:val="nothing"/>
      <w:lvlText w:val="%1.%2.%3 "/>
      <w:lvlJc w:val="left"/>
      <w:pPr>
        <w:ind w:left="0" w:firstLine="0"/>
      </w:pPr>
      <w:rPr>
        <w:rFonts w:ascii="Huawei Sans" w:eastAsia="方正兰亭黑简体" w:hAnsi="Huawei Sans" w:cs="Huawei Sans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32"/>
        <w:szCs w:val="32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>
      <w:start w:val="1"/>
      <w:numFmt w:val="decimal"/>
      <w:pStyle w:val="4"/>
      <w:suff w:val="nothing"/>
      <w:lvlText w:val="%1.%2.%3.%4 "/>
      <w:lvlJc w:val="left"/>
      <w:pPr>
        <w:ind w:left="0" w:firstLine="0"/>
      </w:pPr>
      <w:rPr>
        <w:rFonts w:ascii="Huawei Sans" w:eastAsia="方正兰亭黑简体" w:hAnsi="Huawei Sans" w:cs="Book Antiqua" w:hint="default"/>
        <w:bCs/>
        <w:i w:val="0"/>
        <w:iCs w:val="0"/>
        <w:caps w:val="0"/>
        <w:strike w:val="0"/>
        <w:dstrike w:val="0"/>
        <w:vanish w:val="0"/>
        <w:color w:val="000000"/>
        <w:sz w:val="28"/>
        <w:szCs w:val="28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4">
      <w:start w:val="1"/>
      <w:numFmt w:val="decimal"/>
      <w:pStyle w:val="5"/>
      <w:suff w:val="nothing"/>
      <w:lvlText w:val="%1.%2.%3.%4.%5 "/>
      <w:lvlJc w:val="left"/>
      <w:pPr>
        <w:ind w:left="0" w:firstLine="0"/>
      </w:pPr>
      <w:rPr>
        <w:rFonts w:ascii="Huawei Sans" w:eastAsia="方正兰亭黑简体" w:hAnsi="Huawei Sans" w:cs="Book Antiqua" w:hint="default"/>
        <w:bCs/>
        <w:i w:val="0"/>
        <w:iCs w:val="0"/>
        <w:caps w:val="0"/>
        <w:strike w:val="0"/>
        <w:dstrike w:val="0"/>
        <w:vanish w:val="0"/>
        <w:color w:val="000000"/>
        <w:sz w:val="24"/>
        <w:szCs w:val="24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5">
      <w:start w:val="1"/>
      <w:numFmt w:val="decimal"/>
      <w:pStyle w:val="30"/>
      <w:lvlText w:val="步骤 %6"/>
      <w:lvlJc w:val="right"/>
      <w:pPr>
        <w:tabs>
          <w:tab w:val="num" w:pos="1701"/>
        </w:tabs>
        <w:ind w:left="1701" w:hanging="159"/>
      </w:pPr>
      <w:rPr>
        <w:rFonts w:ascii="Huawei Sans" w:eastAsia="方正兰亭黑简体" w:hAnsi="Huawei Sans" w:cs="Arial" w:hint="default"/>
        <w:b w:val="0"/>
        <w:bCs/>
        <w:i w:val="0"/>
        <w:iCs w:val="0"/>
        <w:caps w:val="0"/>
        <w:strike w:val="0"/>
        <w:dstrike w:val="0"/>
        <w:vanish w:val="0"/>
        <w:color w:val="auto"/>
        <w:sz w:val="24"/>
        <w:szCs w:val="24"/>
        <w:vertAlign w:val="baseline"/>
        <w:lang w:val="en-US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6">
      <w:start w:val="1"/>
      <w:numFmt w:val="decimal"/>
      <w:pStyle w:val="ItemStep"/>
      <w:lvlText w:val="%7."/>
      <w:lvlJc w:val="left"/>
      <w:pPr>
        <w:tabs>
          <w:tab w:val="num" w:pos="2126"/>
        </w:tabs>
        <w:ind w:left="2126" w:hanging="425"/>
      </w:pPr>
      <w:rPr>
        <w:rFonts w:ascii="Times New Roman" w:eastAsia="黑体" w:hAnsi="Times New Roman" w:cs="Times New Roman" w:hint="default"/>
        <w:b w:val="0"/>
        <w:bCs/>
        <w:i w:val="0"/>
        <w:iCs w:val="0"/>
        <w:color w:val="auto"/>
        <w:sz w:val="21"/>
        <w:szCs w:val="21"/>
      </w:rPr>
    </w:lvl>
    <w:lvl w:ilvl="7">
      <w:start w:val="1"/>
      <w:numFmt w:val="decimal"/>
      <w:lvlRestart w:val="1"/>
      <w:pStyle w:val="9"/>
      <w:suff w:val="space"/>
      <w:lvlText w:val="图%1-%8"/>
      <w:lvlJc w:val="left"/>
      <w:pPr>
        <w:ind w:left="1701" w:firstLine="0"/>
      </w:pPr>
      <w:rPr>
        <w:b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8">
      <w:start w:val="1"/>
      <w:numFmt w:val="decimal"/>
      <w:lvlRestart w:val="1"/>
      <w:pStyle w:val="50"/>
      <w:suff w:val="space"/>
      <w:lvlText w:val="表%1-%9"/>
      <w:lvlJc w:val="left"/>
      <w:pPr>
        <w:ind w:left="1701" w:firstLine="0"/>
      </w:pPr>
      <w:rPr>
        <w:b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</w:abstractNum>
  <w:abstractNum w:abstractNumId="3" w15:restartNumberingAfterBreak="0">
    <w:nsid w:val="1A89310D"/>
    <w:multiLevelType w:val="hybridMultilevel"/>
    <w:tmpl w:val="F4143E18"/>
    <w:lvl w:ilvl="0" w:tplc="E74C10E2">
      <w:start w:val="1"/>
      <w:numFmt w:val="bullet"/>
      <w:pStyle w:val="NotesTextListinTable"/>
      <w:lvlText w:val=""/>
      <w:lvlJc w:val="left"/>
      <w:pPr>
        <w:ind w:left="704" w:hanging="420"/>
      </w:pPr>
      <w:rPr>
        <w:rFonts w:ascii="Wingdings" w:hAnsi="Wingdings" w:hint="default"/>
        <w:b w:val="0"/>
        <w:i w:val="0"/>
        <w:sz w:val="13"/>
      </w:rPr>
    </w:lvl>
    <w:lvl w:ilvl="1" w:tplc="04090003" w:tentative="1">
      <w:start w:val="1"/>
      <w:numFmt w:val="bullet"/>
      <w:lvlText w:val=""/>
      <w:lvlJc w:val="left"/>
      <w:pPr>
        <w:ind w:left="1124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544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64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384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4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24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44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64" w:hanging="420"/>
      </w:pPr>
      <w:rPr>
        <w:rFonts w:ascii="Wingdings" w:hAnsi="Wingdings" w:hint="default"/>
      </w:rPr>
    </w:lvl>
  </w:abstractNum>
  <w:abstractNum w:abstractNumId="4" w15:restartNumberingAfterBreak="0">
    <w:nsid w:val="1D5755D3"/>
    <w:multiLevelType w:val="hybridMultilevel"/>
    <w:tmpl w:val="81C29152"/>
    <w:lvl w:ilvl="0" w:tplc="6A6C2C8C">
      <w:start w:val="1"/>
      <w:numFmt w:val="bullet"/>
      <w:pStyle w:val="ItemList"/>
      <w:lvlText w:val=""/>
      <w:lvlJc w:val="left"/>
      <w:pPr>
        <w:tabs>
          <w:tab w:val="num" w:pos="2126"/>
        </w:tabs>
        <w:ind w:left="2126" w:hanging="425"/>
      </w:pPr>
      <w:rPr>
        <w:rFonts w:ascii="Wingdings" w:hAnsi="Wingdings" w:cs="Wingdings" w:hint="default"/>
        <w:b w:val="0"/>
        <w:bCs w:val="0"/>
        <w:i w:val="0"/>
        <w:iCs w:val="0"/>
        <w:caps w:val="0"/>
        <w:strike w:val="0"/>
        <w:dstrike w:val="0"/>
        <w:vanish w:val="0"/>
        <w:color w:val="000000"/>
        <w:spacing w:val="0"/>
        <w:w w:val="100"/>
        <w:position w:val="2"/>
        <w:sz w:val="16"/>
        <w:szCs w:val="16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 w:tplc="91CE270A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 w:tplc="FCD403D0" w:tentative="1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 w:tplc="9F4C8D40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 w:tplc="776E4734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 w:tplc="115447CC" w:tentative="1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 w:tplc="CE541586" w:tentative="1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 w:tplc="02861138" w:tentative="1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 w:tplc="F45E6884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5" w15:restartNumberingAfterBreak="0">
    <w:nsid w:val="20453EF0"/>
    <w:multiLevelType w:val="multilevel"/>
    <w:tmpl w:val="F126062C"/>
    <w:lvl w:ilvl="0">
      <w:start w:val="1"/>
      <w:numFmt w:val="upperLetter"/>
      <w:pStyle w:val="51"/>
      <w:lvlText w:val="附录%1"/>
      <w:lvlJc w:val="left"/>
      <w:pPr>
        <w:tabs>
          <w:tab w:val="num" w:pos="432"/>
        </w:tabs>
        <w:ind w:left="432" w:hanging="432"/>
      </w:pPr>
      <w:rPr>
        <w:rFonts w:hint="eastAsia"/>
      </w:r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  <w:rPr>
        <w:rFonts w:hint="eastAsia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eastAsia"/>
      </w:rPr>
    </w:lvl>
    <w:lvl w:ilvl="3">
      <w:start w:val="1"/>
      <w:numFmt w:val="decimal"/>
      <w:lvlText w:val="%4."/>
      <w:lvlJc w:val="left"/>
      <w:pPr>
        <w:tabs>
          <w:tab w:val="num" w:pos="567"/>
        </w:tabs>
        <w:ind w:left="936" w:hanging="680"/>
      </w:pPr>
      <w:rPr>
        <w:rFonts w:hint="eastAsia"/>
      </w:rPr>
    </w:lvl>
    <w:lvl w:ilvl="4">
      <w:start w:val="1"/>
      <w:numFmt w:val="decimal"/>
      <w:lvlText w:val="%5）"/>
      <w:lvlJc w:val="left"/>
      <w:pPr>
        <w:tabs>
          <w:tab w:val="num" w:pos="567"/>
        </w:tabs>
        <w:ind w:left="936" w:hanging="680"/>
      </w:pPr>
      <w:rPr>
        <w:rFonts w:hint="eastAsia"/>
      </w:rPr>
    </w:lvl>
    <w:lvl w:ilvl="5">
      <w:start w:val="1"/>
      <w:numFmt w:val="lowerLetter"/>
      <w:lvlText w:val="%6）"/>
      <w:lvlJc w:val="left"/>
      <w:pPr>
        <w:tabs>
          <w:tab w:val="num" w:pos="567"/>
        </w:tabs>
        <w:ind w:left="936" w:hanging="680"/>
      </w:pPr>
      <w:rPr>
        <w:rFonts w:hint="eastAsia"/>
      </w:rPr>
    </w:lvl>
    <w:lvl w:ilvl="6">
      <w:start w:val="1"/>
      <w:numFmt w:val="lowerRoman"/>
      <w:lvlText w:val="%7"/>
      <w:lvlJc w:val="left"/>
      <w:pPr>
        <w:tabs>
          <w:tab w:val="num" w:pos="567"/>
        </w:tabs>
        <w:ind w:left="936" w:hanging="6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eastAsia"/>
      </w:rPr>
    </w:lvl>
  </w:abstractNum>
  <w:abstractNum w:abstractNumId="6" w15:restartNumberingAfterBreak="0">
    <w:nsid w:val="2DDA3EE0"/>
    <w:multiLevelType w:val="hybridMultilevel"/>
    <w:tmpl w:val="C0C6FB16"/>
    <w:lvl w:ilvl="0" w:tplc="04090001">
      <w:start w:val="1"/>
      <w:numFmt w:val="bullet"/>
      <w:lvlText w:val=""/>
      <w:lvlJc w:val="left"/>
      <w:pPr>
        <w:ind w:left="2229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649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3069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489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909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329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749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169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589" w:hanging="420"/>
      </w:pPr>
      <w:rPr>
        <w:rFonts w:ascii="Wingdings" w:hAnsi="Wingdings" w:hint="default"/>
      </w:rPr>
    </w:lvl>
  </w:abstractNum>
  <w:abstractNum w:abstractNumId="7" w15:restartNumberingAfterBreak="0">
    <w:nsid w:val="30C821AA"/>
    <w:multiLevelType w:val="multilevel"/>
    <w:tmpl w:val="502AD776"/>
    <w:lvl w:ilvl="0">
      <w:start w:val="1"/>
      <w:numFmt w:val="decimal"/>
      <w:lvlText w:val="%1"/>
      <w:lvlJc w:val="left"/>
      <w:pPr>
        <w:tabs>
          <w:tab w:val="num" w:pos="432"/>
        </w:tabs>
        <w:ind w:left="432" w:hanging="432"/>
      </w:pPr>
      <w:rPr>
        <w:rFonts w:hint="eastAsia"/>
      </w:r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  <w:rPr>
        <w:rFonts w:hint="eastAsia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eastAsia"/>
      </w:rPr>
    </w:lvl>
    <w:lvl w:ilvl="3">
      <w:start w:val="1"/>
      <w:numFmt w:val="decimal"/>
      <w:lvlText w:val="%4."/>
      <w:lvlJc w:val="left"/>
      <w:pPr>
        <w:tabs>
          <w:tab w:val="num" w:pos="567"/>
        </w:tabs>
        <w:ind w:left="936" w:hanging="680"/>
      </w:pPr>
      <w:rPr>
        <w:rFonts w:hint="eastAsia"/>
      </w:rPr>
    </w:lvl>
    <w:lvl w:ilvl="4">
      <w:start w:val="1"/>
      <w:numFmt w:val="decimal"/>
      <w:lvlText w:val="%5）"/>
      <w:lvlJc w:val="left"/>
      <w:pPr>
        <w:tabs>
          <w:tab w:val="num" w:pos="567"/>
        </w:tabs>
        <w:ind w:left="936" w:hanging="680"/>
      </w:pPr>
      <w:rPr>
        <w:rFonts w:hint="eastAsia"/>
      </w:rPr>
    </w:lvl>
    <w:lvl w:ilvl="5">
      <w:start w:val="1"/>
      <w:numFmt w:val="lowerLetter"/>
      <w:lvlText w:val="%6）"/>
      <w:lvlJc w:val="left"/>
      <w:pPr>
        <w:tabs>
          <w:tab w:val="num" w:pos="567"/>
        </w:tabs>
        <w:ind w:left="936" w:hanging="680"/>
      </w:pPr>
      <w:rPr>
        <w:rFonts w:hint="eastAsia"/>
      </w:rPr>
    </w:lvl>
    <w:lvl w:ilvl="6">
      <w:start w:val="1"/>
      <w:numFmt w:val="lowerRoman"/>
      <w:lvlText w:val="%7"/>
      <w:lvlJc w:val="left"/>
      <w:pPr>
        <w:tabs>
          <w:tab w:val="num" w:pos="567"/>
        </w:tabs>
        <w:ind w:left="936" w:hanging="6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eastAsia"/>
      </w:rPr>
    </w:lvl>
  </w:abstractNum>
  <w:abstractNum w:abstractNumId="8" w15:restartNumberingAfterBreak="0">
    <w:nsid w:val="32117B03"/>
    <w:multiLevelType w:val="hybridMultilevel"/>
    <w:tmpl w:val="F97CA24C"/>
    <w:lvl w:ilvl="0" w:tplc="B6D0ECF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3C363690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8EC481A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B102155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731A0AE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5D72503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189448F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D758DA2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E724F53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9" w15:restartNumberingAfterBreak="0">
    <w:nsid w:val="35A94732"/>
    <w:multiLevelType w:val="hybridMultilevel"/>
    <w:tmpl w:val="33DA7CF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0" w15:restartNumberingAfterBreak="0">
    <w:nsid w:val="42A046D5"/>
    <w:multiLevelType w:val="multilevel"/>
    <w:tmpl w:val="04090023"/>
    <w:styleLink w:val="a"/>
    <w:lvl w:ilvl="0">
      <w:start w:val="1"/>
      <w:numFmt w:val="upperRoman"/>
      <w:lvlText w:val="第 %1 条"/>
      <w:lvlJc w:val="left"/>
      <w:pPr>
        <w:tabs>
          <w:tab w:val="num" w:pos="1800"/>
        </w:tabs>
        <w:ind w:left="0" w:firstLine="0"/>
      </w:pPr>
    </w:lvl>
    <w:lvl w:ilvl="1">
      <w:start w:val="1"/>
      <w:numFmt w:val="decimalZero"/>
      <w:isLgl/>
      <w:lvlText w:val="节 %1.%2"/>
      <w:lvlJc w:val="left"/>
      <w:pPr>
        <w:tabs>
          <w:tab w:val="num" w:pos="1440"/>
        </w:tabs>
        <w:ind w:left="0" w:firstLine="0"/>
      </w:pPr>
    </w:lvl>
    <w:lvl w:ilvl="2">
      <w:start w:val="1"/>
      <w:numFmt w:val="lowerLetter"/>
      <w:lvlText w:val="(%3)"/>
      <w:lvlJc w:val="left"/>
      <w:pPr>
        <w:tabs>
          <w:tab w:val="num" w:pos="1008"/>
        </w:tabs>
        <w:ind w:left="720" w:hanging="432"/>
      </w:pPr>
    </w:lvl>
    <w:lvl w:ilvl="3">
      <w:start w:val="1"/>
      <w:numFmt w:val="lowerRoman"/>
      <w:lvlText w:val="(%4)"/>
      <w:lvlJc w:val="right"/>
      <w:pPr>
        <w:tabs>
          <w:tab w:val="num" w:pos="864"/>
        </w:tabs>
        <w:ind w:left="864" w:hanging="144"/>
      </w:pPr>
    </w:lvl>
    <w:lvl w:ilvl="4">
      <w:start w:val="1"/>
      <w:numFmt w:val="decimal"/>
      <w:lvlText w:val="%5)"/>
      <w:lvlJc w:val="left"/>
      <w:pPr>
        <w:tabs>
          <w:tab w:val="num" w:pos="1008"/>
        </w:tabs>
        <w:ind w:left="1008" w:hanging="432"/>
      </w:pPr>
    </w:lvl>
    <w:lvl w:ilvl="5">
      <w:start w:val="1"/>
      <w:numFmt w:val="lowerLetter"/>
      <w:lvlText w:val="%6)"/>
      <w:lvlJc w:val="left"/>
      <w:pPr>
        <w:tabs>
          <w:tab w:val="num" w:pos="1152"/>
        </w:tabs>
        <w:ind w:left="1152" w:hanging="432"/>
      </w:pPr>
    </w:lvl>
    <w:lvl w:ilvl="6">
      <w:start w:val="1"/>
      <w:numFmt w:val="lowerRoman"/>
      <w:lvlText w:val="%7)"/>
      <w:lvlJc w:val="right"/>
      <w:pPr>
        <w:tabs>
          <w:tab w:val="num" w:pos="1296"/>
        </w:tabs>
        <w:ind w:left="1296" w:hanging="288"/>
      </w:pPr>
    </w:lvl>
    <w:lvl w:ilvl="7">
      <w:start w:val="1"/>
      <w:numFmt w:val="lowerLetter"/>
      <w:lvlText w:val="%8."/>
      <w:lvlJc w:val="left"/>
      <w:pPr>
        <w:tabs>
          <w:tab w:val="num" w:pos="1440"/>
        </w:tabs>
        <w:ind w:left="1440" w:hanging="432"/>
      </w:pPr>
    </w:lvl>
    <w:lvl w:ilvl="8">
      <w:start w:val="1"/>
      <w:numFmt w:val="lowerRoman"/>
      <w:lvlText w:val="%9."/>
      <w:lvlJc w:val="right"/>
      <w:pPr>
        <w:tabs>
          <w:tab w:val="num" w:pos="1584"/>
        </w:tabs>
        <w:ind w:left="1584" w:hanging="144"/>
      </w:pPr>
    </w:lvl>
  </w:abstractNum>
  <w:abstractNum w:abstractNumId="11" w15:restartNumberingAfterBreak="0">
    <w:nsid w:val="42FE570A"/>
    <w:multiLevelType w:val="multilevel"/>
    <w:tmpl w:val="11FEBED6"/>
    <w:lvl w:ilvl="0">
      <w:start w:val="1"/>
      <w:numFmt w:val="decimal"/>
      <w:pStyle w:val="40"/>
      <w:suff w:val="nothing"/>
      <w:lvlText w:val="%1  "/>
      <w:lvlJc w:val="left"/>
      <w:pPr>
        <w:ind w:left="0" w:firstLine="0"/>
      </w:pPr>
      <w:rPr>
        <w:rFonts w:ascii="Arial" w:eastAsia="黑体" w:hAnsi="Arial" w:hint="default"/>
        <w:b w:val="0"/>
        <w:i w:val="0"/>
        <w:sz w:val="36"/>
        <w:szCs w:val="36"/>
      </w:rPr>
    </w:lvl>
    <w:lvl w:ilvl="1">
      <w:start w:val="1"/>
      <w:numFmt w:val="decimal"/>
      <w:suff w:val="nothing"/>
      <w:lvlText w:val="%1.%2  "/>
      <w:lvlJc w:val="left"/>
      <w:pPr>
        <w:ind w:left="0" w:firstLine="0"/>
      </w:pPr>
      <w:rPr>
        <w:rFonts w:ascii="Arial" w:hAnsi="Arial" w:hint="default"/>
        <w:b w:val="0"/>
        <w:i w:val="0"/>
        <w:sz w:val="30"/>
        <w:szCs w:val="30"/>
      </w:rPr>
    </w:lvl>
    <w:lvl w:ilvl="2">
      <w:start w:val="1"/>
      <w:numFmt w:val="decimal"/>
      <w:suff w:val="nothing"/>
      <w:lvlText w:val="%1.%2.%3  "/>
      <w:lvlJc w:val="left"/>
      <w:pPr>
        <w:ind w:left="0" w:firstLine="0"/>
      </w:pPr>
      <w:rPr>
        <w:rFonts w:ascii="Arial" w:hAnsi="Arial" w:hint="default"/>
        <w:b w:val="0"/>
        <w:i w:val="0"/>
        <w:sz w:val="24"/>
        <w:szCs w:val="24"/>
      </w:rPr>
    </w:lvl>
    <w:lvl w:ilvl="3">
      <w:start w:val="1"/>
      <w:numFmt w:val="decimal"/>
      <w:suff w:val="nothing"/>
      <w:lvlText w:val="%1.%2.%3.%4  "/>
      <w:lvlJc w:val="left"/>
      <w:pPr>
        <w:ind w:left="0" w:firstLine="0"/>
      </w:pPr>
      <w:rPr>
        <w:rFonts w:ascii="Arial" w:hAnsi="Arial" w:hint="default"/>
        <w:b w:val="0"/>
        <w:i w:val="0"/>
        <w:sz w:val="21"/>
        <w:szCs w:val="21"/>
      </w:rPr>
    </w:lvl>
    <w:lvl w:ilvl="4">
      <w:start w:val="1"/>
      <w:numFmt w:val="decimal"/>
      <w:lvlText w:val="%5."/>
      <w:lvlJc w:val="left"/>
      <w:pPr>
        <w:tabs>
          <w:tab w:val="num" w:pos="1134"/>
        </w:tabs>
        <w:ind w:left="1134" w:hanging="312"/>
      </w:pPr>
      <w:rPr>
        <w:rFonts w:ascii="Arial" w:hAnsi="Arial" w:hint="default"/>
        <w:b w:val="0"/>
        <w:i w:val="0"/>
        <w:sz w:val="21"/>
        <w:szCs w:val="21"/>
      </w:rPr>
    </w:lvl>
    <w:lvl w:ilvl="5">
      <w:start w:val="1"/>
      <w:numFmt w:val="decimal"/>
      <w:lvlText w:val="%6)"/>
      <w:lvlJc w:val="left"/>
      <w:pPr>
        <w:tabs>
          <w:tab w:val="num" w:pos="1134"/>
        </w:tabs>
        <w:ind w:left="1134" w:hanging="312"/>
      </w:pPr>
      <w:rPr>
        <w:rFonts w:ascii="Arial" w:hAnsi="Arial" w:hint="default"/>
        <w:b w:val="0"/>
        <w:i w:val="0"/>
        <w:sz w:val="21"/>
        <w:szCs w:val="21"/>
      </w:rPr>
    </w:lvl>
    <w:lvl w:ilvl="6">
      <w:start w:val="1"/>
      <w:numFmt w:val="lowerLetter"/>
      <w:lvlText w:val="%7."/>
      <w:lvlJc w:val="left"/>
      <w:pPr>
        <w:tabs>
          <w:tab w:val="num" w:pos="1134"/>
        </w:tabs>
        <w:ind w:left="1134" w:hanging="312"/>
      </w:pPr>
      <w:rPr>
        <w:rFonts w:ascii="Arial" w:hAnsi="Arial" w:hint="default"/>
        <w:b w:val="0"/>
        <w:i w:val="0"/>
        <w:sz w:val="21"/>
        <w:szCs w:val="21"/>
      </w:rPr>
    </w:lvl>
    <w:lvl w:ilvl="7">
      <w:start w:val="1"/>
      <w:numFmt w:val="decimal"/>
      <w:lvlRestart w:val="0"/>
      <w:suff w:val="space"/>
      <w:lvlText w:val="图%8"/>
      <w:lvlJc w:val="center"/>
      <w:pPr>
        <w:ind w:left="0" w:firstLine="0"/>
      </w:pPr>
      <w:rPr>
        <w:rFonts w:ascii="Arial" w:eastAsia="黑体" w:hAnsi="Arial" w:hint="default"/>
        <w:b w:val="0"/>
        <w:i w:val="0"/>
        <w:sz w:val="18"/>
        <w:szCs w:val="18"/>
      </w:rPr>
    </w:lvl>
    <w:lvl w:ilvl="8">
      <w:start w:val="1"/>
      <w:numFmt w:val="decimal"/>
      <w:lvlRestart w:val="0"/>
      <w:suff w:val="space"/>
      <w:lvlText w:val="表%9"/>
      <w:lvlJc w:val="center"/>
      <w:pPr>
        <w:ind w:left="0" w:firstLine="0"/>
      </w:pPr>
      <w:rPr>
        <w:rFonts w:ascii="Arial" w:eastAsia="黑体" w:hAnsi="Arial" w:hint="default"/>
        <w:b w:val="0"/>
        <w:i w:val="0"/>
        <w:sz w:val="18"/>
        <w:szCs w:val="18"/>
      </w:rPr>
    </w:lvl>
  </w:abstractNum>
  <w:abstractNum w:abstractNumId="12" w15:restartNumberingAfterBreak="0">
    <w:nsid w:val="463C3DB5"/>
    <w:multiLevelType w:val="multilevel"/>
    <w:tmpl w:val="13C02300"/>
    <w:lvl w:ilvl="0">
      <w:start w:val="1"/>
      <w:numFmt w:val="decimal"/>
      <w:pStyle w:val="ItemStepinTable"/>
      <w:lvlText w:val="%1."/>
      <w:lvlJc w:val="left"/>
      <w:pPr>
        <w:tabs>
          <w:tab w:val="num" w:pos="284"/>
        </w:tabs>
        <w:ind w:left="284" w:hanging="284"/>
      </w:pPr>
      <w:rPr>
        <w:rFonts w:ascii="Times New Roman" w:hAnsi="Times New Roman" w:hint="default"/>
        <w:b w:val="0"/>
        <w:i w:val="0"/>
        <w:sz w:val="21"/>
      </w:rPr>
    </w:lvl>
    <w:lvl w:ilvl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  <w:rPr>
        <w:rFonts w:hint="eastAsia"/>
      </w:rPr>
    </w:lvl>
    <w:lvl w:ilvl="2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  <w:rPr>
        <w:rFonts w:hint="eastAsia"/>
      </w:rPr>
    </w:lvl>
    <w:lvl w:ilvl="3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  <w:rPr>
        <w:rFonts w:hint="eastAsia"/>
      </w:rPr>
    </w:lvl>
    <w:lvl w:ilvl="4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  <w:rPr>
        <w:rFonts w:hint="eastAsia"/>
      </w:rPr>
    </w:lvl>
    <w:lvl w:ilvl="5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  <w:rPr>
        <w:rFonts w:hint="eastAsia"/>
      </w:rPr>
    </w:lvl>
    <w:lvl w:ilvl="6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  <w:rPr>
        <w:rFonts w:hint="eastAsia"/>
      </w:rPr>
    </w:lvl>
    <w:lvl w:ilvl="7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  <w:rPr>
        <w:rFonts w:hint="eastAsia"/>
      </w:rPr>
    </w:lvl>
    <w:lvl w:ilvl="8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  <w:rPr>
        <w:rFonts w:hint="eastAsia"/>
      </w:rPr>
    </w:lvl>
  </w:abstractNum>
  <w:abstractNum w:abstractNumId="13" w15:restartNumberingAfterBreak="0">
    <w:nsid w:val="4DDA66D1"/>
    <w:multiLevelType w:val="multilevel"/>
    <w:tmpl w:val="C1403B94"/>
    <w:lvl w:ilvl="0">
      <w:start w:val="1"/>
      <w:numFmt w:val="upperLetter"/>
      <w:pStyle w:val="Appendixheading1"/>
      <w:suff w:val="nothing"/>
      <w:lvlText w:val="%1 "/>
      <w:lvlJc w:val="left"/>
      <w:pPr>
        <w:ind w:left="0" w:firstLine="0"/>
      </w:pPr>
      <w:rPr>
        <w:rFonts w:ascii="Book Antiqua" w:eastAsia="黑体" w:hAnsi="Book Antiqua" w:cs="Book Antiqua" w:hint="default"/>
        <w:b/>
        <w:bCs/>
        <w:i w:val="0"/>
        <w:iCs w:val="0"/>
        <w:caps w:val="0"/>
        <w:strike w:val="0"/>
        <w:dstrike w:val="0"/>
        <w:vanish w:val="0"/>
        <w:color w:val="000000"/>
        <w:sz w:val="144"/>
        <w:szCs w:val="144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pStyle w:val="Appendixheading2"/>
      <w:suff w:val="nothing"/>
      <w:lvlText w:val="%1.%2 "/>
      <w:lvlJc w:val="left"/>
      <w:pPr>
        <w:ind w:left="0" w:firstLine="0"/>
      </w:pPr>
      <w:rPr>
        <w:rFonts w:ascii="Book Antiqua" w:eastAsia="黑体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spacing w:val="0"/>
        <w:kern w:val="0"/>
        <w:sz w:val="36"/>
        <w:szCs w:val="36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pStyle w:val="Appendixheading3"/>
      <w:suff w:val="nothing"/>
      <w:lvlText w:val="%1.%2.%3 "/>
      <w:lvlJc w:val="left"/>
      <w:pPr>
        <w:ind w:left="0" w:firstLine="0"/>
      </w:pPr>
      <w:rPr>
        <w:rFonts w:ascii="Book Antiqua" w:eastAsia="黑体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32"/>
        <w:szCs w:val="32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>
      <w:start w:val="1"/>
      <w:numFmt w:val="decimal"/>
      <w:pStyle w:val="Appendixheading4"/>
      <w:suff w:val="nothing"/>
      <w:lvlText w:val="%1.%2.%3.%4 "/>
      <w:lvlJc w:val="left"/>
      <w:pPr>
        <w:ind w:left="0" w:firstLine="0"/>
      </w:pPr>
      <w:rPr>
        <w:rFonts w:ascii="Book Antiqua" w:eastAsia="黑体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28"/>
        <w:szCs w:val="28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4">
      <w:start w:val="1"/>
      <w:numFmt w:val="decimal"/>
      <w:pStyle w:val="Appendixheading5"/>
      <w:suff w:val="nothing"/>
      <w:lvlText w:val="%1.%2.%3.%4.%5 "/>
      <w:lvlJc w:val="left"/>
      <w:pPr>
        <w:ind w:left="0" w:firstLine="0"/>
      </w:pPr>
      <w:rPr>
        <w:rFonts w:ascii="Book Antiqua" w:eastAsia="黑体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24"/>
        <w:szCs w:val="24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5">
      <w:start w:val="1"/>
      <w:numFmt w:val="decimal"/>
      <w:lvlText w:val="步骤 %6"/>
      <w:lvlJc w:val="right"/>
      <w:pPr>
        <w:tabs>
          <w:tab w:val="num" w:pos="1701"/>
        </w:tabs>
        <w:ind w:left="1701" w:hanging="159"/>
      </w:pPr>
      <w:rPr>
        <w:rFonts w:ascii="Book Antiqua" w:eastAsia="黑体" w:hAnsi="Book Antiqua" w:cs="Times New Roman" w:hint="default"/>
        <w:b w:val="0"/>
        <w:bCs/>
        <w:i w:val="0"/>
        <w:iCs w:val="0"/>
        <w:sz w:val="21"/>
        <w:szCs w:val="21"/>
        <w:u w:val="none"/>
      </w:rPr>
    </w:lvl>
    <w:lvl w:ilvl="6">
      <w:start w:val="1"/>
      <w:numFmt w:val="decimal"/>
      <w:lvlText w:val="%7."/>
      <w:lvlJc w:val="left"/>
      <w:pPr>
        <w:tabs>
          <w:tab w:val="num" w:pos="2126"/>
        </w:tabs>
        <w:ind w:left="2126" w:hanging="425"/>
      </w:pPr>
      <w:rPr>
        <w:rFonts w:ascii="Times New Roman" w:hAnsi="Times New Roman" w:cs="Times New Roman" w:hint="default"/>
        <w:b w:val="0"/>
        <w:bCs/>
        <w:i w:val="0"/>
        <w:iCs w:val="0"/>
        <w:color w:val="auto"/>
        <w:sz w:val="21"/>
        <w:szCs w:val="21"/>
      </w:rPr>
    </w:lvl>
    <w:lvl w:ilvl="7">
      <w:start w:val="1"/>
      <w:numFmt w:val="decimal"/>
      <w:lvlRestart w:val="1"/>
      <w:pStyle w:val="FigureDescriptioninAppendix"/>
      <w:suff w:val="space"/>
      <w:lvlText w:val="图%1-%8"/>
      <w:lvlJc w:val="left"/>
      <w:pPr>
        <w:ind w:left="1701" w:firstLine="0"/>
      </w:pPr>
      <w:rPr>
        <w:rFonts w:ascii="Times New Roman" w:eastAsia="黑体" w:hAnsi="Times New Roman" w:cs="Book Antiqua" w:hint="default"/>
        <w:b w:val="0"/>
        <w:bCs/>
        <w:i w:val="0"/>
        <w:iCs w:val="0"/>
        <w:sz w:val="21"/>
        <w:szCs w:val="21"/>
        <w:u w:val="none"/>
      </w:rPr>
    </w:lvl>
    <w:lvl w:ilvl="8">
      <w:start w:val="1"/>
      <w:numFmt w:val="decimal"/>
      <w:lvlRestart w:val="1"/>
      <w:suff w:val="space"/>
      <w:lvlText w:val="表%1-%9"/>
      <w:lvlJc w:val="left"/>
      <w:pPr>
        <w:ind w:left="1701" w:firstLine="0"/>
      </w:pPr>
      <w:rPr>
        <w:rFonts w:ascii="Times New Roman" w:eastAsia="黑体" w:hAnsi="Times New Roman" w:cs="Book Antiqua" w:hint="default"/>
        <w:b w:val="0"/>
        <w:bCs/>
        <w:i w:val="0"/>
        <w:iCs w:val="0"/>
        <w:strike w:val="0"/>
        <w:dstrike w:val="0"/>
        <w:color w:val="auto"/>
        <w:sz w:val="21"/>
        <w:szCs w:val="21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</w:abstractNum>
  <w:abstractNum w:abstractNumId="14" w15:restartNumberingAfterBreak="0">
    <w:nsid w:val="524155D8"/>
    <w:multiLevelType w:val="multilevel"/>
    <w:tmpl w:val="AA6A53E8"/>
    <w:lvl w:ilvl="0">
      <w:start w:val="1"/>
      <w:numFmt w:val="none"/>
      <w:lvlText w:val="附录A "/>
      <w:lvlJc w:val="left"/>
      <w:pPr>
        <w:tabs>
          <w:tab w:val="num" w:pos="425"/>
        </w:tabs>
        <w:ind w:left="425" w:hanging="425"/>
      </w:pPr>
      <w:rPr>
        <w:rFonts w:hint="eastAsia"/>
      </w:rPr>
    </w:lvl>
    <w:lvl w:ilvl="1">
      <w:start w:val="1"/>
      <w:numFmt w:val="decimal"/>
      <w:lvlText w:val="A.%2"/>
      <w:lvlJc w:val="left"/>
      <w:pPr>
        <w:tabs>
          <w:tab w:val="num" w:pos="992"/>
        </w:tabs>
        <w:ind w:left="992" w:hanging="567"/>
      </w:pPr>
      <w:rPr>
        <w:rFonts w:hint="eastAsia"/>
      </w:rPr>
    </w:lvl>
    <w:lvl w:ilvl="2">
      <w:start w:val="1"/>
      <w:numFmt w:val="decimal"/>
      <w:lvlText w:val="%1.%2.%3"/>
      <w:lvlJc w:val="left"/>
      <w:pPr>
        <w:tabs>
          <w:tab w:val="num" w:pos="1418"/>
        </w:tabs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tabs>
          <w:tab w:val="num" w:pos="1984"/>
        </w:tabs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tabs>
          <w:tab w:val="num" w:pos="2551"/>
        </w:tabs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tabs>
          <w:tab w:val="num" w:pos="3260"/>
        </w:tabs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tabs>
          <w:tab w:val="num" w:pos="3827"/>
        </w:tabs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tabs>
          <w:tab w:val="num" w:pos="4394"/>
        </w:tabs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5102"/>
        </w:tabs>
        <w:ind w:left="5102" w:hanging="1700"/>
      </w:pPr>
      <w:rPr>
        <w:rFonts w:hint="eastAsia"/>
      </w:rPr>
    </w:lvl>
  </w:abstractNum>
  <w:abstractNum w:abstractNumId="15" w15:restartNumberingAfterBreak="0">
    <w:nsid w:val="56C04D8F"/>
    <w:multiLevelType w:val="hybridMultilevel"/>
    <w:tmpl w:val="6A8AD108"/>
    <w:lvl w:ilvl="0" w:tplc="711CD91C">
      <w:start w:val="1"/>
      <w:numFmt w:val="bullet"/>
      <w:pStyle w:val="ItemListinTable"/>
      <w:lvlText w:val=""/>
      <w:lvlJc w:val="left"/>
      <w:pPr>
        <w:ind w:left="420" w:hanging="420"/>
      </w:pPr>
      <w:rPr>
        <w:rFonts w:ascii="Wingdings" w:hAnsi="Wingdings" w:hint="default"/>
        <w:b w:val="0"/>
        <w:i w:val="0"/>
        <w:spacing w:val="0"/>
        <w:w w:val="100"/>
        <w:position w:val="3"/>
        <w:sz w:val="13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6" w15:restartNumberingAfterBreak="0">
    <w:nsid w:val="667437AC"/>
    <w:multiLevelType w:val="hybridMultilevel"/>
    <w:tmpl w:val="6E74E2D6"/>
    <w:lvl w:ilvl="0" w:tplc="FFFFFFFF">
      <w:start w:val="1"/>
      <w:numFmt w:val="bullet"/>
      <w:pStyle w:val="NotesTextList"/>
      <w:lvlText w:val=""/>
      <w:lvlJc w:val="left"/>
      <w:pPr>
        <w:tabs>
          <w:tab w:val="num" w:pos="2359"/>
        </w:tabs>
        <w:ind w:left="2359" w:hanging="284"/>
      </w:pPr>
      <w:rPr>
        <w:rFonts w:ascii="Wingdings" w:hAnsi="Wingdings" w:cs="Wingdings" w:hint="default"/>
        <w:position w:val="1"/>
        <w:sz w:val="13"/>
        <w:szCs w:val="13"/>
        <w:effect w:val="none"/>
      </w:rPr>
    </w:lvl>
    <w:lvl w:ilvl="1" w:tplc="FFFFFFFF" w:tentative="1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17" w15:restartNumberingAfterBreak="0">
    <w:nsid w:val="67DE040F"/>
    <w:multiLevelType w:val="hybridMultilevel"/>
    <w:tmpl w:val="A77CB840"/>
    <w:lvl w:ilvl="0" w:tplc="D4822188">
      <w:start w:val="1"/>
      <w:numFmt w:val="bullet"/>
      <w:pStyle w:val="a0"/>
      <w:lvlText w:val=""/>
      <w:lvlJc w:val="left"/>
      <w:pPr>
        <w:ind w:left="17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1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5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9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4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8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2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080" w:hanging="420"/>
      </w:pPr>
      <w:rPr>
        <w:rFonts w:ascii="Wingdings" w:hAnsi="Wingdings" w:hint="default"/>
      </w:rPr>
    </w:lvl>
  </w:abstractNum>
  <w:abstractNum w:abstractNumId="18" w15:restartNumberingAfterBreak="0">
    <w:nsid w:val="67E745A8"/>
    <w:multiLevelType w:val="hybridMultilevel"/>
    <w:tmpl w:val="FCE0AF6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9" w15:restartNumberingAfterBreak="0">
    <w:nsid w:val="708C7AD2"/>
    <w:multiLevelType w:val="hybridMultilevel"/>
    <w:tmpl w:val="ED9634A4"/>
    <w:lvl w:ilvl="0" w:tplc="4A6EC15E">
      <w:start w:val="1"/>
      <w:numFmt w:val="decimal"/>
      <w:pStyle w:val="111"/>
      <w:lvlText w:val="2.%1"/>
      <w:lvlJc w:val="left"/>
      <w:pPr>
        <w:ind w:left="420" w:hanging="420"/>
      </w:pPr>
      <w:rPr>
        <w:rFonts w:hint="eastAsia"/>
      </w:rPr>
    </w:lvl>
    <w:lvl w:ilvl="1" w:tplc="D29C6C76">
      <w:start w:val="1"/>
      <w:numFmt w:val="lowerLetter"/>
      <w:lvlText w:val="%2)"/>
      <w:lvlJc w:val="left"/>
      <w:pPr>
        <w:ind w:left="840" w:hanging="420"/>
      </w:pPr>
    </w:lvl>
    <w:lvl w:ilvl="2" w:tplc="4350AA4E">
      <w:start w:val="1"/>
      <w:numFmt w:val="decimal"/>
      <w:lvlText w:val="%3."/>
      <w:lvlJc w:val="left"/>
      <w:pPr>
        <w:ind w:left="1260" w:hanging="420"/>
      </w:pPr>
    </w:lvl>
    <w:lvl w:ilvl="3" w:tplc="EE944670" w:tentative="1">
      <w:start w:val="1"/>
      <w:numFmt w:val="decimal"/>
      <w:lvlText w:val="%4."/>
      <w:lvlJc w:val="left"/>
      <w:pPr>
        <w:ind w:left="1680" w:hanging="420"/>
      </w:pPr>
    </w:lvl>
    <w:lvl w:ilvl="4" w:tplc="8E20C44C" w:tentative="1">
      <w:start w:val="1"/>
      <w:numFmt w:val="lowerLetter"/>
      <w:lvlText w:val="%5)"/>
      <w:lvlJc w:val="left"/>
      <w:pPr>
        <w:ind w:left="2100" w:hanging="420"/>
      </w:pPr>
    </w:lvl>
    <w:lvl w:ilvl="5" w:tplc="0A2EC282" w:tentative="1">
      <w:start w:val="1"/>
      <w:numFmt w:val="lowerRoman"/>
      <w:lvlText w:val="%6."/>
      <w:lvlJc w:val="right"/>
      <w:pPr>
        <w:ind w:left="2520" w:hanging="420"/>
      </w:pPr>
    </w:lvl>
    <w:lvl w:ilvl="6" w:tplc="7A6AB41C" w:tentative="1">
      <w:start w:val="1"/>
      <w:numFmt w:val="decimal"/>
      <w:lvlText w:val="%7."/>
      <w:lvlJc w:val="left"/>
      <w:pPr>
        <w:ind w:left="2940" w:hanging="420"/>
      </w:pPr>
    </w:lvl>
    <w:lvl w:ilvl="7" w:tplc="29028D3E" w:tentative="1">
      <w:start w:val="1"/>
      <w:numFmt w:val="lowerLetter"/>
      <w:lvlText w:val="%8)"/>
      <w:lvlJc w:val="left"/>
      <w:pPr>
        <w:ind w:left="3360" w:hanging="420"/>
      </w:pPr>
    </w:lvl>
    <w:lvl w:ilvl="8" w:tplc="2962D8AE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72347E6A"/>
    <w:multiLevelType w:val="multilevel"/>
    <w:tmpl w:val="D95C4700"/>
    <w:lvl w:ilvl="0">
      <w:start w:val="1"/>
      <w:numFmt w:val="upperLetter"/>
      <w:pStyle w:val="a1"/>
      <w:lvlText w:val="附录%1"/>
      <w:lvlJc w:val="left"/>
      <w:pPr>
        <w:tabs>
          <w:tab w:val="num" w:pos="432"/>
        </w:tabs>
        <w:ind w:left="432" w:hanging="432"/>
      </w:pPr>
      <w:rPr>
        <w:rFonts w:hint="eastAsia"/>
      </w:r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  <w:rPr>
        <w:rFonts w:hint="eastAsia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eastAsia"/>
      </w:rPr>
    </w:lvl>
    <w:lvl w:ilvl="3">
      <w:start w:val="1"/>
      <w:numFmt w:val="decimal"/>
      <w:lvlText w:val="%4."/>
      <w:lvlJc w:val="left"/>
      <w:pPr>
        <w:tabs>
          <w:tab w:val="num" w:pos="567"/>
        </w:tabs>
        <w:ind w:left="936" w:hanging="680"/>
      </w:pPr>
      <w:rPr>
        <w:rFonts w:hint="eastAsia"/>
      </w:rPr>
    </w:lvl>
    <w:lvl w:ilvl="4">
      <w:start w:val="1"/>
      <w:numFmt w:val="decimal"/>
      <w:lvlText w:val="%5）"/>
      <w:lvlJc w:val="left"/>
      <w:pPr>
        <w:tabs>
          <w:tab w:val="num" w:pos="567"/>
        </w:tabs>
        <w:ind w:left="936" w:hanging="680"/>
      </w:pPr>
      <w:rPr>
        <w:rFonts w:hint="eastAsia"/>
      </w:rPr>
    </w:lvl>
    <w:lvl w:ilvl="5">
      <w:start w:val="1"/>
      <w:numFmt w:val="lowerLetter"/>
      <w:lvlText w:val="%6）"/>
      <w:lvlJc w:val="left"/>
      <w:pPr>
        <w:tabs>
          <w:tab w:val="num" w:pos="567"/>
        </w:tabs>
        <w:ind w:left="936" w:hanging="680"/>
      </w:pPr>
      <w:rPr>
        <w:rFonts w:hint="eastAsia"/>
      </w:rPr>
    </w:lvl>
    <w:lvl w:ilvl="6">
      <w:start w:val="1"/>
      <w:numFmt w:val="lowerRoman"/>
      <w:lvlText w:val="%7"/>
      <w:lvlJc w:val="left"/>
      <w:pPr>
        <w:tabs>
          <w:tab w:val="num" w:pos="567"/>
        </w:tabs>
        <w:ind w:left="936" w:hanging="6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eastAsia"/>
      </w:rPr>
    </w:lvl>
  </w:abstractNum>
  <w:abstractNum w:abstractNumId="21" w15:restartNumberingAfterBreak="0">
    <w:nsid w:val="7E0E3B0E"/>
    <w:multiLevelType w:val="multilevel"/>
    <w:tmpl w:val="E62EF8F2"/>
    <w:lvl w:ilvl="0">
      <w:start w:val="1"/>
      <w:numFmt w:val="none"/>
      <w:lvlText w:val="附录A "/>
      <w:lvlJc w:val="left"/>
      <w:pPr>
        <w:tabs>
          <w:tab w:val="num" w:pos="425"/>
        </w:tabs>
        <w:ind w:left="425" w:hanging="425"/>
      </w:pPr>
      <w:rPr>
        <w:rFonts w:hint="eastAsia"/>
      </w:rPr>
    </w:lvl>
    <w:lvl w:ilvl="1">
      <w:start w:val="1"/>
      <w:numFmt w:val="decimal"/>
      <w:lvlText w:val="A.%2"/>
      <w:lvlJc w:val="left"/>
      <w:pPr>
        <w:tabs>
          <w:tab w:val="num" w:pos="992"/>
        </w:tabs>
        <w:ind w:left="992" w:hanging="567"/>
      </w:pPr>
      <w:rPr>
        <w:rFonts w:hint="eastAsia"/>
      </w:rPr>
    </w:lvl>
    <w:lvl w:ilvl="2">
      <w:start w:val="1"/>
      <w:numFmt w:val="decimal"/>
      <w:lvlText w:val="%1A.%2.%3"/>
      <w:lvlJc w:val="left"/>
      <w:pPr>
        <w:tabs>
          <w:tab w:val="num" w:pos="1418"/>
        </w:tabs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tabs>
          <w:tab w:val="num" w:pos="1984"/>
        </w:tabs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tabs>
          <w:tab w:val="num" w:pos="2551"/>
        </w:tabs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tabs>
          <w:tab w:val="num" w:pos="3260"/>
        </w:tabs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tabs>
          <w:tab w:val="num" w:pos="3827"/>
        </w:tabs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tabs>
          <w:tab w:val="num" w:pos="4394"/>
        </w:tabs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5102"/>
        </w:tabs>
        <w:ind w:left="5102" w:hanging="1700"/>
      </w:pPr>
      <w:rPr>
        <w:rFonts w:hint="eastAsia"/>
      </w:rPr>
    </w:lvl>
  </w:abstractNum>
  <w:abstractNum w:abstractNumId="22" w15:restartNumberingAfterBreak="0">
    <w:nsid w:val="7F773C35"/>
    <w:multiLevelType w:val="multilevel"/>
    <w:tmpl w:val="E7A2EB64"/>
    <w:lvl w:ilvl="0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>
      <w:start w:val="1"/>
      <w:numFmt w:val="decimal"/>
      <w:lvlText w:val="%7."/>
      <w:lvlJc w:val="left"/>
      <w:pPr>
        <w:tabs>
          <w:tab w:val="num" w:pos="2126"/>
        </w:tabs>
        <w:ind w:left="2126" w:hanging="425"/>
      </w:pPr>
      <w:rPr>
        <w:rFonts w:ascii="Times New Roman" w:hAnsi="Times New Roman" w:cs="Book Antiqua" w:hint="default"/>
        <w:b w:val="0"/>
        <w:bCs/>
        <w:i w:val="0"/>
        <w:iCs w:val="0"/>
        <w:sz w:val="21"/>
        <w:szCs w:val="21"/>
        <w:u w:val="none"/>
      </w:rPr>
    </w:lvl>
    <w:lvl w:ilvl="7">
      <w:start w:val="1"/>
      <w:numFmt w:val="lowerLetter"/>
      <w:lvlText w:val="%8."/>
      <w:lvlJc w:val="left"/>
      <w:pPr>
        <w:tabs>
          <w:tab w:val="num" w:pos="2126"/>
        </w:tabs>
        <w:ind w:left="2526" w:hanging="425"/>
      </w:pPr>
      <w:rPr>
        <w:rFonts w:ascii="Times New Roman" w:hAnsi="Times New Roman" w:cs="Book Antiqua" w:hint="default"/>
        <w:b w:val="0"/>
        <w:bCs/>
        <w:i w:val="0"/>
        <w:iCs w:val="0"/>
        <w:sz w:val="21"/>
        <w:szCs w:val="21"/>
        <w:u w:val="none"/>
      </w:rPr>
    </w:lvl>
    <w:lvl w:ilvl="8">
      <w:start w:val="1"/>
      <w:numFmt w:val="decimal"/>
      <w:lvlRestart w:val="0"/>
      <w:lvlText w:val="%9."/>
      <w:lvlJc w:val="left"/>
      <w:pPr>
        <w:tabs>
          <w:tab w:val="num" w:pos="284"/>
        </w:tabs>
        <w:ind w:left="284" w:hanging="284"/>
      </w:pPr>
      <w:rPr>
        <w:rFonts w:hint="eastAsia"/>
      </w:rPr>
    </w:lvl>
  </w:abstractNum>
  <w:num w:numId="1">
    <w:abstractNumId w:val="20"/>
  </w:num>
  <w:num w:numId="2">
    <w:abstractNumId w:val="11"/>
  </w:num>
  <w:num w:numId="3">
    <w:abstractNumId w:val="5"/>
  </w:num>
  <w:num w:numId="4">
    <w:abstractNumId w:val="7"/>
  </w:num>
  <w:num w:numId="5">
    <w:abstractNumId w:val="14"/>
  </w:num>
  <w:num w:numId="6">
    <w:abstractNumId w:val="21"/>
  </w:num>
  <w:num w:numId="7">
    <w:abstractNumId w:val="2"/>
  </w:num>
  <w:num w:numId="8">
    <w:abstractNumId w:val="2"/>
  </w:num>
  <w:num w:numId="9">
    <w:abstractNumId w:val="13"/>
  </w:num>
  <w:num w:numId="10">
    <w:abstractNumId w:val="22"/>
  </w:num>
  <w:num w:numId="11">
    <w:abstractNumId w:val="4"/>
  </w:num>
  <w:num w:numId="12">
    <w:abstractNumId w:val="1"/>
  </w:num>
  <w:num w:numId="13">
    <w:abstractNumId w:val="10"/>
  </w:num>
  <w:num w:numId="14">
    <w:abstractNumId w:val="2"/>
    <w:lvlOverride w:ilvl="0">
      <w:startOverride w:val="1"/>
    </w:lvlOverride>
    <w:lvlOverride w:ilvl="1">
      <w:startOverride w:val="2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>
    <w:abstractNumId w:val="2"/>
    <w:lvlOverride w:ilvl="0">
      <w:startOverride w:val="1"/>
    </w:lvlOverride>
    <w:lvlOverride w:ilvl="1">
      <w:startOverride w:val="2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>
    <w:abstractNumId w:val="2"/>
    <w:lvlOverride w:ilvl="0">
      <w:startOverride w:val="1"/>
    </w:lvlOverride>
    <w:lvlOverride w:ilvl="1">
      <w:startOverride w:val="2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2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15"/>
  </w:num>
  <w:num w:numId="19">
    <w:abstractNumId w:val="15"/>
  </w:num>
  <w:num w:numId="20">
    <w:abstractNumId w:val="12"/>
  </w:num>
  <w:num w:numId="21">
    <w:abstractNumId w:val="12"/>
  </w:num>
  <w:num w:numId="22">
    <w:abstractNumId w:val="16"/>
  </w:num>
  <w:num w:numId="23">
    <w:abstractNumId w:val="16"/>
  </w:num>
  <w:num w:numId="24">
    <w:abstractNumId w:val="2"/>
    <w:lvlOverride w:ilvl="0">
      <w:startOverride w:val="2"/>
    </w:lvlOverride>
    <w:lvlOverride w:ilvl="1">
      <w:startOverride w:val="3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3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5">
    <w:abstractNumId w:val="0"/>
  </w:num>
  <w:num w:numId="26">
    <w:abstractNumId w:val="2"/>
  </w:num>
  <w:num w:numId="27">
    <w:abstractNumId w:val="2"/>
  </w:num>
  <w:num w:numId="28">
    <w:abstractNumId w:val="2"/>
  </w:num>
  <w:num w:numId="29">
    <w:abstractNumId w:val="2"/>
  </w:num>
  <w:num w:numId="30">
    <w:abstractNumId w:val="2"/>
  </w:num>
  <w:num w:numId="31">
    <w:abstractNumId w:val="3"/>
  </w:num>
  <w:num w:numId="32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3">
    <w:abstractNumId w:val="8"/>
  </w:num>
  <w:num w:numId="34">
    <w:abstractNumId w:val="16"/>
  </w:num>
  <w:num w:numId="35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6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7">
    <w:abstractNumId w:val="9"/>
  </w:num>
  <w:num w:numId="38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9">
    <w:abstractNumId w:val="19"/>
  </w:num>
  <w:num w:numId="40">
    <w:abstractNumId w:val="17"/>
  </w:num>
  <w:num w:numId="41">
    <w:abstractNumId w:val="18"/>
  </w:num>
  <w:num w:numId="42">
    <w:abstractNumId w:val="2"/>
  </w:num>
  <w:num w:numId="43">
    <w:abstractNumId w:val="6"/>
  </w:num>
  <w:num w:numId="44">
    <w:abstractNumId w:val="2"/>
  </w:num>
  <w:num w:numId="45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6">
    <w:abstractNumId w:val="2"/>
  </w:num>
  <w:num w:numId="47">
    <w:abstractNumId w:val="2"/>
  </w:num>
  <w:numIdMacAtCleanup w:val="1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bordersDoNotSurroundHeader/>
  <w:bordersDoNotSurroundFooter/>
  <w:hideSpellingErrors/>
  <w:proofState w:spelling="clean" w:grammar="clean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stylePaneSortMethod w:val="0000"/>
  <w:defaultTabStop w:val="420"/>
  <w:defaultTableStyle w:val="V3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C0B94"/>
    <w:rsid w:val="0000015A"/>
    <w:rsid w:val="00000724"/>
    <w:rsid w:val="000010CD"/>
    <w:rsid w:val="0000120B"/>
    <w:rsid w:val="00001904"/>
    <w:rsid w:val="00002614"/>
    <w:rsid w:val="0000541F"/>
    <w:rsid w:val="00007325"/>
    <w:rsid w:val="000075DB"/>
    <w:rsid w:val="00010C0A"/>
    <w:rsid w:val="00011630"/>
    <w:rsid w:val="00011962"/>
    <w:rsid w:val="00011B50"/>
    <w:rsid w:val="00013155"/>
    <w:rsid w:val="00014276"/>
    <w:rsid w:val="000145D8"/>
    <w:rsid w:val="000145E4"/>
    <w:rsid w:val="00014C0D"/>
    <w:rsid w:val="000171EC"/>
    <w:rsid w:val="00017C40"/>
    <w:rsid w:val="000210D2"/>
    <w:rsid w:val="0002214D"/>
    <w:rsid w:val="0002276F"/>
    <w:rsid w:val="00024836"/>
    <w:rsid w:val="0002558E"/>
    <w:rsid w:val="00027F46"/>
    <w:rsid w:val="00030293"/>
    <w:rsid w:val="000321CB"/>
    <w:rsid w:val="00033243"/>
    <w:rsid w:val="00033B51"/>
    <w:rsid w:val="00033B54"/>
    <w:rsid w:val="00033F84"/>
    <w:rsid w:val="000375E9"/>
    <w:rsid w:val="000406CC"/>
    <w:rsid w:val="00041545"/>
    <w:rsid w:val="00041907"/>
    <w:rsid w:val="00042EDF"/>
    <w:rsid w:val="0004303D"/>
    <w:rsid w:val="00043B1A"/>
    <w:rsid w:val="0004690F"/>
    <w:rsid w:val="000502C1"/>
    <w:rsid w:val="00050311"/>
    <w:rsid w:val="000504DB"/>
    <w:rsid w:val="0005157D"/>
    <w:rsid w:val="00051A7C"/>
    <w:rsid w:val="00051CA2"/>
    <w:rsid w:val="00052608"/>
    <w:rsid w:val="000535E5"/>
    <w:rsid w:val="00054DE4"/>
    <w:rsid w:val="0005784D"/>
    <w:rsid w:val="00062A99"/>
    <w:rsid w:val="00064F80"/>
    <w:rsid w:val="0006678D"/>
    <w:rsid w:val="0006684D"/>
    <w:rsid w:val="00066A44"/>
    <w:rsid w:val="00066F4D"/>
    <w:rsid w:val="00070957"/>
    <w:rsid w:val="00071923"/>
    <w:rsid w:val="00072087"/>
    <w:rsid w:val="0007236C"/>
    <w:rsid w:val="00072AAD"/>
    <w:rsid w:val="00074B6E"/>
    <w:rsid w:val="00074FB8"/>
    <w:rsid w:val="0007553D"/>
    <w:rsid w:val="00076475"/>
    <w:rsid w:val="00076AFE"/>
    <w:rsid w:val="00076D64"/>
    <w:rsid w:val="000777E5"/>
    <w:rsid w:val="0008037B"/>
    <w:rsid w:val="0008048D"/>
    <w:rsid w:val="00080838"/>
    <w:rsid w:val="00080D2F"/>
    <w:rsid w:val="00082C9D"/>
    <w:rsid w:val="00082F3F"/>
    <w:rsid w:val="000834DE"/>
    <w:rsid w:val="00083A51"/>
    <w:rsid w:val="00084BE0"/>
    <w:rsid w:val="0008503A"/>
    <w:rsid w:val="000854EA"/>
    <w:rsid w:val="000862CE"/>
    <w:rsid w:val="00087B38"/>
    <w:rsid w:val="000906CA"/>
    <w:rsid w:val="0009129A"/>
    <w:rsid w:val="00091B19"/>
    <w:rsid w:val="000934F1"/>
    <w:rsid w:val="0009536E"/>
    <w:rsid w:val="0009621C"/>
    <w:rsid w:val="00096488"/>
    <w:rsid w:val="00096A63"/>
    <w:rsid w:val="00097458"/>
    <w:rsid w:val="0009792A"/>
    <w:rsid w:val="00097A9D"/>
    <w:rsid w:val="00097DE7"/>
    <w:rsid w:val="000A0022"/>
    <w:rsid w:val="000A1AFA"/>
    <w:rsid w:val="000A2674"/>
    <w:rsid w:val="000A585E"/>
    <w:rsid w:val="000A5CB3"/>
    <w:rsid w:val="000A5E01"/>
    <w:rsid w:val="000A6E55"/>
    <w:rsid w:val="000A7FBA"/>
    <w:rsid w:val="000B0152"/>
    <w:rsid w:val="000B1E79"/>
    <w:rsid w:val="000B1F79"/>
    <w:rsid w:val="000B245B"/>
    <w:rsid w:val="000B279C"/>
    <w:rsid w:val="000B27CC"/>
    <w:rsid w:val="000B2AE3"/>
    <w:rsid w:val="000B47BA"/>
    <w:rsid w:val="000B4CF6"/>
    <w:rsid w:val="000B5EE1"/>
    <w:rsid w:val="000B6384"/>
    <w:rsid w:val="000B7C6A"/>
    <w:rsid w:val="000B7EFF"/>
    <w:rsid w:val="000C06CE"/>
    <w:rsid w:val="000C095F"/>
    <w:rsid w:val="000C0963"/>
    <w:rsid w:val="000C0A74"/>
    <w:rsid w:val="000C29F1"/>
    <w:rsid w:val="000C35E8"/>
    <w:rsid w:val="000C3F98"/>
    <w:rsid w:val="000C62CD"/>
    <w:rsid w:val="000D0045"/>
    <w:rsid w:val="000D0502"/>
    <w:rsid w:val="000D2513"/>
    <w:rsid w:val="000D41DD"/>
    <w:rsid w:val="000D57E7"/>
    <w:rsid w:val="000D601E"/>
    <w:rsid w:val="000D79DE"/>
    <w:rsid w:val="000E12FE"/>
    <w:rsid w:val="000E16AA"/>
    <w:rsid w:val="000E3396"/>
    <w:rsid w:val="000E3FA8"/>
    <w:rsid w:val="000E48ED"/>
    <w:rsid w:val="000E5B3B"/>
    <w:rsid w:val="000F21A1"/>
    <w:rsid w:val="000F443B"/>
    <w:rsid w:val="000F4683"/>
    <w:rsid w:val="000F536E"/>
    <w:rsid w:val="000F6AA5"/>
    <w:rsid w:val="000F73A2"/>
    <w:rsid w:val="001007FB"/>
    <w:rsid w:val="001017DC"/>
    <w:rsid w:val="0010187A"/>
    <w:rsid w:val="00101AE3"/>
    <w:rsid w:val="001020BB"/>
    <w:rsid w:val="0010214D"/>
    <w:rsid w:val="0010341A"/>
    <w:rsid w:val="0010410B"/>
    <w:rsid w:val="00104ADC"/>
    <w:rsid w:val="001059A3"/>
    <w:rsid w:val="00106460"/>
    <w:rsid w:val="00106A4A"/>
    <w:rsid w:val="00107072"/>
    <w:rsid w:val="00107DA6"/>
    <w:rsid w:val="00110F4C"/>
    <w:rsid w:val="0011199D"/>
    <w:rsid w:val="00114A3D"/>
    <w:rsid w:val="001162F1"/>
    <w:rsid w:val="0011636E"/>
    <w:rsid w:val="00116DBF"/>
    <w:rsid w:val="00117608"/>
    <w:rsid w:val="001178C7"/>
    <w:rsid w:val="00117C30"/>
    <w:rsid w:val="00120C0B"/>
    <w:rsid w:val="0012112D"/>
    <w:rsid w:val="00122A8A"/>
    <w:rsid w:val="00125657"/>
    <w:rsid w:val="001268A5"/>
    <w:rsid w:val="00131CAC"/>
    <w:rsid w:val="00134805"/>
    <w:rsid w:val="001359FC"/>
    <w:rsid w:val="00135B97"/>
    <w:rsid w:val="00135C53"/>
    <w:rsid w:val="00141351"/>
    <w:rsid w:val="0014145E"/>
    <w:rsid w:val="0014154F"/>
    <w:rsid w:val="00142926"/>
    <w:rsid w:val="00142F34"/>
    <w:rsid w:val="0014332B"/>
    <w:rsid w:val="0014385B"/>
    <w:rsid w:val="0014498F"/>
    <w:rsid w:val="001453BD"/>
    <w:rsid w:val="001454CD"/>
    <w:rsid w:val="001454D1"/>
    <w:rsid w:val="00145A38"/>
    <w:rsid w:val="00145B3D"/>
    <w:rsid w:val="00150967"/>
    <w:rsid w:val="00154ACF"/>
    <w:rsid w:val="0015501E"/>
    <w:rsid w:val="00156F51"/>
    <w:rsid w:val="00160729"/>
    <w:rsid w:val="00161BC3"/>
    <w:rsid w:val="00163D02"/>
    <w:rsid w:val="001666C5"/>
    <w:rsid w:val="00172027"/>
    <w:rsid w:val="00172E55"/>
    <w:rsid w:val="0017327A"/>
    <w:rsid w:val="0017451A"/>
    <w:rsid w:val="0017459C"/>
    <w:rsid w:val="00176B45"/>
    <w:rsid w:val="00180259"/>
    <w:rsid w:val="0018080D"/>
    <w:rsid w:val="00180E3E"/>
    <w:rsid w:val="00181143"/>
    <w:rsid w:val="00185231"/>
    <w:rsid w:val="00185AA1"/>
    <w:rsid w:val="00185D7C"/>
    <w:rsid w:val="00185EEE"/>
    <w:rsid w:val="001872C7"/>
    <w:rsid w:val="00187508"/>
    <w:rsid w:val="00187DEF"/>
    <w:rsid w:val="00190A41"/>
    <w:rsid w:val="00191323"/>
    <w:rsid w:val="00191D15"/>
    <w:rsid w:val="001921A9"/>
    <w:rsid w:val="001964B5"/>
    <w:rsid w:val="00196C9F"/>
    <w:rsid w:val="00197385"/>
    <w:rsid w:val="001A0830"/>
    <w:rsid w:val="001A14C4"/>
    <w:rsid w:val="001A24AF"/>
    <w:rsid w:val="001A3936"/>
    <w:rsid w:val="001A42A4"/>
    <w:rsid w:val="001A4E82"/>
    <w:rsid w:val="001A6814"/>
    <w:rsid w:val="001A7817"/>
    <w:rsid w:val="001B0FF2"/>
    <w:rsid w:val="001B1484"/>
    <w:rsid w:val="001B18BF"/>
    <w:rsid w:val="001B20C3"/>
    <w:rsid w:val="001B38FF"/>
    <w:rsid w:val="001B3964"/>
    <w:rsid w:val="001B3B2E"/>
    <w:rsid w:val="001B4094"/>
    <w:rsid w:val="001B4737"/>
    <w:rsid w:val="001B5D02"/>
    <w:rsid w:val="001B6FAC"/>
    <w:rsid w:val="001B70B6"/>
    <w:rsid w:val="001C0851"/>
    <w:rsid w:val="001C0E12"/>
    <w:rsid w:val="001C0F7A"/>
    <w:rsid w:val="001C3D41"/>
    <w:rsid w:val="001C3F12"/>
    <w:rsid w:val="001C4487"/>
    <w:rsid w:val="001D001D"/>
    <w:rsid w:val="001D0149"/>
    <w:rsid w:val="001D0278"/>
    <w:rsid w:val="001D18DC"/>
    <w:rsid w:val="001D669F"/>
    <w:rsid w:val="001D6842"/>
    <w:rsid w:val="001D68D2"/>
    <w:rsid w:val="001D7530"/>
    <w:rsid w:val="001D7DDA"/>
    <w:rsid w:val="001E30B9"/>
    <w:rsid w:val="001E355F"/>
    <w:rsid w:val="001E382D"/>
    <w:rsid w:val="001E476B"/>
    <w:rsid w:val="001E4D93"/>
    <w:rsid w:val="001E5B72"/>
    <w:rsid w:val="001E6211"/>
    <w:rsid w:val="001E6ABB"/>
    <w:rsid w:val="001E71BD"/>
    <w:rsid w:val="001F1D00"/>
    <w:rsid w:val="001F3661"/>
    <w:rsid w:val="001F54BE"/>
    <w:rsid w:val="002004D8"/>
    <w:rsid w:val="00200836"/>
    <w:rsid w:val="0020153C"/>
    <w:rsid w:val="00203E5B"/>
    <w:rsid w:val="002044DD"/>
    <w:rsid w:val="00210AA0"/>
    <w:rsid w:val="002116A0"/>
    <w:rsid w:val="0021235C"/>
    <w:rsid w:val="002123FE"/>
    <w:rsid w:val="002134C0"/>
    <w:rsid w:val="0021362D"/>
    <w:rsid w:val="00213E96"/>
    <w:rsid w:val="002148FC"/>
    <w:rsid w:val="00215F94"/>
    <w:rsid w:val="00216D88"/>
    <w:rsid w:val="00217D84"/>
    <w:rsid w:val="00220C70"/>
    <w:rsid w:val="002213B8"/>
    <w:rsid w:val="002226E2"/>
    <w:rsid w:val="00223058"/>
    <w:rsid w:val="002245F2"/>
    <w:rsid w:val="002247BC"/>
    <w:rsid w:val="00225DA0"/>
    <w:rsid w:val="002315E3"/>
    <w:rsid w:val="0023220D"/>
    <w:rsid w:val="00232D1D"/>
    <w:rsid w:val="00234CC4"/>
    <w:rsid w:val="002352DE"/>
    <w:rsid w:val="00236A73"/>
    <w:rsid w:val="002375BA"/>
    <w:rsid w:val="002376A5"/>
    <w:rsid w:val="00242D9E"/>
    <w:rsid w:val="0024405D"/>
    <w:rsid w:val="00244EA6"/>
    <w:rsid w:val="002457D8"/>
    <w:rsid w:val="002461C9"/>
    <w:rsid w:val="00246E3D"/>
    <w:rsid w:val="002512A2"/>
    <w:rsid w:val="00251FCE"/>
    <w:rsid w:val="00253234"/>
    <w:rsid w:val="00253B8B"/>
    <w:rsid w:val="002541B3"/>
    <w:rsid w:val="00254FAD"/>
    <w:rsid w:val="00257718"/>
    <w:rsid w:val="00257FC8"/>
    <w:rsid w:val="002605B0"/>
    <w:rsid w:val="00260775"/>
    <w:rsid w:val="00262636"/>
    <w:rsid w:val="00264059"/>
    <w:rsid w:val="002652D5"/>
    <w:rsid w:val="00267EDD"/>
    <w:rsid w:val="002711F9"/>
    <w:rsid w:val="00271653"/>
    <w:rsid w:val="0027314F"/>
    <w:rsid w:val="00273DF1"/>
    <w:rsid w:val="00274DC5"/>
    <w:rsid w:val="0027689A"/>
    <w:rsid w:val="00276B83"/>
    <w:rsid w:val="00276BD2"/>
    <w:rsid w:val="002819BC"/>
    <w:rsid w:val="00282C8C"/>
    <w:rsid w:val="00284CBB"/>
    <w:rsid w:val="002867B5"/>
    <w:rsid w:val="002867C1"/>
    <w:rsid w:val="00287854"/>
    <w:rsid w:val="00287B6B"/>
    <w:rsid w:val="00287E2E"/>
    <w:rsid w:val="0029076F"/>
    <w:rsid w:val="002907EC"/>
    <w:rsid w:val="00292365"/>
    <w:rsid w:val="002935E0"/>
    <w:rsid w:val="00294C23"/>
    <w:rsid w:val="00296E4D"/>
    <w:rsid w:val="002978F8"/>
    <w:rsid w:val="00297AEF"/>
    <w:rsid w:val="002A09D3"/>
    <w:rsid w:val="002A1B3F"/>
    <w:rsid w:val="002A2995"/>
    <w:rsid w:val="002A2E79"/>
    <w:rsid w:val="002A2F8F"/>
    <w:rsid w:val="002A33AF"/>
    <w:rsid w:val="002A39A2"/>
    <w:rsid w:val="002A3B1A"/>
    <w:rsid w:val="002A486C"/>
    <w:rsid w:val="002A571E"/>
    <w:rsid w:val="002A5DEE"/>
    <w:rsid w:val="002A7E08"/>
    <w:rsid w:val="002B0014"/>
    <w:rsid w:val="002B12E7"/>
    <w:rsid w:val="002B3A45"/>
    <w:rsid w:val="002B479B"/>
    <w:rsid w:val="002B5094"/>
    <w:rsid w:val="002B5115"/>
    <w:rsid w:val="002B5643"/>
    <w:rsid w:val="002B6979"/>
    <w:rsid w:val="002B6EFC"/>
    <w:rsid w:val="002C0294"/>
    <w:rsid w:val="002C0543"/>
    <w:rsid w:val="002C13CF"/>
    <w:rsid w:val="002C189D"/>
    <w:rsid w:val="002C1DB5"/>
    <w:rsid w:val="002C22D4"/>
    <w:rsid w:val="002C2318"/>
    <w:rsid w:val="002C2323"/>
    <w:rsid w:val="002C3278"/>
    <w:rsid w:val="002C3365"/>
    <w:rsid w:val="002C48D7"/>
    <w:rsid w:val="002C5BEE"/>
    <w:rsid w:val="002C5EE9"/>
    <w:rsid w:val="002C6505"/>
    <w:rsid w:val="002D10F5"/>
    <w:rsid w:val="002D1728"/>
    <w:rsid w:val="002D489E"/>
    <w:rsid w:val="002D5BF8"/>
    <w:rsid w:val="002D6C54"/>
    <w:rsid w:val="002E0191"/>
    <w:rsid w:val="002E2A80"/>
    <w:rsid w:val="002E48D0"/>
    <w:rsid w:val="002E5399"/>
    <w:rsid w:val="002F014B"/>
    <w:rsid w:val="002F16D9"/>
    <w:rsid w:val="002F41B8"/>
    <w:rsid w:val="002F4605"/>
    <w:rsid w:val="002F471D"/>
    <w:rsid w:val="002F496F"/>
    <w:rsid w:val="002F4DA1"/>
    <w:rsid w:val="002F6142"/>
    <w:rsid w:val="002F64F1"/>
    <w:rsid w:val="002F692D"/>
    <w:rsid w:val="002F6A34"/>
    <w:rsid w:val="002F723A"/>
    <w:rsid w:val="002F7B08"/>
    <w:rsid w:val="00300272"/>
    <w:rsid w:val="00300685"/>
    <w:rsid w:val="00302245"/>
    <w:rsid w:val="00303C81"/>
    <w:rsid w:val="00303D9D"/>
    <w:rsid w:val="003041A0"/>
    <w:rsid w:val="0030549D"/>
    <w:rsid w:val="00305BEB"/>
    <w:rsid w:val="00305FB3"/>
    <w:rsid w:val="00306280"/>
    <w:rsid w:val="00307DBA"/>
    <w:rsid w:val="00311171"/>
    <w:rsid w:val="00312DF1"/>
    <w:rsid w:val="003141CC"/>
    <w:rsid w:val="00314574"/>
    <w:rsid w:val="003162AE"/>
    <w:rsid w:val="0031692E"/>
    <w:rsid w:val="00316C8E"/>
    <w:rsid w:val="00317670"/>
    <w:rsid w:val="00320117"/>
    <w:rsid w:val="00321154"/>
    <w:rsid w:val="00322063"/>
    <w:rsid w:val="00325029"/>
    <w:rsid w:val="003267BB"/>
    <w:rsid w:val="00327963"/>
    <w:rsid w:val="00327A89"/>
    <w:rsid w:val="00333454"/>
    <w:rsid w:val="003344D9"/>
    <w:rsid w:val="003352E9"/>
    <w:rsid w:val="00336759"/>
    <w:rsid w:val="003372EA"/>
    <w:rsid w:val="00337A16"/>
    <w:rsid w:val="00337B1D"/>
    <w:rsid w:val="00340C4B"/>
    <w:rsid w:val="00342110"/>
    <w:rsid w:val="003449B6"/>
    <w:rsid w:val="00345758"/>
    <w:rsid w:val="00345CA8"/>
    <w:rsid w:val="003460BF"/>
    <w:rsid w:val="003461B0"/>
    <w:rsid w:val="0034741F"/>
    <w:rsid w:val="00350893"/>
    <w:rsid w:val="00350A7D"/>
    <w:rsid w:val="00352F23"/>
    <w:rsid w:val="003539B9"/>
    <w:rsid w:val="00354F26"/>
    <w:rsid w:val="00355556"/>
    <w:rsid w:val="003579F6"/>
    <w:rsid w:val="00360713"/>
    <w:rsid w:val="003610EF"/>
    <w:rsid w:val="00361792"/>
    <w:rsid w:val="00361F14"/>
    <w:rsid w:val="00362546"/>
    <w:rsid w:val="003629CB"/>
    <w:rsid w:val="00362BAD"/>
    <w:rsid w:val="00362ECF"/>
    <w:rsid w:val="0036631D"/>
    <w:rsid w:val="00366E4B"/>
    <w:rsid w:val="00370DC3"/>
    <w:rsid w:val="00371DDA"/>
    <w:rsid w:val="00372F7C"/>
    <w:rsid w:val="00373B2C"/>
    <w:rsid w:val="0037475A"/>
    <w:rsid w:val="00375EAD"/>
    <w:rsid w:val="00382427"/>
    <w:rsid w:val="00382C74"/>
    <w:rsid w:val="00383038"/>
    <w:rsid w:val="00383C67"/>
    <w:rsid w:val="00384F48"/>
    <w:rsid w:val="003851C1"/>
    <w:rsid w:val="003860AA"/>
    <w:rsid w:val="0038612C"/>
    <w:rsid w:val="00386230"/>
    <w:rsid w:val="0038624B"/>
    <w:rsid w:val="00390D3B"/>
    <w:rsid w:val="00391A56"/>
    <w:rsid w:val="003925C2"/>
    <w:rsid w:val="003938C4"/>
    <w:rsid w:val="003944FC"/>
    <w:rsid w:val="003959B9"/>
    <w:rsid w:val="00395E30"/>
    <w:rsid w:val="0039711D"/>
    <w:rsid w:val="003A104F"/>
    <w:rsid w:val="003A27F5"/>
    <w:rsid w:val="003A3E26"/>
    <w:rsid w:val="003A3E7D"/>
    <w:rsid w:val="003A49B8"/>
    <w:rsid w:val="003A539B"/>
    <w:rsid w:val="003A54D8"/>
    <w:rsid w:val="003A5BE8"/>
    <w:rsid w:val="003A5FE1"/>
    <w:rsid w:val="003A7260"/>
    <w:rsid w:val="003A7C9C"/>
    <w:rsid w:val="003B0C21"/>
    <w:rsid w:val="003B1CDC"/>
    <w:rsid w:val="003B22E9"/>
    <w:rsid w:val="003B2CEF"/>
    <w:rsid w:val="003B49A7"/>
    <w:rsid w:val="003B5F58"/>
    <w:rsid w:val="003B640F"/>
    <w:rsid w:val="003B6F29"/>
    <w:rsid w:val="003C08CB"/>
    <w:rsid w:val="003C1978"/>
    <w:rsid w:val="003C1E9E"/>
    <w:rsid w:val="003C2D59"/>
    <w:rsid w:val="003C2E2D"/>
    <w:rsid w:val="003C30C3"/>
    <w:rsid w:val="003C39E6"/>
    <w:rsid w:val="003C5BE1"/>
    <w:rsid w:val="003D2573"/>
    <w:rsid w:val="003D2786"/>
    <w:rsid w:val="003E06CC"/>
    <w:rsid w:val="003E115D"/>
    <w:rsid w:val="003E1CCE"/>
    <w:rsid w:val="003E1F44"/>
    <w:rsid w:val="003E20B8"/>
    <w:rsid w:val="003E211E"/>
    <w:rsid w:val="003E3A83"/>
    <w:rsid w:val="003E5019"/>
    <w:rsid w:val="003E5313"/>
    <w:rsid w:val="003E63EC"/>
    <w:rsid w:val="003E788F"/>
    <w:rsid w:val="003E7FBC"/>
    <w:rsid w:val="003E7FEC"/>
    <w:rsid w:val="003F0B45"/>
    <w:rsid w:val="003F0F18"/>
    <w:rsid w:val="003F3A47"/>
    <w:rsid w:val="003F3D2A"/>
    <w:rsid w:val="003F4170"/>
    <w:rsid w:val="003F43CE"/>
    <w:rsid w:val="003F4FCF"/>
    <w:rsid w:val="003F7555"/>
    <w:rsid w:val="00400F61"/>
    <w:rsid w:val="00403032"/>
    <w:rsid w:val="0040332D"/>
    <w:rsid w:val="004040EF"/>
    <w:rsid w:val="004053CB"/>
    <w:rsid w:val="0041039A"/>
    <w:rsid w:val="00411791"/>
    <w:rsid w:val="00413400"/>
    <w:rsid w:val="004136A5"/>
    <w:rsid w:val="0041409F"/>
    <w:rsid w:val="00416E2E"/>
    <w:rsid w:val="00420B72"/>
    <w:rsid w:val="00422748"/>
    <w:rsid w:val="004278B5"/>
    <w:rsid w:val="004300F4"/>
    <w:rsid w:val="004314CE"/>
    <w:rsid w:val="00432449"/>
    <w:rsid w:val="00433BEF"/>
    <w:rsid w:val="004346AD"/>
    <w:rsid w:val="004356EB"/>
    <w:rsid w:val="00435FAE"/>
    <w:rsid w:val="0043602D"/>
    <w:rsid w:val="0043675F"/>
    <w:rsid w:val="00436804"/>
    <w:rsid w:val="00436B92"/>
    <w:rsid w:val="00440AA8"/>
    <w:rsid w:val="00441D72"/>
    <w:rsid w:val="0044563A"/>
    <w:rsid w:val="00447103"/>
    <w:rsid w:val="0044762D"/>
    <w:rsid w:val="00450E12"/>
    <w:rsid w:val="00451CF6"/>
    <w:rsid w:val="0045366D"/>
    <w:rsid w:val="004547B4"/>
    <w:rsid w:val="00455497"/>
    <w:rsid w:val="00457348"/>
    <w:rsid w:val="004601F1"/>
    <w:rsid w:val="004622AB"/>
    <w:rsid w:val="00462D8E"/>
    <w:rsid w:val="0046363A"/>
    <w:rsid w:val="00463820"/>
    <w:rsid w:val="00464BED"/>
    <w:rsid w:val="00464E48"/>
    <w:rsid w:val="00466677"/>
    <w:rsid w:val="0046676C"/>
    <w:rsid w:val="00466E8E"/>
    <w:rsid w:val="00470A8F"/>
    <w:rsid w:val="004722EF"/>
    <w:rsid w:val="00472DBB"/>
    <w:rsid w:val="00473CB2"/>
    <w:rsid w:val="00473FEF"/>
    <w:rsid w:val="00476FB1"/>
    <w:rsid w:val="00477927"/>
    <w:rsid w:val="004821F6"/>
    <w:rsid w:val="004832FC"/>
    <w:rsid w:val="0048347D"/>
    <w:rsid w:val="00483F9A"/>
    <w:rsid w:val="00486E75"/>
    <w:rsid w:val="00487A1C"/>
    <w:rsid w:val="00487E35"/>
    <w:rsid w:val="00490EDD"/>
    <w:rsid w:val="00491A2E"/>
    <w:rsid w:val="004933CE"/>
    <w:rsid w:val="004957AB"/>
    <w:rsid w:val="00496E4C"/>
    <w:rsid w:val="00497F73"/>
    <w:rsid w:val="004A0C8C"/>
    <w:rsid w:val="004A2642"/>
    <w:rsid w:val="004A2673"/>
    <w:rsid w:val="004A31D9"/>
    <w:rsid w:val="004A3992"/>
    <w:rsid w:val="004A4005"/>
    <w:rsid w:val="004A7D94"/>
    <w:rsid w:val="004B0071"/>
    <w:rsid w:val="004B0D41"/>
    <w:rsid w:val="004B2360"/>
    <w:rsid w:val="004B29CD"/>
    <w:rsid w:val="004B3531"/>
    <w:rsid w:val="004B38F1"/>
    <w:rsid w:val="004B3D5C"/>
    <w:rsid w:val="004B42F6"/>
    <w:rsid w:val="004B4C7A"/>
    <w:rsid w:val="004B6114"/>
    <w:rsid w:val="004B6AA4"/>
    <w:rsid w:val="004B7A61"/>
    <w:rsid w:val="004C0466"/>
    <w:rsid w:val="004C28C6"/>
    <w:rsid w:val="004C41B3"/>
    <w:rsid w:val="004C7563"/>
    <w:rsid w:val="004D2AC9"/>
    <w:rsid w:val="004D2AE8"/>
    <w:rsid w:val="004D2C13"/>
    <w:rsid w:val="004D5CF1"/>
    <w:rsid w:val="004D5DC8"/>
    <w:rsid w:val="004D643F"/>
    <w:rsid w:val="004D68E6"/>
    <w:rsid w:val="004D69D2"/>
    <w:rsid w:val="004D7222"/>
    <w:rsid w:val="004E058B"/>
    <w:rsid w:val="004E0672"/>
    <w:rsid w:val="004E1362"/>
    <w:rsid w:val="004E2448"/>
    <w:rsid w:val="004E2A9A"/>
    <w:rsid w:val="004E2DD3"/>
    <w:rsid w:val="004E2FEA"/>
    <w:rsid w:val="004E305E"/>
    <w:rsid w:val="004E42D2"/>
    <w:rsid w:val="004E6EC6"/>
    <w:rsid w:val="004F06FA"/>
    <w:rsid w:val="004F1A3D"/>
    <w:rsid w:val="004F38AE"/>
    <w:rsid w:val="004F3C7C"/>
    <w:rsid w:val="004F3E1C"/>
    <w:rsid w:val="004F6280"/>
    <w:rsid w:val="004F697C"/>
    <w:rsid w:val="004F6CED"/>
    <w:rsid w:val="005016A8"/>
    <w:rsid w:val="005017B7"/>
    <w:rsid w:val="00501B07"/>
    <w:rsid w:val="00501EA8"/>
    <w:rsid w:val="00503848"/>
    <w:rsid w:val="00503D14"/>
    <w:rsid w:val="0050425E"/>
    <w:rsid w:val="00504B55"/>
    <w:rsid w:val="0050614A"/>
    <w:rsid w:val="00506671"/>
    <w:rsid w:val="00507E2A"/>
    <w:rsid w:val="00512CC3"/>
    <w:rsid w:val="005135D9"/>
    <w:rsid w:val="00513E99"/>
    <w:rsid w:val="005214A7"/>
    <w:rsid w:val="00522580"/>
    <w:rsid w:val="00523C28"/>
    <w:rsid w:val="0052474E"/>
    <w:rsid w:val="00526952"/>
    <w:rsid w:val="00526BBC"/>
    <w:rsid w:val="00530302"/>
    <w:rsid w:val="00530D24"/>
    <w:rsid w:val="0053194D"/>
    <w:rsid w:val="00533708"/>
    <w:rsid w:val="005350A0"/>
    <w:rsid w:val="00536900"/>
    <w:rsid w:val="00536D4D"/>
    <w:rsid w:val="00537472"/>
    <w:rsid w:val="00543953"/>
    <w:rsid w:val="00543A76"/>
    <w:rsid w:val="00543FDE"/>
    <w:rsid w:val="00545A3D"/>
    <w:rsid w:val="005476F7"/>
    <w:rsid w:val="00547873"/>
    <w:rsid w:val="00553910"/>
    <w:rsid w:val="0055520C"/>
    <w:rsid w:val="0055595D"/>
    <w:rsid w:val="00556DB2"/>
    <w:rsid w:val="005578B6"/>
    <w:rsid w:val="005607FC"/>
    <w:rsid w:val="00562E3E"/>
    <w:rsid w:val="00563999"/>
    <w:rsid w:val="005706B5"/>
    <w:rsid w:val="00571B40"/>
    <w:rsid w:val="00573C39"/>
    <w:rsid w:val="0057476C"/>
    <w:rsid w:val="0057502B"/>
    <w:rsid w:val="005750C8"/>
    <w:rsid w:val="00577A5F"/>
    <w:rsid w:val="00577A8B"/>
    <w:rsid w:val="00577CDF"/>
    <w:rsid w:val="00581446"/>
    <w:rsid w:val="00581962"/>
    <w:rsid w:val="0058546E"/>
    <w:rsid w:val="00585E01"/>
    <w:rsid w:val="00586D12"/>
    <w:rsid w:val="00592EA9"/>
    <w:rsid w:val="00594091"/>
    <w:rsid w:val="00594A25"/>
    <w:rsid w:val="00596A92"/>
    <w:rsid w:val="005A0AAD"/>
    <w:rsid w:val="005A1A80"/>
    <w:rsid w:val="005A1E6F"/>
    <w:rsid w:val="005A26CE"/>
    <w:rsid w:val="005A348F"/>
    <w:rsid w:val="005A53D7"/>
    <w:rsid w:val="005A751D"/>
    <w:rsid w:val="005B0949"/>
    <w:rsid w:val="005B1188"/>
    <w:rsid w:val="005B11F5"/>
    <w:rsid w:val="005B2518"/>
    <w:rsid w:val="005B2BFD"/>
    <w:rsid w:val="005B30B2"/>
    <w:rsid w:val="005B30C5"/>
    <w:rsid w:val="005B310A"/>
    <w:rsid w:val="005B31D0"/>
    <w:rsid w:val="005B3DDC"/>
    <w:rsid w:val="005B4370"/>
    <w:rsid w:val="005B5054"/>
    <w:rsid w:val="005B5970"/>
    <w:rsid w:val="005B6D8C"/>
    <w:rsid w:val="005B755C"/>
    <w:rsid w:val="005B7DC2"/>
    <w:rsid w:val="005B7E6C"/>
    <w:rsid w:val="005C4B55"/>
    <w:rsid w:val="005C4E64"/>
    <w:rsid w:val="005C7FAB"/>
    <w:rsid w:val="005D203C"/>
    <w:rsid w:val="005D2A15"/>
    <w:rsid w:val="005D2DB6"/>
    <w:rsid w:val="005D4160"/>
    <w:rsid w:val="005D419D"/>
    <w:rsid w:val="005D499C"/>
    <w:rsid w:val="005D4B94"/>
    <w:rsid w:val="005D4C6C"/>
    <w:rsid w:val="005D513C"/>
    <w:rsid w:val="005E004F"/>
    <w:rsid w:val="005E0257"/>
    <w:rsid w:val="005E08C3"/>
    <w:rsid w:val="005E2BA8"/>
    <w:rsid w:val="005E2DD2"/>
    <w:rsid w:val="005E4B56"/>
    <w:rsid w:val="005E5310"/>
    <w:rsid w:val="005F10B1"/>
    <w:rsid w:val="005F26D0"/>
    <w:rsid w:val="005F2A85"/>
    <w:rsid w:val="005F5536"/>
    <w:rsid w:val="00600FA3"/>
    <w:rsid w:val="0060106F"/>
    <w:rsid w:val="006014A4"/>
    <w:rsid w:val="00602ADB"/>
    <w:rsid w:val="00602B73"/>
    <w:rsid w:val="00606353"/>
    <w:rsid w:val="006072A9"/>
    <w:rsid w:val="00607A81"/>
    <w:rsid w:val="00610C3F"/>
    <w:rsid w:val="0061163E"/>
    <w:rsid w:val="006120E1"/>
    <w:rsid w:val="006137CA"/>
    <w:rsid w:val="00613D31"/>
    <w:rsid w:val="00614715"/>
    <w:rsid w:val="00617355"/>
    <w:rsid w:val="006174FF"/>
    <w:rsid w:val="0061787C"/>
    <w:rsid w:val="00620B4A"/>
    <w:rsid w:val="00621B0C"/>
    <w:rsid w:val="00621FE8"/>
    <w:rsid w:val="00622AD7"/>
    <w:rsid w:val="00622B70"/>
    <w:rsid w:val="00623396"/>
    <w:rsid w:val="00624F47"/>
    <w:rsid w:val="006259EC"/>
    <w:rsid w:val="00627321"/>
    <w:rsid w:val="00631584"/>
    <w:rsid w:val="00631B2F"/>
    <w:rsid w:val="006320F1"/>
    <w:rsid w:val="00632A2C"/>
    <w:rsid w:val="00633087"/>
    <w:rsid w:val="0063351F"/>
    <w:rsid w:val="00634469"/>
    <w:rsid w:val="00634DF4"/>
    <w:rsid w:val="00636190"/>
    <w:rsid w:val="00636666"/>
    <w:rsid w:val="0064022C"/>
    <w:rsid w:val="00640FAB"/>
    <w:rsid w:val="00641667"/>
    <w:rsid w:val="00641F46"/>
    <w:rsid w:val="00641FC7"/>
    <w:rsid w:val="006420EA"/>
    <w:rsid w:val="006468D2"/>
    <w:rsid w:val="006513B1"/>
    <w:rsid w:val="006521BE"/>
    <w:rsid w:val="00652A23"/>
    <w:rsid w:val="00652FDB"/>
    <w:rsid w:val="00655365"/>
    <w:rsid w:val="00656D35"/>
    <w:rsid w:val="00656DFB"/>
    <w:rsid w:val="006611CD"/>
    <w:rsid w:val="00661235"/>
    <w:rsid w:val="00662E2B"/>
    <w:rsid w:val="006646A8"/>
    <w:rsid w:val="006651F6"/>
    <w:rsid w:val="00665B0E"/>
    <w:rsid w:val="006711E0"/>
    <w:rsid w:val="00672951"/>
    <w:rsid w:val="00674A4C"/>
    <w:rsid w:val="006765F5"/>
    <w:rsid w:val="00676C2A"/>
    <w:rsid w:val="00680302"/>
    <w:rsid w:val="00680585"/>
    <w:rsid w:val="00680B76"/>
    <w:rsid w:val="00681061"/>
    <w:rsid w:val="00681EF6"/>
    <w:rsid w:val="00683953"/>
    <w:rsid w:val="0068422F"/>
    <w:rsid w:val="00685053"/>
    <w:rsid w:val="00686FBB"/>
    <w:rsid w:val="00691C48"/>
    <w:rsid w:val="00691CA6"/>
    <w:rsid w:val="00692A70"/>
    <w:rsid w:val="0069554C"/>
    <w:rsid w:val="00695D19"/>
    <w:rsid w:val="00697D2C"/>
    <w:rsid w:val="006A144A"/>
    <w:rsid w:val="006A22A1"/>
    <w:rsid w:val="006A25D7"/>
    <w:rsid w:val="006A39FD"/>
    <w:rsid w:val="006A458E"/>
    <w:rsid w:val="006A7AB4"/>
    <w:rsid w:val="006B50B2"/>
    <w:rsid w:val="006B58EE"/>
    <w:rsid w:val="006B5E98"/>
    <w:rsid w:val="006B6A79"/>
    <w:rsid w:val="006C02AC"/>
    <w:rsid w:val="006C1E0B"/>
    <w:rsid w:val="006C425F"/>
    <w:rsid w:val="006C4329"/>
    <w:rsid w:val="006C559F"/>
    <w:rsid w:val="006C65AA"/>
    <w:rsid w:val="006C756C"/>
    <w:rsid w:val="006D0B05"/>
    <w:rsid w:val="006D46A5"/>
    <w:rsid w:val="006D622A"/>
    <w:rsid w:val="006E0824"/>
    <w:rsid w:val="006E17E3"/>
    <w:rsid w:val="006E2DF2"/>
    <w:rsid w:val="006E2F9F"/>
    <w:rsid w:val="006E5375"/>
    <w:rsid w:val="006E70B8"/>
    <w:rsid w:val="006F206B"/>
    <w:rsid w:val="006F23AF"/>
    <w:rsid w:val="006F2A6C"/>
    <w:rsid w:val="006F3081"/>
    <w:rsid w:val="006F30BD"/>
    <w:rsid w:val="006F4046"/>
    <w:rsid w:val="006F514E"/>
    <w:rsid w:val="006F58F0"/>
    <w:rsid w:val="006F6B63"/>
    <w:rsid w:val="007029D0"/>
    <w:rsid w:val="0070345E"/>
    <w:rsid w:val="00703479"/>
    <w:rsid w:val="0070376F"/>
    <w:rsid w:val="007042AA"/>
    <w:rsid w:val="007043C1"/>
    <w:rsid w:val="00704A75"/>
    <w:rsid w:val="00704E84"/>
    <w:rsid w:val="00705017"/>
    <w:rsid w:val="00705B20"/>
    <w:rsid w:val="0070636C"/>
    <w:rsid w:val="00707F57"/>
    <w:rsid w:val="00711533"/>
    <w:rsid w:val="007117AB"/>
    <w:rsid w:val="00711AA7"/>
    <w:rsid w:val="00713707"/>
    <w:rsid w:val="00714C88"/>
    <w:rsid w:val="007153FB"/>
    <w:rsid w:val="00715EF5"/>
    <w:rsid w:val="007163A7"/>
    <w:rsid w:val="00716916"/>
    <w:rsid w:val="00716F24"/>
    <w:rsid w:val="0072122A"/>
    <w:rsid w:val="00722684"/>
    <w:rsid w:val="00723A5F"/>
    <w:rsid w:val="00725F76"/>
    <w:rsid w:val="0072661A"/>
    <w:rsid w:val="0072774E"/>
    <w:rsid w:val="00727A1A"/>
    <w:rsid w:val="0073084B"/>
    <w:rsid w:val="007308D9"/>
    <w:rsid w:val="007317BB"/>
    <w:rsid w:val="00731863"/>
    <w:rsid w:val="00731ADC"/>
    <w:rsid w:val="0073326B"/>
    <w:rsid w:val="00733628"/>
    <w:rsid w:val="00733BDB"/>
    <w:rsid w:val="00734F6E"/>
    <w:rsid w:val="0073530A"/>
    <w:rsid w:val="007369BD"/>
    <w:rsid w:val="00737CAA"/>
    <w:rsid w:val="00737D63"/>
    <w:rsid w:val="00737E11"/>
    <w:rsid w:val="00737EF0"/>
    <w:rsid w:val="00740F64"/>
    <w:rsid w:val="00742A75"/>
    <w:rsid w:val="00742D5E"/>
    <w:rsid w:val="0074365E"/>
    <w:rsid w:val="007455B8"/>
    <w:rsid w:val="0074627D"/>
    <w:rsid w:val="0074648A"/>
    <w:rsid w:val="007476D8"/>
    <w:rsid w:val="00747953"/>
    <w:rsid w:val="007511FB"/>
    <w:rsid w:val="007513EB"/>
    <w:rsid w:val="00752B9C"/>
    <w:rsid w:val="0075561F"/>
    <w:rsid w:val="0075691C"/>
    <w:rsid w:val="00756FCA"/>
    <w:rsid w:val="00757266"/>
    <w:rsid w:val="007578B3"/>
    <w:rsid w:val="00760AD1"/>
    <w:rsid w:val="00762127"/>
    <w:rsid w:val="007638B2"/>
    <w:rsid w:val="00765F00"/>
    <w:rsid w:val="0076735B"/>
    <w:rsid w:val="007673B1"/>
    <w:rsid w:val="00771F53"/>
    <w:rsid w:val="00774DDB"/>
    <w:rsid w:val="007750B2"/>
    <w:rsid w:val="00775422"/>
    <w:rsid w:val="00780864"/>
    <w:rsid w:val="00780A3E"/>
    <w:rsid w:val="00781B39"/>
    <w:rsid w:val="0078266A"/>
    <w:rsid w:val="00783EAF"/>
    <w:rsid w:val="0078422C"/>
    <w:rsid w:val="00785ECF"/>
    <w:rsid w:val="0078647F"/>
    <w:rsid w:val="00787543"/>
    <w:rsid w:val="00790918"/>
    <w:rsid w:val="00790CE5"/>
    <w:rsid w:val="00791CC2"/>
    <w:rsid w:val="00792F48"/>
    <w:rsid w:val="00793AB5"/>
    <w:rsid w:val="007946B0"/>
    <w:rsid w:val="00796312"/>
    <w:rsid w:val="007A0830"/>
    <w:rsid w:val="007A0C9B"/>
    <w:rsid w:val="007A1649"/>
    <w:rsid w:val="007A2E34"/>
    <w:rsid w:val="007A40F2"/>
    <w:rsid w:val="007A4B89"/>
    <w:rsid w:val="007B1662"/>
    <w:rsid w:val="007B1E9D"/>
    <w:rsid w:val="007B43DA"/>
    <w:rsid w:val="007B570C"/>
    <w:rsid w:val="007B5F15"/>
    <w:rsid w:val="007B656E"/>
    <w:rsid w:val="007C0C8B"/>
    <w:rsid w:val="007C16D6"/>
    <w:rsid w:val="007C5779"/>
    <w:rsid w:val="007C58EA"/>
    <w:rsid w:val="007D0F25"/>
    <w:rsid w:val="007D1776"/>
    <w:rsid w:val="007D1AD5"/>
    <w:rsid w:val="007D1DFD"/>
    <w:rsid w:val="007D21CE"/>
    <w:rsid w:val="007D2A02"/>
    <w:rsid w:val="007D2A46"/>
    <w:rsid w:val="007D370D"/>
    <w:rsid w:val="007D3D55"/>
    <w:rsid w:val="007D410C"/>
    <w:rsid w:val="007D64F6"/>
    <w:rsid w:val="007E021F"/>
    <w:rsid w:val="007E1945"/>
    <w:rsid w:val="007E2B96"/>
    <w:rsid w:val="007E2F3F"/>
    <w:rsid w:val="007E30DF"/>
    <w:rsid w:val="007E4F2E"/>
    <w:rsid w:val="007E59F2"/>
    <w:rsid w:val="007E5E20"/>
    <w:rsid w:val="007E6778"/>
    <w:rsid w:val="007F1CDC"/>
    <w:rsid w:val="007F286C"/>
    <w:rsid w:val="007F2ED8"/>
    <w:rsid w:val="007F349E"/>
    <w:rsid w:val="007F5A96"/>
    <w:rsid w:val="007F72E4"/>
    <w:rsid w:val="007F79DF"/>
    <w:rsid w:val="007F7AA3"/>
    <w:rsid w:val="007F7C13"/>
    <w:rsid w:val="008019B8"/>
    <w:rsid w:val="00802CB6"/>
    <w:rsid w:val="00803565"/>
    <w:rsid w:val="00803612"/>
    <w:rsid w:val="008054F9"/>
    <w:rsid w:val="00806486"/>
    <w:rsid w:val="00806744"/>
    <w:rsid w:val="00806D41"/>
    <w:rsid w:val="00807F84"/>
    <w:rsid w:val="00810E74"/>
    <w:rsid w:val="00811280"/>
    <w:rsid w:val="00811B8B"/>
    <w:rsid w:val="00811EA4"/>
    <w:rsid w:val="0081257B"/>
    <w:rsid w:val="008129C9"/>
    <w:rsid w:val="00814B59"/>
    <w:rsid w:val="0081556A"/>
    <w:rsid w:val="008170F5"/>
    <w:rsid w:val="00817623"/>
    <w:rsid w:val="008178E2"/>
    <w:rsid w:val="0082028F"/>
    <w:rsid w:val="00820D56"/>
    <w:rsid w:val="008222C3"/>
    <w:rsid w:val="008226AF"/>
    <w:rsid w:val="00823004"/>
    <w:rsid w:val="00823835"/>
    <w:rsid w:val="00823CB6"/>
    <w:rsid w:val="008251CB"/>
    <w:rsid w:val="00825757"/>
    <w:rsid w:val="00826AC1"/>
    <w:rsid w:val="00826F4F"/>
    <w:rsid w:val="00832B0D"/>
    <w:rsid w:val="00832F4E"/>
    <w:rsid w:val="008330FA"/>
    <w:rsid w:val="00833CDC"/>
    <w:rsid w:val="008354A3"/>
    <w:rsid w:val="0084058A"/>
    <w:rsid w:val="00841556"/>
    <w:rsid w:val="00842A43"/>
    <w:rsid w:val="00843274"/>
    <w:rsid w:val="0084363F"/>
    <w:rsid w:val="00843817"/>
    <w:rsid w:val="0084475E"/>
    <w:rsid w:val="0084655B"/>
    <w:rsid w:val="00846BB0"/>
    <w:rsid w:val="008502D0"/>
    <w:rsid w:val="00850B14"/>
    <w:rsid w:val="00850DAD"/>
    <w:rsid w:val="00851383"/>
    <w:rsid w:val="00851563"/>
    <w:rsid w:val="00851688"/>
    <w:rsid w:val="00851DB9"/>
    <w:rsid w:val="00851F82"/>
    <w:rsid w:val="008522C4"/>
    <w:rsid w:val="00852C97"/>
    <w:rsid w:val="00852EDF"/>
    <w:rsid w:val="00854769"/>
    <w:rsid w:val="008551AF"/>
    <w:rsid w:val="008558AA"/>
    <w:rsid w:val="00856EDA"/>
    <w:rsid w:val="0086134D"/>
    <w:rsid w:val="008619CD"/>
    <w:rsid w:val="00861AD4"/>
    <w:rsid w:val="00864F67"/>
    <w:rsid w:val="00865C51"/>
    <w:rsid w:val="008664AD"/>
    <w:rsid w:val="00866CFB"/>
    <w:rsid w:val="00870F0E"/>
    <w:rsid w:val="008711C0"/>
    <w:rsid w:val="008720BD"/>
    <w:rsid w:val="008731B3"/>
    <w:rsid w:val="0087575D"/>
    <w:rsid w:val="008763C5"/>
    <w:rsid w:val="0087789B"/>
    <w:rsid w:val="00877F78"/>
    <w:rsid w:val="008815FE"/>
    <w:rsid w:val="00883CD8"/>
    <w:rsid w:val="00883E98"/>
    <w:rsid w:val="008845C4"/>
    <w:rsid w:val="00884B45"/>
    <w:rsid w:val="00887F79"/>
    <w:rsid w:val="00890300"/>
    <w:rsid w:val="00890E6E"/>
    <w:rsid w:val="0089106F"/>
    <w:rsid w:val="00892ED7"/>
    <w:rsid w:val="008938AC"/>
    <w:rsid w:val="00894601"/>
    <w:rsid w:val="00894B1A"/>
    <w:rsid w:val="00896E8D"/>
    <w:rsid w:val="00897757"/>
    <w:rsid w:val="008A073B"/>
    <w:rsid w:val="008A08C6"/>
    <w:rsid w:val="008A0CDC"/>
    <w:rsid w:val="008A288E"/>
    <w:rsid w:val="008A3B32"/>
    <w:rsid w:val="008A4ADD"/>
    <w:rsid w:val="008A4BDD"/>
    <w:rsid w:val="008A4D88"/>
    <w:rsid w:val="008A5256"/>
    <w:rsid w:val="008B0E3E"/>
    <w:rsid w:val="008B14B9"/>
    <w:rsid w:val="008B17EE"/>
    <w:rsid w:val="008B34F2"/>
    <w:rsid w:val="008B4D70"/>
    <w:rsid w:val="008B5835"/>
    <w:rsid w:val="008B6D57"/>
    <w:rsid w:val="008B7B9B"/>
    <w:rsid w:val="008C0438"/>
    <w:rsid w:val="008C09F3"/>
    <w:rsid w:val="008C2E4D"/>
    <w:rsid w:val="008C30F4"/>
    <w:rsid w:val="008C5037"/>
    <w:rsid w:val="008C7F85"/>
    <w:rsid w:val="008D14C9"/>
    <w:rsid w:val="008D2C22"/>
    <w:rsid w:val="008D4CE3"/>
    <w:rsid w:val="008D76B5"/>
    <w:rsid w:val="008E0285"/>
    <w:rsid w:val="008E19C7"/>
    <w:rsid w:val="008E322E"/>
    <w:rsid w:val="008E6235"/>
    <w:rsid w:val="008E68BA"/>
    <w:rsid w:val="008E72B4"/>
    <w:rsid w:val="008F0A1A"/>
    <w:rsid w:val="008F2081"/>
    <w:rsid w:val="008F7FF9"/>
    <w:rsid w:val="00900AEF"/>
    <w:rsid w:val="00902B2B"/>
    <w:rsid w:val="00903192"/>
    <w:rsid w:val="00903DF9"/>
    <w:rsid w:val="00903F93"/>
    <w:rsid w:val="009058A8"/>
    <w:rsid w:val="00907A51"/>
    <w:rsid w:val="00907F52"/>
    <w:rsid w:val="00912A6C"/>
    <w:rsid w:val="00914937"/>
    <w:rsid w:val="0091628A"/>
    <w:rsid w:val="009171BC"/>
    <w:rsid w:val="0092083F"/>
    <w:rsid w:val="009227DD"/>
    <w:rsid w:val="00923F55"/>
    <w:rsid w:val="0092482D"/>
    <w:rsid w:val="00925318"/>
    <w:rsid w:val="00925EA4"/>
    <w:rsid w:val="009301F6"/>
    <w:rsid w:val="00931412"/>
    <w:rsid w:val="009319E8"/>
    <w:rsid w:val="00934483"/>
    <w:rsid w:val="0093552B"/>
    <w:rsid w:val="00937764"/>
    <w:rsid w:val="009379C2"/>
    <w:rsid w:val="00940D2A"/>
    <w:rsid w:val="00941295"/>
    <w:rsid w:val="00941CE0"/>
    <w:rsid w:val="00943F7A"/>
    <w:rsid w:val="00947A35"/>
    <w:rsid w:val="00950A31"/>
    <w:rsid w:val="00951F14"/>
    <w:rsid w:val="009540D2"/>
    <w:rsid w:val="009574FE"/>
    <w:rsid w:val="00963BC9"/>
    <w:rsid w:val="009642C5"/>
    <w:rsid w:val="00964E90"/>
    <w:rsid w:val="00965B42"/>
    <w:rsid w:val="00967337"/>
    <w:rsid w:val="00967407"/>
    <w:rsid w:val="00967511"/>
    <w:rsid w:val="0096779F"/>
    <w:rsid w:val="00970D02"/>
    <w:rsid w:val="0097211B"/>
    <w:rsid w:val="00972BB4"/>
    <w:rsid w:val="009761C5"/>
    <w:rsid w:val="0097664E"/>
    <w:rsid w:val="00977BA8"/>
    <w:rsid w:val="00977DD6"/>
    <w:rsid w:val="00980F37"/>
    <w:rsid w:val="00982BE1"/>
    <w:rsid w:val="00983660"/>
    <w:rsid w:val="00984F4D"/>
    <w:rsid w:val="00986B3A"/>
    <w:rsid w:val="0098700B"/>
    <w:rsid w:val="00987F76"/>
    <w:rsid w:val="0099118D"/>
    <w:rsid w:val="00991782"/>
    <w:rsid w:val="00993624"/>
    <w:rsid w:val="009951C6"/>
    <w:rsid w:val="0099614E"/>
    <w:rsid w:val="00997EF2"/>
    <w:rsid w:val="009A00CC"/>
    <w:rsid w:val="009A0D55"/>
    <w:rsid w:val="009A2185"/>
    <w:rsid w:val="009A65E8"/>
    <w:rsid w:val="009A6947"/>
    <w:rsid w:val="009A6B73"/>
    <w:rsid w:val="009A72CE"/>
    <w:rsid w:val="009A7644"/>
    <w:rsid w:val="009B014A"/>
    <w:rsid w:val="009B2AEB"/>
    <w:rsid w:val="009B2E12"/>
    <w:rsid w:val="009B499C"/>
    <w:rsid w:val="009B5452"/>
    <w:rsid w:val="009B7234"/>
    <w:rsid w:val="009B7760"/>
    <w:rsid w:val="009C1BE8"/>
    <w:rsid w:val="009C3747"/>
    <w:rsid w:val="009C3DB8"/>
    <w:rsid w:val="009C4F82"/>
    <w:rsid w:val="009C6EF4"/>
    <w:rsid w:val="009C730E"/>
    <w:rsid w:val="009D0212"/>
    <w:rsid w:val="009D0D2A"/>
    <w:rsid w:val="009D19D5"/>
    <w:rsid w:val="009D2C7C"/>
    <w:rsid w:val="009D4127"/>
    <w:rsid w:val="009D4971"/>
    <w:rsid w:val="009D586E"/>
    <w:rsid w:val="009D744F"/>
    <w:rsid w:val="009D7B26"/>
    <w:rsid w:val="009E1B18"/>
    <w:rsid w:val="009E1F10"/>
    <w:rsid w:val="009E2157"/>
    <w:rsid w:val="009E2C46"/>
    <w:rsid w:val="009E2FC5"/>
    <w:rsid w:val="009E58E3"/>
    <w:rsid w:val="009E6D66"/>
    <w:rsid w:val="009E7B91"/>
    <w:rsid w:val="009F3595"/>
    <w:rsid w:val="009F4AF8"/>
    <w:rsid w:val="009F5451"/>
    <w:rsid w:val="009F5D6B"/>
    <w:rsid w:val="009F675F"/>
    <w:rsid w:val="009F6D85"/>
    <w:rsid w:val="009F72A5"/>
    <w:rsid w:val="00A002BA"/>
    <w:rsid w:val="00A00541"/>
    <w:rsid w:val="00A01367"/>
    <w:rsid w:val="00A01EBD"/>
    <w:rsid w:val="00A02096"/>
    <w:rsid w:val="00A0237C"/>
    <w:rsid w:val="00A02EF3"/>
    <w:rsid w:val="00A03BF9"/>
    <w:rsid w:val="00A06748"/>
    <w:rsid w:val="00A0713B"/>
    <w:rsid w:val="00A07CC4"/>
    <w:rsid w:val="00A07EFA"/>
    <w:rsid w:val="00A07FFB"/>
    <w:rsid w:val="00A103A7"/>
    <w:rsid w:val="00A12301"/>
    <w:rsid w:val="00A13D67"/>
    <w:rsid w:val="00A142D6"/>
    <w:rsid w:val="00A20093"/>
    <w:rsid w:val="00A207D3"/>
    <w:rsid w:val="00A20DAD"/>
    <w:rsid w:val="00A22743"/>
    <w:rsid w:val="00A22BAD"/>
    <w:rsid w:val="00A24A27"/>
    <w:rsid w:val="00A25571"/>
    <w:rsid w:val="00A27105"/>
    <w:rsid w:val="00A30296"/>
    <w:rsid w:val="00A32195"/>
    <w:rsid w:val="00A3398E"/>
    <w:rsid w:val="00A37BAA"/>
    <w:rsid w:val="00A40B3C"/>
    <w:rsid w:val="00A42333"/>
    <w:rsid w:val="00A47302"/>
    <w:rsid w:val="00A47728"/>
    <w:rsid w:val="00A47F44"/>
    <w:rsid w:val="00A510E7"/>
    <w:rsid w:val="00A51A89"/>
    <w:rsid w:val="00A5245A"/>
    <w:rsid w:val="00A531D2"/>
    <w:rsid w:val="00A53288"/>
    <w:rsid w:val="00A539FD"/>
    <w:rsid w:val="00A5523D"/>
    <w:rsid w:val="00A55F0C"/>
    <w:rsid w:val="00A57961"/>
    <w:rsid w:val="00A61F42"/>
    <w:rsid w:val="00A621E5"/>
    <w:rsid w:val="00A62B2F"/>
    <w:rsid w:val="00A65E23"/>
    <w:rsid w:val="00A67072"/>
    <w:rsid w:val="00A673A0"/>
    <w:rsid w:val="00A6744F"/>
    <w:rsid w:val="00A70A70"/>
    <w:rsid w:val="00A73D37"/>
    <w:rsid w:val="00A73FA6"/>
    <w:rsid w:val="00A75151"/>
    <w:rsid w:val="00A7532F"/>
    <w:rsid w:val="00A75ACB"/>
    <w:rsid w:val="00A76E5D"/>
    <w:rsid w:val="00A81AF3"/>
    <w:rsid w:val="00A82093"/>
    <w:rsid w:val="00A82AD1"/>
    <w:rsid w:val="00A82F82"/>
    <w:rsid w:val="00A83E06"/>
    <w:rsid w:val="00A86CB6"/>
    <w:rsid w:val="00A87702"/>
    <w:rsid w:val="00A91900"/>
    <w:rsid w:val="00A92AB8"/>
    <w:rsid w:val="00A93FAC"/>
    <w:rsid w:val="00A95FB7"/>
    <w:rsid w:val="00A965B7"/>
    <w:rsid w:val="00A97E4A"/>
    <w:rsid w:val="00AA0054"/>
    <w:rsid w:val="00AA16B2"/>
    <w:rsid w:val="00AA1C68"/>
    <w:rsid w:val="00AA2952"/>
    <w:rsid w:val="00AA31C3"/>
    <w:rsid w:val="00AA35BF"/>
    <w:rsid w:val="00AA3B07"/>
    <w:rsid w:val="00AA5866"/>
    <w:rsid w:val="00AA5CD8"/>
    <w:rsid w:val="00AA66AA"/>
    <w:rsid w:val="00AA695C"/>
    <w:rsid w:val="00AA76F9"/>
    <w:rsid w:val="00AB0B93"/>
    <w:rsid w:val="00AB3B4E"/>
    <w:rsid w:val="00AB3DED"/>
    <w:rsid w:val="00AB4692"/>
    <w:rsid w:val="00AB4E49"/>
    <w:rsid w:val="00AC0649"/>
    <w:rsid w:val="00AC0FE4"/>
    <w:rsid w:val="00AC248F"/>
    <w:rsid w:val="00AC263C"/>
    <w:rsid w:val="00AC2F29"/>
    <w:rsid w:val="00AC33AE"/>
    <w:rsid w:val="00AC3B01"/>
    <w:rsid w:val="00AC3F87"/>
    <w:rsid w:val="00AC40C5"/>
    <w:rsid w:val="00AC4746"/>
    <w:rsid w:val="00AC4845"/>
    <w:rsid w:val="00AC7F0E"/>
    <w:rsid w:val="00AD0444"/>
    <w:rsid w:val="00AD0914"/>
    <w:rsid w:val="00AD1C1B"/>
    <w:rsid w:val="00AD1EE1"/>
    <w:rsid w:val="00AD3733"/>
    <w:rsid w:val="00AD442D"/>
    <w:rsid w:val="00AD482A"/>
    <w:rsid w:val="00AD48F7"/>
    <w:rsid w:val="00AD6D29"/>
    <w:rsid w:val="00AD7A12"/>
    <w:rsid w:val="00AD7D83"/>
    <w:rsid w:val="00AE38D9"/>
    <w:rsid w:val="00AE5AB6"/>
    <w:rsid w:val="00AE6172"/>
    <w:rsid w:val="00AF18DD"/>
    <w:rsid w:val="00AF2E9B"/>
    <w:rsid w:val="00AF63C5"/>
    <w:rsid w:val="00AF79D0"/>
    <w:rsid w:val="00B0131B"/>
    <w:rsid w:val="00B019CA"/>
    <w:rsid w:val="00B0343B"/>
    <w:rsid w:val="00B039AF"/>
    <w:rsid w:val="00B03E5E"/>
    <w:rsid w:val="00B03F48"/>
    <w:rsid w:val="00B04A7C"/>
    <w:rsid w:val="00B04C2F"/>
    <w:rsid w:val="00B0531F"/>
    <w:rsid w:val="00B0626D"/>
    <w:rsid w:val="00B062AB"/>
    <w:rsid w:val="00B10FF9"/>
    <w:rsid w:val="00B121F3"/>
    <w:rsid w:val="00B122B9"/>
    <w:rsid w:val="00B12767"/>
    <w:rsid w:val="00B1346D"/>
    <w:rsid w:val="00B13EB0"/>
    <w:rsid w:val="00B14CD5"/>
    <w:rsid w:val="00B17372"/>
    <w:rsid w:val="00B201C9"/>
    <w:rsid w:val="00B2047C"/>
    <w:rsid w:val="00B22966"/>
    <w:rsid w:val="00B22BAC"/>
    <w:rsid w:val="00B23A0F"/>
    <w:rsid w:val="00B23E35"/>
    <w:rsid w:val="00B27534"/>
    <w:rsid w:val="00B3026B"/>
    <w:rsid w:val="00B3254B"/>
    <w:rsid w:val="00B32981"/>
    <w:rsid w:val="00B32B98"/>
    <w:rsid w:val="00B32C83"/>
    <w:rsid w:val="00B3672F"/>
    <w:rsid w:val="00B37A3E"/>
    <w:rsid w:val="00B40687"/>
    <w:rsid w:val="00B40D7A"/>
    <w:rsid w:val="00B4225D"/>
    <w:rsid w:val="00B434B0"/>
    <w:rsid w:val="00B476CD"/>
    <w:rsid w:val="00B50E72"/>
    <w:rsid w:val="00B51FE4"/>
    <w:rsid w:val="00B52D8B"/>
    <w:rsid w:val="00B53096"/>
    <w:rsid w:val="00B546C4"/>
    <w:rsid w:val="00B55F9B"/>
    <w:rsid w:val="00B56EBF"/>
    <w:rsid w:val="00B602CD"/>
    <w:rsid w:val="00B60EC4"/>
    <w:rsid w:val="00B617D6"/>
    <w:rsid w:val="00B62F16"/>
    <w:rsid w:val="00B6476C"/>
    <w:rsid w:val="00B66497"/>
    <w:rsid w:val="00B66DA1"/>
    <w:rsid w:val="00B6735C"/>
    <w:rsid w:val="00B72ACC"/>
    <w:rsid w:val="00B736C2"/>
    <w:rsid w:val="00B74BCE"/>
    <w:rsid w:val="00B75A84"/>
    <w:rsid w:val="00B81DEF"/>
    <w:rsid w:val="00B821FA"/>
    <w:rsid w:val="00B82F1B"/>
    <w:rsid w:val="00B83916"/>
    <w:rsid w:val="00B83DFF"/>
    <w:rsid w:val="00B8503A"/>
    <w:rsid w:val="00B90C54"/>
    <w:rsid w:val="00B90E9B"/>
    <w:rsid w:val="00B919A9"/>
    <w:rsid w:val="00B94FB4"/>
    <w:rsid w:val="00B9558A"/>
    <w:rsid w:val="00B95E78"/>
    <w:rsid w:val="00B9624E"/>
    <w:rsid w:val="00B96C7D"/>
    <w:rsid w:val="00BA1BDD"/>
    <w:rsid w:val="00BA33D5"/>
    <w:rsid w:val="00BA4830"/>
    <w:rsid w:val="00BA528E"/>
    <w:rsid w:val="00BA662C"/>
    <w:rsid w:val="00BA67CE"/>
    <w:rsid w:val="00BA6A02"/>
    <w:rsid w:val="00BA7494"/>
    <w:rsid w:val="00BA777D"/>
    <w:rsid w:val="00BB0D26"/>
    <w:rsid w:val="00BB1121"/>
    <w:rsid w:val="00BB13B1"/>
    <w:rsid w:val="00BB18B3"/>
    <w:rsid w:val="00BB1B45"/>
    <w:rsid w:val="00BB3A14"/>
    <w:rsid w:val="00BB7A7C"/>
    <w:rsid w:val="00BC0B94"/>
    <w:rsid w:val="00BC128B"/>
    <w:rsid w:val="00BC19DC"/>
    <w:rsid w:val="00BC365E"/>
    <w:rsid w:val="00BC50B6"/>
    <w:rsid w:val="00BC5C02"/>
    <w:rsid w:val="00BC7C8F"/>
    <w:rsid w:val="00BD0135"/>
    <w:rsid w:val="00BD0B27"/>
    <w:rsid w:val="00BD38BD"/>
    <w:rsid w:val="00BE05AF"/>
    <w:rsid w:val="00BE174A"/>
    <w:rsid w:val="00BE194F"/>
    <w:rsid w:val="00BE1DA9"/>
    <w:rsid w:val="00BE2CDA"/>
    <w:rsid w:val="00BE3B30"/>
    <w:rsid w:val="00BE5A13"/>
    <w:rsid w:val="00BE6A13"/>
    <w:rsid w:val="00BE7586"/>
    <w:rsid w:val="00BF046A"/>
    <w:rsid w:val="00BF09AF"/>
    <w:rsid w:val="00BF17B9"/>
    <w:rsid w:val="00BF1B54"/>
    <w:rsid w:val="00BF1C93"/>
    <w:rsid w:val="00BF2CEA"/>
    <w:rsid w:val="00BF6169"/>
    <w:rsid w:val="00BF64F4"/>
    <w:rsid w:val="00BF6D0B"/>
    <w:rsid w:val="00BF73B0"/>
    <w:rsid w:val="00C010B6"/>
    <w:rsid w:val="00C01CD5"/>
    <w:rsid w:val="00C03A93"/>
    <w:rsid w:val="00C05792"/>
    <w:rsid w:val="00C060BC"/>
    <w:rsid w:val="00C066BC"/>
    <w:rsid w:val="00C06F68"/>
    <w:rsid w:val="00C07C21"/>
    <w:rsid w:val="00C07E78"/>
    <w:rsid w:val="00C11E5E"/>
    <w:rsid w:val="00C12837"/>
    <w:rsid w:val="00C14F84"/>
    <w:rsid w:val="00C1569C"/>
    <w:rsid w:val="00C159AF"/>
    <w:rsid w:val="00C159C7"/>
    <w:rsid w:val="00C165A1"/>
    <w:rsid w:val="00C1668F"/>
    <w:rsid w:val="00C1742D"/>
    <w:rsid w:val="00C20B50"/>
    <w:rsid w:val="00C20F4E"/>
    <w:rsid w:val="00C23CF1"/>
    <w:rsid w:val="00C243D2"/>
    <w:rsid w:val="00C24D2E"/>
    <w:rsid w:val="00C2595D"/>
    <w:rsid w:val="00C25FEA"/>
    <w:rsid w:val="00C264E9"/>
    <w:rsid w:val="00C266F5"/>
    <w:rsid w:val="00C26A17"/>
    <w:rsid w:val="00C315D5"/>
    <w:rsid w:val="00C31DFD"/>
    <w:rsid w:val="00C32D87"/>
    <w:rsid w:val="00C330D6"/>
    <w:rsid w:val="00C33B65"/>
    <w:rsid w:val="00C36EDB"/>
    <w:rsid w:val="00C40614"/>
    <w:rsid w:val="00C41742"/>
    <w:rsid w:val="00C41B58"/>
    <w:rsid w:val="00C445BE"/>
    <w:rsid w:val="00C44E38"/>
    <w:rsid w:val="00C460DE"/>
    <w:rsid w:val="00C46510"/>
    <w:rsid w:val="00C50344"/>
    <w:rsid w:val="00C5274C"/>
    <w:rsid w:val="00C52ED4"/>
    <w:rsid w:val="00C5363D"/>
    <w:rsid w:val="00C54293"/>
    <w:rsid w:val="00C57360"/>
    <w:rsid w:val="00C57AA7"/>
    <w:rsid w:val="00C57E7D"/>
    <w:rsid w:val="00C602AF"/>
    <w:rsid w:val="00C63397"/>
    <w:rsid w:val="00C67061"/>
    <w:rsid w:val="00C672C6"/>
    <w:rsid w:val="00C70254"/>
    <w:rsid w:val="00C71844"/>
    <w:rsid w:val="00C72048"/>
    <w:rsid w:val="00C72410"/>
    <w:rsid w:val="00C72E0B"/>
    <w:rsid w:val="00C7376F"/>
    <w:rsid w:val="00C75C41"/>
    <w:rsid w:val="00C82BCB"/>
    <w:rsid w:val="00C82FB3"/>
    <w:rsid w:val="00C8423B"/>
    <w:rsid w:val="00C84622"/>
    <w:rsid w:val="00C84841"/>
    <w:rsid w:val="00C850E1"/>
    <w:rsid w:val="00C85E9D"/>
    <w:rsid w:val="00C87587"/>
    <w:rsid w:val="00C9043E"/>
    <w:rsid w:val="00C919E6"/>
    <w:rsid w:val="00C91D8E"/>
    <w:rsid w:val="00C92BC4"/>
    <w:rsid w:val="00C9313C"/>
    <w:rsid w:val="00C94F0D"/>
    <w:rsid w:val="00C95961"/>
    <w:rsid w:val="00CA29F8"/>
    <w:rsid w:val="00CA332F"/>
    <w:rsid w:val="00CA563B"/>
    <w:rsid w:val="00CA5672"/>
    <w:rsid w:val="00CA5B38"/>
    <w:rsid w:val="00CA64E4"/>
    <w:rsid w:val="00CB00A4"/>
    <w:rsid w:val="00CB043F"/>
    <w:rsid w:val="00CB12B5"/>
    <w:rsid w:val="00CB2313"/>
    <w:rsid w:val="00CB32ED"/>
    <w:rsid w:val="00CB472C"/>
    <w:rsid w:val="00CB4D1B"/>
    <w:rsid w:val="00CB76A4"/>
    <w:rsid w:val="00CC0FB5"/>
    <w:rsid w:val="00CC2412"/>
    <w:rsid w:val="00CC5335"/>
    <w:rsid w:val="00CC7F17"/>
    <w:rsid w:val="00CD1F3E"/>
    <w:rsid w:val="00CD510E"/>
    <w:rsid w:val="00CD5637"/>
    <w:rsid w:val="00CD5FCA"/>
    <w:rsid w:val="00CD7055"/>
    <w:rsid w:val="00CE31C9"/>
    <w:rsid w:val="00CE4471"/>
    <w:rsid w:val="00CE4BA5"/>
    <w:rsid w:val="00CE4D13"/>
    <w:rsid w:val="00CE5DF7"/>
    <w:rsid w:val="00CE7CCC"/>
    <w:rsid w:val="00CF0A83"/>
    <w:rsid w:val="00CF12BE"/>
    <w:rsid w:val="00CF1D76"/>
    <w:rsid w:val="00CF29BC"/>
    <w:rsid w:val="00CF2BE3"/>
    <w:rsid w:val="00CF60E2"/>
    <w:rsid w:val="00D00B2D"/>
    <w:rsid w:val="00D0104C"/>
    <w:rsid w:val="00D01EA7"/>
    <w:rsid w:val="00D02D23"/>
    <w:rsid w:val="00D03557"/>
    <w:rsid w:val="00D063A8"/>
    <w:rsid w:val="00D064FF"/>
    <w:rsid w:val="00D065EA"/>
    <w:rsid w:val="00D069B3"/>
    <w:rsid w:val="00D07622"/>
    <w:rsid w:val="00D07E88"/>
    <w:rsid w:val="00D100E0"/>
    <w:rsid w:val="00D101C6"/>
    <w:rsid w:val="00D11BC7"/>
    <w:rsid w:val="00D12A88"/>
    <w:rsid w:val="00D13439"/>
    <w:rsid w:val="00D14B03"/>
    <w:rsid w:val="00D157DD"/>
    <w:rsid w:val="00D173F3"/>
    <w:rsid w:val="00D2174E"/>
    <w:rsid w:val="00D22B29"/>
    <w:rsid w:val="00D23189"/>
    <w:rsid w:val="00D2435E"/>
    <w:rsid w:val="00D256C4"/>
    <w:rsid w:val="00D26DAA"/>
    <w:rsid w:val="00D26F70"/>
    <w:rsid w:val="00D27659"/>
    <w:rsid w:val="00D277C9"/>
    <w:rsid w:val="00D31358"/>
    <w:rsid w:val="00D31E13"/>
    <w:rsid w:val="00D32274"/>
    <w:rsid w:val="00D32300"/>
    <w:rsid w:val="00D32D89"/>
    <w:rsid w:val="00D34627"/>
    <w:rsid w:val="00D3574A"/>
    <w:rsid w:val="00D36AE0"/>
    <w:rsid w:val="00D372D9"/>
    <w:rsid w:val="00D40CEF"/>
    <w:rsid w:val="00D41398"/>
    <w:rsid w:val="00D41603"/>
    <w:rsid w:val="00D416D7"/>
    <w:rsid w:val="00D43650"/>
    <w:rsid w:val="00D44FDB"/>
    <w:rsid w:val="00D46064"/>
    <w:rsid w:val="00D507E6"/>
    <w:rsid w:val="00D546F0"/>
    <w:rsid w:val="00D54DA0"/>
    <w:rsid w:val="00D5597A"/>
    <w:rsid w:val="00D55A0F"/>
    <w:rsid w:val="00D56881"/>
    <w:rsid w:val="00D56A0D"/>
    <w:rsid w:val="00D56ABF"/>
    <w:rsid w:val="00D570F3"/>
    <w:rsid w:val="00D57460"/>
    <w:rsid w:val="00D576E4"/>
    <w:rsid w:val="00D60062"/>
    <w:rsid w:val="00D61762"/>
    <w:rsid w:val="00D63AF2"/>
    <w:rsid w:val="00D65514"/>
    <w:rsid w:val="00D65689"/>
    <w:rsid w:val="00D65C31"/>
    <w:rsid w:val="00D661A8"/>
    <w:rsid w:val="00D66D85"/>
    <w:rsid w:val="00D67D46"/>
    <w:rsid w:val="00D705F1"/>
    <w:rsid w:val="00D711C3"/>
    <w:rsid w:val="00D72DB1"/>
    <w:rsid w:val="00D7434C"/>
    <w:rsid w:val="00D747A4"/>
    <w:rsid w:val="00D7687D"/>
    <w:rsid w:val="00D76A65"/>
    <w:rsid w:val="00D831FC"/>
    <w:rsid w:val="00D83BE0"/>
    <w:rsid w:val="00D84170"/>
    <w:rsid w:val="00D844BA"/>
    <w:rsid w:val="00D84AC2"/>
    <w:rsid w:val="00D84ACF"/>
    <w:rsid w:val="00D8581C"/>
    <w:rsid w:val="00D8584C"/>
    <w:rsid w:val="00D85B3A"/>
    <w:rsid w:val="00D87920"/>
    <w:rsid w:val="00D87A93"/>
    <w:rsid w:val="00D87B0B"/>
    <w:rsid w:val="00D87F8D"/>
    <w:rsid w:val="00D9006B"/>
    <w:rsid w:val="00D90198"/>
    <w:rsid w:val="00D916B4"/>
    <w:rsid w:val="00D919AA"/>
    <w:rsid w:val="00D91CEE"/>
    <w:rsid w:val="00D924C0"/>
    <w:rsid w:val="00D9266D"/>
    <w:rsid w:val="00D93007"/>
    <w:rsid w:val="00D9376B"/>
    <w:rsid w:val="00D94261"/>
    <w:rsid w:val="00D94299"/>
    <w:rsid w:val="00D94588"/>
    <w:rsid w:val="00DA23CF"/>
    <w:rsid w:val="00DA37A8"/>
    <w:rsid w:val="00DA3CE9"/>
    <w:rsid w:val="00DA58B2"/>
    <w:rsid w:val="00DA58E1"/>
    <w:rsid w:val="00DA649B"/>
    <w:rsid w:val="00DA7B74"/>
    <w:rsid w:val="00DB08A2"/>
    <w:rsid w:val="00DB2748"/>
    <w:rsid w:val="00DB53C2"/>
    <w:rsid w:val="00DB7765"/>
    <w:rsid w:val="00DC1FBE"/>
    <w:rsid w:val="00DC2761"/>
    <w:rsid w:val="00DC2C3A"/>
    <w:rsid w:val="00DC300C"/>
    <w:rsid w:val="00DC33B4"/>
    <w:rsid w:val="00DC5960"/>
    <w:rsid w:val="00DC6966"/>
    <w:rsid w:val="00DC6DD9"/>
    <w:rsid w:val="00DC7A65"/>
    <w:rsid w:val="00DC7C6B"/>
    <w:rsid w:val="00DD0015"/>
    <w:rsid w:val="00DD12E4"/>
    <w:rsid w:val="00DD2D28"/>
    <w:rsid w:val="00DD370A"/>
    <w:rsid w:val="00DD3ABB"/>
    <w:rsid w:val="00DD5B11"/>
    <w:rsid w:val="00DD65BF"/>
    <w:rsid w:val="00DD7BE0"/>
    <w:rsid w:val="00DD7EA6"/>
    <w:rsid w:val="00DE26CF"/>
    <w:rsid w:val="00DE2D12"/>
    <w:rsid w:val="00DE3E92"/>
    <w:rsid w:val="00DE428D"/>
    <w:rsid w:val="00DE58FA"/>
    <w:rsid w:val="00DE6573"/>
    <w:rsid w:val="00DE6816"/>
    <w:rsid w:val="00DF0619"/>
    <w:rsid w:val="00DF588F"/>
    <w:rsid w:val="00DF6479"/>
    <w:rsid w:val="00DF7819"/>
    <w:rsid w:val="00E00406"/>
    <w:rsid w:val="00E00FE7"/>
    <w:rsid w:val="00E01D44"/>
    <w:rsid w:val="00E01F77"/>
    <w:rsid w:val="00E02ED6"/>
    <w:rsid w:val="00E04EEA"/>
    <w:rsid w:val="00E059F3"/>
    <w:rsid w:val="00E05EC6"/>
    <w:rsid w:val="00E05F59"/>
    <w:rsid w:val="00E06D92"/>
    <w:rsid w:val="00E07ACA"/>
    <w:rsid w:val="00E10490"/>
    <w:rsid w:val="00E107EC"/>
    <w:rsid w:val="00E116C1"/>
    <w:rsid w:val="00E11ECD"/>
    <w:rsid w:val="00E132AD"/>
    <w:rsid w:val="00E134B9"/>
    <w:rsid w:val="00E1373D"/>
    <w:rsid w:val="00E13A8D"/>
    <w:rsid w:val="00E13F7D"/>
    <w:rsid w:val="00E14227"/>
    <w:rsid w:val="00E148D3"/>
    <w:rsid w:val="00E165B0"/>
    <w:rsid w:val="00E17315"/>
    <w:rsid w:val="00E219D5"/>
    <w:rsid w:val="00E2309E"/>
    <w:rsid w:val="00E250FA"/>
    <w:rsid w:val="00E260FB"/>
    <w:rsid w:val="00E263D0"/>
    <w:rsid w:val="00E3083B"/>
    <w:rsid w:val="00E31ED1"/>
    <w:rsid w:val="00E31F8F"/>
    <w:rsid w:val="00E32B18"/>
    <w:rsid w:val="00E330A8"/>
    <w:rsid w:val="00E3459F"/>
    <w:rsid w:val="00E36635"/>
    <w:rsid w:val="00E37736"/>
    <w:rsid w:val="00E40671"/>
    <w:rsid w:val="00E418C3"/>
    <w:rsid w:val="00E4214E"/>
    <w:rsid w:val="00E43ED6"/>
    <w:rsid w:val="00E445BF"/>
    <w:rsid w:val="00E44B38"/>
    <w:rsid w:val="00E46B3F"/>
    <w:rsid w:val="00E47910"/>
    <w:rsid w:val="00E47CF2"/>
    <w:rsid w:val="00E509FF"/>
    <w:rsid w:val="00E51DEA"/>
    <w:rsid w:val="00E51F41"/>
    <w:rsid w:val="00E5304E"/>
    <w:rsid w:val="00E53059"/>
    <w:rsid w:val="00E53D67"/>
    <w:rsid w:val="00E53FDB"/>
    <w:rsid w:val="00E54273"/>
    <w:rsid w:val="00E54FB1"/>
    <w:rsid w:val="00E609C5"/>
    <w:rsid w:val="00E63113"/>
    <w:rsid w:val="00E65C68"/>
    <w:rsid w:val="00E66289"/>
    <w:rsid w:val="00E667CB"/>
    <w:rsid w:val="00E66978"/>
    <w:rsid w:val="00E66A56"/>
    <w:rsid w:val="00E670C2"/>
    <w:rsid w:val="00E70255"/>
    <w:rsid w:val="00E74316"/>
    <w:rsid w:val="00E7444B"/>
    <w:rsid w:val="00E75636"/>
    <w:rsid w:val="00E75EA5"/>
    <w:rsid w:val="00E8074C"/>
    <w:rsid w:val="00E8157D"/>
    <w:rsid w:val="00E825B6"/>
    <w:rsid w:val="00E84541"/>
    <w:rsid w:val="00E8559C"/>
    <w:rsid w:val="00E857B6"/>
    <w:rsid w:val="00E85A93"/>
    <w:rsid w:val="00E9111D"/>
    <w:rsid w:val="00E91CFC"/>
    <w:rsid w:val="00E933ED"/>
    <w:rsid w:val="00E93620"/>
    <w:rsid w:val="00E937DC"/>
    <w:rsid w:val="00E95C32"/>
    <w:rsid w:val="00E97254"/>
    <w:rsid w:val="00E9743A"/>
    <w:rsid w:val="00E974D5"/>
    <w:rsid w:val="00E976B1"/>
    <w:rsid w:val="00EA0975"/>
    <w:rsid w:val="00EA0AF8"/>
    <w:rsid w:val="00EA23FE"/>
    <w:rsid w:val="00EA31D3"/>
    <w:rsid w:val="00EA394F"/>
    <w:rsid w:val="00EA3B42"/>
    <w:rsid w:val="00EA3C8B"/>
    <w:rsid w:val="00EA3D0C"/>
    <w:rsid w:val="00EA585B"/>
    <w:rsid w:val="00EA6654"/>
    <w:rsid w:val="00EA73FF"/>
    <w:rsid w:val="00EB12DC"/>
    <w:rsid w:val="00EB1D56"/>
    <w:rsid w:val="00EB35E7"/>
    <w:rsid w:val="00EB4AF4"/>
    <w:rsid w:val="00EB74F9"/>
    <w:rsid w:val="00EC077F"/>
    <w:rsid w:val="00EC1AE0"/>
    <w:rsid w:val="00EC2199"/>
    <w:rsid w:val="00EC2807"/>
    <w:rsid w:val="00EC2C02"/>
    <w:rsid w:val="00EC3C72"/>
    <w:rsid w:val="00EC4EA2"/>
    <w:rsid w:val="00ED23AD"/>
    <w:rsid w:val="00ED330C"/>
    <w:rsid w:val="00ED5A32"/>
    <w:rsid w:val="00ED6254"/>
    <w:rsid w:val="00ED68EE"/>
    <w:rsid w:val="00ED6C19"/>
    <w:rsid w:val="00EE2196"/>
    <w:rsid w:val="00EE2404"/>
    <w:rsid w:val="00EE2DF2"/>
    <w:rsid w:val="00EE51F2"/>
    <w:rsid w:val="00EE7337"/>
    <w:rsid w:val="00EE73CE"/>
    <w:rsid w:val="00EE7C55"/>
    <w:rsid w:val="00EF0B3B"/>
    <w:rsid w:val="00EF0BCB"/>
    <w:rsid w:val="00EF2115"/>
    <w:rsid w:val="00EF6554"/>
    <w:rsid w:val="00EF67DA"/>
    <w:rsid w:val="00F03FF8"/>
    <w:rsid w:val="00F04521"/>
    <w:rsid w:val="00F04810"/>
    <w:rsid w:val="00F04A3F"/>
    <w:rsid w:val="00F064EA"/>
    <w:rsid w:val="00F06E9C"/>
    <w:rsid w:val="00F073BE"/>
    <w:rsid w:val="00F100B7"/>
    <w:rsid w:val="00F1087F"/>
    <w:rsid w:val="00F11616"/>
    <w:rsid w:val="00F11A16"/>
    <w:rsid w:val="00F1237A"/>
    <w:rsid w:val="00F12554"/>
    <w:rsid w:val="00F14EB4"/>
    <w:rsid w:val="00F15420"/>
    <w:rsid w:val="00F15E32"/>
    <w:rsid w:val="00F16571"/>
    <w:rsid w:val="00F20933"/>
    <w:rsid w:val="00F211EE"/>
    <w:rsid w:val="00F21278"/>
    <w:rsid w:val="00F21A7A"/>
    <w:rsid w:val="00F22DAE"/>
    <w:rsid w:val="00F22E0F"/>
    <w:rsid w:val="00F239B6"/>
    <w:rsid w:val="00F2439C"/>
    <w:rsid w:val="00F30A7E"/>
    <w:rsid w:val="00F320DF"/>
    <w:rsid w:val="00F33F84"/>
    <w:rsid w:val="00F3414D"/>
    <w:rsid w:val="00F34D8C"/>
    <w:rsid w:val="00F35791"/>
    <w:rsid w:val="00F36970"/>
    <w:rsid w:val="00F37818"/>
    <w:rsid w:val="00F4079D"/>
    <w:rsid w:val="00F41950"/>
    <w:rsid w:val="00F41C79"/>
    <w:rsid w:val="00F42053"/>
    <w:rsid w:val="00F43E0A"/>
    <w:rsid w:val="00F448F4"/>
    <w:rsid w:val="00F45242"/>
    <w:rsid w:val="00F45C23"/>
    <w:rsid w:val="00F45FC0"/>
    <w:rsid w:val="00F46D70"/>
    <w:rsid w:val="00F47143"/>
    <w:rsid w:val="00F50371"/>
    <w:rsid w:val="00F5170C"/>
    <w:rsid w:val="00F52F93"/>
    <w:rsid w:val="00F53A66"/>
    <w:rsid w:val="00F53ACE"/>
    <w:rsid w:val="00F54CD2"/>
    <w:rsid w:val="00F55CCB"/>
    <w:rsid w:val="00F56732"/>
    <w:rsid w:val="00F60D1E"/>
    <w:rsid w:val="00F60D3E"/>
    <w:rsid w:val="00F62169"/>
    <w:rsid w:val="00F6244E"/>
    <w:rsid w:val="00F648C2"/>
    <w:rsid w:val="00F64E13"/>
    <w:rsid w:val="00F65914"/>
    <w:rsid w:val="00F70B27"/>
    <w:rsid w:val="00F719DD"/>
    <w:rsid w:val="00F7304E"/>
    <w:rsid w:val="00F73117"/>
    <w:rsid w:val="00F73215"/>
    <w:rsid w:val="00F738F5"/>
    <w:rsid w:val="00F739A7"/>
    <w:rsid w:val="00F73F7D"/>
    <w:rsid w:val="00F749B0"/>
    <w:rsid w:val="00F75204"/>
    <w:rsid w:val="00F7529E"/>
    <w:rsid w:val="00F75C29"/>
    <w:rsid w:val="00F77175"/>
    <w:rsid w:val="00F7793C"/>
    <w:rsid w:val="00F8338E"/>
    <w:rsid w:val="00F856FF"/>
    <w:rsid w:val="00F85AF1"/>
    <w:rsid w:val="00F90BA4"/>
    <w:rsid w:val="00F936A3"/>
    <w:rsid w:val="00F959A4"/>
    <w:rsid w:val="00F959FD"/>
    <w:rsid w:val="00F95E42"/>
    <w:rsid w:val="00F96BA0"/>
    <w:rsid w:val="00F970AA"/>
    <w:rsid w:val="00F97B9A"/>
    <w:rsid w:val="00FA0954"/>
    <w:rsid w:val="00FA1991"/>
    <w:rsid w:val="00FA264A"/>
    <w:rsid w:val="00FA5CD5"/>
    <w:rsid w:val="00FA7295"/>
    <w:rsid w:val="00FB1848"/>
    <w:rsid w:val="00FB3A49"/>
    <w:rsid w:val="00FB4062"/>
    <w:rsid w:val="00FB494A"/>
    <w:rsid w:val="00FB5073"/>
    <w:rsid w:val="00FC188E"/>
    <w:rsid w:val="00FC2E70"/>
    <w:rsid w:val="00FC3250"/>
    <w:rsid w:val="00FC3AAC"/>
    <w:rsid w:val="00FC41DA"/>
    <w:rsid w:val="00FC41DC"/>
    <w:rsid w:val="00FC5DD0"/>
    <w:rsid w:val="00FC5E35"/>
    <w:rsid w:val="00FC5E37"/>
    <w:rsid w:val="00FC7574"/>
    <w:rsid w:val="00FC77D7"/>
    <w:rsid w:val="00FC7B31"/>
    <w:rsid w:val="00FC7B61"/>
    <w:rsid w:val="00FD0D9C"/>
    <w:rsid w:val="00FD0ED5"/>
    <w:rsid w:val="00FD15DD"/>
    <w:rsid w:val="00FD30B1"/>
    <w:rsid w:val="00FD3373"/>
    <w:rsid w:val="00FD450C"/>
    <w:rsid w:val="00FD6CD0"/>
    <w:rsid w:val="00FD733D"/>
    <w:rsid w:val="00FD73EA"/>
    <w:rsid w:val="00FD7A39"/>
    <w:rsid w:val="00FE5E39"/>
    <w:rsid w:val="00FE71DC"/>
    <w:rsid w:val="00FE74C3"/>
    <w:rsid w:val="00FE74CD"/>
    <w:rsid w:val="00FE791E"/>
    <w:rsid w:val="00FF08F9"/>
    <w:rsid w:val="00FF0D35"/>
    <w:rsid w:val="00FF4540"/>
    <w:rsid w:val="00FF580D"/>
    <w:rsid w:val="00FF7757"/>
    <w:rsid w:val="00FF7E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0D3CAA1E"/>
  <w15:docId w15:val="{677CF055-CECF-4E46-BD82-A6DEEB7B3D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semiHidden="1" w:unhideWhenUsed="1"/>
    <w:lsdException w:name="heading 8" w:semiHidden="1" w:unhideWhenUsed="1"/>
    <w:lsdException w:name="heading 9" w:semiHidden="1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iPriority="99" w:unhideWhenUsed="1"/>
    <w:lsdException w:name="annotation text" w:semiHidden="1" w:unhideWhenUsed="1"/>
    <w:lsdException w:name="header" w:semiHidden="1" w:unhideWhenUsed="1"/>
    <w:lsdException w:name="footer" w:semiHidden="1" w:uiPriority="99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Placeholder Text" w:semiHidden="1" w:uiPriority="99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2">
    <w:name w:val="Normal"/>
    <w:aliases w:val="正文基准"/>
    <w:rsid w:val="004A31D9"/>
    <w:pPr>
      <w:topLinePunct/>
      <w:adjustRightInd w:val="0"/>
      <w:snapToGrid w:val="0"/>
      <w:spacing w:before="80" w:after="80" w:line="240" w:lineRule="atLeast"/>
      <w:ind w:left="1134"/>
    </w:pPr>
    <w:rPr>
      <w:rFonts w:ascii="微软雅黑" w:eastAsia="微软雅黑" w:hAnsi="微软雅黑" w:cs="微软雅黑"/>
    </w:rPr>
  </w:style>
  <w:style w:type="paragraph" w:styleId="1">
    <w:name w:val="heading 1"/>
    <w:aliases w:val="ALT+1"/>
    <w:basedOn w:val="a2"/>
    <w:next w:val="2"/>
    <w:link w:val="10"/>
    <w:autoRedefine/>
    <w:qFormat/>
    <w:rsid w:val="00FC5DD0"/>
    <w:pPr>
      <w:keepNext/>
      <w:numPr>
        <w:numId w:val="30"/>
      </w:numPr>
      <w:pBdr>
        <w:bottom w:val="single" w:sz="12" w:space="1" w:color="auto"/>
      </w:pBdr>
      <w:spacing w:before="0" w:after="800"/>
      <w:jc w:val="right"/>
      <w:outlineLvl w:val="0"/>
    </w:pPr>
    <w:rPr>
      <w:rFonts w:ascii="Huawei Sans" w:eastAsia="方正兰亭黑简体" w:hAnsi="Huawei Sans"/>
      <w:b/>
      <w:bCs/>
      <w:sz w:val="44"/>
      <w:szCs w:val="44"/>
    </w:rPr>
  </w:style>
  <w:style w:type="paragraph" w:styleId="2">
    <w:name w:val="heading 2"/>
    <w:aliases w:val="ALT+2"/>
    <w:basedOn w:val="a2"/>
    <w:next w:val="3"/>
    <w:link w:val="20"/>
    <w:autoRedefine/>
    <w:qFormat/>
    <w:rsid w:val="00FC5DD0"/>
    <w:pPr>
      <w:keepNext/>
      <w:keepLines/>
      <w:numPr>
        <w:ilvl w:val="1"/>
        <w:numId w:val="30"/>
      </w:numPr>
      <w:spacing w:before="600"/>
      <w:outlineLvl w:val="1"/>
    </w:pPr>
    <w:rPr>
      <w:rFonts w:ascii="Huawei Sans" w:eastAsia="方正兰亭黑简体" w:hAnsi="Huawei Sans" w:cs="Book Antiqua"/>
      <w:bCs/>
      <w:noProof/>
      <w:sz w:val="36"/>
      <w:szCs w:val="36"/>
      <w:lang w:eastAsia="en-US"/>
    </w:rPr>
  </w:style>
  <w:style w:type="paragraph" w:styleId="3">
    <w:name w:val="heading 3"/>
    <w:aliases w:val="ALT+3"/>
    <w:basedOn w:val="a2"/>
    <w:link w:val="31"/>
    <w:autoRedefine/>
    <w:qFormat/>
    <w:rsid w:val="009D4127"/>
    <w:pPr>
      <w:keepNext/>
      <w:keepLines/>
      <w:numPr>
        <w:ilvl w:val="2"/>
        <w:numId w:val="30"/>
      </w:numPr>
      <w:spacing w:before="200"/>
      <w:outlineLvl w:val="2"/>
    </w:pPr>
    <w:rPr>
      <w:rFonts w:ascii="Huawei Sans" w:eastAsia="方正兰亭黑简体" w:hAnsi="Huawei Sans"/>
      <w:noProof/>
      <w:sz w:val="32"/>
      <w:szCs w:val="32"/>
    </w:rPr>
  </w:style>
  <w:style w:type="paragraph" w:styleId="4">
    <w:name w:val="heading 4"/>
    <w:aliases w:val="ALT+4"/>
    <w:basedOn w:val="a2"/>
    <w:next w:val="5"/>
    <w:autoRedefine/>
    <w:qFormat/>
    <w:rsid w:val="009D4127"/>
    <w:pPr>
      <w:keepNext/>
      <w:keepLines/>
      <w:numPr>
        <w:ilvl w:val="3"/>
        <w:numId w:val="30"/>
      </w:numPr>
      <w:outlineLvl w:val="3"/>
    </w:pPr>
    <w:rPr>
      <w:rFonts w:ascii="Huawei Sans" w:eastAsia="方正兰亭黑简体" w:hAnsi="Huawei Sans" w:hint="eastAsia"/>
      <w:noProof/>
      <w:sz w:val="28"/>
      <w:szCs w:val="28"/>
    </w:rPr>
  </w:style>
  <w:style w:type="paragraph" w:styleId="5">
    <w:name w:val="heading 5"/>
    <w:aliases w:val="ALT+5"/>
    <w:basedOn w:val="a2"/>
    <w:next w:val="BlockLabel"/>
    <w:autoRedefine/>
    <w:qFormat/>
    <w:rsid w:val="009D4127"/>
    <w:pPr>
      <w:keepNext/>
      <w:keepLines/>
      <w:numPr>
        <w:ilvl w:val="4"/>
        <w:numId w:val="30"/>
      </w:numPr>
      <w:outlineLvl w:val="4"/>
    </w:pPr>
    <w:rPr>
      <w:rFonts w:ascii="Huawei Sans" w:eastAsia="方正兰亭黑简体" w:hAnsi="Huawei Sans" w:hint="eastAsia"/>
      <w:noProof/>
      <w:sz w:val="24"/>
      <w:szCs w:val="24"/>
    </w:rPr>
  </w:style>
  <w:style w:type="paragraph" w:styleId="6">
    <w:name w:val="heading 6"/>
    <w:basedOn w:val="a2"/>
    <w:next w:val="a2"/>
    <w:semiHidden/>
    <w:qFormat/>
    <w:rsid w:val="008938AC"/>
    <w:pPr>
      <w:keepNext/>
      <w:keepLines/>
      <w:spacing w:before="240" w:after="64" w:line="320" w:lineRule="atLeast"/>
      <w:outlineLvl w:val="5"/>
    </w:pPr>
    <w:rPr>
      <w:rFonts w:ascii="Arial" w:eastAsia="黑体" w:hAnsi="Arial" w:cs="Times New Roman"/>
      <w:b/>
      <w:bCs/>
    </w:rPr>
  </w:style>
  <w:style w:type="paragraph" w:styleId="7">
    <w:name w:val="heading 7"/>
    <w:basedOn w:val="1"/>
    <w:next w:val="8"/>
    <w:rsid w:val="00963BC9"/>
    <w:pPr>
      <w:keepLines/>
      <w:numPr>
        <w:numId w:val="0"/>
      </w:numPr>
      <w:topLinePunct w:val="0"/>
      <w:outlineLvl w:val="6"/>
    </w:pPr>
    <w:rPr>
      <w:bCs w:val="0"/>
    </w:rPr>
  </w:style>
  <w:style w:type="paragraph" w:styleId="8">
    <w:name w:val="heading 8"/>
    <w:basedOn w:val="2"/>
    <w:next w:val="90"/>
    <w:rsid w:val="008938AC"/>
    <w:pPr>
      <w:numPr>
        <w:ilvl w:val="0"/>
        <w:numId w:val="0"/>
      </w:numPr>
      <w:topLinePunct w:val="0"/>
      <w:spacing w:before="200"/>
      <w:outlineLvl w:val="7"/>
    </w:pPr>
    <w:rPr>
      <w:rFonts w:cs="Times New Roman"/>
    </w:rPr>
  </w:style>
  <w:style w:type="paragraph" w:styleId="90">
    <w:name w:val="heading 9"/>
    <w:basedOn w:val="3"/>
    <w:next w:val="a2"/>
    <w:rsid w:val="008938AC"/>
    <w:pPr>
      <w:numPr>
        <w:ilvl w:val="0"/>
        <w:numId w:val="0"/>
      </w:numPr>
      <w:topLinePunct w:val="0"/>
      <w:outlineLvl w:val="8"/>
    </w:pPr>
    <w:rPr>
      <w:rFonts w:cs="Times New Roman"/>
    </w:rPr>
  </w:style>
  <w:style w:type="character" w:default="1" w:styleId="a3">
    <w:name w:val="Default Paragraph Font"/>
    <w:uiPriority w:val="1"/>
    <w:unhideWhenUsed/>
  </w:style>
  <w:style w:type="table" w:default="1" w:styleId="a4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5">
    <w:name w:val="No List"/>
    <w:uiPriority w:val="99"/>
    <w:semiHidden/>
    <w:unhideWhenUsed/>
  </w:style>
  <w:style w:type="paragraph" w:customStyle="1" w:styleId="BlockLabel">
    <w:name w:val="Block Label"/>
    <w:basedOn w:val="a2"/>
    <w:next w:val="a2"/>
    <w:rsid w:val="009319E8"/>
    <w:pPr>
      <w:keepNext/>
      <w:keepLines/>
      <w:spacing w:before="300"/>
      <w:ind w:left="0"/>
    </w:pPr>
    <w:rPr>
      <w:rFonts w:ascii="Arial Unicode MS" w:eastAsia="黑体" w:hAnsi="Arial Unicode MS" w:cs="Book Antiqua"/>
      <w:bCs/>
      <w:sz w:val="26"/>
      <w:szCs w:val="26"/>
    </w:rPr>
  </w:style>
  <w:style w:type="paragraph" w:customStyle="1" w:styleId="Cover1">
    <w:name w:val="Cover1"/>
    <w:basedOn w:val="a2"/>
    <w:rsid w:val="009D0E48"/>
    <w:pPr>
      <w:spacing w:line="240" w:lineRule="auto"/>
      <w:ind w:left="0"/>
    </w:pPr>
    <w:rPr>
      <w:rFonts w:ascii="Arial" w:eastAsia="黑体" w:hAnsi="Arial"/>
      <w:b/>
      <w:bCs/>
      <w:noProof/>
      <w:sz w:val="48"/>
      <w:szCs w:val="48"/>
    </w:rPr>
  </w:style>
  <w:style w:type="paragraph" w:customStyle="1" w:styleId="Cover4">
    <w:name w:val="Cover 4"/>
    <w:basedOn w:val="Cover3"/>
    <w:rsid w:val="001178C7"/>
    <w:pPr>
      <w:spacing w:before="0" w:after="0" w:line="240" w:lineRule="auto"/>
      <w:jc w:val="both"/>
    </w:pPr>
    <w:rPr>
      <w:sz w:val="21"/>
      <w:szCs w:val="21"/>
    </w:rPr>
  </w:style>
  <w:style w:type="character" w:customStyle="1" w:styleId="a6">
    <w:name w:val="页眉 字符"/>
    <w:basedOn w:val="a3"/>
    <w:link w:val="a7"/>
    <w:semiHidden/>
    <w:rsid w:val="00DD12E4"/>
    <w:rPr>
      <w:rFonts w:cs="Arial"/>
      <w:kern w:val="2"/>
      <w:sz w:val="2"/>
      <w:szCs w:val="2"/>
    </w:rPr>
  </w:style>
  <w:style w:type="table" w:customStyle="1" w:styleId="TableNoFrame">
    <w:name w:val="Table No Frame"/>
    <w:basedOn w:val="a8"/>
    <w:semiHidden/>
    <w:rsid w:val="00A461C1"/>
    <w:pPr>
      <w:adjustRightInd/>
      <w:snapToGrid/>
      <w:jc w:val="left"/>
    </w:pPr>
    <w:tblPr/>
    <w:trPr>
      <w:cantSplit/>
    </w:trPr>
  </w:style>
  <w:style w:type="paragraph" w:customStyle="1" w:styleId="Figure">
    <w:name w:val="Figure"/>
    <w:basedOn w:val="a2"/>
    <w:next w:val="a2"/>
    <w:rsid w:val="00686344"/>
  </w:style>
  <w:style w:type="paragraph" w:customStyle="1" w:styleId="FigureDescription">
    <w:name w:val="Figure Description"/>
    <w:next w:val="Figure"/>
    <w:rsid w:val="00302245"/>
    <w:pPr>
      <w:keepNext/>
      <w:adjustRightInd w:val="0"/>
      <w:snapToGrid w:val="0"/>
      <w:spacing w:before="320" w:after="80" w:line="240" w:lineRule="atLeast"/>
      <w:ind w:left="1701"/>
      <w:outlineLvl w:val="7"/>
    </w:pPr>
    <w:rPr>
      <w:rFonts w:eastAsia="黑体" w:cs="Arial"/>
      <w:spacing w:val="-4"/>
      <w:kern w:val="2"/>
      <w:sz w:val="21"/>
      <w:szCs w:val="21"/>
    </w:rPr>
  </w:style>
  <w:style w:type="paragraph" w:customStyle="1" w:styleId="FigureText">
    <w:name w:val="Figure Text"/>
    <w:rsid w:val="006256E0"/>
    <w:pPr>
      <w:widowControl w:val="0"/>
      <w:adjustRightInd w:val="0"/>
      <w:snapToGrid w:val="0"/>
      <w:spacing w:line="240" w:lineRule="atLeast"/>
    </w:pPr>
    <w:rPr>
      <w:rFonts w:cs="Arial"/>
      <w:sz w:val="18"/>
      <w:szCs w:val="18"/>
      <w:lang w:eastAsia="en-US"/>
    </w:rPr>
  </w:style>
  <w:style w:type="paragraph" w:customStyle="1" w:styleId="HeadingLeft">
    <w:name w:val="Heading Left"/>
    <w:basedOn w:val="a2"/>
    <w:rsid w:val="009D0E48"/>
    <w:pPr>
      <w:spacing w:before="0" w:after="0"/>
      <w:ind w:left="0"/>
    </w:pPr>
  </w:style>
  <w:style w:type="paragraph" w:customStyle="1" w:styleId="HeadingRight">
    <w:name w:val="Heading Right"/>
    <w:basedOn w:val="a2"/>
    <w:rsid w:val="009D0E48"/>
    <w:pPr>
      <w:spacing w:before="0" w:after="0"/>
      <w:ind w:left="0"/>
      <w:jc w:val="right"/>
    </w:pPr>
  </w:style>
  <w:style w:type="paragraph" w:customStyle="1" w:styleId="Heading1NoNumber">
    <w:name w:val="Heading1 No Number"/>
    <w:basedOn w:val="1"/>
    <w:next w:val="a2"/>
    <w:link w:val="Heading1NoNumber0"/>
    <w:rsid w:val="001A0403"/>
    <w:pPr>
      <w:pageBreakBefore/>
      <w:numPr>
        <w:numId w:val="0"/>
      </w:numPr>
    </w:pPr>
  </w:style>
  <w:style w:type="paragraph" w:customStyle="1" w:styleId="Heading2NoNumber">
    <w:name w:val="Heading2 No Number"/>
    <w:basedOn w:val="2"/>
    <w:next w:val="a2"/>
    <w:link w:val="Heading2NoNumber0"/>
    <w:rsid w:val="00477927"/>
    <w:pPr>
      <w:numPr>
        <w:ilvl w:val="0"/>
        <w:numId w:val="0"/>
      </w:numPr>
    </w:pPr>
  </w:style>
  <w:style w:type="paragraph" w:customStyle="1" w:styleId="Heading3NoNumber">
    <w:name w:val="Heading3 No Number"/>
    <w:basedOn w:val="3"/>
    <w:next w:val="a2"/>
    <w:link w:val="Heading3NoNumber0"/>
    <w:autoRedefine/>
    <w:rsid w:val="00CB5842"/>
    <w:pPr>
      <w:numPr>
        <w:ilvl w:val="0"/>
        <w:numId w:val="0"/>
      </w:numPr>
      <w:outlineLvl w:val="9"/>
    </w:pPr>
    <w:rPr>
      <w:rFonts w:cs="Book Antiqua"/>
      <w:sz w:val="26"/>
    </w:rPr>
  </w:style>
  <w:style w:type="paragraph" w:customStyle="1" w:styleId="Heading4NoNumber">
    <w:name w:val="Heading4 No Number"/>
    <w:basedOn w:val="a2"/>
    <w:semiHidden/>
    <w:rsid w:val="009D0E48"/>
    <w:pPr>
      <w:keepNext/>
      <w:spacing w:before="200"/>
    </w:pPr>
    <w:rPr>
      <w:rFonts w:eastAsia="黑体"/>
      <w:bCs/>
      <w:spacing w:val="-4"/>
    </w:rPr>
  </w:style>
  <w:style w:type="paragraph" w:customStyle="1" w:styleId="AboutThisChapter">
    <w:name w:val="About This Chapter"/>
    <w:basedOn w:val="Heading2NoNumber"/>
    <w:next w:val="a2"/>
    <w:rsid w:val="009D0E48"/>
    <w:pPr>
      <w:spacing w:after="560"/>
    </w:pPr>
  </w:style>
  <w:style w:type="numbering" w:styleId="111111">
    <w:name w:val="Outline List 2"/>
    <w:basedOn w:val="a5"/>
    <w:semiHidden/>
    <w:rsid w:val="009D0E48"/>
  </w:style>
  <w:style w:type="paragraph" w:customStyle="1" w:styleId="ItemList">
    <w:name w:val="Item List"/>
    <w:link w:val="ItemList0"/>
    <w:rsid w:val="00FD450C"/>
    <w:pPr>
      <w:numPr>
        <w:numId w:val="11"/>
      </w:numPr>
      <w:adjustRightInd w:val="0"/>
      <w:snapToGrid w:val="0"/>
      <w:spacing w:before="80" w:after="80" w:line="240" w:lineRule="atLeast"/>
    </w:pPr>
    <w:rPr>
      <w:rFonts w:ascii="FrutigerNext LT Regular" w:eastAsia="华文细黑" w:hAnsi="FrutigerNext LT Regular" w:cs="Arial"/>
      <w:kern w:val="2"/>
      <w:sz w:val="21"/>
      <w:szCs w:val="21"/>
    </w:rPr>
  </w:style>
  <w:style w:type="paragraph" w:customStyle="1" w:styleId="ItemListinTable">
    <w:name w:val="Item List in Table"/>
    <w:basedOn w:val="a2"/>
    <w:rsid w:val="00DE6816"/>
    <w:pPr>
      <w:numPr>
        <w:numId w:val="18"/>
      </w:numPr>
      <w:tabs>
        <w:tab w:val="left" w:pos="284"/>
      </w:tabs>
      <w:ind w:left="284" w:hanging="284"/>
    </w:pPr>
  </w:style>
  <w:style w:type="paragraph" w:customStyle="1" w:styleId="ItemListText">
    <w:name w:val="Item List Text"/>
    <w:rsid w:val="006256E0"/>
    <w:pPr>
      <w:adjustRightInd w:val="0"/>
      <w:snapToGrid w:val="0"/>
      <w:spacing w:before="80" w:after="80" w:line="240" w:lineRule="atLeast"/>
      <w:ind w:left="2126"/>
    </w:pPr>
    <w:rPr>
      <w:kern w:val="2"/>
      <w:sz w:val="21"/>
      <w:szCs w:val="21"/>
    </w:rPr>
  </w:style>
  <w:style w:type="paragraph" w:customStyle="1" w:styleId="ItemStep">
    <w:name w:val="Item Step"/>
    <w:rsid w:val="006765F5"/>
    <w:pPr>
      <w:numPr>
        <w:ilvl w:val="6"/>
        <w:numId w:val="30"/>
      </w:numPr>
      <w:adjustRightInd w:val="0"/>
      <w:snapToGrid w:val="0"/>
      <w:spacing w:before="80" w:after="80" w:line="240" w:lineRule="atLeast"/>
      <w:outlineLvl w:val="6"/>
    </w:pPr>
    <w:rPr>
      <w:rFonts w:cs="Arial"/>
      <w:sz w:val="21"/>
      <w:szCs w:val="21"/>
    </w:rPr>
  </w:style>
  <w:style w:type="paragraph" w:customStyle="1" w:styleId="ManualTitle1">
    <w:name w:val="Manual Title1"/>
    <w:semiHidden/>
    <w:rsid w:val="009D0E48"/>
    <w:rPr>
      <w:rFonts w:ascii="Arial" w:eastAsia="黑体" w:hAnsi="Arial"/>
      <w:noProof/>
      <w:sz w:val="30"/>
      <w:lang w:eastAsia="en-US"/>
    </w:rPr>
  </w:style>
  <w:style w:type="paragraph" w:customStyle="1" w:styleId="CAUTIONHeading">
    <w:name w:val="CAUTION Heading"/>
    <w:basedOn w:val="a2"/>
    <w:rsid w:val="006256E0"/>
    <w:pPr>
      <w:keepNext/>
      <w:pBdr>
        <w:top w:val="single" w:sz="12" w:space="4" w:color="auto"/>
      </w:pBdr>
    </w:pPr>
    <w:rPr>
      <w:rFonts w:ascii="Book Antiqua" w:eastAsia="黑体" w:hAnsi="Book Antiqua"/>
      <w:bCs/>
      <w:noProof/>
    </w:rPr>
  </w:style>
  <w:style w:type="paragraph" w:customStyle="1" w:styleId="NotesHeadinginTable">
    <w:name w:val="Notes Heading in Table"/>
    <w:next w:val="NotesTextinTable"/>
    <w:rsid w:val="006256E0"/>
    <w:pPr>
      <w:keepNext/>
      <w:adjustRightInd w:val="0"/>
      <w:snapToGrid w:val="0"/>
      <w:spacing w:before="80" w:after="40" w:line="240" w:lineRule="atLeast"/>
    </w:pPr>
    <w:rPr>
      <w:rFonts w:eastAsia="黑体" w:cs="Arial"/>
      <w:bCs/>
      <w:kern w:val="2"/>
      <w:sz w:val="18"/>
      <w:szCs w:val="18"/>
    </w:rPr>
  </w:style>
  <w:style w:type="paragraph" w:customStyle="1" w:styleId="CAUTIONText">
    <w:name w:val="CAUTION Text"/>
    <w:basedOn w:val="a2"/>
    <w:rsid w:val="006256E0"/>
    <w:pPr>
      <w:keepLines/>
      <w:pBdr>
        <w:bottom w:val="single" w:sz="12" w:space="4" w:color="auto"/>
      </w:pBdr>
    </w:pPr>
    <w:rPr>
      <w:rFonts w:eastAsia="楷体_GB2312"/>
      <w:iCs/>
    </w:rPr>
  </w:style>
  <w:style w:type="paragraph" w:customStyle="1" w:styleId="NotesTextinTable">
    <w:name w:val="Notes Text in Table"/>
    <w:rsid w:val="00F03FF8"/>
    <w:pPr>
      <w:widowControl w:val="0"/>
      <w:adjustRightInd w:val="0"/>
      <w:snapToGrid w:val="0"/>
      <w:spacing w:before="40" w:after="80" w:line="240" w:lineRule="atLeast"/>
      <w:ind w:left="170"/>
    </w:pPr>
    <w:rPr>
      <w:rFonts w:eastAsia="楷体_GB2312" w:cs="Arial"/>
      <w:iCs/>
      <w:kern w:val="2"/>
      <w:szCs w:val="18"/>
    </w:rPr>
  </w:style>
  <w:style w:type="paragraph" w:customStyle="1" w:styleId="CAUTIONTextList">
    <w:name w:val="CAUTION Text List"/>
    <w:basedOn w:val="CAUTIONText"/>
    <w:rsid w:val="002541B3"/>
    <w:pPr>
      <w:keepNext/>
      <w:numPr>
        <w:numId w:val="25"/>
      </w:numPr>
    </w:pPr>
  </w:style>
  <w:style w:type="paragraph" w:customStyle="1" w:styleId="11">
    <w:name w:val="表格1"/>
    <w:basedOn w:val="TableHeading"/>
    <w:link w:val="12"/>
    <w:rsid w:val="002C2323"/>
    <w:pPr>
      <w:jc w:val="center"/>
    </w:pPr>
    <w:rPr>
      <w:b/>
    </w:rPr>
  </w:style>
  <w:style w:type="table" w:styleId="a8">
    <w:name w:val="Table Grid"/>
    <w:basedOn w:val="a4"/>
    <w:rsid w:val="009D0E48"/>
    <w:pPr>
      <w:widowControl w:val="0"/>
      <w:adjustRightInd w:val="0"/>
      <w:snapToGrid w:val="0"/>
      <w:jc w:val="both"/>
    </w:pPr>
    <w:tblPr>
      <w:tblInd w:w="113" w:type="dxa"/>
    </w:tblPr>
  </w:style>
  <w:style w:type="paragraph" w:customStyle="1" w:styleId="Step">
    <w:name w:val="Step"/>
    <w:basedOn w:val="a2"/>
    <w:link w:val="Step0"/>
    <w:rsid w:val="000D0045"/>
    <w:pPr>
      <w:tabs>
        <w:tab w:val="num" w:pos="1701"/>
      </w:tabs>
      <w:ind w:left="1701" w:hanging="159"/>
      <w:outlineLvl w:val="5"/>
    </w:pPr>
    <w:rPr>
      <w:snapToGrid w:val="0"/>
    </w:rPr>
  </w:style>
  <w:style w:type="paragraph" w:customStyle="1" w:styleId="SubItemList">
    <w:name w:val="Sub Item List"/>
    <w:basedOn w:val="a2"/>
    <w:rsid w:val="001C0E12"/>
    <w:pPr>
      <w:numPr>
        <w:numId w:val="12"/>
      </w:numPr>
    </w:pPr>
  </w:style>
  <w:style w:type="paragraph" w:customStyle="1" w:styleId="SubItemListText">
    <w:name w:val="Sub Item List Text"/>
    <w:rsid w:val="006256E0"/>
    <w:pPr>
      <w:adjustRightInd w:val="0"/>
      <w:snapToGrid w:val="0"/>
      <w:spacing w:before="80" w:after="80" w:line="240" w:lineRule="atLeast"/>
      <w:ind w:left="2410"/>
    </w:pPr>
    <w:rPr>
      <w:kern w:val="2"/>
      <w:sz w:val="21"/>
      <w:szCs w:val="21"/>
    </w:rPr>
  </w:style>
  <w:style w:type="paragraph" w:styleId="a9">
    <w:name w:val="Title"/>
    <w:basedOn w:val="a2"/>
    <w:semiHidden/>
    <w:qFormat/>
    <w:rsid w:val="008938AC"/>
    <w:pPr>
      <w:spacing w:before="240" w:after="60"/>
      <w:jc w:val="center"/>
      <w:outlineLvl w:val="0"/>
    </w:pPr>
    <w:rPr>
      <w:rFonts w:ascii="Arial" w:hAnsi="Arial"/>
      <w:b/>
      <w:bCs/>
      <w:sz w:val="32"/>
      <w:szCs w:val="32"/>
    </w:rPr>
  </w:style>
  <w:style w:type="table" w:styleId="aa">
    <w:name w:val="Table Professional"/>
    <w:basedOn w:val="a4"/>
    <w:semiHidden/>
    <w:rsid w:val="009D0E48"/>
    <w:pPr>
      <w:widowControl w:val="0"/>
      <w:jc w:val="both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paragraph" w:customStyle="1" w:styleId="TableDescription">
    <w:name w:val="Table Description"/>
    <w:basedOn w:val="a2"/>
    <w:next w:val="a2"/>
    <w:rsid w:val="00302245"/>
    <w:pPr>
      <w:keepNext/>
      <w:topLinePunct w:val="0"/>
      <w:spacing w:before="320"/>
      <w:ind w:left="1701"/>
      <w:outlineLvl w:val="8"/>
    </w:pPr>
    <w:rPr>
      <w:rFonts w:eastAsia="黑体"/>
      <w:spacing w:val="-4"/>
    </w:rPr>
  </w:style>
  <w:style w:type="paragraph" w:customStyle="1" w:styleId="TableNote">
    <w:name w:val="Table Note"/>
    <w:basedOn w:val="a2"/>
    <w:rsid w:val="006256E0"/>
    <w:rPr>
      <w:sz w:val="18"/>
      <w:szCs w:val="18"/>
    </w:rPr>
  </w:style>
  <w:style w:type="paragraph" w:customStyle="1" w:styleId="TerminalDisplay">
    <w:name w:val="Terminal Display"/>
    <w:rsid w:val="00C5274C"/>
    <w:pPr>
      <w:snapToGrid w:val="0"/>
      <w:spacing w:line="240" w:lineRule="atLeast"/>
      <w:ind w:left="1701"/>
    </w:pPr>
    <w:rPr>
      <w:rFonts w:ascii="Courier New" w:hAnsi="Courier New" w:cs="Courier New"/>
      <w:snapToGrid w:val="0"/>
      <w:spacing w:val="-1"/>
      <w:sz w:val="21"/>
      <w:szCs w:val="16"/>
    </w:rPr>
  </w:style>
  <w:style w:type="paragraph" w:styleId="TOC1">
    <w:name w:val="toc 1"/>
    <w:basedOn w:val="a2"/>
    <w:next w:val="a2"/>
    <w:uiPriority w:val="39"/>
    <w:rsid w:val="001B1484"/>
    <w:pPr>
      <w:ind w:left="0"/>
    </w:pPr>
    <w:rPr>
      <w:rFonts w:ascii="Huawei Sans" w:eastAsia="方正兰亭黑简体" w:hAnsi="Huawei Sans" w:cs="Book Antiqua"/>
      <w:b/>
      <w:bCs/>
      <w:sz w:val="24"/>
      <w:szCs w:val="24"/>
    </w:rPr>
  </w:style>
  <w:style w:type="paragraph" w:styleId="TOC2">
    <w:name w:val="toc 2"/>
    <w:basedOn w:val="a2"/>
    <w:next w:val="a2"/>
    <w:uiPriority w:val="39"/>
    <w:rsid w:val="001B1484"/>
    <w:pPr>
      <w:ind w:left="0"/>
    </w:pPr>
    <w:rPr>
      <w:rFonts w:ascii="Huawei Sans" w:eastAsia="方正兰亭黑简体" w:hAnsi="Huawei Sans"/>
      <w:noProof/>
    </w:rPr>
  </w:style>
  <w:style w:type="paragraph" w:styleId="TOC3">
    <w:name w:val="toc 3"/>
    <w:basedOn w:val="a2"/>
    <w:next w:val="a2"/>
    <w:uiPriority w:val="39"/>
    <w:rsid w:val="001B1484"/>
    <w:pPr>
      <w:ind w:left="0"/>
    </w:pPr>
    <w:rPr>
      <w:rFonts w:ascii="Huawei Sans" w:eastAsia="方正兰亭黑简体" w:hAnsi="Huawei Sans"/>
      <w:noProof/>
    </w:rPr>
  </w:style>
  <w:style w:type="paragraph" w:styleId="TOC4">
    <w:name w:val="toc 4"/>
    <w:basedOn w:val="a2"/>
    <w:next w:val="a2"/>
    <w:uiPriority w:val="39"/>
    <w:rsid w:val="001B1484"/>
    <w:pPr>
      <w:ind w:left="0"/>
    </w:pPr>
    <w:rPr>
      <w:rFonts w:ascii="Huawei Sans" w:eastAsia="方正兰亭黑简体" w:hAnsi="Huawei Sans"/>
    </w:rPr>
  </w:style>
  <w:style w:type="paragraph" w:styleId="TOC5">
    <w:name w:val="toc 5"/>
    <w:basedOn w:val="a2"/>
    <w:next w:val="a2"/>
    <w:uiPriority w:val="39"/>
    <w:rsid w:val="001B1484"/>
    <w:pPr>
      <w:ind w:left="0"/>
    </w:pPr>
    <w:rPr>
      <w:rFonts w:ascii="Huawei Sans" w:eastAsia="方正兰亭黑简体" w:hAnsi="Huawei Sans"/>
    </w:rPr>
  </w:style>
  <w:style w:type="paragraph" w:styleId="TOC6">
    <w:name w:val="toc 6"/>
    <w:basedOn w:val="a2"/>
    <w:next w:val="a2"/>
    <w:autoRedefine/>
    <w:uiPriority w:val="39"/>
    <w:rsid w:val="001B1484"/>
    <w:pPr>
      <w:ind w:left="2100"/>
    </w:pPr>
    <w:rPr>
      <w:rFonts w:ascii="Huawei Sans" w:eastAsia="方正兰亭黑简体" w:hAnsi="Huawei Sans"/>
      <w:sz w:val="24"/>
    </w:rPr>
  </w:style>
  <w:style w:type="paragraph" w:styleId="TOC7">
    <w:name w:val="toc 7"/>
    <w:basedOn w:val="a2"/>
    <w:next w:val="a2"/>
    <w:autoRedefine/>
    <w:uiPriority w:val="39"/>
    <w:rsid w:val="001B1484"/>
    <w:pPr>
      <w:ind w:left="2520"/>
    </w:pPr>
    <w:rPr>
      <w:rFonts w:ascii="Huawei Sans" w:eastAsia="方正兰亭黑简体" w:hAnsi="Huawei Sans"/>
      <w:sz w:val="24"/>
    </w:rPr>
  </w:style>
  <w:style w:type="paragraph" w:styleId="TOC8">
    <w:name w:val="toc 8"/>
    <w:basedOn w:val="a2"/>
    <w:next w:val="a2"/>
    <w:autoRedefine/>
    <w:uiPriority w:val="39"/>
    <w:rsid w:val="009D0E48"/>
    <w:pPr>
      <w:ind w:left="2940"/>
    </w:pPr>
    <w:rPr>
      <w:sz w:val="24"/>
    </w:rPr>
  </w:style>
  <w:style w:type="paragraph" w:styleId="TOC9">
    <w:name w:val="toc 9"/>
    <w:basedOn w:val="a2"/>
    <w:next w:val="a2"/>
    <w:autoRedefine/>
    <w:uiPriority w:val="39"/>
    <w:rsid w:val="009D0E48"/>
    <w:pPr>
      <w:ind w:left="3360"/>
    </w:pPr>
    <w:rPr>
      <w:sz w:val="24"/>
    </w:rPr>
  </w:style>
  <w:style w:type="paragraph" w:styleId="13">
    <w:name w:val="index 1"/>
    <w:basedOn w:val="a2"/>
    <w:next w:val="a2"/>
    <w:autoRedefine/>
    <w:semiHidden/>
    <w:rsid w:val="009D0E48"/>
    <w:rPr>
      <w:sz w:val="24"/>
    </w:rPr>
  </w:style>
  <w:style w:type="paragraph" w:styleId="21">
    <w:name w:val="index 2"/>
    <w:basedOn w:val="a2"/>
    <w:next w:val="a2"/>
    <w:autoRedefine/>
    <w:semiHidden/>
    <w:rsid w:val="009D0E48"/>
    <w:pPr>
      <w:ind w:leftChars="200" w:left="200"/>
    </w:pPr>
    <w:rPr>
      <w:sz w:val="24"/>
    </w:rPr>
  </w:style>
  <w:style w:type="paragraph" w:styleId="32">
    <w:name w:val="index 3"/>
    <w:basedOn w:val="a2"/>
    <w:next w:val="a2"/>
    <w:autoRedefine/>
    <w:semiHidden/>
    <w:rsid w:val="009D0E48"/>
    <w:pPr>
      <w:ind w:leftChars="400" w:left="400"/>
    </w:pPr>
    <w:rPr>
      <w:sz w:val="24"/>
    </w:rPr>
  </w:style>
  <w:style w:type="paragraph" w:styleId="52">
    <w:name w:val="index 5"/>
    <w:basedOn w:val="a2"/>
    <w:next w:val="a2"/>
    <w:autoRedefine/>
    <w:semiHidden/>
    <w:rsid w:val="009D0E48"/>
    <w:pPr>
      <w:ind w:left="1050" w:hanging="210"/>
    </w:pPr>
  </w:style>
  <w:style w:type="paragraph" w:styleId="60">
    <w:name w:val="index 6"/>
    <w:basedOn w:val="a2"/>
    <w:next w:val="a2"/>
    <w:autoRedefine/>
    <w:semiHidden/>
    <w:rsid w:val="009D0E48"/>
    <w:pPr>
      <w:ind w:left="1260" w:hanging="210"/>
    </w:pPr>
  </w:style>
  <w:style w:type="paragraph" w:styleId="70">
    <w:name w:val="index 7"/>
    <w:basedOn w:val="a2"/>
    <w:next w:val="a2"/>
    <w:autoRedefine/>
    <w:semiHidden/>
    <w:rsid w:val="009D0E48"/>
    <w:pPr>
      <w:ind w:left="1470" w:hanging="210"/>
    </w:pPr>
  </w:style>
  <w:style w:type="paragraph" w:styleId="80">
    <w:name w:val="index 8"/>
    <w:basedOn w:val="a2"/>
    <w:next w:val="a2"/>
    <w:autoRedefine/>
    <w:semiHidden/>
    <w:rsid w:val="009D0E48"/>
    <w:pPr>
      <w:ind w:left="1680" w:hanging="210"/>
    </w:pPr>
  </w:style>
  <w:style w:type="paragraph" w:styleId="91">
    <w:name w:val="index 9"/>
    <w:basedOn w:val="a2"/>
    <w:next w:val="a2"/>
    <w:autoRedefine/>
    <w:semiHidden/>
    <w:rsid w:val="009D0E48"/>
    <w:pPr>
      <w:ind w:left="1890" w:hanging="210"/>
    </w:pPr>
  </w:style>
  <w:style w:type="paragraph" w:styleId="ab">
    <w:name w:val="table of figures"/>
    <w:basedOn w:val="a2"/>
    <w:next w:val="a2"/>
    <w:semiHidden/>
    <w:rsid w:val="009D0E48"/>
    <w:pPr>
      <w:spacing w:afterLines="50"/>
      <w:ind w:leftChars="300" w:left="300"/>
    </w:pPr>
  </w:style>
  <w:style w:type="paragraph" w:styleId="ac">
    <w:name w:val="Document Map"/>
    <w:basedOn w:val="a2"/>
    <w:semiHidden/>
    <w:rsid w:val="009D0E48"/>
    <w:pPr>
      <w:shd w:val="clear" w:color="auto" w:fill="000080"/>
    </w:pPr>
  </w:style>
  <w:style w:type="paragraph" w:styleId="ad">
    <w:name w:val="footer"/>
    <w:basedOn w:val="HeadingLeft"/>
    <w:link w:val="ae"/>
    <w:uiPriority w:val="99"/>
    <w:rsid w:val="001A084E"/>
    <w:pPr>
      <w:spacing w:before="200" w:after="200" w:line="20" w:lineRule="atLeast"/>
      <w:jc w:val="center"/>
    </w:pPr>
    <w:rPr>
      <w:rFonts w:cs="Times New Roman"/>
      <w:b/>
      <w:bCs/>
      <w:sz w:val="2"/>
      <w:szCs w:val="2"/>
    </w:rPr>
  </w:style>
  <w:style w:type="paragraph" w:customStyle="1" w:styleId="TerminalDisplayinTable">
    <w:name w:val="Terminal Display in Table"/>
    <w:rsid w:val="006256E0"/>
    <w:pPr>
      <w:widowControl w:val="0"/>
      <w:adjustRightInd w:val="0"/>
      <w:snapToGrid w:val="0"/>
      <w:spacing w:before="80" w:after="80" w:line="240" w:lineRule="atLeast"/>
    </w:pPr>
    <w:rPr>
      <w:rFonts w:ascii="Courier New" w:hAnsi="Courier New" w:cs="Courier New"/>
      <w:snapToGrid w:val="0"/>
      <w:spacing w:val="-1"/>
      <w:sz w:val="16"/>
      <w:szCs w:val="16"/>
    </w:rPr>
  </w:style>
  <w:style w:type="paragraph" w:styleId="a7">
    <w:name w:val="header"/>
    <w:basedOn w:val="a2"/>
    <w:link w:val="a6"/>
    <w:semiHidden/>
    <w:rsid w:val="001A084E"/>
    <w:pPr>
      <w:tabs>
        <w:tab w:val="center" w:pos="4153"/>
        <w:tab w:val="right" w:pos="8306"/>
      </w:tabs>
      <w:spacing w:before="0" w:after="0" w:line="20" w:lineRule="atLeast"/>
      <w:ind w:left="0"/>
      <w:jc w:val="right"/>
    </w:pPr>
    <w:rPr>
      <w:sz w:val="2"/>
      <w:szCs w:val="2"/>
    </w:rPr>
  </w:style>
  <w:style w:type="character" w:styleId="af">
    <w:name w:val="Hyperlink"/>
    <w:uiPriority w:val="99"/>
    <w:rsid w:val="009D0E48"/>
    <w:rPr>
      <w:color w:val="0000FF"/>
      <w:u w:val="none"/>
    </w:rPr>
  </w:style>
  <w:style w:type="paragraph" w:customStyle="1" w:styleId="CopyrightDeclaration">
    <w:name w:val="Copyright Declaration"/>
    <w:semiHidden/>
    <w:rsid w:val="009D0E48"/>
    <w:pPr>
      <w:spacing w:before="80" w:after="80"/>
    </w:pPr>
    <w:rPr>
      <w:rFonts w:ascii="Arial" w:eastAsia="黑体" w:hAnsi="Arial"/>
      <w:sz w:val="36"/>
    </w:rPr>
  </w:style>
  <w:style w:type="numbering" w:styleId="1111110">
    <w:name w:val="Outline List 1"/>
    <w:basedOn w:val="a5"/>
    <w:semiHidden/>
    <w:rsid w:val="009D0E48"/>
  </w:style>
  <w:style w:type="paragraph" w:customStyle="1" w:styleId="TableHeading">
    <w:name w:val="Table Heading"/>
    <w:basedOn w:val="a2"/>
    <w:link w:val="TableHeading0"/>
    <w:rsid w:val="006256E0"/>
    <w:pPr>
      <w:keepNext/>
      <w:widowControl w:val="0"/>
      <w:ind w:left="0"/>
    </w:pPr>
    <w:rPr>
      <w:rFonts w:ascii="Book Antiqua" w:eastAsia="黑体" w:hAnsi="Book Antiqua" w:cs="Book Antiqua"/>
      <w:bCs/>
      <w:snapToGrid w:val="0"/>
    </w:rPr>
  </w:style>
  <w:style w:type="paragraph" w:customStyle="1" w:styleId="TableText">
    <w:name w:val="Table Text"/>
    <w:basedOn w:val="a2"/>
    <w:link w:val="TableText0"/>
    <w:rsid w:val="006256E0"/>
    <w:pPr>
      <w:widowControl w:val="0"/>
      <w:ind w:left="0"/>
    </w:pPr>
    <w:rPr>
      <w:snapToGrid w:val="0"/>
    </w:rPr>
  </w:style>
  <w:style w:type="paragraph" w:customStyle="1" w:styleId="HeadingMiddle">
    <w:name w:val="Heading Middle"/>
    <w:rsid w:val="009D0E48"/>
    <w:pPr>
      <w:adjustRightInd w:val="0"/>
      <w:snapToGrid w:val="0"/>
      <w:spacing w:line="240" w:lineRule="atLeast"/>
      <w:jc w:val="center"/>
    </w:pPr>
    <w:rPr>
      <w:rFonts w:cs="Arial"/>
      <w:snapToGrid w:val="0"/>
    </w:rPr>
  </w:style>
  <w:style w:type="paragraph" w:styleId="af0">
    <w:name w:val="macro"/>
    <w:semiHidden/>
    <w:rsid w:val="009D0E48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kinsoku w:val="0"/>
      <w:overflowPunct w:val="0"/>
      <w:autoSpaceDE w:val="0"/>
      <w:autoSpaceDN w:val="0"/>
      <w:adjustRightInd w:val="0"/>
      <w:snapToGrid w:val="0"/>
      <w:spacing w:before="160" w:after="160"/>
      <w:ind w:left="1701"/>
    </w:pPr>
    <w:rPr>
      <w:rFonts w:ascii="Courier New" w:hAnsi="Courier New" w:cs="Courier New"/>
      <w:kern w:val="2"/>
      <w:sz w:val="24"/>
      <w:szCs w:val="24"/>
    </w:rPr>
  </w:style>
  <w:style w:type="paragraph" w:styleId="af1">
    <w:name w:val="footnote text"/>
    <w:basedOn w:val="a2"/>
    <w:link w:val="af2"/>
    <w:uiPriority w:val="99"/>
    <w:rsid w:val="009D0E48"/>
    <w:rPr>
      <w:sz w:val="18"/>
      <w:szCs w:val="18"/>
    </w:rPr>
  </w:style>
  <w:style w:type="character" w:styleId="af3">
    <w:name w:val="footnote reference"/>
    <w:basedOn w:val="a3"/>
    <w:semiHidden/>
    <w:rsid w:val="009D0E48"/>
    <w:rPr>
      <w:vertAlign w:val="superscript"/>
    </w:rPr>
  </w:style>
  <w:style w:type="paragraph" w:styleId="af4">
    <w:name w:val="Balloon Text"/>
    <w:basedOn w:val="a2"/>
    <w:semiHidden/>
    <w:rsid w:val="009D0E48"/>
    <w:rPr>
      <w:sz w:val="18"/>
      <w:szCs w:val="18"/>
    </w:rPr>
  </w:style>
  <w:style w:type="paragraph" w:styleId="af5">
    <w:name w:val="annotation text"/>
    <w:basedOn w:val="a2"/>
    <w:semiHidden/>
    <w:rsid w:val="009D0E48"/>
  </w:style>
  <w:style w:type="character" w:styleId="af6">
    <w:name w:val="annotation reference"/>
    <w:basedOn w:val="a3"/>
    <w:semiHidden/>
    <w:rsid w:val="009D0E48"/>
    <w:rPr>
      <w:sz w:val="21"/>
      <w:szCs w:val="21"/>
    </w:rPr>
  </w:style>
  <w:style w:type="paragraph" w:styleId="af7">
    <w:name w:val="annotation subject"/>
    <w:basedOn w:val="af5"/>
    <w:next w:val="af5"/>
    <w:semiHidden/>
    <w:rsid w:val="009D0E48"/>
    <w:rPr>
      <w:b/>
      <w:bCs/>
    </w:rPr>
  </w:style>
  <w:style w:type="paragraph" w:styleId="41">
    <w:name w:val="index 4"/>
    <w:basedOn w:val="a2"/>
    <w:next w:val="a2"/>
    <w:autoRedefine/>
    <w:semiHidden/>
    <w:rsid w:val="009D0E48"/>
    <w:pPr>
      <w:ind w:left="1260"/>
    </w:pPr>
  </w:style>
  <w:style w:type="paragraph" w:styleId="af8">
    <w:name w:val="index heading"/>
    <w:basedOn w:val="a2"/>
    <w:next w:val="13"/>
    <w:semiHidden/>
    <w:rsid w:val="009D0E48"/>
    <w:rPr>
      <w:rFonts w:ascii="Arial" w:hAnsi="Arial"/>
      <w:b/>
      <w:bCs/>
    </w:rPr>
  </w:style>
  <w:style w:type="paragraph" w:styleId="af9">
    <w:name w:val="caption"/>
    <w:basedOn w:val="a2"/>
    <w:next w:val="a2"/>
    <w:semiHidden/>
    <w:qFormat/>
    <w:rsid w:val="008938AC"/>
    <w:pPr>
      <w:spacing w:before="152"/>
    </w:pPr>
    <w:rPr>
      <w:rFonts w:ascii="Arial" w:eastAsia="黑体" w:hAnsi="Arial"/>
    </w:rPr>
  </w:style>
  <w:style w:type="paragraph" w:styleId="afa">
    <w:name w:val="endnote text"/>
    <w:basedOn w:val="a2"/>
    <w:semiHidden/>
    <w:rsid w:val="009D0E48"/>
  </w:style>
  <w:style w:type="character" w:styleId="afb">
    <w:name w:val="endnote reference"/>
    <w:basedOn w:val="a3"/>
    <w:semiHidden/>
    <w:rsid w:val="009D0E48"/>
    <w:rPr>
      <w:vertAlign w:val="superscript"/>
    </w:rPr>
  </w:style>
  <w:style w:type="paragraph" w:styleId="afc">
    <w:name w:val="table of authorities"/>
    <w:basedOn w:val="a2"/>
    <w:next w:val="a2"/>
    <w:semiHidden/>
    <w:rsid w:val="009D0E48"/>
    <w:pPr>
      <w:ind w:left="420"/>
    </w:pPr>
  </w:style>
  <w:style w:type="paragraph" w:styleId="afd">
    <w:name w:val="toa heading"/>
    <w:basedOn w:val="a2"/>
    <w:next w:val="a2"/>
    <w:semiHidden/>
    <w:rsid w:val="009D0E48"/>
    <w:pPr>
      <w:spacing w:before="120"/>
    </w:pPr>
    <w:rPr>
      <w:rFonts w:ascii="Arial" w:hAnsi="Arial"/>
    </w:rPr>
  </w:style>
  <w:style w:type="paragraph" w:customStyle="1" w:styleId="Contents">
    <w:name w:val="Contents"/>
    <w:basedOn w:val="Heading1NoNumber"/>
    <w:rsid w:val="001A0403"/>
    <w:pPr>
      <w:outlineLvl w:val="9"/>
    </w:pPr>
  </w:style>
  <w:style w:type="character" w:styleId="HTML">
    <w:name w:val="HTML Variable"/>
    <w:basedOn w:val="a3"/>
    <w:semiHidden/>
    <w:rsid w:val="009D0E48"/>
    <w:rPr>
      <w:i/>
      <w:iCs/>
    </w:rPr>
  </w:style>
  <w:style w:type="character" w:styleId="HTML0">
    <w:name w:val="HTML Typewriter"/>
    <w:basedOn w:val="a3"/>
    <w:semiHidden/>
    <w:rsid w:val="009D0E48"/>
    <w:rPr>
      <w:rFonts w:ascii="Courier New" w:hAnsi="Courier New" w:cs="Courier New"/>
      <w:sz w:val="20"/>
      <w:szCs w:val="20"/>
    </w:rPr>
  </w:style>
  <w:style w:type="character" w:styleId="HTML1">
    <w:name w:val="HTML Code"/>
    <w:basedOn w:val="a3"/>
    <w:semiHidden/>
    <w:rsid w:val="009D0E48"/>
    <w:rPr>
      <w:rFonts w:ascii="Courier New" w:hAnsi="Courier New" w:cs="Courier New"/>
      <w:sz w:val="20"/>
      <w:szCs w:val="20"/>
    </w:rPr>
  </w:style>
  <w:style w:type="paragraph" w:styleId="HTML2">
    <w:name w:val="HTML Address"/>
    <w:basedOn w:val="a2"/>
    <w:semiHidden/>
    <w:rsid w:val="009D0E48"/>
    <w:rPr>
      <w:i/>
      <w:iCs/>
    </w:rPr>
  </w:style>
  <w:style w:type="character" w:styleId="HTML3">
    <w:name w:val="HTML Definition"/>
    <w:basedOn w:val="a3"/>
    <w:semiHidden/>
    <w:rsid w:val="009D0E48"/>
    <w:rPr>
      <w:i/>
      <w:iCs/>
    </w:rPr>
  </w:style>
  <w:style w:type="character" w:styleId="HTML4">
    <w:name w:val="HTML Keyboard"/>
    <w:basedOn w:val="a3"/>
    <w:semiHidden/>
    <w:rsid w:val="009D0E48"/>
    <w:rPr>
      <w:rFonts w:ascii="Courier New" w:hAnsi="Courier New" w:cs="Courier New"/>
      <w:sz w:val="20"/>
      <w:szCs w:val="20"/>
    </w:rPr>
  </w:style>
  <w:style w:type="character" w:styleId="HTML5">
    <w:name w:val="HTML Acronym"/>
    <w:basedOn w:val="a3"/>
    <w:semiHidden/>
    <w:rsid w:val="009D0E48"/>
  </w:style>
  <w:style w:type="character" w:styleId="HTML6">
    <w:name w:val="HTML Sample"/>
    <w:basedOn w:val="a3"/>
    <w:semiHidden/>
    <w:rsid w:val="009D0E48"/>
    <w:rPr>
      <w:rFonts w:ascii="Courier New" w:hAnsi="Courier New" w:cs="Courier New"/>
    </w:rPr>
  </w:style>
  <w:style w:type="character" w:styleId="HTML7">
    <w:name w:val="HTML Cite"/>
    <w:basedOn w:val="a3"/>
    <w:semiHidden/>
    <w:rsid w:val="009D0E48"/>
    <w:rPr>
      <w:i/>
      <w:iCs/>
    </w:rPr>
  </w:style>
  <w:style w:type="paragraph" w:styleId="HTML8">
    <w:name w:val="HTML Preformatted"/>
    <w:basedOn w:val="a2"/>
    <w:semiHidden/>
    <w:rsid w:val="009D0E48"/>
    <w:rPr>
      <w:rFonts w:ascii="Courier New" w:hAnsi="Courier New" w:cs="Courier New"/>
    </w:rPr>
  </w:style>
  <w:style w:type="table" w:styleId="14">
    <w:name w:val="Table Web 1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CellSpacing w:w="20" w:type="dxa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2">
    <w:name w:val="Table Web 2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CellSpacing w:w="20" w:type="dxa"/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3">
    <w:name w:val="Table Web 3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CellSpacing w:w="20" w:type="dxa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afe">
    <w:name w:val="Table Theme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15">
    <w:name w:val="Table Colorful 1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rPr>
      <w:color w:val="FFFFFF"/>
    </w:rPr>
    <w:tblPr>
      <w:tblBorders>
        <w:top w:val="single" w:sz="12" w:space="0" w:color="008080"/>
        <w:left w:val="single" w:sz="12" w:space="0" w:color="008080"/>
        <w:bottom w:val="single" w:sz="12" w:space="0" w:color="008080"/>
        <w:right w:val="single" w:sz="12" w:space="0" w:color="008080"/>
        <w:insideH w:val="single" w:sz="6" w:space="0" w:color="00FFFF"/>
      </w:tblBorders>
    </w:tblPr>
    <w:tcPr>
      <w:shd w:val="solid" w:color="008080" w:fill="FFFFFF"/>
    </w:tcPr>
    <w:tblStylePr w:type="firstRow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3">
    <w:name w:val="Table Colorful 2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bottom w:val="single" w:sz="12" w:space="0" w:color="000000"/>
      </w:tblBorders>
    </w:tblPr>
    <w:tcPr>
      <w:shd w:val="pct20" w:color="FFFF0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4">
    <w:name w:val="Table Colorful 3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8" w:space="0" w:color="000000"/>
        <w:left w:val="single" w:sz="18" w:space="0" w:color="000000"/>
        <w:bottom w:val="single" w:sz="18" w:space="0" w:color="000000"/>
        <w:right w:val="single" w:sz="18" w:space="0" w:color="000000"/>
        <w:insideH w:val="single" w:sz="6" w:space="0" w:color="C0C0C0"/>
      </w:tblBorders>
    </w:tblPr>
    <w:tcPr>
      <w:shd w:val="pct25" w:color="008080" w:fill="FFFFFF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firstCol">
      <w:tblPr/>
      <w:tcPr>
        <w:tcBorders>
          <w:left w:val="single" w:sz="36" w:space="0" w:color="000000"/>
          <w:right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nwCell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paragraph" w:styleId="aff">
    <w:name w:val="Salutation"/>
    <w:basedOn w:val="a2"/>
    <w:next w:val="a2"/>
    <w:semiHidden/>
    <w:rsid w:val="009D0E48"/>
  </w:style>
  <w:style w:type="paragraph" w:styleId="aff0">
    <w:name w:val="Plain Text"/>
    <w:basedOn w:val="a2"/>
    <w:semiHidden/>
    <w:rsid w:val="009D0E48"/>
    <w:rPr>
      <w:rFonts w:ascii="宋体" w:hAnsi="Courier New" w:cs="Courier New"/>
    </w:rPr>
  </w:style>
  <w:style w:type="table" w:styleId="aff1">
    <w:name w:val="Table Elegant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ap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aff2">
    <w:name w:val="E-mail Signature"/>
    <w:basedOn w:val="a2"/>
    <w:semiHidden/>
    <w:rsid w:val="009D0E48"/>
  </w:style>
  <w:style w:type="paragraph" w:styleId="aff3">
    <w:name w:val="Subtitle"/>
    <w:basedOn w:val="a2"/>
    <w:semiHidden/>
    <w:qFormat/>
    <w:rsid w:val="008938AC"/>
    <w:pPr>
      <w:spacing w:before="240" w:after="60" w:line="312" w:lineRule="atLeast"/>
      <w:jc w:val="center"/>
      <w:outlineLvl w:val="1"/>
    </w:pPr>
    <w:rPr>
      <w:rFonts w:ascii="Arial" w:hAnsi="Arial"/>
      <w:b/>
      <w:bCs/>
      <w:kern w:val="28"/>
      <w:sz w:val="32"/>
      <w:szCs w:val="32"/>
    </w:rPr>
  </w:style>
  <w:style w:type="table" w:styleId="16">
    <w:name w:val="Table Classic 1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4">
    <w:name w:val="Table Classic 2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5">
    <w:name w:val="Table Classic 3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rPr>
      <w:color w:val="000080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solid" w:color="C0C0C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color w:val="000080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solid" w:color="FFFFFF" w:fill="FFFFFF"/>
      </w:tcPr>
    </w:tblStylePr>
    <w:tblStylePr w:type="firstCol">
      <w:rPr>
        <w:b/>
        <w:bCs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2">
    <w:name w:val="Table Classic 4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2" w:space="0" w:color="000000"/>
        <w:left w:val="single" w:sz="6" w:space="0" w:color="000000"/>
        <w:bottom w:val="single" w:sz="12" w:space="0" w:color="000000"/>
        <w:right w:val="single" w:sz="6" w:space="0" w:color="000000"/>
      </w:tblBorders>
    </w:tblPr>
    <w:tcPr>
      <w:shd w:val="clear" w:color="auto" w:fill="auto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80" w:fill="FFFFFF"/>
      </w:tcPr>
    </w:tblStylePr>
    <w:tblStylePr w:type="lastRow">
      <w:rPr>
        <w:color w:val="00008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00" w:fill="FFFFFF"/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aff4">
    <w:name w:val="envelope return"/>
    <w:basedOn w:val="a2"/>
    <w:semiHidden/>
    <w:rsid w:val="009D0E48"/>
    <w:rPr>
      <w:rFonts w:ascii="Arial" w:hAnsi="Arial"/>
    </w:rPr>
  </w:style>
  <w:style w:type="table" w:styleId="17">
    <w:name w:val="Table Simple 1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2" w:space="0" w:color="008000"/>
        <w:bottom w:val="single" w:sz="12" w:space="0" w:color="008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styleId="25">
    <w:name w:val="Table Simple 2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/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lef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</w:rPr>
      <w:tblPr/>
      <w:tcPr>
        <w:tcBorders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op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36">
    <w:name w:val="Table Simple 3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paragraph" w:styleId="aff5">
    <w:name w:val="Closing"/>
    <w:basedOn w:val="a2"/>
    <w:semiHidden/>
    <w:rsid w:val="009D0E48"/>
    <w:pPr>
      <w:ind w:leftChars="2100" w:left="100"/>
    </w:pPr>
  </w:style>
  <w:style w:type="table" w:styleId="18">
    <w:name w:val="Table Subtle 1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StyleRowBandSize w:val="1"/>
    </w:tblPr>
    <w:tblStylePr w:type="firstRow">
      <w:tblPr/>
      <w:tcPr>
        <w:tcBorders>
          <w:top w:val="single" w:sz="6" w:space="0" w:color="000000"/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pct25" w:color="800080" w:fill="FFFFFF"/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6">
    <w:name w:val="Table Subtle 2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left w:val="single" w:sz="6" w:space="0" w:color="000000"/>
        <w:right w:val="single" w:sz="6" w:space="0" w:color="000000"/>
      </w:tblBorders>
    </w:tbl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  <w:shd w:val="pct25" w:color="008000" w:fill="FFFFFF"/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19">
    <w:name w:val="Table 3D effects 1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/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neCell">
      <w:tblPr/>
      <w:tcPr>
        <w:tcBorders>
          <w:left w:val="none" w:sz="0" w:space="0" w:color="auto"/>
          <w:bottom w:val="none" w:sz="0" w:space="0" w:color="auto"/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bottom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  <w:tblStylePr w:type="seCell">
      <w:tblPr/>
      <w:tcPr>
        <w:tcBorders>
          <w:top w:val="none" w:sz="0" w:space="0" w:color="auto"/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op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27">
    <w:name w:val="Table 3D effects 2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StyleRowBandSize w:val="1"/>
    </w:tblPr>
    <w:tcPr>
      <w:shd w:val="solid" w:color="C0C0C0" w:fill="FFFFFF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7">
    <w:name w:val="Table 3D effects 3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aff6">
    <w:name w:val="List"/>
    <w:basedOn w:val="a2"/>
    <w:semiHidden/>
    <w:rsid w:val="009D0E48"/>
    <w:pPr>
      <w:ind w:left="200" w:hangingChars="200" w:hanging="200"/>
    </w:pPr>
  </w:style>
  <w:style w:type="paragraph" w:styleId="28">
    <w:name w:val="List 2"/>
    <w:basedOn w:val="a2"/>
    <w:semiHidden/>
    <w:rsid w:val="009D0E48"/>
    <w:pPr>
      <w:ind w:leftChars="200" w:left="100" w:hangingChars="200" w:hanging="200"/>
    </w:pPr>
  </w:style>
  <w:style w:type="paragraph" w:styleId="38">
    <w:name w:val="List 3"/>
    <w:basedOn w:val="a2"/>
    <w:semiHidden/>
    <w:rsid w:val="009D0E48"/>
    <w:pPr>
      <w:ind w:leftChars="400" w:left="100" w:hangingChars="200" w:hanging="200"/>
    </w:pPr>
  </w:style>
  <w:style w:type="paragraph" w:styleId="43">
    <w:name w:val="List 4"/>
    <w:basedOn w:val="a2"/>
    <w:semiHidden/>
    <w:rsid w:val="009D0E48"/>
    <w:pPr>
      <w:ind w:leftChars="600" w:left="100" w:hangingChars="200" w:hanging="200"/>
    </w:pPr>
  </w:style>
  <w:style w:type="paragraph" w:styleId="53">
    <w:name w:val="List 5"/>
    <w:basedOn w:val="a2"/>
    <w:semiHidden/>
    <w:rsid w:val="009D0E48"/>
    <w:pPr>
      <w:ind w:leftChars="800" w:left="100" w:hangingChars="200" w:hanging="200"/>
    </w:pPr>
  </w:style>
  <w:style w:type="paragraph" w:styleId="a1">
    <w:name w:val="List Number"/>
    <w:basedOn w:val="a2"/>
    <w:semiHidden/>
    <w:rsid w:val="009D0E48"/>
    <w:pPr>
      <w:numPr>
        <w:numId w:val="1"/>
      </w:numPr>
    </w:pPr>
  </w:style>
  <w:style w:type="paragraph" w:styleId="29">
    <w:name w:val="List Number 2"/>
    <w:basedOn w:val="a2"/>
    <w:semiHidden/>
    <w:rsid w:val="009D0E48"/>
    <w:pPr>
      <w:tabs>
        <w:tab w:val="num" w:pos="432"/>
      </w:tabs>
      <w:ind w:left="432" w:hanging="432"/>
    </w:pPr>
  </w:style>
  <w:style w:type="paragraph" w:styleId="39">
    <w:name w:val="List Number 3"/>
    <w:basedOn w:val="a2"/>
    <w:semiHidden/>
    <w:rsid w:val="009D0E48"/>
    <w:pPr>
      <w:tabs>
        <w:tab w:val="num" w:pos="432"/>
      </w:tabs>
      <w:ind w:left="432" w:hanging="432"/>
    </w:pPr>
  </w:style>
  <w:style w:type="paragraph" w:styleId="40">
    <w:name w:val="List Number 4"/>
    <w:basedOn w:val="a2"/>
    <w:semiHidden/>
    <w:rsid w:val="009D0E48"/>
    <w:pPr>
      <w:numPr>
        <w:numId w:val="2"/>
      </w:numPr>
    </w:pPr>
  </w:style>
  <w:style w:type="paragraph" w:styleId="54">
    <w:name w:val="List Number 5"/>
    <w:basedOn w:val="a2"/>
    <w:semiHidden/>
    <w:rsid w:val="009D0E48"/>
    <w:pPr>
      <w:ind w:left="0"/>
    </w:pPr>
  </w:style>
  <w:style w:type="paragraph" w:styleId="aff7">
    <w:name w:val="List Continue"/>
    <w:basedOn w:val="a2"/>
    <w:semiHidden/>
    <w:rsid w:val="009D0E48"/>
    <w:pPr>
      <w:spacing w:after="120"/>
      <w:ind w:leftChars="200" w:left="420"/>
    </w:pPr>
  </w:style>
  <w:style w:type="paragraph" w:styleId="2a">
    <w:name w:val="List Continue 2"/>
    <w:basedOn w:val="a2"/>
    <w:semiHidden/>
    <w:rsid w:val="009D0E48"/>
    <w:pPr>
      <w:spacing w:after="120"/>
      <w:ind w:leftChars="400" w:left="840"/>
    </w:pPr>
  </w:style>
  <w:style w:type="paragraph" w:styleId="3a">
    <w:name w:val="List Continue 3"/>
    <w:basedOn w:val="a2"/>
    <w:semiHidden/>
    <w:rsid w:val="009D0E48"/>
    <w:pPr>
      <w:spacing w:after="120"/>
      <w:ind w:leftChars="600" w:left="1260"/>
    </w:pPr>
  </w:style>
  <w:style w:type="paragraph" w:styleId="44">
    <w:name w:val="List Continue 4"/>
    <w:basedOn w:val="a2"/>
    <w:semiHidden/>
    <w:rsid w:val="009D0E48"/>
    <w:pPr>
      <w:spacing w:after="120"/>
      <w:ind w:leftChars="800" w:left="1680"/>
    </w:pPr>
  </w:style>
  <w:style w:type="paragraph" w:styleId="55">
    <w:name w:val="List Continue 5"/>
    <w:basedOn w:val="a2"/>
    <w:semiHidden/>
    <w:rsid w:val="009D0E48"/>
    <w:pPr>
      <w:spacing w:after="120"/>
      <w:ind w:leftChars="1000" w:left="2100"/>
    </w:pPr>
  </w:style>
  <w:style w:type="paragraph" w:styleId="aff8">
    <w:name w:val="List Bullet"/>
    <w:basedOn w:val="a2"/>
    <w:autoRedefine/>
    <w:semiHidden/>
    <w:rsid w:val="009D0E48"/>
    <w:pPr>
      <w:tabs>
        <w:tab w:val="num" w:pos="432"/>
      </w:tabs>
      <w:ind w:left="432" w:hanging="432"/>
    </w:pPr>
  </w:style>
  <w:style w:type="paragraph" w:styleId="2b">
    <w:name w:val="List Bullet 2"/>
    <w:basedOn w:val="a2"/>
    <w:autoRedefine/>
    <w:semiHidden/>
    <w:rsid w:val="009D0E48"/>
    <w:pPr>
      <w:tabs>
        <w:tab w:val="num" w:pos="432"/>
      </w:tabs>
      <w:ind w:left="432" w:hanging="432"/>
    </w:pPr>
  </w:style>
  <w:style w:type="paragraph" w:styleId="3b">
    <w:name w:val="List Bullet 3"/>
    <w:basedOn w:val="a2"/>
    <w:autoRedefine/>
    <w:semiHidden/>
    <w:rsid w:val="009D0E48"/>
    <w:pPr>
      <w:tabs>
        <w:tab w:val="num" w:pos="432"/>
      </w:tabs>
      <w:ind w:left="432" w:hanging="432"/>
    </w:pPr>
  </w:style>
  <w:style w:type="paragraph" w:styleId="45">
    <w:name w:val="List Bullet 4"/>
    <w:basedOn w:val="a2"/>
    <w:autoRedefine/>
    <w:semiHidden/>
    <w:rsid w:val="009D0E48"/>
    <w:pPr>
      <w:tabs>
        <w:tab w:val="num" w:pos="432"/>
      </w:tabs>
      <w:ind w:left="432" w:hanging="432"/>
    </w:pPr>
  </w:style>
  <w:style w:type="paragraph" w:styleId="51">
    <w:name w:val="List Bullet 5"/>
    <w:basedOn w:val="a2"/>
    <w:autoRedefine/>
    <w:semiHidden/>
    <w:rsid w:val="009D0E48"/>
    <w:pPr>
      <w:numPr>
        <w:numId w:val="3"/>
      </w:numPr>
    </w:pPr>
  </w:style>
  <w:style w:type="table" w:styleId="1a">
    <w:name w:val="Table List 1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StyleRowBandSize w:val="1"/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</w:tblPr>
    <w:tblStylePr w:type="firstRow">
      <w:rPr>
        <w:b/>
        <w:bCs/>
        <w:i/>
        <w:iCs/>
        <w:color w:val="80000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c">
    <w:name w:val="Table List 2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StyleRowBandSize w:val="2"/>
      <w:tblBorders>
        <w:bottom w:val="single" w:sz="12" w:space="0" w:color="808080"/>
      </w:tblBorders>
    </w:tblPr>
    <w:tblStylePr w:type="firstRow">
      <w:rPr>
        <w:b/>
        <w:b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75" w:color="008080" w:fill="008000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FF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c">
    <w:name w:val="Table List 3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2" w:space="0" w:color="000000"/>
        <w:bottom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00008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swCell">
      <w:rPr>
        <w:i/>
        <w:iCs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6">
    <w:name w:val="Table List 4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8080" w:fill="FFFFFF"/>
      </w:tcPr>
    </w:tblStylePr>
  </w:style>
  <w:style w:type="table" w:styleId="56">
    <w:name w:val="Table List 5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61">
    <w:name w:val="Table List 6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</w:tblBorders>
    </w:tblPr>
    <w:tcPr>
      <w:shd w:val="pct50" w:color="000000" w:fill="FFFFFF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l2br w:val="none" w:sz="0" w:space="0" w:color="auto"/>
          <w:tr2bl w:val="none" w:sz="0" w:space="0" w:color="auto"/>
        </w:tcBorders>
        <w:shd w:val="pct25" w:color="000000" w:fill="FFFFFF"/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71">
    <w:name w:val="Table List 7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StyleRowBandSize w:val="1"/>
      <w:tblBorders>
        <w:top w:val="single" w:sz="12" w:space="0" w:color="008000"/>
        <w:left w:val="single" w:sz="6" w:space="0" w:color="008000"/>
        <w:bottom w:val="single" w:sz="12" w:space="0" w:color="008000"/>
        <w:right w:val="single" w:sz="6" w:space="0" w:color="008000"/>
        <w:insideH w:val="single" w:sz="6" w:space="0" w:color="000000"/>
      </w:tblBorders>
    </w:tblPr>
    <w:tblStylePr w:type="firstRow">
      <w:rPr>
        <w:b/>
        <w:bCs/>
      </w:rPr>
      <w:tblPr/>
      <w:tcPr>
        <w:tcBorders>
          <w:bottom w:val="single" w:sz="12" w:space="0" w:color="008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b/>
        <w:bCs/>
      </w:rPr>
      <w:tblPr/>
      <w:tcPr>
        <w:tcBorders>
          <w:top w:val="single" w:sz="12" w:space="0" w:color="008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</w:style>
  <w:style w:type="table" w:styleId="81">
    <w:name w:val="Table List 8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V w:val="single" w:sz="6" w:space="0" w:color="00000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FFFF00" w:fill="FFFFFF"/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50" w:color="FF0000" w:fill="FFFFFF"/>
      </w:tcPr>
    </w:tblStylePr>
    <w:tblStylePr w:type="nwCell">
      <w:tblPr/>
      <w:tcPr>
        <w:tcBorders>
          <w:tl2br w:val="single" w:sz="6" w:space="0" w:color="auto"/>
          <w:tr2bl w:val="none" w:sz="0" w:space="0" w:color="auto"/>
        </w:tcBorders>
      </w:tcPr>
    </w:tblStylePr>
  </w:style>
  <w:style w:type="table" w:styleId="aff9">
    <w:name w:val="Table Contemporary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StyleRowBandSize w:val="1"/>
      <w:tblBorders>
        <w:insideH w:val="single" w:sz="18" w:space="0" w:color="FFFFFF"/>
        <w:insideV w:val="single" w:sz="18" w:space="0" w:color="FFFFFF"/>
      </w:tblBorders>
    </w:tbl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paragraph" w:styleId="affa">
    <w:name w:val="Normal (Web)"/>
    <w:basedOn w:val="a2"/>
    <w:semiHidden/>
    <w:rsid w:val="009D0E48"/>
    <w:rPr>
      <w:rFonts w:cs="Times New Roman"/>
    </w:rPr>
  </w:style>
  <w:style w:type="paragraph" w:styleId="affb">
    <w:name w:val="Signature"/>
    <w:basedOn w:val="a2"/>
    <w:semiHidden/>
    <w:rsid w:val="009D0E48"/>
    <w:pPr>
      <w:ind w:leftChars="2100" w:left="100"/>
    </w:pPr>
  </w:style>
  <w:style w:type="character" w:styleId="affc">
    <w:name w:val="Emphasis"/>
    <w:basedOn w:val="a3"/>
    <w:semiHidden/>
    <w:qFormat/>
    <w:rsid w:val="008938AC"/>
    <w:rPr>
      <w:i/>
      <w:iCs/>
    </w:rPr>
  </w:style>
  <w:style w:type="paragraph" w:styleId="affd">
    <w:name w:val="Date"/>
    <w:basedOn w:val="a2"/>
    <w:next w:val="a2"/>
    <w:semiHidden/>
    <w:rsid w:val="009D0E48"/>
    <w:pPr>
      <w:ind w:leftChars="2500" w:left="100"/>
    </w:pPr>
  </w:style>
  <w:style w:type="table" w:styleId="1b">
    <w:name w:val="Table Columns 1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rPr>
      <w:b/>
      <w:bCs/>
    </w:rPr>
    <w:tblPr>
      <w:tblStyleColBandSize w:val="1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b w:val="0"/>
        <w:bCs w:val="0"/>
      </w:rPr>
      <w:tblPr/>
      <w:tcPr>
        <w:tcBorders>
          <w:bottom w:val="doub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25" w:color="000000" w:fill="FFFFFF"/>
      </w:tcPr>
    </w:tblStylePr>
    <w:tblStylePr w:type="band2Vert">
      <w:rPr>
        <w:color w:val="auto"/>
      </w:rPr>
      <w:tblPr/>
      <w:tcPr>
        <w:shd w:val="pct25" w:color="FF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d">
    <w:name w:val="Table Columns 2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rPr>
      <w:b/>
      <w:bCs/>
    </w:r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30" w:color="000000" w:fill="FFFFFF"/>
      </w:tcPr>
    </w:tblStylePr>
    <w:tblStylePr w:type="band2Vert">
      <w:rPr>
        <w:color w:val="auto"/>
      </w:rPr>
      <w:tblPr/>
      <w:tcPr>
        <w:shd w:val="pct25" w:color="00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d">
    <w:name w:val="Table Columns 3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rPr>
      <w:b/>
      <w:bCs/>
    </w:rPr>
    <w:tblPr>
      <w:tblStyleColBandSize w:val="1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V w:val="single" w:sz="6" w:space="0" w:color="000080"/>
      </w:tblBorders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op w:val="single" w:sz="6" w:space="0" w:color="00008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7">
    <w:name w:val="Table Columns 4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50" w:color="00808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</w:style>
  <w:style w:type="table" w:styleId="57">
    <w:name w:val="Table Columns 5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StyleColBandSize w:val="1"/>
      <w:tblBorders>
        <w:top w:val="single" w:sz="12" w:space="0" w:color="808080"/>
        <w:left w:val="single" w:sz="12" w:space="0" w:color="808080"/>
        <w:bottom w:val="single" w:sz="12" w:space="0" w:color="808080"/>
        <w:right w:val="single" w:sz="12" w:space="0" w:color="808080"/>
        <w:insideV w:val="single" w:sz="6" w:space="0" w:color="C0C0C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</w:tblStylePr>
  </w:style>
  <w:style w:type="table" w:styleId="1c">
    <w:name w:val="Table Grid 1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2e">
    <w:name w:val="Table Grid 2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e">
    <w:name w:val="Table Grid 3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single" w:sz="6" w:space="0" w:color="000000"/>
        <w:left w:val="single" w:sz="12" w:space="0" w:color="000000"/>
        <w:bottom w:val="single" w:sz="6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48">
    <w:name w:val="Table Grid 4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left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olor w:val="auto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58">
    <w:name w:val="Table Grid 5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62">
    <w:name w:val="Table Grid 6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72">
    <w:name w:val="Table Grid 7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rPr>
      <w:b/>
      <w:bCs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 w:val="0"/>
        <w:bCs w:val="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82">
    <w:name w:val="Table Grid 8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affe">
    <w:name w:val="Block Text"/>
    <w:basedOn w:val="a2"/>
    <w:semiHidden/>
    <w:rsid w:val="009D0E48"/>
    <w:pPr>
      <w:spacing w:after="120"/>
      <w:ind w:leftChars="700" w:left="1440" w:rightChars="700" w:right="1440"/>
    </w:pPr>
  </w:style>
  <w:style w:type="numbering" w:styleId="a">
    <w:name w:val="Outline List 3"/>
    <w:basedOn w:val="a5"/>
    <w:semiHidden/>
    <w:rsid w:val="009D0E48"/>
    <w:pPr>
      <w:numPr>
        <w:numId w:val="13"/>
      </w:numPr>
    </w:pPr>
  </w:style>
  <w:style w:type="paragraph" w:styleId="afff">
    <w:name w:val="envelope address"/>
    <w:basedOn w:val="a2"/>
    <w:semiHidden/>
    <w:rsid w:val="009D0E48"/>
    <w:pPr>
      <w:framePr w:w="7920" w:h="1980" w:hRule="exact" w:hSpace="180" w:wrap="auto" w:hAnchor="page" w:xAlign="center" w:yAlign="bottom"/>
      <w:ind w:leftChars="1400" w:left="100"/>
    </w:pPr>
    <w:rPr>
      <w:rFonts w:ascii="Arial" w:hAnsi="Arial"/>
    </w:rPr>
  </w:style>
  <w:style w:type="paragraph" w:styleId="afff0">
    <w:name w:val="Message Header"/>
    <w:basedOn w:val="a2"/>
    <w:semiHidden/>
    <w:rsid w:val="009D0E48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Chars="500" w:left="1080" w:hangingChars="500" w:hanging="1080"/>
    </w:pPr>
    <w:rPr>
      <w:rFonts w:ascii="Arial" w:hAnsi="Arial"/>
    </w:rPr>
  </w:style>
  <w:style w:type="character" w:styleId="afff1">
    <w:name w:val="line number"/>
    <w:basedOn w:val="a3"/>
    <w:semiHidden/>
    <w:rsid w:val="009D0E48"/>
  </w:style>
  <w:style w:type="character" w:styleId="afff2">
    <w:name w:val="Strong"/>
    <w:basedOn w:val="a3"/>
    <w:semiHidden/>
    <w:qFormat/>
    <w:rsid w:val="008938AC"/>
    <w:rPr>
      <w:b/>
      <w:bCs/>
    </w:rPr>
  </w:style>
  <w:style w:type="character" w:styleId="afff3">
    <w:name w:val="page number"/>
    <w:basedOn w:val="a3"/>
    <w:semiHidden/>
    <w:rsid w:val="009D0E48"/>
  </w:style>
  <w:style w:type="character" w:styleId="afff4">
    <w:name w:val="FollowedHyperlink"/>
    <w:semiHidden/>
    <w:rsid w:val="009D0E48"/>
    <w:rPr>
      <w:color w:val="800080"/>
      <w:u w:val="none"/>
    </w:rPr>
  </w:style>
  <w:style w:type="paragraph" w:styleId="afff5">
    <w:name w:val="Body Text"/>
    <w:basedOn w:val="a2"/>
    <w:semiHidden/>
    <w:rsid w:val="009D0E48"/>
    <w:pPr>
      <w:spacing w:after="120"/>
    </w:pPr>
  </w:style>
  <w:style w:type="paragraph" w:styleId="afff6">
    <w:name w:val="Body Text First Indent"/>
    <w:basedOn w:val="afff5"/>
    <w:semiHidden/>
    <w:rsid w:val="009D0E48"/>
    <w:pPr>
      <w:ind w:firstLineChars="100" w:firstLine="420"/>
    </w:pPr>
  </w:style>
  <w:style w:type="paragraph" w:styleId="afff7">
    <w:name w:val="Body Text Indent"/>
    <w:basedOn w:val="a2"/>
    <w:semiHidden/>
    <w:rsid w:val="009D0E48"/>
    <w:pPr>
      <w:spacing w:after="120"/>
      <w:ind w:leftChars="200" w:left="420"/>
    </w:pPr>
  </w:style>
  <w:style w:type="paragraph" w:styleId="2f">
    <w:name w:val="Body Text First Indent 2"/>
    <w:basedOn w:val="afff7"/>
    <w:semiHidden/>
    <w:rsid w:val="009D0E48"/>
    <w:pPr>
      <w:ind w:firstLineChars="200" w:firstLine="420"/>
    </w:pPr>
  </w:style>
  <w:style w:type="paragraph" w:styleId="afff8">
    <w:name w:val="Normal Indent"/>
    <w:basedOn w:val="a2"/>
    <w:semiHidden/>
    <w:rsid w:val="009D0E48"/>
    <w:pPr>
      <w:ind w:firstLineChars="200" w:firstLine="420"/>
    </w:pPr>
  </w:style>
  <w:style w:type="paragraph" w:styleId="2f0">
    <w:name w:val="Body Text 2"/>
    <w:basedOn w:val="a2"/>
    <w:semiHidden/>
    <w:rsid w:val="009D0E48"/>
    <w:pPr>
      <w:spacing w:after="120" w:line="480" w:lineRule="auto"/>
    </w:pPr>
  </w:style>
  <w:style w:type="paragraph" w:styleId="3f">
    <w:name w:val="Body Text 3"/>
    <w:basedOn w:val="a2"/>
    <w:semiHidden/>
    <w:rsid w:val="009D0E48"/>
    <w:pPr>
      <w:spacing w:after="120"/>
    </w:pPr>
    <w:rPr>
      <w:sz w:val="16"/>
      <w:szCs w:val="16"/>
    </w:rPr>
  </w:style>
  <w:style w:type="paragraph" w:styleId="2f1">
    <w:name w:val="Body Text Indent 2"/>
    <w:basedOn w:val="a2"/>
    <w:semiHidden/>
    <w:rsid w:val="009D0E48"/>
    <w:pPr>
      <w:spacing w:after="120" w:line="480" w:lineRule="auto"/>
      <w:ind w:leftChars="200" w:left="420"/>
    </w:pPr>
  </w:style>
  <w:style w:type="paragraph" w:styleId="3f0">
    <w:name w:val="Body Text Indent 3"/>
    <w:basedOn w:val="a2"/>
    <w:semiHidden/>
    <w:rsid w:val="009D0E48"/>
    <w:pPr>
      <w:spacing w:after="120"/>
      <w:ind w:leftChars="200" w:left="420"/>
    </w:pPr>
    <w:rPr>
      <w:sz w:val="16"/>
      <w:szCs w:val="16"/>
    </w:rPr>
  </w:style>
  <w:style w:type="paragraph" w:styleId="afff9">
    <w:name w:val="Note Heading"/>
    <w:basedOn w:val="a2"/>
    <w:next w:val="a2"/>
    <w:semiHidden/>
    <w:rsid w:val="009D0E48"/>
    <w:pPr>
      <w:jc w:val="center"/>
    </w:pPr>
  </w:style>
  <w:style w:type="paragraph" w:customStyle="1" w:styleId="ItemStepinTable">
    <w:name w:val="Item Step in Table"/>
    <w:rsid w:val="00EF7646"/>
    <w:pPr>
      <w:numPr>
        <w:numId w:val="20"/>
      </w:numPr>
      <w:topLinePunct/>
      <w:spacing w:before="80" w:after="80" w:line="240" w:lineRule="atLeast"/>
    </w:pPr>
    <w:rPr>
      <w:rFonts w:cs="Arial"/>
      <w:sz w:val="21"/>
      <w:szCs w:val="22"/>
    </w:rPr>
  </w:style>
  <w:style w:type="paragraph" w:customStyle="1" w:styleId="End">
    <w:name w:val="End"/>
    <w:basedOn w:val="a2"/>
    <w:rsid w:val="006256E0"/>
    <w:pPr>
      <w:spacing w:after="400"/>
    </w:pPr>
    <w:rPr>
      <w:b/>
    </w:rPr>
  </w:style>
  <w:style w:type="paragraph" w:customStyle="1" w:styleId="1d">
    <w:name w:val="样式1"/>
    <w:basedOn w:val="End"/>
    <w:semiHidden/>
    <w:rsid w:val="009D0E48"/>
    <w:rPr>
      <w:b w:val="0"/>
    </w:rPr>
  </w:style>
  <w:style w:type="paragraph" w:customStyle="1" w:styleId="NotesTextListinTable">
    <w:name w:val="Notes Text List in Table"/>
    <w:rsid w:val="006C425F"/>
    <w:pPr>
      <w:numPr>
        <w:numId w:val="31"/>
      </w:numPr>
      <w:spacing w:before="40" w:after="80" w:line="200" w:lineRule="atLeast"/>
      <w:ind w:left="454" w:hanging="284"/>
      <w:jc w:val="both"/>
    </w:pPr>
    <w:rPr>
      <w:rFonts w:eastAsia="楷体_GB2312" w:cs="楷体_GB2312"/>
      <w:noProof/>
      <w:sz w:val="18"/>
      <w:szCs w:val="18"/>
    </w:rPr>
  </w:style>
  <w:style w:type="paragraph" w:customStyle="1" w:styleId="NotesHeading">
    <w:name w:val="Notes Heading"/>
    <w:basedOn w:val="CAUTIONHeading"/>
    <w:rsid w:val="006256E0"/>
    <w:pPr>
      <w:pBdr>
        <w:top w:val="none" w:sz="0" w:space="0" w:color="auto"/>
      </w:pBdr>
      <w:spacing w:after="40"/>
    </w:pPr>
    <w:rPr>
      <w:position w:val="-6"/>
      <w:sz w:val="18"/>
      <w:szCs w:val="18"/>
    </w:rPr>
  </w:style>
  <w:style w:type="paragraph" w:customStyle="1" w:styleId="NotesText">
    <w:name w:val="Notes Text"/>
    <w:basedOn w:val="CAUTIONText"/>
    <w:rsid w:val="0021362D"/>
    <w:pPr>
      <w:pBdr>
        <w:bottom w:val="none" w:sz="0" w:space="0" w:color="auto"/>
      </w:pBdr>
      <w:spacing w:before="40" w:line="200" w:lineRule="atLeast"/>
      <w:ind w:left="2075"/>
    </w:pPr>
    <w:rPr>
      <w:szCs w:val="18"/>
    </w:rPr>
  </w:style>
  <w:style w:type="paragraph" w:customStyle="1" w:styleId="NotesTextList">
    <w:name w:val="Notes Text List"/>
    <w:basedOn w:val="CAUTIONTextList"/>
    <w:rsid w:val="00F03FF8"/>
    <w:pPr>
      <w:numPr>
        <w:numId w:val="22"/>
      </w:numPr>
      <w:pBdr>
        <w:bottom w:val="none" w:sz="0" w:space="0" w:color="auto"/>
      </w:pBdr>
      <w:spacing w:before="40" w:line="200" w:lineRule="atLeast"/>
    </w:pPr>
    <w:rPr>
      <w:szCs w:val="18"/>
    </w:rPr>
  </w:style>
  <w:style w:type="paragraph" w:customStyle="1" w:styleId="FigureDescriptioninAppendix">
    <w:name w:val="Figure Description in Appendix"/>
    <w:basedOn w:val="Figure"/>
    <w:next w:val="Figure"/>
    <w:rsid w:val="00302245"/>
    <w:pPr>
      <w:keepNext/>
      <w:numPr>
        <w:ilvl w:val="7"/>
        <w:numId w:val="9"/>
      </w:numPr>
      <w:topLinePunct w:val="0"/>
      <w:outlineLvl w:val="7"/>
    </w:pPr>
    <w:rPr>
      <w:rFonts w:eastAsia="黑体"/>
    </w:rPr>
  </w:style>
  <w:style w:type="paragraph" w:customStyle="1" w:styleId="Cover2">
    <w:name w:val="Cover 2"/>
    <w:rsid w:val="00AF79D0"/>
    <w:pPr>
      <w:adjustRightInd w:val="0"/>
      <w:snapToGrid w:val="0"/>
      <w:jc w:val="center"/>
    </w:pPr>
    <w:rPr>
      <w:rFonts w:ascii="Arial" w:eastAsia="黑体" w:hAnsi="Arial" w:cs="Arial"/>
      <w:noProof/>
      <w:sz w:val="32"/>
      <w:szCs w:val="32"/>
      <w:lang w:eastAsia="en-US"/>
    </w:rPr>
  </w:style>
  <w:style w:type="paragraph" w:customStyle="1" w:styleId="CoverText">
    <w:name w:val="Cover Text"/>
    <w:rsid w:val="009D0E48"/>
    <w:pPr>
      <w:adjustRightInd w:val="0"/>
      <w:snapToGrid w:val="0"/>
      <w:spacing w:before="80" w:after="80" w:line="240" w:lineRule="atLeast"/>
      <w:jc w:val="both"/>
    </w:pPr>
    <w:rPr>
      <w:rFonts w:ascii="Arial" w:hAnsi="Arial" w:cs="Arial"/>
      <w:snapToGrid w:val="0"/>
    </w:rPr>
  </w:style>
  <w:style w:type="paragraph" w:customStyle="1" w:styleId="Cover3">
    <w:name w:val="Cover 3"/>
    <w:basedOn w:val="a2"/>
    <w:rsid w:val="009D0E48"/>
    <w:pPr>
      <w:widowControl w:val="0"/>
      <w:topLinePunct w:val="0"/>
      <w:ind w:left="0"/>
    </w:pPr>
    <w:rPr>
      <w:rFonts w:ascii="Arial" w:eastAsia="黑体" w:hAnsi="Arial"/>
      <w:b/>
      <w:bCs/>
      <w:spacing w:val="-4"/>
      <w:sz w:val="22"/>
      <w:szCs w:val="22"/>
    </w:rPr>
  </w:style>
  <w:style w:type="paragraph" w:customStyle="1" w:styleId="TOC10">
    <w:name w:val="TOC 标题1"/>
    <w:next w:val="TOC1"/>
    <w:semiHidden/>
    <w:rsid w:val="00BF0F77"/>
    <w:pPr>
      <w:keepNext/>
      <w:snapToGrid w:val="0"/>
      <w:spacing w:before="480" w:after="360"/>
      <w:jc w:val="center"/>
    </w:pPr>
    <w:rPr>
      <w:rFonts w:ascii="Arial" w:eastAsia="黑体" w:hAnsi="Arial" w:cs="Arial"/>
      <w:noProof/>
      <w:sz w:val="36"/>
      <w:szCs w:val="36"/>
    </w:rPr>
  </w:style>
  <w:style w:type="paragraph" w:customStyle="1" w:styleId="Command">
    <w:name w:val="Command"/>
    <w:basedOn w:val="a2"/>
    <w:rsid w:val="00024836"/>
    <w:pPr>
      <w:topLinePunct w:val="0"/>
      <w:adjustRightInd/>
      <w:snapToGrid/>
      <w:spacing w:before="40" w:after="40" w:line="240" w:lineRule="auto"/>
      <w:ind w:leftChars="810" w:left="810" w:rightChars="100" w:right="210"/>
    </w:pPr>
    <w:rPr>
      <w:rFonts w:ascii="Courier New" w:eastAsia="黑体" w:hAnsi="Courier New" w:cs="宋体"/>
    </w:rPr>
  </w:style>
  <w:style w:type="character" w:customStyle="1" w:styleId="commandparameter">
    <w:name w:val="command parameter"/>
    <w:rsid w:val="00BF0F77"/>
    <w:rPr>
      <w:rFonts w:ascii="Arial" w:eastAsia="宋体" w:hAnsi="Arial"/>
      <w:i/>
      <w:color w:val="auto"/>
      <w:sz w:val="21"/>
      <w:szCs w:val="21"/>
    </w:rPr>
  </w:style>
  <w:style w:type="character" w:customStyle="1" w:styleId="commandkeywords">
    <w:name w:val="command keywords"/>
    <w:rsid w:val="00BF0F77"/>
    <w:rPr>
      <w:rFonts w:ascii="Arial" w:eastAsia="宋体" w:hAnsi="Arial"/>
      <w:b/>
      <w:color w:val="auto"/>
      <w:sz w:val="21"/>
      <w:szCs w:val="21"/>
    </w:rPr>
  </w:style>
  <w:style w:type="character" w:customStyle="1" w:styleId="TableHeading0">
    <w:name w:val="Table Heading 字符"/>
    <w:basedOn w:val="a3"/>
    <w:link w:val="TableHeading"/>
    <w:rsid w:val="002C2323"/>
    <w:rPr>
      <w:rFonts w:ascii="Book Antiqua" w:eastAsia="黑体" w:hAnsi="Book Antiqua" w:cs="Book Antiqua"/>
      <w:bCs/>
      <w:snapToGrid w:val="0"/>
      <w:sz w:val="21"/>
      <w:szCs w:val="21"/>
    </w:rPr>
  </w:style>
  <w:style w:type="paragraph" w:customStyle="1" w:styleId="Outline">
    <w:name w:val="Outline"/>
    <w:basedOn w:val="a2"/>
    <w:semiHidden/>
    <w:rsid w:val="009D0E48"/>
    <w:pPr>
      <w:topLinePunct w:val="0"/>
      <w:spacing w:line="200" w:lineRule="atLeast"/>
      <w:ind w:left="709"/>
      <w:jc w:val="both"/>
    </w:pPr>
    <w:rPr>
      <w:i/>
      <w:color w:val="0000FF"/>
      <w:sz w:val="18"/>
      <w:szCs w:val="18"/>
    </w:rPr>
  </w:style>
  <w:style w:type="paragraph" w:customStyle="1" w:styleId="TableDescriptioninAppendix">
    <w:name w:val="Table Description in Appendix"/>
    <w:basedOn w:val="TableDescription"/>
    <w:next w:val="a2"/>
    <w:rsid w:val="00CB5842"/>
    <w:pPr>
      <w:ind w:left="0"/>
    </w:pPr>
  </w:style>
  <w:style w:type="paragraph" w:customStyle="1" w:styleId="Code">
    <w:name w:val="Code"/>
    <w:basedOn w:val="a2"/>
    <w:rsid w:val="006256E0"/>
    <w:pPr>
      <w:widowControl w:val="0"/>
      <w:autoSpaceDE w:val="0"/>
      <w:autoSpaceDN w:val="0"/>
      <w:spacing w:before="0" w:after="0" w:line="360" w:lineRule="auto"/>
    </w:pPr>
    <w:rPr>
      <w:rFonts w:ascii="Courier New" w:hAnsi="Courier New"/>
      <w:sz w:val="18"/>
    </w:rPr>
  </w:style>
  <w:style w:type="paragraph" w:customStyle="1" w:styleId="CopyrightDeclaration1">
    <w:name w:val="Copyright Declaration1"/>
    <w:rsid w:val="00BF0F77"/>
    <w:pPr>
      <w:spacing w:before="80" w:after="80"/>
    </w:pPr>
    <w:rPr>
      <w:rFonts w:ascii="Arial" w:eastAsia="黑体" w:hAnsi="Arial"/>
      <w:sz w:val="36"/>
    </w:rPr>
  </w:style>
  <w:style w:type="paragraph" w:customStyle="1" w:styleId="Cover30">
    <w:name w:val="Cover3"/>
    <w:semiHidden/>
    <w:rsid w:val="00BF0F77"/>
    <w:pPr>
      <w:adjustRightInd w:val="0"/>
      <w:snapToGrid w:val="0"/>
      <w:spacing w:before="80" w:after="80" w:line="240" w:lineRule="atLeast"/>
    </w:pPr>
    <w:rPr>
      <w:rFonts w:ascii="Arial" w:eastAsia="黑体" w:hAnsi="Arial" w:cs="Arial"/>
      <w:noProof/>
      <w:sz w:val="32"/>
      <w:szCs w:val="32"/>
      <w:lang w:eastAsia="en-US"/>
    </w:rPr>
  </w:style>
  <w:style w:type="paragraph" w:customStyle="1" w:styleId="Cover40">
    <w:name w:val="Cover4"/>
    <w:basedOn w:val="a2"/>
    <w:semiHidden/>
    <w:rsid w:val="00BF0F77"/>
    <w:pPr>
      <w:topLinePunct w:val="0"/>
      <w:ind w:left="0"/>
    </w:pPr>
    <w:rPr>
      <w:rFonts w:ascii="Arial" w:eastAsia="Arial" w:hAnsi="Arial"/>
      <w:b/>
      <w:bCs/>
      <w:sz w:val="24"/>
      <w:szCs w:val="24"/>
    </w:rPr>
  </w:style>
  <w:style w:type="paragraph" w:customStyle="1" w:styleId="SubItemListTextTD">
    <w:name w:val="Sub Item List Text TD"/>
    <w:basedOn w:val="TerminalDisplay"/>
    <w:rsid w:val="00704857"/>
    <w:pPr>
      <w:adjustRightInd w:val="0"/>
      <w:ind w:left="2410"/>
    </w:pPr>
  </w:style>
  <w:style w:type="paragraph" w:customStyle="1" w:styleId="ItemlistTextTD">
    <w:name w:val="Item list Text TD"/>
    <w:basedOn w:val="TerminalDisplay"/>
    <w:rsid w:val="00704857"/>
    <w:pPr>
      <w:adjustRightInd w:val="0"/>
      <w:ind w:left="2126"/>
    </w:pPr>
  </w:style>
  <w:style w:type="paragraph" w:customStyle="1" w:styleId="ItemListTextinTable">
    <w:name w:val="Item List Text in Table"/>
    <w:basedOn w:val="TableText"/>
    <w:autoRedefine/>
    <w:rsid w:val="004A31D9"/>
    <w:pPr>
      <w:ind w:left="284"/>
    </w:pPr>
  </w:style>
  <w:style w:type="paragraph" w:customStyle="1" w:styleId="Appendixheading1">
    <w:name w:val="Appendix heading 1"/>
    <w:basedOn w:val="1"/>
    <w:next w:val="2"/>
    <w:rsid w:val="002A19E4"/>
    <w:pPr>
      <w:keepLines/>
      <w:numPr>
        <w:numId w:val="9"/>
      </w:numPr>
      <w:topLinePunct w:val="0"/>
    </w:pPr>
    <w:rPr>
      <w:rFonts w:hint="eastAsia"/>
      <w:bCs w:val="0"/>
    </w:rPr>
  </w:style>
  <w:style w:type="paragraph" w:customStyle="1" w:styleId="Appendixheading2">
    <w:name w:val="Appendix heading 2"/>
    <w:basedOn w:val="2"/>
    <w:next w:val="Appendixheading3"/>
    <w:rsid w:val="008D2A40"/>
    <w:pPr>
      <w:numPr>
        <w:numId w:val="9"/>
      </w:numPr>
      <w:topLinePunct w:val="0"/>
      <w:spacing w:before="200"/>
    </w:pPr>
    <w:rPr>
      <w:rFonts w:cs="Times New Roman" w:hint="eastAsia"/>
    </w:rPr>
  </w:style>
  <w:style w:type="paragraph" w:customStyle="1" w:styleId="Appendixheading3">
    <w:name w:val="Appendix heading 3"/>
    <w:basedOn w:val="3"/>
    <w:next w:val="Appendixheading4"/>
    <w:rsid w:val="008D2A40"/>
    <w:pPr>
      <w:numPr>
        <w:numId w:val="9"/>
      </w:numPr>
      <w:topLinePunct w:val="0"/>
    </w:pPr>
    <w:rPr>
      <w:rFonts w:cs="Times New Roman" w:hint="eastAsia"/>
    </w:rPr>
  </w:style>
  <w:style w:type="paragraph" w:customStyle="1" w:styleId="Appendixheading4">
    <w:name w:val="Appendix heading 4"/>
    <w:basedOn w:val="4"/>
    <w:next w:val="Appendixheading5"/>
    <w:rsid w:val="008D2A40"/>
    <w:pPr>
      <w:numPr>
        <w:numId w:val="9"/>
      </w:numPr>
      <w:topLinePunct w:val="0"/>
    </w:pPr>
    <w:rPr>
      <w:bCs/>
    </w:rPr>
  </w:style>
  <w:style w:type="paragraph" w:customStyle="1" w:styleId="Appendixheading5">
    <w:name w:val="Appendix heading 5"/>
    <w:basedOn w:val="5"/>
    <w:next w:val="BlockLabel"/>
    <w:rsid w:val="00173771"/>
    <w:pPr>
      <w:numPr>
        <w:numId w:val="9"/>
      </w:numPr>
      <w:topLinePunct w:val="0"/>
    </w:pPr>
    <w:rPr>
      <w:rFonts w:cs="Times New Roman"/>
      <w:bCs/>
    </w:rPr>
  </w:style>
  <w:style w:type="character" w:styleId="afffa">
    <w:name w:val="Placeholder Text"/>
    <w:basedOn w:val="a3"/>
    <w:uiPriority w:val="99"/>
    <w:semiHidden/>
    <w:rsid w:val="00F62169"/>
    <w:rPr>
      <w:color w:val="808080"/>
    </w:rPr>
  </w:style>
  <w:style w:type="paragraph" w:customStyle="1" w:styleId="DecimalAligned">
    <w:name w:val="Decimal Aligned"/>
    <w:basedOn w:val="a2"/>
    <w:autoRedefine/>
    <w:uiPriority w:val="40"/>
    <w:rsid w:val="004A31D9"/>
    <w:pPr>
      <w:tabs>
        <w:tab w:val="decimal" w:pos="360"/>
      </w:tabs>
      <w:topLinePunct w:val="0"/>
      <w:adjustRightInd/>
      <w:snapToGrid/>
      <w:spacing w:before="0" w:after="200" w:line="276" w:lineRule="auto"/>
      <w:ind w:left="0"/>
    </w:pPr>
    <w:rPr>
      <w:sz w:val="22"/>
      <w:szCs w:val="22"/>
    </w:rPr>
  </w:style>
  <w:style w:type="character" w:customStyle="1" w:styleId="af2">
    <w:name w:val="脚注文本 字符"/>
    <w:basedOn w:val="a3"/>
    <w:link w:val="af1"/>
    <w:uiPriority w:val="99"/>
    <w:rsid w:val="00A5245A"/>
    <w:rPr>
      <w:rFonts w:cs="Arial"/>
      <w:kern w:val="2"/>
      <w:sz w:val="18"/>
      <w:szCs w:val="18"/>
    </w:rPr>
  </w:style>
  <w:style w:type="character" w:styleId="afffb">
    <w:name w:val="Subtle Emphasis"/>
    <w:basedOn w:val="a3"/>
    <w:uiPriority w:val="19"/>
    <w:rsid w:val="004A31D9"/>
    <w:rPr>
      <w:rFonts w:ascii="微软雅黑" w:eastAsia="微软雅黑" w:hAnsi="微软雅黑" w:cs="微软雅黑"/>
      <w:bCs w:val="0"/>
      <w:i/>
      <w:iCs/>
      <w:color w:val="808080" w:themeColor="text1" w:themeTint="7F"/>
      <w:szCs w:val="22"/>
      <w:lang w:eastAsia="zh-CN"/>
    </w:rPr>
  </w:style>
  <w:style w:type="table" w:styleId="2-5">
    <w:name w:val="Medium Shading 2 Accent 5"/>
    <w:basedOn w:val="a4"/>
    <w:uiPriority w:val="64"/>
    <w:rsid w:val="00A5245A"/>
    <w:rPr>
      <w:rFonts w:asciiTheme="minorHAnsi" w:eastAsiaTheme="minorEastAsia" w:hAnsiTheme="minorHAnsi" w:cstheme="minorBidi"/>
      <w:sz w:val="22"/>
      <w:szCs w:val="22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paragraph" w:customStyle="1" w:styleId="cover--">
    <w:name w:val="cover--"/>
    <w:basedOn w:val="a2"/>
    <w:rsid w:val="00F739A7"/>
    <w:pPr>
      <w:widowControl w:val="0"/>
      <w:tabs>
        <w:tab w:val="left" w:pos="1644"/>
      </w:tabs>
      <w:autoSpaceDE w:val="0"/>
      <w:autoSpaceDN w:val="0"/>
      <w:snapToGrid/>
      <w:spacing w:before="120" w:after="120" w:line="360" w:lineRule="auto"/>
      <w:ind w:left="0"/>
      <w:jc w:val="center"/>
    </w:pPr>
    <w:rPr>
      <w:rFonts w:ascii="Arial" w:eastAsia="黑体" w:hAnsi="Arial"/>
      <w:sz w:val="72"/>
    </w:rPr>
  </w:style>
  <w:style w:type="paragraph" w:customStyle="1" w:styleId="afffc">
    <w:name w:val="图样式"/>
    <w:basedOn w:val="a2"/>
    <w:rsid w:val="00DD12E4"/>
    <w:pPr>
      <w:keepNext/>
      <w:topLinePunct w:val="0"/>
      <w:autoSpaceDE w:val="0"/>
      <w:autoSpaceDN w:val="0"/>
      <w:spacing w:before="0" w:after="0" w:line="360" w:lineRule="auto"/>
      <w:ind w:left="0"/>
      <w:jc w:val="center"/>
    </w:pPr>
    <w:rPr>
      <w:rFonts w:cs="Times New Roman"/>
    </w:rPr>
  </w:style>
  <w:style w:type="paragraph" w:customStyle="1" w:styleId="afffd">
    <w:name w:val="微软雅黑"/>
    <w:basedOn w:val="a2"/>
    <w:link w:val="Char"/>
    <w:autoRedefine/>
    <w:rsid w:val="004A31D9"/>
    <w:pPr>
      <w:widowControl w:val="0"/>
      <w:topLinePunct w:val="0"/>
      <w:autoSpaceDE w:val="0"/>
      <w:autoSpaceDN w:val="0"/>
      <w:snapToGrid/>
      <w:spacing w:before="0" w:afterLines="50" w:line="320" w:lineRule="exact"/>
      <w:ind w:left="0" w:firstLine="420"/>
    </w:pPr>
    <w:rPr>
      <w:sz w:val="24"/>
      <w:szCs w:val="24"/>
    </w:rPr>
  </w:style>
  <w:style w:type="character" w:customStyle="1" w:styleId="Char">
    <w:name w:val="微软雅黑 Char"/>
    <w:basedOn w:val="a3"/>
    <w:link w:val="afffd"/>
    <w:rsid w:val="004A31D9"/>
    <w:rPr>
      <w:rFonts w:ascii="微软雅黑" w:eastAsia="微软雅黑" w:hAnsi="微软雅黑" w:cs="微软雅黑"/>
      <w:sz w:val="24"/>
      <w:szCs w:val="24"/>
    </w:rPr>
  </w:style>
  <w:style w:type="paragraph" w:customStyle="1" w:styleId="05">
    <w:name w:val="样式 实验正文 + 段后: 0.5 行"/>
    <w:basedOn w:val="afffd"/>
    <w:rsid w:val="00014276"/>
    <w:pPr>
      <w:spacing w:after="120"/>
    </w:pPr>
    <w:rPr>
      <w:rFonts w:cs="宋体"/>
      <w:szCs w:val="20"/>
    </w:rPr>
  </w:style>
  <w:style w:type="paragraph" w:customStyle="1" w:styleId="afffe">
    <w:name w:val="表格"/>
    <w:next w:val="a2"/>
    <w:link w:val="Char0"/>
    <w:autoRedefine/>
    <w:rsid w:val="004A31D9"/>
    <w:pPr>
      <w:framePr w:wrap="around" w:vAnchor="text" w:hAnchor="margin" w:x="-34" w:y="1"/>
      <w:mirrorIndents/>
    </w:pPr>
    <w:rPr>
      <w:rFonts w:ascii="微软雅黑" w:eastAsia="微软雅黑" w:hAnsi="微软雅黑" w:cs="微软雅黑"/>
      <w:snapToGrid w:val="0"/>
      <w:szCs w:val="21"/>
    </w:rPr>
  </w:style>
  <w:style w:type="character" w:customStyle="1" w:styleId="Char0">
    <w:name w:val="表格 Char"/>
    <w:basedOn w:val="a3"/>
    <w:link w:val="afffe"/>
    <w:rsid w:val="004A31D9"/>
    <w:rPr>
      <w:rFonts w:ascii="微软雅黑" w:eastAsia="微软雅黑" w:hAnsi="微软雅黑" w:cs="微软雅黑"/>
      <w:snapToGrid w:val="0"/>
      <w:szCs w:val="21"/>
    </w:rPr>
  </w:style>
  <w:style w:type="character" w:customStyle="1" w:styleId="affff">
    <w:name w:val="样式 蓝色"/>
    <w:basedOn w:val="a3"/>
    <w:semiHidden/>
    <w:rsid w:val="00D9006B"/>
    <w:rPr>
      <w:color w:val="0000FF"/>
    </w:rPr>
  </w:style>
  <w:style w:type="character" w:customStyle="1" w:styleId="affff0">
    <w:name w:val="样式 倾斜 蓝色"/>
    <w:basedOn w:val="a3"/>
    <w:semiHidden/>
    <w:rsid w:val="00D9006B"/>
    <w:rPr>
      <w:i/>
      <w:iCs/>
      <w:color w:val="0000FF"/>
    </w:rPr>
  </w:style>
  <w:style w:type="paragraph" w:customStyle="1" w:styleId="Tab">
    <w:name w:val="正文+Tab"/>
    <w:basedOn w:val="a2"/>
    <w:rsid w:val="000145D8"/>
    <w:pPr>
      <w:ind w:left="420"/>
    </w:pPr>
    <w:rPr>
      <w:rFonts w:cs="宋体"/>
    </w:rPr>
  </w:style>
  <w:style w:type="character" w:customStyle="1" w:styleId="12">
    <w:name w:val="表格1 字符"/>
    <w:basedOn w:val="TableHeading0"/>
    <w:link w:val="11"/>
    <w:rsid w:val="002C2323"/>
    <w:rPr>
      <w:rFonts w:ascii="Book Antiqua" w:eastAsia="黑体" w:hAnsi="Book Antiqua" w:cs="Book Antiqua"/>
      <w:b/>
      <w:bCs/>
      <w:snapToGrid w:val="0"/>
      <w:sz w:val="21"/>
      <w:szCs w:val="21"/>
    </w:rPr>
  </w:style>
  <w:style w:type="paragraph" w:customStyle="1" w:styleId="affff1">
    <w:name w:val="命令行"/>
    <w:basedOn w:val="a2"/>
    <w:rsid w:val="00C330D6"/>
    <w:pPr>
      <w:topLinePunct w:val="0"/>
      <w:adjustRightInd/>
      <w:spacing w:beforeLines="100" w:before="0" w:afterLines="100" w:after="0" w:line="240" w:lineRule="auto"/>
      <w:ind w:leftChars="500" w:left="500" w:rightChars="100" w:right="100" w:firstLineChars="200" w:firstLine="200"/>
      <w:contextualSpacing/>
    </w:pPr>
    <w:rPr>
      <w:rFonts w:ascii="Courier New" w:hAnsi="Courier New" w:cs="Times New Roman"/>
      <w:sz w:val="16"/>
    </w:rPr>
  </w:style>
  <w:style w:type="paragraph" w:customStyle="1" w:styleId="Command11">
    <w:name w:val="样式 Command + 左侧:  1 字符 右侧:  1 字符"/>
    <w:basedOn w:val="Command"/>
    <w:semiHidden/>
    <w:rsid w:val="00024836"/>
    <w:pPr>
      <w:ind w:left="2940"/>
    </w:pPr>
  </w:style>
  <w:style w:type="character" w:customStyle="1" w:styleId="affff2">
    <w:name w:val="样式 正文 +"/>
    <w:basedOn w:val="a3"/>
    <w:rsid w:val="0070345E"/>
    <w:rPr>
      <w:rFonts w:ascii="FrutigerNext LT Regular" w:eastAsia="华文细黑" w:hAnsi="FrutigerNext LT Regular"/>
      <w:kern w:val="0"/>
    </w:rPr>
  </w:style>
  <w:style w:type="paragraph" w:styleId="TOC">
    <w:name w:val="TOC Heading"/>
    <w:basedOn w:val="1"/>
    <w:next w:val="a2"/>
    <w:autoRedefine/>
    <w:uiPriority w:val="39"/>
    <w:unhideWhenUsed/>
    <w:rsid w:val="004A31D9"/>
    <w:pPr>
      <w:keepLines/>
      <w:numPr>
        <w:numId w:val="0"/>
      </w:numPr>
      <w:pBdr>
        <w:bottom w:val="none" w:sz="0" w:space="0" w:color="auto"/>
      </w:pBdr>
      <w:topLinePunct w:val="0"/>
      <w:adjustRightInd/>
      <w:snapToGrid/>
      <w:spacing w:before="240" w:after="0" w:line="259" w:lineRule="auto"/>
      <w:jc w:val="left"/>
      <w:outlineLvl w:val="9"/>
    </w:pPr>
    <w:rPr>
      <w:b w:val="0"/>
      <w:bCs w:val="0"/>
      <w:color w:val="365F91" w:themeColor="accent1" w:themeShade="BF"/>
      <w:sz w:val="32"/>
      <w:szCs w:val="32"/>
    </w:rPr>
  </w:style>
  <w:style w:type="paragraph" w:customStyle="1" w:styleId="BlockLabel0">
    <w:name w:val="Block Label + 结果验证"/>
    <w:basedOn w:val="BlockLabel"/>
    <w:rsid w:val="000D0045"/>
    <w:pPr>
      <w:ind w:leftChars="270" w:left="270"/>
    </w:pPr>
    <w:rPr>
      <w:rFonts w:cs="宋体"/>
      <w:bCs w:val="0"/>
      <w:sz w:val="24"/>
      <w:szCs w:val="20"/>
    </w:rPr>
  </w:style>
  <w:style w:type="table" w:customStyle="1" w:styleId="V30">
    <w:name w:val="实验手册V3.0专用"/>
    <w:basedOn w:val="a4"/>
    <w:uiPriority w:val="99"/>
    <w:rsid w:val="009B014A"/>
    <w:rPr>
      <w:sz w:val="21"/>
    </w:rPr>
    <w:tblPr>
      <w:tblInd w:w="1021" w:type="dxa"/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  <w:insideH w:val="single" w:sz="6" w:space="0" w:color="auto"/>
        <w:insideV w:val="single" w:sz="6" w:space="0" w:color="auto"/>
      </w:tblBorders>
    </w:tblPr>
    <w:tcPr>
      <w:vAlign w:val="center"/>
    </w:tcPr>
    <w:tblStylePr w:type="firstRow">
      <w:pPr>
        <w:jc w:val="center"/>
      </w:pPr>
      <w:rPr>
        <w:b/>
      </w:rPr>
      <w:tblPr/>
      <w:tcPr>
        <w:shd w:val="clear" w:color="auto" w:fill="D9D9D9" w:themeFill="background1" w:themeFillShade="D9"/>
      </w:tcPr>
    </w:tblStylePr>
    <w:tblStylePr w:type="firstCol">
      <w:pPr>
        <w:jc w:val="center"/>
      </w:pPr>
      <w:tblPr/>
      <w:tcPr>
        <w:vAlign w:val="center"/>
      </w:tcPr>
    </w:tblStylePr>
  </w:style>
  <w:style w:type="paragraph" w:customStyle="1" w:styleId="TableDescription0">
    <w:name w:val="样式 Table Description + 居中"/>
    <w:basedOn w:val="TableDescription"/>
    <w:rsid w:val="00F53ACE"/>
    <w:pPr>
      <w:ind w:leftChars="100" w:left="1281" w:rightChars="100" w:right="100"/>
      <w:jc w:val="center"/>
    </w:pPr>
    <w:rPr>
      <w:rFonts w:cs="宋体"/>
    </w:rPr>
  </w:style>
  <w:style w:type="character" w:customStyle="1" w:styleId="10">
    <w:name w:val="标题 1 字符"/>
    <w:aliases w:val="ALT+1 字符"/>
    <w:basedOn w:val="a3"/>
    <w:link w:val="1"/>
    <w:rsid w:val="00FC5DD0"/>
    <w:rPr>
      <w:rFonts w:ascii="Huawei Sans" w:eastAsia="方正兰亭黑简体" w:hAnsi="Huawei Sans" w:cs="微软雅黑"/>
      <w:b/>
      <w:bCs/>
      <w:sz w:val="44"/>
      <w:szCs w:val="44"/>
    </w:rPr>
  </w:style>
  <w:style w:type="paragraph" w:customStyle="1" w:styleId="affff3">
    <w:name w:val="正文（首行不缩进）"/>
    <w:basedOn w:val="a2"/>
    <w:rsid w:val="0020153C"/>
    <w:pPr>
      <w:widowControl w:val="0"/>
      <w:topLinePunct w:val="0"/>
      <w:autoSpaceDE w:val="0"/>
      <w:autoSpaceDN w:val="0"/>
      <w:snapToGrid/>
      <w:spacing w:beforeLines="50" w:before="0" w:afterLines="50" w:after="0" w:line="240" w:lineRule="auto"/>
      <w:ind w:leftChars="400" w:left="880" w:firstLineChars="200" w:firstLine="440"/>
      <w:contextualSpacing/>
    </w:pPr>
    <w:rPr>
      <w:rFonts w:ascii="Times New Roman" w:hAnsi="Times New Roman" w:cs="Times New Roman"/>
      <w:snapToGrid w:val="0"/>
      <w:sz w:val="22"/>
    </w:rPr>
  </w:style>
  <w:style w:type="paragraph" w:styleId="affff4">
    <w:name w:val="List Paragraph"/>
    <w:basedOn w:val="a2"/>
    <w:link w:val="affff5"/>
    <w:autoRedefine/>
    <w:uiPriority w:val="34"/>
    <w:rsid w:val="004A31D9"/>
    <w:pPr>
      <w:widowControl w:val="0"/>
      <w:topLinePunct w:val="0"/>
      <w:autoSpaceDE w:val="0"/>
      <w:autoSpaceDN w:val="0"/>
      <w:snapToGrid/>
      <w:spacing w:beforeLines="50" w:before="0" w:afterLines="50" w:after="0" w:line="240" w:lineRule="auto"/>
      <w:ind w:leftChars="400" w:left="880" w:firstLineChars="200" w:firstLine="420"/>
      <w:contextualSpacing/>
    </w:pPr>
    <w:rPr>
      <w:snapToGrid w:val="0"/>
      <w:sz w:val="22"/>
    </w:rPr>
  </w:style>
  <w:style w:type="character" w:customStyle="1" w:styleId="affff5">
    <w:name w:val="列表段落 字符"/>
    <w:basedOn w:val="a3"/>
    <w:link w:val="affff4"/>
    <w:uiPriority w:val="34"/>
    <w:rsid w:val="004A31D9"/>
    <w:rPr>
      <w:rFonts w:ascii="微软雅黑" w:eastAsia="微软雅黑" w:hAnsi="微软雅黑" w:cs="微软雅黑"/>
      <w:snapToGrid w:val="0"/>
      <w:sz w:val="22"/>
    </w:rPr>
  </w:style>
  <w:style w:type="paragraph" w:customStyle="1" w:styleId="-">
    <w:name w:val="前言正文-新"/>
    <w:basedOn w:val="a2"/>
    <w:rsid w:val="0020153C"/>
    <w:pPr>
      <w:widowControl w:val="0"/>
      <w:topLinePunct w:val="0"/>
      <w:autoSpaceDE w:val="0"/>
      <w:autoSpaceDN w:val="0"/>
      <w:snapToGrid/>
      <w:spacing w:beforeLines="50" w:before="156" w:afterLines="50" w:after="156" w:line="360" w:lineRule="auto"/>
      <w:ind w:left="0"/>
      <w:contextualSpacing/>
    </w:pPr>
    <w:rPr>
      <w:rFonts w:cs="宋体"/>
      <w:snapToGrid w:val="0"/>
    </w:rPr>
  </w:style>
  <w:style w:type="paragraph" w:customStyle="1" w:styleId="affff6">
    <w:name w:val="表格题注"/>
    <w:next w:val="a2"/>
    <w:rsid w:val="0020153C"/>
    <w:pPr>
      <w:keepLines/>
      <w:spacing w:beforeLines="100"/>
      <w:ind w:left="1089" w:hanging="369"/>
      <w:jc w:val="center"/>
    </w:pPr>
    <w:rPr>
      <w:rFonts w:ascii="Arial" w:hAnsi="Arial"/>
      <w:sz w:val="18"/>
      <w:szCs w:val="18"/>
    </w:rPr>
  </w:style>
  <w:style w:type="paragraph" w:customStyle="1" w:styleId="affff7">
    <w:name w:val="插图题注"/>
    <w:next w:val="a2"/>
    <w:rsid w:val="0020153C"/>
    <w:pPr>
      <w:spacing w:afterLines="100"/>
      <w:ind w:left="1089" w:hanging="369"/>
      <w:jc w:val="center"/>
    </w:pPr>
    <w:rPr>
      <w:rFonts w:ascii="Arial" w:hAnsi="Arial"/>
      <w:sz w:val="18"/>
      <w:szCs w:val="18"/>
    </w:rPr>
  </w:style>
  <w:style w:type="paragraph" w:customStyle="1" w:styleId="111">
    <w:name w:val="标题111"/>
    <w:basedOn w:val="2"/>
    <w:rsid w:val="0020153C"/>
    <w:pPr>
      <w:keepLines w:val="0"/>
      <w:numPr>
        <w:ilvl w:val="0"/>
        <w:numId w:val="39"/>
      </w:numPr>
      <w:topLinePunct w:val="0"/>
      <w:adjustRightInd/>
      <w:snapToGrid/>
      <w:spacing w:before="240" w:after="240" w:line="240" w:lineRule="auto"/>
      <w:jc w:val="both"/>
    </w:pPr>
    <w:rPr>
      <w:rFonts w:ascii="Arial" w:hAnsi="Arial" w:cs="Times New Roman"/>
      <w:b/>
      <w:bCs w:val="0"/>
      <w:noProof w:val="0"/>
      <w:sz w:val="24"/>
      <w:szCs w:val="24"/>
      <w:lang w:eastAsia="zh-CN"/>
    </w:rPr>
  </w:style>
  <w:style w:type="paragraph" w:customStyle="1" w:styleId="a0">
    <w:name w:val="实验目标"/>
    <w:basedOn w:val="affff4"/>
    <w:rsid w:val="0020153C"/>
    <w:pPr>
      <w:numPr>
        <w:numId w:val="40"/>
      </w:numPr>
      <w:spacing w:before="156" w:after="156"/>
      <w:ind w:leftChars="0" w:left="0" w:firstLineChars="0" w:firstLine="0"/>
    </w:pPr>
    <w:rPr>
      <w:rFonts w:cs="宋体"/>
      <w:color w:val="000000" w:themeColor="text1"/>
    </w:rPr>
  </w:style>
  <w:style w:type="paragraph" w:customStyle="1" w:styleId="-0">
    <w:name w:val="表格-实验环境说明"/>
    <w:basedOn w:val="afffe"/>
    <w:rsid w:val="0020153C"/>
    <w:pPr>
      <w:framePr w:wrap="around"/>
      <w:spacing w:before="156" w:after="156"/>
      <w:jc w:val="center"/>
    </w:pPr>
    <w:rPr>
      <w:rFonts w:cs="宋体"/>
      <w:szCs w:val="20"/>
    </w:rPr>
  </w:style>
  <w:style w:type="character" w:customStyle="1" w:styleId="ae">
    <w:name w:val="页脚 字符"/>
    <w:basedOn w:val="a3"/>
    <w:link w:val="ad"/>
    <w:uiPriority w:val="99"/>
    <w:rsid w:val="0020153C"/>
    <w:rPr>
      <w:rFonts w:ascii="FrutigerNext LT Regular" w:eastAsia="华文细黑" w:hAnsi="FrutigerNext LT Regular"/>
      <w:b/>
      <w:bCs/>
      <w:kern w:val="2"/>
      <w:sz w:val="2"/>
      <w:szCs w:val="2"/>
    </w:rPr>
  </w:style>
  <w:style w:type="paragraph" w:customStyle="1" w:styleId="1110">
    <w:name w:val="正文111"/>
    <w:basedOn w:val="a2"/>
    <w:link w:val="111Char"/>
    <w:rsid w:val="008619CD"/>
    <w:pPr>
      <w:widowControl w:val="0"/>
      <w:topLinePunct w:val="0"/>
      <w:autoSpaceDE w:val="0"/>
      <w:autoSpaceDN w:val="0"/>
      <w:snapToGrid/>
      <w:spacing w:beforeLines="50" w:before="0" w:afterLines="50" w:after="0" w:line="240" w:lineRule="auto"/>
      <w:ind w:left="0" w:firstLineChars="200" w:firstLine="420"/>
      <w:contextualSpacing/>
    </w:pPr>
    <w:rPr>
      <w:rFonts w:cs="Times New Roman"/>
      <w:bCs/>
      <w:snapToGrid w:val="0"/>
    </w:rPr>
  </w:style>
  <w:style w:type="character" w:customStyle="1" w:styleId="111Char">
    <w:name w:val="正文111 Char"/>
    <w:basedOn w:val="a3"/>
    <w:link w:val="1110"/>
    <w:rsid w:val="008619CD"/>
    <w:rPr>
      <w:rFonts w:ascii="微软雅黑" w:eastAsia="微软雅黑" w:hAnsi="微软雅黑"/>
      <w:bCs/>
      <w:snapToGrid w:val="0"/>
      <w:sz w:val="21"/>
    </w:rPr>
  </w:style>
  <w:style w:type="paragraph" w:customStyle="1" w:styleId="1e">
    <w:name w:val="1.正文"/>
    <w:basedOn w:val="a2"/>
    <w:link w:val="1f"/>
    <w:autoRedefine/>
    <w:qFormat/>
    <w:rsid w:val="00C52ED4"/>
    <w:pPr>
      <w:topLinePunct w:val="0"/>
      <w:adjustRightInd/>
      <w:ind w:left="1021"/>
    </w:pPr>
    <w:rPr>
      <w:rFonts w:ascii="Huawei Sans" w:eastAsia="方正兰亭黑简体" w:hAnsi="Huawei Sans"/>
      <w:sz w:val="21"/>
    </w:rPr>
  </w:style>
  <w:style w:type="paragraph" w:customStyle="1" w:styleId="F1EN">
    <w:name w:val="F1正文EN"/>
    <w:basedOn w:val="a2"/>
    <w:link w:val="F1EN0"/>
    <w:rsid w:val="00EF0B3B"/>
    <w:rPr>
      <w:rFonts w:eastAsia="FrutigerNext LT Regular"/>
    </w:rPr>
  </w:style>
  <w:style w:type="character" w:customStyle="1" w:styleId="1f">
    <w:name w:val="1.正文 字符"/>
    <w:basedOn w:val="a3"/>
    <w:link w:val="1e"/>
    <w:rsid w:val="00C52ED4"/>
    <w:rPr>
      <w:rFonts w:ascii="Huawei Sans" w:eastAsia="方正兰亭黑简体" w:hAnsi="Huawei Sans" w:cs="微软雅黑"/>
      <w:sz w:val="21"/>
    </w:rPr>
  </w:style>
  <w:style w:type="paragraph" w:customStyle="1" w:styleId="2f2">
    <w:name w:val="2.命令"/>
    <w:basedOn w:val="a2"/>
    <w:link w:val="2f3"/>
    <w:autoRedefine/>
    <w:qFormat/>
    <w:rsid w:val="00C52ED4"/>
    <w:pPr>
      <w:spacing w:before="40" w:after="40"/>
      <w:ind w:left="1021"/>
    </w:pPr>
    <w:rPr>
      <w:rFonts w:ascii="Huawei Sans" w:eastAsia="方正兰亭黑简体" w:hAnsi="Huawei Sans" w:cs="Courier New"/>
      <w:sz w:val="21"/>
      <w:szCs w:val="18"/>
    </w:rPr>
  </w:style>
  <w:style w:type="character" w:customStyle="1" w:styleId="F1EN0">
    <w:name w:val="F1正文EN 字符"/>
    <w:basedOn w:val="a3"/>
    <w:link w:val="F1EN"/>
    <w:rsid w:val="00EF0B3B"/>
    <w:rPr>
      <w:rFonts w:ascii="FrutigerNext LT Regular" w:eastAsia="FrutigerNext LT Regular" w:hAnsi="FrutigerNext LT Regular" w:cs="Arial"/>
      <w:kern w:val="2"/>
      <w:sz w:val="21"/>
      <w:szCs w:val="21"/>
    </w:rPr>
  </w:style>
  <w:style w:type="character" w:customStyle="1" w:styleId="2f3">
    <w:name w:val="2.命令 字符"/>
    <w:basedOn w:val="a3"/>
    <w:link w:val="2f2"/>
    <w:rsid w:val="00C52ED4"/>
    <w:rPr>
      <w:rFonts w:ascii="Huawei Sans" w:eastAsia="方正兰亭黑简体" w:hAnsi="Huawei Sans" w:cs="Courier New"/>
      <w:sz w:val="21"/>
      <w:szCs w:val="18"/>
    </w:rPr>
  </w:style>
  <w:style w:type="paragraph" w:customStyle="1" w:styleId="30">
    <w:name w:val="3.步骤"/>
    <w:basedOn w:val="a2"/>
    <w:link w:val="3f1"/>
    <w:autoRedefine/>
    <w:qFormat/>
    <w:rsid w:val="00254FAD"/>
    <w:pPr>
      <w:numPr>
        <w:ilvl w:val="5"/>
        <w:numId w:val="7"/>
      </w:numPr>
      <w:tabs>
        <w:tab w:val="clear" w:pos="1701"/>
        <w:tab w:val="num" w:pos="1418"/>
      </w:tabs>
      <w:spacing w:before="160" w:after="160"/>
      <w:ind w:left="1559" w:hanging="425"/>
      <w:outlineLvl w:val="3"/>
    </w:pPr>
    <w:rPr>
      <w:rFonts w:ascii="Huawei Sans" w:eastAsia="方正兰亭黑简体" w:hAnsi="Huawei Sans"/>
      <w:sz w:val="21"/>
    </w:rPr>
  </w:style>
  <w:style w:type="paragraph" w:customStyle="1" w:styleId="49">
    <w:name w:val="4.任务"/>
    <w:basedOn w:val="ItemList"/>
    <w:link w:val="4a"/>
    <w:autoRedefine/>
    <w:qFormat/>
    <w:rsid w:val="00FC5DD0"/>
    <w:pPr>
      <w:ind w:left="1446"/>
    </w:pPr>
    <w:rPr>
      <w:rFonts w:ascii="Huawei Sans" w:eastAsia="方正兰亭黑简体" w:hAnsi="Huawei Sans" w:cs="微软雅黑"/>
    </w:rPr>
  </w:style>
  <w:style w:type="character" w:customStyle="1" w:styleId="Step0">
    <w:name w:val="Step 字符"/>
    <w:basedOn w:val="a3"/>
    <w:link w:val="Step"/>
    <w:rsid w:val="004F1A3D"/>
    <w:rPr>
      <w:rFonts w:ascii="FrutigerNext LT Regular" w:eastAsia="华文细黑" w:hAnsi="FrutigerNext LT Regular" w:cs="Arial"/>
      <w:snapToGrid w:val="0"/>
      <w:sz w:val="21"/>
      <w:szCs w:val="21"/>
    </w:rPr>
  </w:style>
  <w:style w:type="paragraph" w:customStyle="1" w:styleId="59">
    <w:name w:val="5.表格文字"/>
    <w:basedOn w:val="TableText"/>
    <w:link w:val="5a"/>
    <w:autoRedefine/>
    <w:qFormat/>
    <w:rsid w:val="00FC5DD0"/>
    <w:pPr>
      <w:autoSpaceDE w:val="0"/>
      <w:autoSpaceDN w:val="0"/>
    </w:pPr>
    <w:rPr>
      <w:rFonts w:ascii="Huawei Sans" w:eastAsia="方正兰亭黑简体" w:hAnsi="Huawei Sans"/>
      <w:sz w:val="21"/>
    </w:rPr>
  </w:style>
  <w:style w:type="character" w:customStyle="1" w:styleId="ItemList0">
    <w:name w:val="Item List 字符"/>
    <w:basedOn w:val="a3"/>
    <w:link w:val="ItemList"/>
    <w:rsid w:val="00FA0954"/>
    <w:rPr>
      <w:rFonts w:ascii="FrutigerNext LT Regular" w:eastAsia="华文细黑" w:hAnsi="FrutigerNext LT Regular" w:cs="Arial"/>
      <w:kern w:val="2"/>
      <w:sz w:val="21"/>
      <w:szCs w:val="21"/>
    </w:rPr>
  </w:style>
  <w:style w:type="character" w:customStyle="1" w:styleId="4a">
    <w:name w:val="4.任务 字符"/>
    <w:basedOn w:val="ItemList0"/>
    <w:link w:val="49"/>
    <w:rsid w:val="00FC5DD0"/>
    <w:rPr>
      <w:rFonts w:ascii="Huawei Sans" w:eastAsia="方正兰亭黑简体" w:hAnsi="Huawei Sans" w:cs="微软雅黑"/>
      <w:kern w:val="2"/>
      <w:sz w:val="21"/>
      <w:szCs w:val="21"/>
    </w:rPr>
  </w:style>
  <w:style w:type="character" w:customStyle="1" w:styleId="TableText0">
    <w:name w:val="Table Text 字符"/>
    <w:basedOn w:val="a3"/>
    <w:link w:val="TableText"/>
    <w:rsid w:val="00FA0954"/>
    <w:rPr>
      <w:rFonts w:ascii="FrutigerNext LT Regular" w:eastAsia="华文细黑" w:hAnsi="FrutigerNext LT Regular" w:cs="Arial"/>
      <w:snapToGrid w:val="0"/>
      <w:sz w:val="21"/>
      <w:szCs w:val="21"/>
    </w:rPr>
  </w:style>
  <w:style w:type="character" w:customStyle="1" w:styleId="5a">
    <w:name w:val="5.表格文字 字符"/>
    <w:basedOn w:val="TableText0"/>
    <w:link w:val="59"/>
    <w:rsid w:val="00FC5DD0"/>
    <w:rPr>
      <w:rFonts w:ascii="Huawei Sans" w:eastAsia="方正兰亭黑简体" w:hAnsi="Huawei Sans" w:cs="微软雅黑"/>
      <w:snapToGrid w:val="0"/>
      <w:sz w:val="21"/>
      <w:szCs w:val="21"/>
    </w:rPr>
  </w:style>
  <w:style w:type="paragraph" w:customStyle="1" w:styleId="63">
    <w:name w:val="6.前言"/>
    <w:basedOn w:val="Heading1NoNumber"/>
    <w:link w:val="64"/>
    <w:autoRedefine/>
    <w:qFormat/>
    <w:rsid w:val="00FC5DD0"/>
  </w:style>
  <w:style w:type="paragraph" w:customStyle="1" w:styleId="73">
    <w:name w:val="7.简介标题"/>
    <w:basedOn w:val="a2"/>
    <w:link w:val="74"/>
    <w:autoRedefine/>
    <w:qFormat/>
    <w:rsid w:val="00FC5DD0"/>
    <w:rPr>
      <w:rFonts w:ascii="Huawei Sans" w:eastAsia="方正兰亭黑简体" w:hAnsi="Huawei Sans"/>
    </w:rPr>
  </w:style>
  <w:style w:type="character" w:customStyle="1" w:styleId="Heading1NoNumber0">
    <w:name w:val="Heading1 No Number 字符"/>
    <w:basedOn w:val="10"/>
    <w:link w:val="Heading1NoNumber"/>
    <w:rsid w:val="00EA31D3"/>
    <w:rPr>
      <w:rFonts w:ascii="Arial Unicode MS" w:eastAsia="黑体" w:hAnsi="Arial Unicode MS" w:cs="Book Antiqua"/>
      <w:b/>
      <w:bCs/>
      <w:kern w:val="2"/>
      <w:sz w:val="44"/>
      <w:szCs w:val="44"/>
    </w:rPr>
  </w:style>
  <w:style w:type="character" w:customStyle="1" w:styleId="64">
    <w:name w:val="6.前言 字符"/>
    <w:basedOn w:val="Heading1NoNumber0"/>
    <w:link w:val="63"/>
    <w:rsid w:val="00FC5DD0"/>
    <w:rPr>
      <w:rFonts w:ascii="Huawei Sans" w:eastAsia="方正兰亭黑简体" w:hAnsi="Huawei Sans" w:cs="微软雅黑"/>
      <w:b/>
      <w:bCs/>
      <w:kern w:val="2"/>
      <w:sz w:val="44"/>
      <w:szCs w:val="44"/>
    </w:rPr>
  </w:style>
  <w:style w:type="paragraph" w:customStyle="1" w:styleId="83">
    <w:name w:val="8.前言标题"/>
    <w:basedOn w:val="1e"/>
    <w:link w:val="84"/>
    <w:autoRedefine/>
    <w:qFormat/>
    <w:rsid w:val="00FC5DD0"/>
    <w:rPr>
      <w:noProof/>
    </w:rPr>
  </w:style>
  <w:style w:type="character" w:customStyle="1" w:styleId="20">
    <w:name w:val="标题 2 字符"/>
    <w:aliases w:val="ALT+2 字符"/>
    <w:basedOn w:val="a3"/>
    <w:link w:val="2"/>
    <w:rsid w:val="00FC5DD0"/>
    <w:rPr>
      <w:rFonts w:ascii="Huawei Sans" w:eastAsia="方正兰亭黑简体" w:hAnsi="Huawei Sans" w:cs="Book Antiqua"/>
      <w:bCs/>
      <w:noProof/>
      <w:sz w:val="36"/>
      <w:szCs w:val="36"/>
      <w:lang w:eastAsia="en-US"/>
    </w:rPr>
  </w:style>
  <w:style w:type="character" w:customStyle="1" w:styleId="Heading2NoNumber0">
    <w:name w:val="Heading2 No Number 字符"/>
    <w:basedOn w:val="20"/>
    <w:link w:val="Heading2NoNumber"/>
    <w:rsid w:val="00EA31D3"/>
    <w:rPr>
      <w:rFonts w:ascii="Arial Unicode MS" w:eastAsia="黑体" w:hAnsi="Arial Unicode MS" w:cs="Book Antiqua"/>
      <w:bCs/>
      <w:noProof/>
      <w:sz w:val="36"/>
      <w:szCs w:val="36"/>
      <w:lang w:eastAsia="en-US"/>
    </w:rPr>
  </w:style>
  <w:style w:type="character" w:customStyle="1" w:styleId="74">
    <w:name w:val="7.简介标题 字符"/>
    <w:basedOn w:val="Heading2NoNumber0"/>
    <w:link w:val="73"/>
    <w:rsid w:val="00FC5DD0"/>
    <w:rPr>
      <w:rFonts w:ascii="Huawei Sans" w:eastAsia="方正兰亭黑简体" w:hAnsi="Huawei Sans" w:cs="微软雅黑"/>
      <w:bCs w:val="0"/>
      <w:noProof/>
      <w:sz w:val="36"/>
      <w:szCs w:val="36"/>
      <w:lang w:eastAsia="en-US"/>
    </w:rPr>
  </w:style>
  <w:style w:type="character" w:customStyle="1" w:styleId="31">
    <w:name w:val="标题 3 字符"/>
    <w:aliases w:val="ALT+3 字符"/>
    <w:basedOn w:val="a3"/>
    <w:link w:val="3"/>
    <w:rsid w:val="009D4127"/>
    <w:rPr>
      <w:rFonts w:ascii="Huawei Sans" w:eastAsia="方正兰亭黑简体" w:hAnsi="Huawei Sans" w:cs="微软雅黑"/>
      <w:noProof/>
      <w:sz w:val="32"/>
      <w:szCs w:val="32"/>
    </w:rPr>
  </w:style>
  <w:style w:type="character" w:customStyle="1" w:styleId="Heading3NoNumber0">
    <w:name w:val="Heading3 No Number 字符"/>
    <w:basedOn w:val="31"/>
    <w:link w:val="Heading3NoNumber"/>
    <w:rsid w:val="00EA31D3"/>
    <w:rPr>
      <w:rFonts w:ascii="Arial Unicode MS" w:eastAsia="黑体" w:hAnsi="Arial Unicode MS" w:cs="Book Antiqua"/>
      <w:noProof/>
      <w:sz w:val="26"/>
      <w:szCs w:val="32"/>
    </w:rPr>
  </w:style>
  <w:style w:type="character" w:customStyle="1" w:styleId="84">
    <w:name w:val="8.前言标题 字符"/>
    <w:basedOn w:val="Heading3NoNumber0"/>
    <w:link w:val="83"/>
    <w:rsid w:val="00FC5DD0"/>
    <w:rPr>
      <w:rFonts w:ascii="Huawei Sans" w:eastAsia="方正兰亭黑简体" w:hAnsi="Huawei Sans" w:cs="微软雅黑"/>
      <w:noProof/>
      <w:sz w:val="21"/>
      <w:szCs w:val="32"/>
    </w:rPr>
  </w:style>
  <w:style w:type="table" w:customStyle="1" w:styleId="affff8">
    <w:name w:val="表格样式"/>
    <w:basedOn w:val="a4"/>
    <w:uiPriority w:val="99"/>
    <w:rsid w:val="00E75EA5"/>
    <w:tblPr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  <w:insideH w:val="single" w:sz="6" w:space="0" w:color="auto"/>
        <w:insideV w:val="single" w:sz="6" w:space="0" w:color="auto"/>
      </w:tblBorders>
    </w:tblPr>
    <w:tblStylePr w:type="firstRow">
      <w:pPr>
        <w:jc w:val="center"/>
      </w:pPr>
      <w:rPr>
        <w:b/>
      </w:rPr>
      <w:tblPr/>
      <w:tcPr>
        <w:vAlign w:val="center"/>
      </w:tcPr>
    </w:tblStylePr>
    <w:tblStylePr w:type="firstCol">
      <w:pPr>
        <w:jc w:val="center"/>
      </w:pPr>
      <w:tblPr/>
      <w:tcPr>
        <w:vAlign w:val="center"/>
      </w:tcPr>
    </w:tblStylePr>
  </w:style>
  <w:style w:type="table" w:customStyle="1" w:styleId="Table">
    <w:name w:val="Table"/>
    <w:basedOn w:val="aa"/>
    <w:rsid w:val="00896E8D"/>
    <w:pPr>
      <w:jc w:val="left"/>
    </w:pPr>
    <w:rPr>
      <w:rFonts w:cs="Arial"/>
    </w:rPr>
    <w:tblPr>
      <w:tblInd w:w="1814" w:type="dxa"/>
    </w:tblPr>
    <w:trPr>
      <w:cantSplit/>
    </w:trPr>
    <w:tcPr>
      <w:shd w:val="clear" w:color="auto" w:fill="auto"/>
    </w:tcPr>
    <w:tblStylePr w:type="firstRow">
      <w:rPr>
        <w:b w:val="0"/>
        <w:bCs w:val="0"/>
        <w:i w:val="0"/>
        <w:iCs w:val="0"/>
        <w:color w:val="auto"/>
        <w:sz w:val="20"/>
        <w:szCs w:val="20"/>
      </w:rPr>
      <w:tblPr/>
      <w:tcPr>
        <w:tc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  <w:tl2br w:val="nil"/>
          <w:tr2bl w:val="nil"/>
        </w:tcBorders>
        <w:shd w:val="clear" w:color="auto" w:fill="D9D9D9"/>
      </w:tcPr>
    </w:tblStylePr>
  </w:style>
  <w:style w:type="character" w:customStyle="1" w:styleId="3f1">
    <w:name w:val="3.步骤 字符"/>
    <w:basedOn w:val="a3"/>
    <w:link w:val="30"/>
    <w:rsid w:val="00254FAD"/>
    <w:rPr>
      <w:rFonts w:ascii="Huawei Sans" w:eastAsia="方正兰亭黑简体" w:hAnsi="Huawei Sans" w:cs="微软雅黑"/>
      <w:sz w:val="21"/>
    </w:rPr>
  </w:style>
  <w:style w:type="paragraph" w:customStyle="1" w:styleId="50">
    <w:name w:val="5.表格标题"/>
    <w:basedOn w:val="a2"/>
    <w:link w:val="5b"/>
    <w:autoRedefine/>
    <w:qFormat/>
    <w:rsid w:val="00FC5DD0"/>
    <w:pPr>
      <w:keepNext/>
      <w:numPr>
        <w:ilvl w:val="8"/>
        <w:numId w:val="7"/>
      </w:numPr>
      <w:topLinePunct w:val="0"/>
      <w:spacing w:before="160" w:line="240" w:lineRule="auto"/>
      <w:ind w:left="1021"/>
      <w:jc w:val="center"/>
    </w:pPr>
    <w:rPr>
      <w:rFonts w:ascii="Huawei Sans" w:eastAsia="方正兰亭黑简体" w:hAnsi="Huawei Sans"/>
      <w:b/>
      <w:spacing w:val="-4"/>
      <w:sz w:val="24"/>
      <w:szCs w:val="24"/>
    </w:rPr>
  </w:style>
  <w:style w:type="paragraph" w:customStyle="1" w:styleId="9">
    <w:name w:val="9.图片标题"/>
    <w:basedOn w:val="a2"/>
    <w:link w:val="92"/>
    <w:autoRedefine/>
    <w:qFormat/>
    <w:rsid w:val="00FC5DD0"/>
    <w:pPr>
      <w:keepNext/>
      <w:numPr>
        <w:ilvl w:val="7"/>
        <w:numId w:val="7"/>
      </w:numPr>
      <w:topLinePunct w:val="0"/>
      <w:spacing w:after="160" w:line="240" w:lineRule="auto"/>
      <w:ind w:left="1021"/>
      <w:jc w:val="center"/>
    </w:pPr>
    <w:rPr>
      <w:rFonts w:ascii="Huawei Sans" w:eastAsia="方正兰亭黑简体" w:hAnsi="Huawei Sans"/>
      <w:b/>
      <w:spacing w:val="-4"/>
      <w:sz w:val="24"/>
      <w:szCs w:val="24"/>
    </w:rPr>
  </w:style>
  <w:style w:type="character" w:customStyle="1" w:styleId="92">
    <w:name w:val="9.图片标题 字符"/>
    <w:basedOn w:val="a3"/>
    <w:link w:val="9"/>
    <w:rsid w:val="00FC5DD0"/>
    <w:rPr>
      <w:rFonts w:ascii="Huawei Sans" w:eastAsia="方正兰亭黑简体" w:hAnsi="Huawei Sans" w:cs="微软雅黑"/>
      <w:b/>
      <w:spacing w:val="-4"/>
      <w:sz w:val="24"/>
      <w:szCs w:val="24"/>
    </w:rPr>
  </w:style>
  <w:style w:type="character" w:customStyle="1" w:styleId="5b">
    <w:name w:val="5.表格标题 字符"/>
    <w:basedOn w:val="a3"/>
    <w:link w:val="50"/>
    <w:rsid w:val="00FC5DD0"/>
    <w:rPr>
      <w:rFonts w:ascii="Huawei Sans" w:eastAsia="方正兰亭黑简体" w:hAnsi="Huawei Sans" w:cs="微软雅黑"/>
      <w:b/>
      <w:spacing w:val="-4"/>
      <w:sz w:val="24"/>
      <w:szCs w:val="24"/>
    </w:rPr>
  </w:style>
  <w:style w:type="paragraph" w:styleId="affff9">
    <w:name w:val="No Spacing"/>
    <w:uiPriority w:val="1"/>
    <w:rsid w:val="004A31D9"/>
    <w:pPr>
      <w:topLinePunct/>
      <w:adjustRightInd w:val="0"/>
      <w:snapToGrid w:val="0"/>
      <w:ind w:left="1134"/>
    </w:pPr>
    <w:rPr>
      <w:rFonts w:ascii="微软雅黑" w:eastAsia="微软雅黑" w:hAnsi="微软雅黑" w:cs="微软雅黑"/>
    </w:rPr>
  </w:style>
  <w:style w:type="character" w:styleId="affffa">
    <w:name w:val="Intense Emphasis"/>
    <w:basedOn w:val="a3"/>
    <w:uiPriority w:val="21"/>
    <w:rsid w:val="004A31D9"/>
    <w:rPr>
      <w:rFonts w:ascii="微软雅黑" w:eastAsia="微软雅黑" w:hAnsi="微软雅黑" w:cs="微软雅黑"/>
      <w:i/>
      <w:iCs/>
      <w:color w:val="4F81BD" w:themeColor="accent1"/>
    </w:rPr>
  </w:style>
  <w:style w:type="paragraph" w:styleId="affffb">
    <w:name w:val="Quote"/>
    <w:basedOn w:val="a2"/>
    <w:next w:val="a2"/>
    <w:link w:val="affffc"/>
    <w:uiPriority w:val="29"/>
    <w:rsid w:val="004A31D9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affffc">
    <w:name w:val="引用 字符"/>
    <w:basedOn w:val="a3"/>
    <w:link w:val="affffb"/>
    <w:uiPriority w:val="29"/>
    <w:rsid w:val="004A31D9"/>
    <w:rPr>
      <w:rFonts w:ascii="微软雅黑" w:eastAsia="微软雅黑" w:hAnsi="微软雅黑" w:cs="微软雅黑"/>
      <w:i/>
      <w:iCs/>
      <w:color w:val="404040" w:themeColor="text1" w:themeTint="BF"/>
    </w:rPr>
  </w:style>
  <w:style w:type="paragraph" w:styleId="affffd">
    <w:name w:val="Intense Quote"/>
    <w:basedOn w:val="a2"/>
    <w:next w:val="a2"/>
    <w:link w:val="affffe"/>
    <w:autoRedefine/>
    <w:uiPriority w:val="30"/>
    <w:rsid w:val="004A31D9"/>
    <w:pPr>
      <w:pBdr>
        <w:top w:val="single" w:sz="4" w:space="10" w:color="4F81BD" w:themeColor="accent1"/>
        <w:bottom w:val="single" w:sz="4" w:space="10" w:color="4F81BD" w:themeColor="accent1"/>
      </w:pBdr>
      <w:spacing w:before="360" w:after="360"/>
      <w:ind w:left="864" w:right="864"/>
      <w:jc w:val="center"/>
    </w:pPr>
    <w:rPr>
      <w:i/>
      <w:iCs/>
      <w:color w:val="4F81BD" w:themeColor="accent1"/>
    </w:rPr>
  </w:style>
  <w:style w:type="character" w:customStyle="1" w:styleId="affffe">
    <w:name w:val="明显引用 字符"/>
    <w:basedOn w:val="a3"/>
    <w:link w:val="affffd"/>
    <w:uiPriority w:val="30"/>
    <w:rsid w:val="004A31D9"/>
    <w:rPr>
      <w:rFonts w:ascii="微软雅黑" w:eastAsia="微软雅黑" w:hAnsi="微软雅黑" w:cs="微软雅黑"/>
      <w:i/>
      <w:iCs/>
      <w:color w:val="4F81BD" w:themeColor="accent1"/>
    </w:rPr>
  </w:style>
  <w:style w:type="character" w:styleId="afffff">
    <w:name w:val="Subtle Reference"/>
    <w:basedOn w:val="a3"/>
    <w:uiPriority w:val="31"/>
    <w:rsid w:val="004A31D9"/>
    <w:rPr>
      <w:rFonts w:ascii="微软雅黑" w:eastAsia="微软雅黑" w:hAnsi="微软雅黑" w:cs="微软雅黑"/>
      <w:smallCaps/>
      <w:color w:val="5A5A5A" w:themeColor="text1" w:themeTint="A5"/>
    </w:rPr>
  </w:style>
  <w:style w:type="character" w:styleId="afffff0">
    <w:name w:val="Intense Reference"/>
    <w:basedOn w:val="a3"/>
    <w:uiPriority w:val="32"/>
    <w:rsid w:val="004A31D9"/>
    <w:rPr>
      <w:rFonts w:ascii="微软雅黑" w:eastAsia="微软雅黑" w:hAnsi="微软雅黑" w:cs="微软雅黑"/>
      <w:b/>
      <w:bCs/>
      <w:smallCaps/>
      <w:color w:val="4F81BD" w:themeColor="accent1"/>
      <w:spacing w:val="5"/>
    </w:rPr>
  </w:style>
  <w:style w:type="character" w:styleId="afffff1">
    <w:name w:val="Book Title"/>
    <w:basedOn w:val="a3"/>
    <w:uiPriority w:val="33"/>
    <w:rsid w:val="004A31D9"/>
    <w:rPr>
      <w:rFonts w:ascii="微软雅黑" w:eastAsia="微软雅黑" w:hAnsi="微软雅黑" w:cs="微软雅黑"/>
      <w:b/>
      <w:bCs/>
      <w:i/>
      <w:iCs/>
      <w:spacing w:val="5"/>
    </w:rPr>
  </w:style>
  <w:style w:type="character" w:customStyle="1" w:styleId="md-plain">
    <w:name w:val="md-plain"/>
    <w:basedOn w:val="a3"/>
    <w:rsid w:val="009D4971"/>
  </w:style>
  <w:style w:type="character" w:customStyle="1" w:styleId="1f0">
    <w:name w:val="未处理的提及1"/>
    <w:basedOn w:val="a3"/>
    <w:uiPriority w:val="99"/>
    <w:semiHidden/>
    <w:unhideWhenUsed/>
    <w:rsid w:val="003E7FB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2416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99096">
      <w:bodyDiv w:val="1"/>
      <w:marLeft w:val="360"/>
      <w:marRight w:val="360"/>
      <w:marTop w:val="360"/>
      <w:marBottom w:val="36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7661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275152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5171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694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5513331">
          <w:marLeft w:val="0"/>
          <w:marRight w:val="0"/>
          <w:marTop w:val="6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290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22513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60465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607634">
      <w:bodyDiv w:val="1"/>
      <w:marLeft w:val="360"/>
      <w:marRight w:val="360"/>
      <w:marTop w:val="360"/>
      <w:marBottom w:val="36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5317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3852439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6459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959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184938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091468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9647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414813">
      <w:bodyDiv w:val="1"/>
      <w:marLeft w:val="360"/>
      <w:marRight w:val="360"/>
      <w:marTop w:val="360"/>
      <w:marBottom w:val="36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3901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8075263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0532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178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306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7920154">
          <w:marLeft w:val="0"/>
          <w:marRight w:val="0"/>
          <w:marTop w:val="6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274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36073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55276998">
      <w:bodyDiv w:val="1"/>
      <w:marLeft w:val="360"/>
      <w:marRight w:val="360"/>
      <w:marTop w:val="360"/>
      <w:marBottom w:val="36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9776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1488458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9201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4.png"/><Relationship Id="rId21" Type="http://schemas.openxmlformats.org/officeDocument/2006/relationships/image" Target="media/image10.png"/><Relationship Id="rId34" Type="http://schemas.openxmlformats.org/officeDocument/2006/relationships/image" Target="media/image22.png"/><Relationship Id="rId42" Type="http://schemas.openxmlformats.org/officeDocument/2006/relationships/image" Target="media/image30.png"/><Relationship Id="rId47" Type="http://schemas.openxmlformats.org/officeDocument/2006/relationships/hyperlink" Target="https://github.com/huaweicloud/obsa-hdfs/blob/master/release/hadoop-huaweicloud-3.1.1-hw-54.0.jar" TargetMode="External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63" Type="http://schemas.openxmlformats.org/officeDocument/2006/relationships/image" Target="media/image50.png"/><Relationship Id="rId68" Type="http://schemas.openxmlformats.org/officeDocument/2006/relationships/theme" Target="theme/theme1.xml"/><Relationship Id="rId7" Type="http://schemas.openxmlformats.org/officeDocument/2006/relationships/styles" Target="styles.xml"/><Relationship Id="rId2" Type="http://schemas.openxmlformats.org/officeDocument/2006/relationships/customXml" Target="../customXml/item1.xml"/><Relationship Id="rId16" Type="http://schemas.openxmlformats.org/officeDocument/2006/relationships/image" Target="media/image5.png"/><Relationship Id="rId29" Type="http://schemas.openxmlformats.org/officeDocument/2006/relationships/image" Target="media/image17.png"/><Relationship Id="rId11" Type="http://schemas.openxmlformats.org/officeDocument/2006/relationships/endnotes" Target="endnotes.xml"/><Relationship Id="rId24" Type="http://schemas.openxmlformats.org/officeDocument/2006/relationships/hyperlink" Target="http://www.huaweicloud.com/declaration/tsa_ims.html?locale=zh-cn" TargetMode="External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53" Type="http://schemas.openxmlformats.org/officeDocument/2006/relationships/image" Target="media/image40.png"/><Relationship Id="rId58" Type="http://schemas.openxmlformats.org/officeDocument/2006/relationships/image" Target="media/image45.png"/><Relationship Id="rId66" Type="http://schemas.openxmlformats.org/officeDocument/2006/relationships/header" Target="header1.xml"/><Relationship Id="rId5" Type="http://schemas.openxmlformats.org/officeDocument/2006/relationships/customXml" Target="../customXml/item4.xml"/><Relationship Id="rId61" Type="http://schemas.openxmlformats.org/officeDocument/2006/relationships/image" Target="media/image48.png"/><Relationship Id="rId19" Type="http://schemas.openxmlformats.org/officeDocument/2006/relationships/image" Target="media/image8.png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31.png"/><Relationship Id="rId48" Type="http://schemas.openxmlformats.org/officeDocument/2006/relationships/image" Target="media/image35.png"/><Relationship Id="rId56" Type="http://schemas.openxmlformats.org/officeDocument/2006/relationships/image" Target="media/image43.png"/><Relationship Id="rId64" Type="http://schemas.openxmlformats.org/officeDocument/2006/relationships/image" Target="media/image51.png"/><Relationship Id="rId8" Type="http://schemas.openxmlformats.org/officeDocument/2006/relationships/settings" Target="settings.xml"/><Relationship Id="rId51" Type="http://schemas.openxmlformats.org/officeDocument/2006/relationships/image" Target="media/image38.png"/><Relationship Id="rId3" Type="http://schemas.openxmlformats.org/officeDocument/2006/relationships/customXml" Target="../customXml/item2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image" Target="media/image34.png"/><Relationship Id="rId59" Type="http://schemas.openxmlformats.org/officeDocument/2006/relationships/image" Target="media/image46.png"/><Relationship Id="rId67" Type="http://schemas.openxmlformats.org/officeDocument/2006/relationships/fontTable" Target="fontTable.xml"/><Relationship Id="rId20" Type="http://schemas.openxmlformats.org/officeDocument/2006/relationships/image" Target="media/image9.png"/><Relationship Id="rId41" Type="http://schemas.openxmlformats.org/officeDocument/2006/relationships/image" Target="media/image29.png"/><Relationship Id="rId54" Type="http://schemas.openxmlformats.org/officeDocument/2006/relationships/image" Target="media/image41.png"/><Relationship Id="rId62" Type="http://schemas.openxmlformats.org/officeDocument/2006/relationships/image" Target="media/image49.png"/><Relationship Id="rId1" Type="http://schemas.microsoft.com/office/2006/relationships/keyMapCustomizations" Target="customizations.xml"/><Relationship Id="rId6" Type="http://schemas.openxmlformats.org/officeDocument/2006/relationships/numbering" Target="numbering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49" Type="http://schemas.openxmlformats.org/officeDocument/2006/relationships/image" Target="media/image36.png"/><Relationship Id="rId57" Type="http://schemas.openxmlformats.org/officeDocument/2006/relationships/image" Target="media/image44.png"/><Relationship Id="rId10" Type="http://schemas.openxmlformats.org/officeDocument/2006/relationships/footnotes" Target="footnotes.xml"/><Relationship Id="rId31" Type="http://schemas.openxmlformats.org/officeDocument/2006/relationships/image" Target="media/image19.png"/><Relationship Id="rId44" Type="http://schemas.openxmlformats.org/officeDocument/2006/relationships/image" Target="media/image32.png"/><Relationship Id="rId52" Type="http://schemas.openxmlformats.org/officeDocument/2006/relationships/image" Target="media/image39.png"/><Relationship Id="rId60" Type="http://schemas.openxmlformats.org/officeDocument/2006/relationships/image" Target="media/image47.png"/><Relationship Id="rId65" Type="http://schemas.openxmlformats.org/officeDocument/2006/relationships/image" Target="media/image52.png"/><Relationship Id="rId4" Type="http://schemas.openxmlformats.org/officeDocument/2006/relationships/customXml" Target="../customXml/item3.xml"/><Relationship Id="rId9" Type="http://schemas.openxmlformats.org/officeDocument/2006/relationships/webSettings" Target="webSettings.xml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39" Type="http://schemas.openxmlformats.org/officeDocument/2006/relationships/image" Target="media/image27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53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D:\Onebox\&#24037;&#20316;&#30446;&#24405;\1%23CourseDevelopment\&#23454;&#39564;&#25163;&#20876;&#27169;&#26495;-&#20013;&#33521;\&#23454;&#39564;&#25163;&#20876;&#27169;&#26495;&#65288;&#20013;&#25991;&#65289;\&#23458;&#25143;&#25991;&#26723;&#27169;&#26495;.dotm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txDef>
      <a:spPr>
        <a:noFill/>
        <a:ln w="6350">
          <a:noFill/>
        </a:ln>
      </a:spPr>
      <a:bodyPr rot="0" spcFirstLastPara="0" vertOverflow="overflow" horzOverflow="overflow" vert="horz" wrap="square" lIns="91440" tIns="45720" rIns="91440" bIns="45720" numCol="1" spcCol="0" rtlCol="0" fromWordArt="0" anchor="t" anchorCtr="0" forceAA="0" compatLnSpc="1">
        <a:prstTxWarp prst="textNoShape">
          <a:avLst/>
        </a:prstTxWarp>
        <a:noAutofit/>
      </a:bodyPr>
      <a:lstStyle/>
    </a:tx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CC226774B8D87F4D92D9D1F6859ED44E" ma:contentTypeVersion="0" ma:contentTypeDescription="Create a new document." ma:contentTypeScope="" ma:versionID="2405c1ce63a3409bcef189279c704bc6">
  <xsd:schema xmlns:xsd="http://www.w3.org/2001/XMLSchema" xmlns:xs="http://www.w3.org/2001/XMLSchema" xmlns:p="http://schemas.microsoft.com/office/2006/metadata/properties" targetNamespace="http://schemas.microsoft.com/office/2006/metadata/properties" ma:root="true" ma:fieldsID="c64490b4aec6201516c3a874156f37b2">
    <xsd:element name="properties">
      <xsd:complexType>
        <xsd:sequence>
          <xsd:element name="documentManagement">
            <xsd:complexType>
              <xsd:all/>
            </xsd:complexType>
          </xsd:element>
        </xsd:sequence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7B6C774A-0415-46D8-92B3-AE0B36162591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BC21252C-4A9D-4501-ACF4-B5A790D1D626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EEA82ABF-3C64-4AD6-A3F8-BF7B6BBD7965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45D7D905-E2AE-4379-91E5-B62BCFCA4D08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  <ds:schemaRef ds:uri="http://schemas.microsoft.com/office/infopath/2007/PartnerControl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客户文档模板</Template>
  <TotalTime>5427</TotalTime>
  <Pages>45</Pages>
  <Words>3504</Words>
  <Characters>19979</Characters>
  <Application>Microsoft Office Word</Application>
  <DocSecurity>0</DocSecurity>
  <Lines>166</Lines>
  <Paragraphs>46</Paragraphs>
  <ScaleCrop>false</ScaleCrop>
  <Company>Huawei Technologies Co.,Ltd.</Company>
  <LinksUpToDate>false</LinksUpToDate>
  <CharactersWithSpaces>23437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w00280246</dc:creator>
  <cp:keywords/>
  <dc:description/>
  <cp:lastModifiedBy>W. Jessie</cp:lastModifiedBy>
  <cp:revision>118</cp:revision>
  <cp:lastPrinted>2016-11-21T02:33:00Z</cp:lastPrinted>
  <dcterms:created xsi:type="dcterms:W3CDTF">2021-05-10T09:22:00Z</dcterms:created>
  <dcterms:modified xsi:type="dcterms:W3CDTF">2025-04-20T11:25:00Z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ProprietaryDeclaration">
    <vt:lpwstr>华为专有和保密信息_x000d_
版权所有 © 华为技术有限公司</vt:lpwstr>
  </property>
  <property fmtid="{D5CDD505-2E9C-101B-9397-08002B2CF9AE}" pid="3" name="ReleaseDate">
    <vt:lpwstr>2015-12</vt:lpwstr>
  </property>
  <property fmtid="{D5CDD505-2E9C-101B-9397-08002B2CF9AE}" pid="4" name="ProductVersion">
    <vt:lpwstr/>
  </property>
  <property fmtid="{D5CDD505-2E9C-101B-9397-08002B2CF9AE}" pid="5" name="DocumentName">
    <vt:lpwstr/>
  </property>
  <property fmtid="{D5CDD505-2E9C-101B-9397-08002B2CF9AE}" pid="6" name="DocumentVersion">
    <vt:lpwstr>01</vt:lpwstr>
  </property>
  <property fmtid="{D5CDD505-2E9C-101B-9397-08002B2CF9AE}" pid="7" name="Confidential">
    <vt:lpwstr/>
  </property>
  <property fmtid="{D5CDD505-2E9C-101B-9397-08002B2CF9AE}" pid="8" name="slevel">
    <vt:lpwstr>5</vt:lpwstr>
  </property>
  <property fmtid="{D5CDD505-2E9C-101B-9397-08002B2CF9AE}" pid="9" name="slevelui">
    <vt:lpwstr>0</vt:lpwstr>
  </property>
  <property fmtid="{D5CDD505-2E9C-101B-9397-08002B2CF9AE}" pid="10" name="Product&amp;Project Name">
    <vt:lpwstr/>
  </property>
  <property fmtid="{D5CDD505-2E9C-101B-9397-08002B2CF9AE}" pid="11" name="_new_ms_pID_72543">
    <vt:lpwstr>(3)NqcJu9mtpIkQwNVhxO+yTbOSo8pNZ11SYbigMmY7lr0nhSlNNYxTnxCL4pCSzfaJNjp54Gd0
EyS470WtmkQxbxyHR+AWpxM0BVLlXcYXFvKPFTB2SkJrpAwp2p6UmYrhGRuVy4OMYUuzvzkN
sY1RE8TDJd8jR17xUjANuBSnU0nu5+18JdLUw7zgSnWmxIlTrMu4RlHfQsDO692sdEk5p4Nc
Vi34w/VPSCA1TF1Tad</vt:lpwstr>
  </property>
  <property fmtid="{D5CDD505-2E9C-101B-9397-08002B2CF9AE}" pid="12" name="_new_ms_pID_725431">
    <vt:lpwstr>WFH/CM7ewGglDnbdxvmHpjitKLF/pgK9XQR/6napatPeAmB/yqoxwY
8AOb2lUiFb6vPBpji0xn9aE+bVwdI5B+/VWQteYSSvAX1IMTeflRtFR3lzGZz3U0qUuiRQwi
ogFueR88VCAhi4AxfgEsngqOrSpc2qswlcsi/aItWdKJTS0dt+d4OJFUjdOj2NViqn1qD/+f
dT9kAnz5TNWZFVMrmN4BzaEYN+bk/kIdasFl</vt:lpwstr>
  </property>
  <property fmtid="{D5CDD505-2E9C-101B-9397-08002B2CF9AE}" pid="13" name="_new_ms_pID_725432">
    <vt:lpwstr>XH/TLfi2cyJDXZpa0fxWw2RI5ihTD8awSdSY
dH2YTxdbU64rYYyVY8Xiyd/3VMIjbW+IA0gvvkbzo18YjFyD1S0MYIZQ+Fbq/tFijMlYpJwQ
WTNbsqVnLccRi24I84HfXSzPQqaHSraGD4a331JfDq4kfWkZev8vu2w2StLt8kiT</vt:lpwstr>
  </property>
  <property fmtid="{D5CDD505-2E9C-101B-9397-08002B2CF9AE}" pid="14" name="_2015_ms_pID_725343">
    <vt:lpwstr>(3)Cf+EgAW9E59lguj0qf3Zfim2PrMZ/mqHToDm8uXd9A9V1U2FYRNtnhupt8GCsHwDmdPE26Ct
bRqNQGtRhNvV54Y6S3cSZDlntwPJxuKtu5SX0/fg8XDw+ATypXYhnVKx3VSWWo1XhTl15eWy
4+4lyPC++V5gKkqTrH1ve55pcgBAzxrXE0kJMJwYMXhoDpF37rFSNo9EfhFxRrv1aNTKNVES
4dpWnZSj8udSb42qvh</vt:lpwstr>
  </property>
  <property fmtid="{D5CDD505-2E9C-101B-9397-08002B2CF9AE}" pid="15" name="_2015_ms_pID_7253431">
    <vt:lpwstr>sHSdULPJYdnFE0PYGypNLN4ktRbDApJ91Ea8kn4xMB/Ub/+OC440+/
jsyMeg14f2ij8im5VWK+6Kxs+7DrE3xRQdsDLGhqiu7r+wCynfCDBN9qNTHy6fGWZ54kD608
Oe9Vzkj0keYUOhyT04IgYvnqcEdU/NH7L0tEd9rTzo2hMjiezelMK3TjftAqAExlrql4XnYq
aqKU0aumgC/nweZv/v+ZXhmBeqqWhqjcDPuB</vt:lpwstr>
  </property>
  <property fmtid="{D5CDD505-2E9C-101B-9397-08002B2CF9AE}" pid="16" name="ContentTypeId">
    <vt:lpwstr>0x010100CC226774B8D87F4D92D9D1F6859ED44E</vt:lpwstr>
  </property>
  <property fmtid="{D5CDD505-2E9C-101B-9397-08002B2CF9AE}" pid="17" name="_2015_ms_pID_7253432">
    <vt:lpwstr>l8SPN7ZfRVXNN/5UZnrlNsQ=</vt:lpwstr>
  </property>
  <property fmtid="{D5CDD505-2E9C-101B-9397-08002B2CF9AE}" pid="18" name="_readonly">
    <vt:lpwstr/>
  </property>
  <property fmtid="{D5CDD505-2E9C-101B-9397-08002B2CF9AE}" pid="19" name="_change">
    <vt:lpwstr/>
  </property>
  <property fmtid="{D5CDD505-2E9C-101B-9397-08002B2CF9AE}" pid="20" name="_full-control">
    <vt:lpwstr/>
  </property>
  <property fmtid="{D5CDD505-2E9C-101B-9397-08002B2CF9AE}" pid="21" name="sflag">
    <vt:lpwstr>1620638383</vt:lpwstr>
  </property>
</Properties>
</file>