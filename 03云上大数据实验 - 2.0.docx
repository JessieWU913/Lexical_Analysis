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9D4127" w:rsidRDefault="00E75EA5" w:rsidP="0073326B">
      <w:pPr>
        <w:pStyle w:val="59"/>
      </w:pPr>
    </w:p>
    <w:p w14:paraId="1250B36E" w14:textId="77777777" w:rsidR="00E75EA5" w:rsidRPr="009D4127" w:rsidRDefault="00E75EA5" w:rsidP="00E75EA5">
      <w:pPr>
        <w:rPr>
          <w:rFonts w:ascii="Huawei Sans" w:eastAsia="方正兰亭黑简体" w:hAnsi="Huawei Sans"/>
        </w:rPr>
      </w:pPr>
    </w:p>
    <w:p w14:paraId="196A4D35" w14:textId="17E4ED32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5D450DE1" w14:textId="5308AE08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0F0948E5" w14:textId="409E85B5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1C7C3611" w14:textId="77777777" w:rsidR="00E75EA5" w:rsidRPr="009D4127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</w:pPr>
    </w:p>
    <w:p w14:paraId="2B63D2A6" w14:textId="77777777" w:rsidR="0020153C" w:rsidRPr="009D4127" w:rsidRDefault="0020153C" w:rsidP="0020153C">
      <w:pPr>
        <w:ind w:left="0"/>
        <w:rPr>
          <w:rFonts w:ascii="Huawei Sans" w:eastAsia="方正兰亭黑简体" w:hAnsi="Huawei Sans"/>
        </w:rPr>
      </w:pPr>
    </w:p>
    <w:p w14:paraId="6442F911" w14:textId="77777777" w:rsidR="0058546E" w:rsidRDefault="0058546E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</w:p>
    <w:p w14:paraId="1DADDD2D" w14:textId="07B3E0DA" w:rsidR="0058546E" w:rsidRPr="0058546E" w:rsidRDefault="00117608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 w:hint="eastAsia"/>
          <w:sz w:val="72"/>
          <w:szCs w:val="72"/>
          <w:lang w:eastAsia="zh-CN"/>
        </w:rPr>
        <w:t>华为云</w:t>
      </w:r>
    </w:p>
    <w:p w14:paraId="45427A13" w14:textId="320AD2BA" w:rsidR="0020153C" w:rsidRPr="009D4127" w:rsidRDefault="0058546E" w:rsidP="0058546E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58546E">
        <w:rPr>
          <w:rFonts w:ascii="Huawei Sans" w:eastAsia="方正兰亭黑简体" w:hAnsi="Huawei Sans"/>
          <w:sz w:val="72"/>
          <w:szCs w:val="72"/>
          <w:lang w:eastAsia="zh-CN"/>
        </w:rPr>
        <w:t>BigDataPro</w:t>
      </w:r>
      <w:r w:rsidRPr="0058546E">
        <w:rPr>
          <w:rFonts w:ascii="Huawei Sans" w:eastAsia="方正兰亭黑简体" w:hAnsi="Huawei Sans"/>
          <w:sz w:val="72"/>
          <w:szCs w:val="72"/>
          <w:lang w:eastAsia="zh-CN"/>
        </w:rPr>
        <w:t>集群搭建指南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F11244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0FA8C2C2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414C8387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3EFA5202" w14:textId="2428E973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090A8A2" w14:textId="1B7B2006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D885321" w14:textId="51EA07BB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1A377C9C" w14:textId="5DB420D2" w:rsidR="00213E96" w:rsidRPr="009D4127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213E96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p w14:paraId="4C0703B4" w14:textId="77777777" w:rsidR="00033B54" w:rsidRPr="009D4127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</w:rPr>
        <w:sectPr w:rsidR="00033B54" w:rsidRPr="009D4127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9D4127">
        <w:rPr>
          <w:rFonts w:ascii="Huawei Sans" w:eastAsia="方正兰亭黑简体" w:hAnsi="Huawei Sans"/>
        </w:rPr>
        <w:br w:type="page"/>
      </w: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Ref218422900" w:displacedByCustomXml="next"/>
    <w:bookmarkStart w:id="6" w:name="_Ref218423379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6F6F70B1" w14:textId="77777777" w:rsidR="0093552B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174952082" w:history="1">
            <w:r w:rsidR="0093552B" w:rsidRPr="00224D7B">
              <w:rPr>
                <w:rStyle w:val="af"/>
                <w:rFonts w:cs="Huawei Sans"/>
                <w:noProof/>
              </w:rPr>
              <w:t>1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准备华为云环境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_Toc174952082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21432F89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3" w:history="1">
            <w:r w:rsidR="0093552B" w:rsidRPr="00224D7B">
              <w:rPr>
                <w:rStyle w:val="af"/>
                <w:rFonts w:cs="Huawei Sans"/>
                <w:snapToGrid w:val="0"/>
              </w:rPr>
              <w:t>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298370B7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3287DD12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5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2138C50C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6" w:history="1">
            <w:r w:rsidR="0093552B" w:rsidRPr="00224D7B">
              <w:rPr>
                <w:rStyle w:val="af"/>
                <w:rFonts w:cs="Huawei Sans"/>
                <w:snapToGrid w:val="0"/>
              </w:rPr>
              <w:t>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购买华为云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19EC181B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登录华为云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</w:t>
            </w:r>
            <w:r w:rsidR="0093552B">
              <w:rPr>
                <w:webHidden/>
              </w:rPr>
              <w:fldChar w:fldCharType="end"/>
            </w:r>
          </w:hyperlink>
        </w:p>
        <w:p w14:paraId="116586DF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8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购买华为云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</w:t>
            </w:r>
            <w:r w:rsidR="0093552B">
              <w:rPr>
                <w:webHidden/>
              </w:rPr>
              <w:fldChar w:fldCharType="end"/>
            </w:r>
          </w:hyperlink>
        </w:p>
        <w:p w14:paraId="7EF3E24A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89" w:history="1">
            <w:r w:rsidR="0093552B" w:rsidRPr="00224D7B">
              <w:rPr>
                <w:rStyle w:val="af"/>
                <w:rFonts w:cs="Huawei Sans"/>
                <w:snapToGrid w:val="0"/>
              </w:rPr>
              <w:t>1.3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购买</w:t>
            </w:r>
            <w:r w:rsidR="0093552B" w:rsidRPr="00224D7B">
              <w:rPr>
                <w:rStyle w:val="af"/>
              </w:rPr>
              <w:t>OBS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_Toc174952089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8</w:t>
            </w:r>
            <w:r w:rsidR="0093552B">
              <w:rPr>
                <w:webHidden/>
              </w:rPr>
              <w:fldChar w:fldCharType="end"/>
            </w:r>
          </w:hyperlink>
        </w:p>
        <w:p w14:paraId="6D3D2372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1.3.1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选取对象存储服务</w:t>
            </w:r>
            <w:r w:rsidR="0093552B" w:rsidRPr="00224D7B">
              <w:rPr>
                <w:rStyle w:val="af"/>
              </w:rPr>
              <w:t>OBS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8</w:t>
            </w:r>
            <w:r w:rsidR="0093552B">
              <w:rPr>
                <w:webHidden/>
              </w:rPr>
              <w:fldChar w:fldCharType="end"/>
            </w:r>
          </w:hyperlink>
        </w:p>
        <w:p w14:paraId="5D85C246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091" w:history="1">
            <w:r w:rsidR="0093552B" w:rsidRPr="00224D7B">
              <w:rPr>
                <w:rStyle w:val="af"/>
                <w:rFonts w:cs="Huawei Sans"/>
                <w:noProof/>
              </w:rPr>
              <w:t>2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搭建</w:t>
            </w:r>
            <w:r w:rsidR="0093552B" w:rsidRPr="00224D7B">
              <w:rPr>
                <w:rStyle w:val="af"/>
                <w:noProof/>
              </w:rPr>
              <w:t>Hadoop</w:t>
            </w:r>
            <w:r w:rsidR="0093552B" w:rsidRPr="00224D7B">
              <w:rPr>
                <w:rStyle w:val="af"/>
                <w:rFonts w:hint="eastAsia"/>
                <w:noProof/>
              </w:rPr>
              <w:t>集群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_Toc174952091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13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6F7AECFD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2" w:history="1">
            <w:r w:rsidR="0093552B" w:rsidRPr="00224D7B">
              <w:rPr>
                <w:rStyle w:val="af"/>
                <w:rFonts w:cs="Huawei Sans"/>
                <w:snapToGrid w:val="0"/>
              </w:rPr>
              <w:t>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59E2A5E3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6702D898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13</w:t>
            </w:r>
            <w:r w:rsidR="0093552B">
              <w:rPr>
                <w:webHidden/>
              </w:rPr>
              <w:fldChar w:fldCharType="end"/>
            </w:r>
          </w:hyperlink>
        </w:p>
        <w:p w14:paraId="733C24F8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5" w:history="1">
            <w:r w:rsidR="0093552B" w:rsidRPr="00224D7B">
              <w:rPr>
                <w:rStyle w:val="af"/>
                <w:rFonts w:cs="Huawei Sans"/>
                <w:snapToGrid w:val="0"/>
              </w:rPr>
              <w:t>2.2</w:t>
            </w:r>
            <w:r w:rsidR="0093552B" w:rsidRPr="00224D7B">
              <w:rPr>
                <w:rStyle w:val="af"/>
              </w:rPr>
              <w:t xml:space="preserve"> Hadoop</w:t>
            </w:r>
            <w:r w:rsidR="0093552B" w:rsidRPr="00224D7B">
              <w:rPr>
                <w:rStyle w:val="af"/>
                <w:rFonts w:hint="eastAsia"/>
              </w:rPr>
              <w:t>集群搭建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14</w:t>
            </w:r>
            <w:r w:rsidR="0093552B">
              <w:rPr>
                <w:webHidden/>
              </w:rPr>
              <w:fldChar w:fldCharType="end"/>
            </w:r>
          </w:hyperlink>
        </w:p>
        <w:p w14:paraId="6563318E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配置</w:t>
            </w:r>
            <w:r w:rsidR="0093552B" w:rsidRPr="00224D7B">
              <w:rPr>
                <w:rStyle w:val="af"/>
              </w:rPr>
              <w:t>ECS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14</w:t>
            </w:r>
            <w:r w:rsidR="0093552B">
              <w:rPr>
                <w:webHidden/>
              </w:rPr>
              <w:fldChar w:fldCharType="end"/>
            </w:r>
          </w:hyperlink>
        </w:p>
        <w:p w14:paraId="29711158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确认</w:t>
            </w:r>
            <w:r w:rsidR="0093552B" w:rsidRPr="00224D7B">
              <w:rPr>
                <w:rStyle w:val="af"/>
              </w:rPr>
              <w:t>JDK</w:t>
            </w:r>
            <w:r w:rsidR="0093552B" w:rsidRPr="00224D7B">
              <w:rPr>
                <w:rStyle w:val="af"/>
                <w:rFonts w:hint="eastAsia"/>
              </w:rPr>
              <w:t>是否安装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71B32100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8" w:history="1">
            <w:r w:rsidR="0093552B" w:rsidRPr="00224D7B">
              <w:rPr>
                <w:rStyle w:val="af"/>
                <w:rFonts w:cs="Huawei Sans"/>
                <w:snapToGrid w:val="0"/>
              </w:rPr>
              <w:t>2.3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Hadoop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0005FA82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099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Hadoop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_Toc174952099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18</w:t>
            </w:r>
            <w:r w:rsidR="0093552B">
              <w:rPr>
                <w:webHidden/>
              </w:rPr>
              <w:fldChar w:fldCharType="end"/>
            </w:r>
          </w:hyperlink>
        </w:p>
        <w:p w14:paraId="00680A4C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2.3.2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测试与</w:t>
            </w:r>
            <w:r w:rsidR="0093552B" w:rsidRPr="00224D7B">
              <w:rPr>
                <w:rStyle w:val="af"/>
              </w:rPr>
              <w:t>OBS</w:t>
            </w:r>
            <w:r w:rsidR="0093552B" w:rsidRPr="00224D7B">
              <w:rPr>
                <w:rStyle w:val="af"/>
                <w:rFonts w:hint="eastAsia"/>
              </w:rPr>
              <w:t>互联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26</w:t>
            </w:r>
            <w:r w:rsidR="0093552B">
              <w:rPr>
                <w:webHidden/>
              </w:rPr>
              <w:fldChar w:fldCharType="end"/>
            </w:r>
          </w:hyperlink>
        </w:p>
        <w:p w14:paraId="325FBA83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01" w:history="1">
            <w:r w:rsidR="0093552B" w:rsidRPr="00224D7B">
              <w:rPr>
                <w:rStyle w:val="af"/>
                <w:rFonts w:cs="Huawei Sans"/>
                <w:noProof/>
              </w:rPr>
              <w:t>3</w:t>
            </w:r>
            <w:r w:rsidR="0093552B" w:rsidRPr="00224D7B">
              <w:rPr>
                <w:rStyle w:val="af"/>
                <w:noProof/>
              </w:rPr>
              <w:t xml:space="preserve"> Spark</w:t>
            </w:r>
            <w:r w:rsidR="0093552B" w:rsidRPr="00224D7B">
              <w:rPr>
                <w:rStyle w:val="af"/>
                <w:rFonts w:hint="eastAsia"/>
                <w:noProof/>
              </w:rPr>
              <w:t>集群搭建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_Toc174952101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29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1D82FDDD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2" w:history="1">
            <w:r w:rsidR="0093552B" w:rsidRPr="00224D7B">
              <w:rPr>
                <w:rStyle w:val="af"/>
                <w:rFonts w:cs="Huawei Sans"/>
                <w:snapToGrid w:val="0"/>
              </w:rPr>
              <w:t>3.1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实验介绍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4551D6A2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3.1.1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关于本实验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6FA3EC66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3.1.2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实验目的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7EB1064D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5" w:history="1">
            <w:r w:rsidR="0093552B" w:rsidRPr="00224D7B">
              <w:rPr>
                <w:rStyle w:val="af"/>
                <w:rFonts w:cs="Huawei Sans"/>
                <w:snapToGrid w:val="0"/>
              </w:rPr>
              <w:t>3.2</w:t>
            </w:r>
            <w:r w:rsidR="0093552B" w:rsidRPr="00224D7B">
              <w:rPr>
                <w:rStyle w:val="af"/>
              </w:rPr>
              <w:t xml:space="preserve"> Spark</w:t>
            </w:r>
            <w:r w:rsidR="0093552B" w:rsidRPr="00224D7B">
              <w:rPr>
                <w:rStyle w:val="af"/>
                <w:rFonts w:hint="eastAsia"/>
              </w:rPr>
              <w:t>集群存算分离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684BC4E9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3.2.1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搭建</w:t>
            </w:r>
            <w:r w:rsidR="0093552B" w:rsidRPr="00224D7B">
              <w:rPr>
                <w:rStyle w:val="af"/>
              </w:rPr>
              <w:t>Spark</w:t>
            </w:r>
            <w:r w:rsidR="0093552B" w:rsidRPr="00224D7B">
              <w:rPr>
                <w:rStyle w:val="af"/>
                <w:rFonts w:hint="eastAsia"/>
              </w:rPr>
              <w:t>集群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29</w:t>
            </w:r>
            <w:r w:rsidR="0093552B">
              <w:rPr>
                <w:webHidden/>
              </w:rPr>
              <w:fldChar w:fldCharType="end"/>
            </w:r>
          </w:hyperlink>
        </w:p>
        <w:p w14:paraId="3DCE121C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3.2.2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验证存算分离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30</w:t>
            </w:r>
            <w:r w:rsidR="0093552B">
              <w:rPr>
                <w:webHidden/>
              </w:rPr>
              <w:fldChar w:fldCharType="end"/>
            </w:r>
          </w:hyperlink>
        </w:p>
        <w:p w14:paraId="2599927E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08" w:history="1">
            <w:r w:rsidR="0093552B" w:rsidRPr="00224D7B">
              <w:rPr>
                <w:rStyle w:val="af"/>
                <w:rFonts w:cs="Huawei Sans"/>
                <w:noProof/>
              </w:rPr>
              <w:t>4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释放实验资源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_Toc174952108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32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0F95A8D8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09" w:history="1">
            <w:r w:rsidR="0093552B" w:rsidRPr="00224D7B">
              <w:rPr>
                <w:rStyle w:val="af"/>
                <w:rFonts w:cs="Huawei Sans"/>
                <w:snapToGrid w:val="0"/>
              </w:rPr>
              <w:t>4.1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 xml:space="preserve"> 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>删除</w:t>
            </w:r>
            <w:r w:rsidR="0093552B" w:rsidRPr="00224D7B">
              <w:rPr>
                <w:rStyle w:val="af"/>
                <w:rFonts w:ascii="Open Sans" w:hAnsi="Open Sans" w:cs="Open Sans"/>
              </w:rPr>
              <w:t>ECS</w:t>
            </w:r>
            <w:r w:rsidR="0093552B" w:rsidRPr="00224D7B">
              <w:rPr>
                <w:rStyle w:val="af"/>
                <w:rFonts w:ascii="Open Sans" w:hAnsi="Open Sans" w:cs="Open Sans" w:hint="eastAsia"/>
              </w:rPr>
              <w:t>弹性云服务器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_Toc174952109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32</w:t>
            </w:r>
            <w:r w:rsidR="0093552B">
              <w:rPr>
                <w:webHidden/>
              </w:rPr>
              <w:fldChar w:fldCharType="end"/>
            </w:r>
          </w:hyperlink>
        </w:p>
        <w:p w14:paraId="7B7B1B5D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0" w:history="1">
            <w:r w:rsidR="0093552B" w:rsidRPr="00224D7B">
              <w:rPr>
                <w:rStyle w:val="af"/>
                <w:rFonts w:cs="Huawei Sans"/>
                <w:snapToGrid w:val="0"/>
              </w:rPr>
              <w:t>4.2</w:t>
            </w:r>
            <w:r w:rsidR="0093552B" w:rsidRPr="00224D7B">
              <w:rPr>
                <w:rStyle w:val="af"/>
                <w:rFonts w:cs="Huawei Sans" w:hint="eastAsia"/>
              </w:rPr>
              <w:t xml:space="preserve"> </w:t>
            </w:r>
            <w:r w:rsidR="0093552B" w:rsidRPr="00224D7B">
              <w:rPr>
                <w:rStyle w:val="af"/>
                <w:rFonts w:cs="Huawei Sans" w:hint="eastAsia"/>
              </w:rPr>
              <w:t>删除</w:t>
            </w:r>
            <w:r w:rsidR="0093552B" w:rsidRPr="00224D7B">
              <w:rPr>
                <w:rStyle w:val="af"/>
                <w:rFonts w:cs="Huawei Sans"/>
              </w:rPr>
              <w:t>OBS</w:t>
            </w:r>
            <w:r w:rsidR="0093552B" w:rsidRPr="00224D7B">
              <w:rPr>
                <w:rStyle w:val="af"/>
                <w:rFonts w:cs="Huawei Sans" w:hint="eastAsia"/>
              </w:rPr>
              <w:t>对象存储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33</w:t>
            </w:r>
            <w:r w:rsidR="0093552B">
              <w:rPr>
                <w:webHidden/>
              </w:rPr>
              <w:fldChar w:fldCharType="end"/>
            </w:r>
          </w:hyperlink>
        </w:p>
        <w:p w14:paraId="3CD5C821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1" w:history="1">
            <w:r w:rsidR="0093552B" w:rsidRPr="00224D7B">
              <w:rPr>
                <w:rStyle w:val="af"/>
                <w:rFonts w:cs="Huawei Sans"/>
                <w:snapToGrid w:val="0"/>
              </w:rPr>
              <w:t>4.3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资源检查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33</w:t>
            </w:r>
            <w:r w:rsidR="0093552B">
              <w:rPr>
                <w:webHidden/>
              </w:rPr>
              <w:fldChar w:fldCharType="end"/>
            </w:r>
          </w:hyperlink>
        </w:p>
        <w:p w14:paraId="706B71E0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12" w:history="1">
            <w:r w:rsidR="0093552B" w:rsidRPr="00224D7B">
              <w:rPr>
                <w:rStyle w:val="af"/>
                <w:rFonts w:cs="Huawei Sans"/>
                <w:noProof/>
              </w:rPr>
              <w:t>5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安装</w:t>
            </w:r>
            <w:r w:rsidR="0093552B" w:rsidRPr="00224D7B">
              <w:rPr>
                <w:rStyle w:val="af"/>
                <w:noProof/>
              </w:rPr>
              <w:t>OpenJDK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_Toc174952112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33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64FCA10C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13" w:history="1">
            <w:r w:rsidR="0093552B" w:rsidRPr="00224D7B">
              <w:rPr>
                <w:rStyle w:val="af"/>
                <w:rFonts w:cs="Huawei Sans"/>
                <w:noProof/>
              </w:rPr>
              <w:t>6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Linux</w:t>
            </w:r>
            <w:r w:rsidR="0093552B" w:rsidRPr="00224D7B">
              <w:rPr>
                <w:rStyle w:val="af"/>
                <w:rFonts w:hint="eastAsia"/>
                <w:noProof/>
              </w:rPr>
              <w:t>常用命令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_Toc174952113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34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4ABB412B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4" w:history="1">
            <w:r w:rsidR="0093552B" w:rsidRPr="00224D7B">
              <w:rPr>
                <w:rStyle w:val="af"/>
                <w:rFonts w:cs="Huawei Sans"/>
                <w:snapToGrid w:val="0"/>
              </w:rPr>
              <w:t>6.1</w:t>
            </w:r>
            <w:r w:rsidR="0093552B" w:rsidRPr="00224D7B">
              <w:rPr>
                <w:rStyle w:val="af"/>
              </w:rPr>
              <w:t xml:space="preserve"> ls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0CBFF979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5" w:history="1">
            <w:r w:rsidR="0093552B" w:rsidRPr="00224D7B">
              <w:rPr>
                <w:rStyle w:val="af"/>
                <w:rFonts w:cs="Huawei Sans"/>
                <w:snapToGrid w:val="0"/>
              </w:rPr>
              <w:t>6.2</w:t>
            </w:r>
            <w:r w:rsidR="0093552B" w:rsidRPr="00224D7B">
              <w:rPr>
                <w:rStyle w:val="af"/>
              </w:rPr>
              <w:t xml:space="preserve"> cd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3BD24B2F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6" w:history="1">
            <w:r w:rsidR="0093552B" w:rsidRPr="00224D7B">
              <w:rPr>
                <w:rStyle w:val="af"/>
                <w:rFonts w:cs="Huawei Sans"/>
                <w:snapToGrid w:val="0"/>
              </w:rPr>
              <w:t>6.3</w:t>
            </w:r>
            <w:r w:rsidR="0093552B" w:rsidRPr="00224D7B">
              <w:rPr>
                <w:rStyle w:val="af"/>
              </w:rPr>
              <w:t xml:space="preserve"> pwd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34</w:t>
            </w:r>
            <w:r w:rsidR="0093552B">
              <w:rPr>
                <w:webHidden/>
              </w:rPr>
              <w:fldChar w:fldCharType="end"/>
            </w:r>
          </w:hyperlink>
        </w:p>
        <w:p w14:paraId="0D9B14B5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7" w:history="1">
            <w:r w:rsidR="0093552B" w:rsidRPr="00224D7B">
              <w:rPr>
                <w:rStyle w:val="af"/>
                <w:rFonts w:cs="Huawei Sans"/>
                <w:snapToGrid w:val="0"/>
              </w:rPr>
              <w:t>6.4</w:t>
            </w:r>
            <w:r w:rsidR="0093552B" w:rsidRPr="00224D7B">
              <w:rPr>
                <w:rStyle w:val="af"/>
              </w:rPr>
              <w:t xml:space="preserve"> mkdir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117613F0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8" w:history="1">
            <w:r w:rsidR="0093552B" w:rsidRPr="00224D7B">
              <w:rPr>
                <w:rStyle w:val="af"/>
                <w:rFonts w:cs="Huawei Sans"/>
                <w:snapToGrid w:val="0"/>
              </w:rPr>
              <w:t>6.5</w:t>
            </w:r>
            <w:r w:rsidR="0093552B" w:rsidRPr="00224D7B">
              <w:rPr>
                <w:rStyle w:val="af"/>
              </w:rPr>
              <w:t xml:space="preserve"> rm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79E789CB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19" w:history="1">
            <w:r w:rsidR="0093552B" w:rsidRPr="00224D7B">
              <w:rPr>
                <w:rStyle w:val="af"/>
                <w:rFonts w:cs="Huawei Sans"/>
                <w:snapToGrid w:val="0"/>
              </w:rPr>
              <w:t>6.6</w:t>
            </w:r>
            <w:r w:rsidR="0093552B" w:rsidRPr="00224D7B">
              <w:rPr>
                <w:rStyle w:val="af"/>
              </w:rPr>
              <w:t xml:space="preserve"> rmdir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_Toc174952119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35</w:t>
            </w:r>
            <w:r w:rsidR="0093552B">
              <w:rPr>
                <w:webHidden/>
              </w:rPr>
              <w:fldChar w:fldCharType="end"/>
            </w:r>
          </w:hyperlink>
        </w:p>
        <w:p w14:paraId="429E2602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0" w:history="1">
            <w:r w:rsidR="0093552B" w:rsidRPr="00224D7B">
              <w:rPr>
                <w:rStyle w:val="af"/>
                <w:rFonts w:cs="Huawei Sans"/>
                <w:snapToGrid w:val="0"/>
              </w:rPr>
              <w:t>6.7</w:t>
            </w:r>
            <w:r w:rsidR="0093552B" w:rsidRPr="00224D7B">
              <w:rPr>
                <w:rStyle w:val="af"/>
              </w:rPr>
              <w:t xml:space="preserve"> mv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4824FEE8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1" w:history="1">
            <w:r w:rsidR="0093552B" w:rsidRPr="00224D7B">
              <w:rPr>
                <w:rStyle w:val="af"/>
                <w:rFonts w:cs="Huawei Sans"/>
                <w:snapToGrid w:val="0"/>
              </w:rPr>
              <w:t>6.8</w:t>
            </w:r>
            <w:r w:rsidR="0093552B" w:rsidRPr="00224D7B">
              <w:rPr>
                <w:rStyle w:val="af"/>
              </w:rPr>
              <w:t xml:space="preserve"> cp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4E53DE80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2" w:history="1">
            <w:r w:rsidR="0093552B" w:rsidRPr="00224D7B">
              <w:rPr>
                <w:rStyle w:val="af"/>
                <w:rFonts w:cs="Huawei Sans"/>
                <w:snapToGrid w:val="0"/>
              </w:rPr>
              <w:t>6.9</w:t>
            </w:r>
            <w:r w:rsidR="0093552B" w:rsidRPr="00224D7B">
              <w:rPr>
                <w:rStyle w:val="af"/>
              </w:rPr>
              <w:t xml:space="preserve"> cat 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36</w:t>
            </w:r>
            <w:r w:rsidR="0093552B">
              <w:rPr>
                <w:webHidden/>
              </w:rPr>
              <w:fldChar w:fldCharType="end"/>
            </w:r>
          </w:hyperlink>
        </w:p>
        <w:p w14:paraId="028BB4A3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3" w:history="1">
            <w:r w:rsidR="0093552B" w:rsidRPr="00224D7B">
              <w:rPr>
                <w:rStyle w:val="af"/>
                <w:rFonts w:cs="Huawei Sans"/>
                <w:snapToGrid w:val="0"/>
              </w:rPr>
              <w:t>6.10</w:t>
            </w:r>
            <w:r w:rsidR="0093552B" w:rsidRPr="00224D7B">
              <w:rPr>
                <w:rStyle w:val="af"/>
              </w:rPr>
              <w:t xml:space="preserve"> more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37</w:t>
            </w:r>
            <w:r w:rsidR="0093552B">
              <w:rPr>
                <w:webHidden/>
              </w:rPr>
              <w:fldChar w:fldCharType="end"/>
            </w:r>
          </w:hyperlink>
        </w:p>
        <w:p w14:paraId="449D866A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4" w:history="1">
            <w:r w:rsidR="0093552B" w:rsidRPr="00224D7B">
              <w:rPr>
                <w:rStyle w:val="af"/>
                <w:rFonts w:cs="Huawei Sans"/>
                <w:snapToGrid w:val="0"/>
              </w:rPr>
              <w:t>6.11</w:t>
            </w:r>
            <w:r w:rsidR="0093552B" w:rsidRPr="00224D7B">
              <w:rPr>
                <w:rStyle w:val="af"/>
              </w:rPr>
              <w:t xml:space="preserve"> less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38</w:t>
            </w:r>
            <w:r w:rsidR="0093552B">
              <w:rPr>
                <w:webHidden/>
              </w:rPr>
              <w:fldChar w:fldCharType="end"/>
            </w:r>
          </w:hyperlink>
        </w:p>
        <w:p w14:paraId="6A3A6900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5" w:history="1">
            <w:r w:rsidR="0093552B" w:rsidRPr="00224D7B">
              <w:rPr>
                <w:rStyle w:val="af"/>
                <w:rFonts w:cs="Huawei Sans"/>
                <w:snapToGrid w:val="0"/>
              </w:rPr>
              <w:t>6.12</w:t>
            </w:r>
            <w:r w:rsidR="0093552B" w:rsidRPr="00224D7B">
              <w:rPr>
                <w:rStyle w:val="af"/>
              </w:rPr>
              <w:t xml:space="preserve"> head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5DDB0355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6" w:history="1">
            <w:r w:rsidR="0093552B" w:rsidRPr="00224D7B">
              <w:rPr>
                <w:rStyle w:val="af"/>
                <w:rFonts w:cs="Huawei Sans"/>
                <w:snapToGrid w:val="0"/>
              </w:rPr>
              <w:t>6.13</w:t>
            </w:r>
            <w:r w:rsidR="0093552B" w:rsidRPr="00224D7B">
              <w:rPr>
                <w:rStyle w:val="af"/>
              </w:rPr>
              <w:t xml:space="preserve"> tail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361BC805" w14:textId="77777777" w:rsidR="0093552B" w:rsidRDefault="009F6D8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7" w:history="1">
            <w:r w:rsidR="0093552B" w:rsidRPr="00224D7B">
              <w:rPr>
                <w:rStyle w:val="af"/>
                <w:rFonts w:cs="Huawei Sans"/>
                <w:snapToGrid w:val="0"/>
              </w:rPr>
              <w:t>6.14</w:t>
            </w:r>
            <w:r w:rsidR="0093552B" w:rsidRPr="00224D7B">
              <w:rPr>
                <w:rStyle w:val="af"/>
              </w:rPr>
              <w:t xml:space="preserve"> vim</w:t>
            </w:r>
            <w:r w:rsidR="0093552B" w:rsidRPr="00224D7B">
              <w:rPr>
                <w:rStyle w:val="af"/>
                <w:rFonts w:hint="eastAsia"/>
              </w:rPr>
              <w:t>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62D5301F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8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6.14.1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启动</w:t>
            </w:r>
            <w:r w:rsidR="0093552B" w:rsidRPr="00224D7B">
              <w:rPr>
                <w:rStyle w:val="af"/>
              </w:rPr>
              <w:t>vim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_Toc174952128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39</w:t>
            </w:r>
            <w:r w:rsidR="0093552B">
              <w:rPr>
                <w:webHidden/>
              </w:rPr>
              <w:fldChar w:fldCharType="end"/>
            </w:r>
          </w:hyperlink>
        </w:p>
        <w:p w14:paraId="27A3F9F8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29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6.14.2</w:t>
            </w:r>
            <w:r w:rsidR="0093552B" w:rsidRPr="00224D7B">
              <w:rPr>
                <w:rStyle w:val="af"/>
              </w:rPr>
              <w:t xml:space="preserve"> vim</w:t>
            </w:r>
            <w:r w:rsidR="0093552B" w:rsidRPr="00224D7B">
              <w:rPr>
                <w:rStyle w:val="af"/>
                <w:rFonts w:hint="eastAsia"/>
              </w:rPr>
              <w:t>的模式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_Toc174952129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8B9575D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0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6.14.3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插入命令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_Toc174952130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959746F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1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6.14.4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查找命令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_Toc174952131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57D4A482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2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6.14.5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替换命令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_Toc174952132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13B7F56F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3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6.14.6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撤销和重做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_Toc174952133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134F4D83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4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6.14.7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删除命令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_Toc174952134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40</w:t>
            </w:r>
            <w:r w:rsidR="0093552B">
              <w:rPr>
                <w:webHidden/>
              </w:rPr>
              <w:fldChar w:fldCharType="end"/>
            </w:r>
          </w:hyperlink>
        </w:p>
        <w:p w14:paraId="645D582E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5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6.14.8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拷贝和粘贴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_Toc174952135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6C0CC263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6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6.14.9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退出命令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_Toc174952136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408A3C76" w14:textId="77777777" w:rsidR="0093552B" w:rsidRDefault="009F6D8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4952137" w:history="1">
            <w:r w:rsidR="0093552B" w:rsidRPr="00224D7B">
              <w:rPr>
                <w:rStyle w:val="af"/>
                <w:rFonts w:cs="Huawei Sans"/>
                <w:bCs/>
                <w:snapToGrid w:val="0"/>
              </w:rPr>
              <w:t>6.14.10</w:t>
            </w:r>
            <w:r w:rsidR="0093552B" w:rsidRPr="00224D7B">
              <w:rPr>
                <w:rStyle w:val="af"/>
                <w:rFonts w:hint="eastAsia"/>
              </w:rPr>
              <w:t xml:space="preserve"> </w:t>
            </w:r>
            <w:r w:rsidR="0093552B" w:rsidRPr="00224D7B">
              <w:rPr>
                <w:rStyle w:val="af"/>
                <w:rFonts w:hint="eastAsia"/>
              </w:rPr>
              <w:t>帮助命令</w:t>
            </w:r>
            <w:r w:rsidR="0093552B">
              <w:rPr>
                <w:webHidden/>
              </w:rPr>
              <w:tab/>
            </w:r>
            <w:r w:rsidR="0093552B">
              <w:rPr>
                <w:webHidden/>
              </w:rPr>
              <w:fldChar w:fldCharType="begin"/>
            </w:r>
            <w:r w:rsidR="0093552B">
              <w:rPr>
                <w:webHidden/>
              </w:rPr>
              <w:instrText xml:space="preserve"> PAGEREF _Toc174952137 \h </w:instrText>
            </w:r>
            <w:r w:rsidR="0093552B">
              <w:rPr>
                <w:webHidden/>
              </w:rPr>
            </w:r>
            <w:r w:rsidR="0093552B">
              <w:rPr>
                <w:webHidden/>
              </w:rPr>
              <w:fldChar w:fldCharType="separate"/>
            </w:r>
            <w:r w:rsidR="0093552B">
              <w:rPr>
                <w:webHidden/>
              </w:rPr>
              <w:t>41</w:t>
            </w:r>
            <w:r w:rsidR="0093552B">
              <w:rPr>
                <w:webHidden/>
              </w:rPr>
              <w:fldChar w:fldCharType="end"/>
            </w:r>
          </w:hyperlink>
        </w:p>
        <w:p w14:paraId="123E554F" w14:textId="77777777" w:rsidR="0093552B" w:rsidRDefault="009F6D8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2138" w:history="1">
            <w:r w:rsidR="0093552B" w:rsidRPr="00224D7B">
              <w:rPr>
                <w:rStyle w:val="af"/>
                <w:rFonts w:cs="Huawei Sans"/>
                <w:noProof/>
              </w:rPr>
              <w:t>7</w:t>
            </w:r>
            <w:r w:rsidR="0093552B" w:rsidRPr="00224D7B">
              <w:rPr>
                <w:rStyle w:val="af"/>
                <w:rFonts w:hint="eastAsia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附录</w:t>
            </w:r>
            <w:r w:rsidR="0093552B" w:rsidRPr="00224D7B">
              <w:rPr>
                <w:rStyle w:val="af"/>
                <w:noProof/>
              </w:rPr>
              <w:t xml:space="preserve"> </w:t>
            </w:r>
            <w:r w:rsidR="0093552B" w:rsidRPr="00224D7B">
              <w:rPr>
                <w:rStyle w:val="af"/>
                <w:rFonts w:hint="eastAsia"/>
                <w:noProof/>
              </w:rPr>
              <w:t>实验数据</w:t>
            </w:r>
            <w:r w:rsidR="0093552B" w:rsidRPr="00224D7B">
              <w:rPr>
                <w:rStyle w:val="af"/>
                <w:noProof/>
              </w:rPr>
              <w:t>Playerinfo</w:t>
            </w:r>
            <w:r w:rsidR="0093552B">
              <w:rPr>
                <w:noProof/>
                <w:webHidden/>
              </w:rPr>
              <w:tab/>
            </w:r>
            <w:r w:rsidR="0093552B">
              <w:rPr>
                <w:noProof/>
                <w:webHidden/>
              </w:rPr>
              <w:fldChar w:fldCharType="begin"/>
            </w:r>
            <w:r w:rsidR="0093552B">
              <w:rPr>
                <w:noProof/>
                <w:webHidden/>
              </w:rPr>
              <w:instrText xml:space="preserve"> PAGEREF _Toc174952138 \h </w:instrText>
            </w:r>
            <w:r w:rsidR="0093552B">
              <w:rPr>
                <w:noProof/>
                <w:webHidden/>
              </w:rPr>
            </w:r>
            <w:r w:rsidR="0093552B">
              <w:rPr>
                <w:noProof/>
                <w:webHidden/>
              </w:rPr>
              <w:fldChar w:fldCharType="separate"/>
            </w:r>
            <w:r w:rsidR="0093552B">
              <w:rPr>
                <w:noProof/>
                <w:webHidden/>
              </w:rPr>
              <w:t>42</w:t>
            </w:r>
            <w:r w:rsidR="0093552B">
              <w:rPr>
                <w:noProof/>
                <w:webHidden/>
              </w:rPr>
              <w:fldChar w:fldCharType="end"/>
            </w:r>
          </w:hyperlink>
        </w:p>
        <w:p w14:paraId="1A1B1C95" w14:textId="6248EB1C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2DEDFAD2" w14:textId="3B4F816E" w:rsidR="00896E8D" w:rsidRPr="009D4127" w:rsidRDefault="005017B7" w:rsidP="005017B7">
      <w:pPr>
        <w:pStyle w:val="1"/>
      </w:pPr>
      <w:bookmarkStart w:id="10" w:name="_Toc466755566"/>
      <w:bookmarkStart w:id="11" w:name="_Toc174952082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 w:rsidRPr="005017B7">
        <w:rPr>
          <w:rFonts w:hint="eastAsia"/>
        </w:rPr>
        <w:lastRenderedPageBreak/>
        <w:t>准备华为云</w:t>
      </w:r>
      <w:bookmarkEnd w:id="10"/>
      <w:r>
        <w:rPr>
          <w:rFonts w:hint="eastAsia"/>
        </w:rPr>
        <w:t>环境</w:t>
      </w:r>
      <w:bookmarkEnd w:id="11"/>
    </w:p>
    <w:p w14:paraId="1DBC270D" w14:textId="4BF023D1" w:rsidR="00896E8D" w:rsidRPr="009D4127" w:rsidRDefault="00896E8D" w:rsidP="00382C74">
      <w:pPr>
        <w:pStyle w:val="2"/>
      </w:pPr>
      <w:bookmarkStart w:id="13" w:name="_Toc437504217"/>
      <w:bookmarkStart w:id="14" w:name="_Toc466755567"/>
      <w:bookmarkStart w:id="15" w:name="_Toc174952083"/>
      <w:r w:rsidRPr="009D4127">
        <w:t>实验介绍</w:t>
      </w:r>
      <w:bookmarkEnd w:id="13"/>
      <w:bookmarkEnd w:id="14"/>
      <w:bookmarkEnd w:id="15"/>
    </w:p>
    <w:p w14:paraId="5632F29E" w14:textId="383F6AAA" w:rsidR="00896E8D" w:rsidRPr="009D4127" w:rsidRDefault="00896E8D" w:rsidP="00382C74">
      <w:pPr>
        <w:pStyle w:val="3"/>
        <w:rPr>
          <w:bCs/>
          <w:i/>
          <w:iCs/>
          <w:color w:val="0000FF"/>
          <w:kern w:val="2"/>
          <w:sz w:val="21"/>
        </w:rPr>
      </w:pPr>
      <w:bookmarkStart w:id="16" w:name="_Toc437504218"/>
      <w:bookmarkStart w:id="17" w:name="_Toc466755568"/>
      <w:bookmarkStart w:id="18" w:name="_Toc174952084"/>
      <w:r w:rsidRPr="009D4127">
        <w:t>关于本实验</w:t>
      </w:r>
      <w:bookmarkEnd w:id="16"/>
      <w:bookmarkEnd w:id="17"/>
      <w:bookmarkEnd w:id="18"/>
    </w:p>
    <w:p w14:paraId="2FE3CA0F" w14:textId="77777777" w:rsidR="00EE7337" w:rsidRDefault="00EE7337" w:rsidP="00C52ED4">
      <w:pPr>
        <w:pStyle w:val="1e"/>
      </w:pPr>
      <w:r>
        <w:rPr>
          <w:rFonts w:hint="eastAsia"/>
        </w:rPr>
        <w:t>本实验通过购买华为云</w:t>
      </w:r>
      <w:r>
        <w:t>OBS</w:t>
      </w:r>
      <w:r>
        <w:t>和华为云</w:t>
      </w:r>
      <w:r>
        <w:t>ECS</w:t>
      </w:r>
      <w:r>
        <w:t>服务，提供后续集群的搭建基础。本实验的基本步骤包含：购买并配置</w:t>
      </w:r>
      <w:r>
        <w:t>ECS</w:t>
      </w:r>
      <w:r>
        <w:t>；购买</w:t>
      </w:r>
      <w:r>
        <w:t>OBS</w:t>
      </w:r>
      <w:r>
        <w:t>并获取</w:t>
      </w:r>
      <w:r>
        <w:t>AK</w:t>
      </w:r>
      <w:r>
        <w:t>、</w:t>
      </w:r>
      <w:r>
        <w:t>SK</w:t>
      </w:r>
      <w:r>
        <w:t>信息；搭建</w:t>
      </w:r>
      <w:r>
        <w:t>Hadoop</w:t>
      </w:r>
      <w:r>
        <w:t>集群；搭建</w:t>
      </w:r>
      <w:r>
        <w:t>Spark</w:t>
      </w:r>
      <w:r>
        <w:t>集群并</w:t>
      </w:r>
      <w:proofErr w:type="gramStart"/>
      <w:r>
        <w:t>验证存算分离</w:t>
      </w:r>
      <w:proofErr w:type="gramEnd"/>
      <w:r>
        <w:t>。</w:t>
      </w:r>
    </w:p>
    <w:p w14:paraId="42F9BDF9" w14:textId="50CB78BD" w:rsidR="00EE7337" w:rsidRDefault="00EE7337" w:rsidP="00C52ED4">
      <w:pPr>
        <w:pStyle w:val="1e"/>
      </w:pPr>
      <w:r>
        <w:rPr>
          <w:rFonts w:hint="eastAsia"/>
        </w:rPr>
        <w:t>学生可根据实验手册进行逐步的练习，完成各实验内容。</w:t>
      </w:r>
    </w:p>
    <w:p w14:paraId="464382E8" w14:textId="183933CB" w:rsidR="00EE7337" w:rsidRDefault="00EE7337" w:rsidP="00EE7337">
      <w:pPr>
        <w:pStyle w:val="3"/>
      </w:pPr>
      <w:bookmarkStart w:id="19" w:name="_Toc174952085"/>
      <w:r>
        <w:t>实验目的</w:t>
      </w:r>
      <w:bookmarkEnd w:id="19"/>
    </w:p>
    <w:p w14:paraId="2701C5D7" w14:textId="19725DAC" w:rsidR="00EE7337" w:rsidRDefault="00EE7337" w:rsidP="00EE7337">
      <w:pPr>
        <w:pStyle w:val="49"/>
      </w:pPr>
      <w:r>
        <w:t>掌握华为云</w:t>
      </w:r>
      <w:r>
        <w:t>OBS</w:t>
      </w:r>
      <w:r>
        <w:t>的购买。</w:t>
      </w:r>
    </w:p>
    <w:p w14:paraId="046D38D7" w14:textId="26A14E3A" w:rsidR="00EE7337" w:rsidRDefault="00EE7337" w:rsidP="00EE7337">
      <w:pPr>
        <w:pStyle w:val="49"/>
      </w:pPr>
      <w:r>
        <w:t>掌握华为云</w:t>
      </w:r>
      <w:r>
        <w:t>ECS</w:t>
      </w:r>
      <w:r>
        <w:t>的购买。</w:t>
      </w:r>
    </w:p>
    <w:p w14:paraId="7A1637E3" w14:textId="1C90C2CD" w:rsidR="00EE7337" w:rsidRDefault="00EE7337" w:rsidP="00EE7337">
      <w:pPr>
        <w:pStyle w:val="2"/>
      </w:pPr>
      <w:bookmarkStart w:id="20" w:name="_Toc174952086"/>
      <w:r>
        <w:t>购买华为云</w:t>
      </w:r>
      <w:r>
        <w:t>ECS</w:t>
      </w:r>
      <w:bookmarkEnd w:id="20"/>
    </w:p>
    <w:p w14:paraId="416B0031" w14:textId="202C0FE4" w:rsidR="00EE7337" w:rsidRDefault="00EE7337" w:rsidP="00EE7337">
      <w:pPr>
        <w:pStyle w:val="3"/>
      </w:pPr>
      <w:bookmarkStart w:id="21" w:name="_Toc174952087"/>
      <w:r>
        <w:t>登录华为云</w:t>
      </w:r>
      <w:bookmarkEnd w:id="21"/>
    </w:p>
    <w:p w14:paraId="40F3340A" w14:textId="53F12FCC" w:rsidR="00EE7337" w:rsidRDefault="00EE7337" w:rsidP="00EE7337">
      <w:pPr>
        <w:pStyle w:val="30"/>
      </w:pPr>
      <w:r>
        <w:t>浏览器登录华为云</w:t>
      </w:r>
    </w:p>
    <w:p w14:paraId="4D202E1C" w14:textId="77777777" w:rsidR="00EE7337" w:rsidRDefault="00EE7337" w:rsidP="00C52ED4">
      <w:pPr>
        <w:pStyle w:val="1e"/>
      </w:pPr>
      <w:r>
        <w:rPr>
          <w:rFonts w:hint="eastAsia"/>
        </w:rPr>
        <w:t>华为云地址：</w:t>
      </w:r>
      <w:r>
        <w:t>https://www.huaweicloud.com/</w:t>
      </w:r>
    </w:p>
    <w:p w14:paraId="3D710DB8" w14:textId="5A520859" w:rsidR="00EE7337" w:rsidRDefault="00EE7337" w:rsidP="00C52ED4">
      <w:pPr>
        <w:pStyle w:val="1e"/>
      </w:pPr>
      <w:r>
        <w:rPr>
          <w:rFonts w:hint="eastAsia"/>
        </w:rPr>
        <w:t>输入用户名、密码，登录。</w:t>
      </w:r>
      <w:r w:rsidR="00F15420">
        <w:rPr>
          <w:rFonts w:hint="eastAsia"/>
        </w:rPr>
        <w:t>（如没有账号需点击注册按钮进行账号注册）</w:t>
      </w:r>
    </w:p>
    <w:p w14:paraId="2EC15B26" w14:textId="760F7408" w:rsidR="00EE7337" w:rsidRDefault="00D32300" w:rsidP="00C52ED4">
      <w:pPr>
        <w:pStyle w:val="1e"/>
        <w:rPr>
          <w:noProof/>
        </w:rPr>
      </w:pPr>
      <w:r>
        <w:rPr>
          <w:noProof/>
        </w:rPr>
        <w:lastRenderedPageBreak/>
        <w:drawing>
          <wp:inline distT="0" distB="0" distL="0" distR="0" wp14:anchorId="0A55094E" wp14:editId="5CB73C7B">
            <wp:extent cx="5360056" cy="2324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4533" cy="23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Toc48670256"/>
      <w:bookmarkStart w:id="23" w:name="_Toc48729511"/>
    </w:p>
    <w:p w14:paraId="49E35250" w14:textId="18778735" w:rsidR="00D32300" w:rsidRDefault="00F15420" w:rsidP="00C52ED4">
      <w:pPr>
        <w:pStyle w:val="1e"/>
      </w:pPr>
      <w:r>
        <w:rPr>
          <w:noProof/>
        </w:rPr>
        <w:drawing>
          <wp:inline distT="0" distB="0" distL="0" distR="0" wp14:anchorId="3C8AB593" wp14:editId="56835F30">
            <wp:extent cx="5360035" cy="2124438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3538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6D2" w14:textId="4AD27BB3" w:rsidR="00EE7337" w:rsidRPr="00EE7337" w:rsidRDefault="00EE7337" w:rsidP="00EE7337">
      <w:pPr>
        <w:pStyle w:val="3"/>
      </w:pPr>
      <w:bookmarkStart w:id="24" w:name="_Toc174952088"/>
      <w:r w:rsidRPr="00EE7337">
        <w:t>购买华为云</w:t>
      </w:r>
      <w:r w:rsidRPr="00EE7337">
        <w:t>ECS</w:t>
      </w:r>
      <w:bookmarkEnd w:id="22"/>
      <w:bookmarkEnd w:id="23"/>
      <w:bookmarkEnd w:id="24"/>
    </w:p>
    <w:p w14:paraId="1203BC17" w14:textId="4941C31E" w:rsidR="00EE7337" w:rsidRPr="00EE7337" w:rsidRDefault="000B4CF6" w:rsidP="00EE7337">
      <w:pPr>
        <w:pStyle w:val="30"/>
      </w:pPr>
      <w:r>
        <w:rPr>
          <w:rFonts w:hint="eastAsia"/>
        </w:rPr>
        <w:t>搜索框中输入“</w:t>
      </w:r>
      <w:r w:rsidRPr="00EE7337">
        <w:rPr>
          <w:rFonts w:hint="eastAsia"/>
        </w:rPr>
        <w:t>弹性云服务器</w:t>
      </w:r>
      <w:r>
        <w:rPr>
          <w:rFonts w:hint="eastAsia"/>
        </w:rPr>
        <w:t xml:space="preserve"> </w:t>
      </w:r>
      <w:r w:rsidRPr="00EE7337">
        <w:rPr>
          <w:rFonts w:hint="eastAsia"/>
        </w:rPr>
        <w:t>ECS</w:t>
      </w:r>
      <w:r>
        <w:rPr>
          <w:rFonts w:hint="eastAsia"/>
        </w:rPr>
        <w:t>”</w:t>
      </w:r>
      <w:r w:rsidR="00EE7337" w:rsidRPr="00EE7337">
        <w:rPr>
          <w:rFonts w:hint="eastAsia"/>
        </w:rPr>
        <w:t>，</w:t>
      </w:r>
      <w:r>
        <w:rPr>
          <w:rFonts w:hint="eastAsia"/>
        </w:rPr>
        <w:t>点击“控制台”</w:t>
      </w:r>
      <w:r w:rsidR="0072661A">
        <w:rPr>
          <w:rFonts w:hint="eastAsia"/>
        </w:rPr>
        <w:t>跳转到</w:t>
      </w:r>
      <w:r w:rsidR="0072661A" w:rsidRPr="00EE7337">
        <w:rPr>
          <w:rFonts w:hint="eastAsia"/>
        </w:rPr>
        <w:t>弹性云服务器</w:t>
      </w:r>
      <w:r w:rsidR="0072661A" w:rsidRPr="00EE7337">
        <w:rPr>
          <w:rFonts w:hint="eastAsia"/>
        </w:rPr>
        <w:t>ECS</w:t>
      </w:r>
    </w:p>
    <w:p w14:paraId="345381DE" w14:textId="02AD8861" w:rsidR="00EE7337" w:rsidRPr="00EE7337" w:rsidRDefault="00EE7337" w:rsidP="00C52ED4">
      <w:pPr>
        <w:pStyle w:val="1e"/>
      </w:pPr>
      <w:r w:rsidRPr="00EE7337">
        <w:t>控制台</w:t>
      </w:r>
    </w:p>
    <w:p w14:paraId="02A9EE61" w14:textId="1CAE3520" w:rsidR="00EE7337" w:rsidRPr="00EE7337" w:rsidRDefault="000B4CF6" w:rsidP="00C52ED4">
      <w:pPr>
        <w:pStyle w:val="1e"/>
      </w:pPr>
      <w:r>
        <w:rPr>
          <w:noProof/>
        </w:rPr>
        <w:drawing>
          <wp:inline distT="0" distB="0" distL="0" distR="0" wp14:anchorId="6238D468" wp14:editId="35EB8028">
            <wp:extent cx="5300980" cy="2202783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666" cy="22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E828" w14:textId="55F5E8B2" w:rsidR="00EE7337" w:rsidRPr="00EE7337" w:rsidRDefault="00EE7337" w:rsidP="00C52ED4">
      <w:pPr>
        <w:pStyle w:val="1e"/>
      </w:pPr>
    </w:p>
    <w:p w14:paraId="12E92979" w14:textId="55ECE3EE" w:rsidR="00EE7337" w:rsidRPr="00EE7337" w:rsidRDefault="00EE7337" w:rsidP="00C52ED4">
      <w:pPr>
        <w:pStyle w:val="1e"/>
      </w:pPr>
    </w:p>
    <w:p w14:paraId="15E8D389" w14:textId="73FFBB7E" w:rsidR="00EE7337" w:rsidRPr="00EE7337" w:rsidRDefault="00EE7337" w:rsidP="00EE7337">
      <w:pPr>
        <w:pStyle w:val="30"/>
      </w:pPr>
      <w:r w:rsidRPr="00EE7337">
        <w:rPr>
          <w:rFonts w:hint="eastAsia"/>
        </w:rPr>
        <w:lastRenderedPageBreak/>
        <w:t>选择</w:t>
      </w:r>
      <w:r w:rsidR="00A47F44">
        <w:rPr>
          <w:rFonts w:hint="eastAsia"/>
        </w:rPr>
        <w:t>“</w:t>
      </w:r>
      <w:r w:rsidR="00A47F44" w:rsidRPr="00EE7337">
        <w:rPr>
          <w:rFonts w:hint="eastAsia"/>
        </w:rPr>
        <w:t>购买弹性云服务器</w:t>
      </w:r>
      <w:r w:rsidR="00A47F44">
        <w:rPr>
          <w:rFonts w:hint="eastAsia"/>
        </w:rPr>
        <w:t>”</w:t>
      </w:r>
    </w:p>
    <w:p w14:paraId="2007FAAD" w14:textId="0D54A06A" w:rsidR="00EE7337" w:rsidRPr="00EE7337" w:rsidRDefault="00A47F44" w:rsidP="00C52ED4">
      <w:pPr>
        <w:pStyle w:val="1e"/>
      </w:pPr>
      <w:r>
        <w:rPr>
          <w:noProof/>
        </w:rPr>
        <w:drawing>
          <wp:inline distT="0" distB="0" distL="0" distR="0" wp14:anchorId="029AC3C6" wp14:editId="2804B89A">
            <wp:extent cx="5443855" cy="1444277"/>
            <wp:effectExtent l="0" t="0" r="444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8104" cy="14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7265" w14:textId="77777777" w:rsidR="00EE7337" w:rsidRPr="00EE7337" w:rsidRDefault="00EE7337" w:rsidP="00C52ED4">
      <w:pPr>
        <w:pStyle w:val="1e"/>
      </w:pPr>
      <w:r w:rsidRPr="00EE7337">
        <w:t>本次</w:t>
      </w:r>
      <w:r w:rsidRPr="00EE7337">
        <w:t>ECS</w:t>
      </w:r>
      <w:r w:rsidRPr="00EE7337">
        <w:t>购买需遵循以下规格</w:t>
      </w:r>
      <w:r w:rsidRPr="00EE7337">
        <w:rPr>
          <w:rFonts w:hint="eastAsia"/>
        </w:rPr>
        <w:t>：</w:t>
      </w:r>
    </w:p>
    <w:p w14:paraId="43B98BB2" w14:textId="77777777" w:rsidR="00EE7337" w:rsidRPr="00EE7337" w:rsidRDefault="00EE7337" w:rsidP="00C52ED4">
      <w:pPr>
        <w:pStyle w:val="1e"/>
      </w:pPr>
      <w:r w:rsidRPr="00EE7337">
        <w:t>计费模式</w:t>
      </w:r>
      <w:r w:rsidRPr="00EE7337">
        <w:rPr>
          <w:rFonts w:hint="eastAsia"/>
        </w:rPr>
        <w:t>：</w:t>
      </w:r>
      <w:r w:rsidRPr="00EE7337">
        <w:t>按需计费</w:t>
      </w:r>
    </w:p>
    <w:p w14:paraId="40310102" w14:textId="77777777" w:rsidR="00EE7337" w:rsidRPr="00EE7337" w:rsidRDefault="00EE7337" w:rsidP="00C52ED4">
      <w:pPr>
        <w:pStyle w:val="1e"/>
      </w:pPr>
      <w:r w:rsidRPr="00EE7337">
        <w:t>可用区</w:t>
      </w:r>
      <w:r w:rsidRPr="00EE7337">
        <w:rPr>
          <w:rFonts w:hint="eastAsia"/>
        </w:rPr>
        <w:t>：</w:t>
      </w:r>
      <w:proofErr w:type="gramStart"/>
      <w:r w:rsidRPr="00EE7337">
        <w:t>可用区</w:t>
      </w:r>
      <w:proofErr w:type="gramEnd"/>
      <w:r w:rsidRPr="00EE7337">
        <w:t>一</w:t>
      </w:r>
    </w:p>
    <w:p w14:paraId="33007F4C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C</w:t>
      </w:r>
      <w:r w:rsidRPr="00EE7337">
        <w:t>PU</w:t>
      </w:r>
      <w:r w:rsidRPr="00EE7337">
        <w:t>架构</w:t>
      </w:r>
      <w:r w:rsidRPr="00EE7337">
        <w:rPr>
          <w:rFonts w:hint="eastAsia"/>
        </w:rPr>
        <w:t>：</w:t>
      </w:r>
      <w:r w:rsidRPr="00EE7337">
        <w:t>鲲鹏计算</w:t>
      </w:r>
    </w:p>
    <w:p w14:paraId="35204AB8" w14:textId="77777777" w:rsidR="00EE7337" w:rsidRPr="00EE7337" w:rsidRDefault="00EE7337" w:rsidP="00C52ED4">
      <w:pPr>
        <w:pStyle w:val="1e"/>
      </w:pPr>
      <w:r w:rsidRPr="00EE7337">
        <w:t>规格</w:t>
      </w:r>
      <w:r w:rsidRPr="00EE7337">
        <w:rPr>
          <w:rFonts w:hint="eastAsia"/>
        </w:rPr>
        <w:t>：</w:t>
      </w:r>
      <w:r w:rsidRPr="00EE7337">
        <w:t>kc1.2xlarge.4 8vcpus</w:t>
      </w:r>
      <w:r w:rsidRPr="00EE7337">
        <w:rPr>
          <w:rFonts w:hint="eastAsia"/>
        </w:rPr>
        <w:t>|</w:t>
      </w:r>
      <w:r w:rsidRPr="00EE7337">
        <w:t>32GB</w:t>
      </w:r>
    </w:p>
    <w:p w14:paraId="32DF52F4" w14:textId="77777777" w:rsidR="00EE7337" w:rsidRPr="00EE7337" w:rsidRDefault="00EE7337" w:rsidP="00C52ED4">
      <w:pPr>
        <w:pStyle w:val="1e"/>
      </w:pPr>
      <w:r w:rsidRPr="00EE7337">
        <w:t>系统</w:t>
      </w:r>
      <w:r w:rsidRPr="00EE7337">
        <w:rPr>
          <w:rFonts w:hint="eastAsia"/>
        </w:rPr>
        <w:t>：</w:t>
      </w:r>
      <w:r w:rsidRPr="00EE7337">
        <w:t>CentOS7.6</w:t>
      </w:r>
    </w:p>
    <w:p w14:paraId="3C7E39E0" w14:textId="77777777" w:rsidR="00EE7337" w:rsidRPr="00EE7337" w:rsidRDefault="00EE7337" w:rsidP="00C52ED4">
      <w:pPr>
        <w:pStyle w:val="1e"/>
      </w:pPr>
      <w:r w:rsidRPr="00EE7337">
        <w:t>系统盘</w:t>
      </w:r>
      <w:r w:rsidRPr="00EE7337">
        <w:rPr>
          <w:rFonts w:hint="eastAsia"/>
        </w:rPr>
        <w:t>：</w:t>
      </w:r>
      <w:r w:rsidRPr="00EE7337">
        <w:t>超高</w:t>
      </w:r>
      <w:r w:rsidRPr="00EE7337">
        <w:t>IO</w:t>
      </w:r>
      <w:r w:rsidRPr="00EE7337">
        <w:rPr>
          <w:rFonts w:hint="eastAsia"/>
        </w:rPr>
        <w:t>、</w:t>
      </w:r>
      <w:r w:rsidRPr="00EE7337">
        <w:rPr>
          <w:rFonts w:hint="eastAsia"/>
        </w:rPr>
        <w:t>2</w:t>
      </w:r>
      <w:r w:rsidRPr="00EE7337">
        <w:t>00GB</w:t>
      </w:r>
      <w:r w:rsidRPr="00EE7337">
        <w:rPr>
          <w:rFonts w:hint="eastAsia"/>
        </w:rPr>
        <w:t>。</w:t>
      </w:r>
    </w:p>
    <w:p w14:paraId="517F1B0B" w14:textId="77777777" w:rsidR="00EE7337" w:rsidRPr="00EE7337" w:rsidRDefault="00EE7337" w:rsidP="00C52ED4">
      <w:pPr>
        <w:pStyle w:val="1e"/>
      </w:pPr>
      <w:r w:rsidRPr="00EE7337">
        <w:t>网络</w:t>
      </w:r>
      <w:r w:rsidRPr="00EE7337">
        <w:rPr>
          <w:rFonts w:hint="eastAsia"/>
        </w:rPr>
        <w:t>：</w:t>
      </w:r>
      <w:r w:rsidRPr="00EE7337">
        <w:t>按流量计费</w:t>
      </w:r>
    </w:p>
    <w:p w14:paraId="143D5894" w14:textId="77777777" w:rsidR="00EE7337" w:rsidRPr="00EE7337" w:rsidRDefault="00EE7337" w:rsidP="00C52ED4">
      <w:pPr>
        <w:pStyle w:val="1e"/>
      </w:pPr>
      <w:r w:rsidRPr="00EE7337">
        <w:t>其他配置</w:t>
      </w:r>
      <w:r w:rsidRPr="00EE7337">
        <w:rPr>
          <w:rFonts w:hint="eastAsia"/>
        </w:rPr>
        <w:t>：</w:t>
      </w:r>
      <w:r w:rsidRPr="00EE7337">
        <w:t>默认</w:t>
      </w:r>
    </w:p>
    <w:p w14:paraId="107BE89B" w14:textId="77777777" w:rsidR="00EE7337" w:rsidRPr="00EE7337" w:rsidRDefault="00EE7337" w:rsidP="00A75151">
      <w:pPr>
        <w:pStyle w:val="30"/>
      </w:pPr>
      <w:r w:rsidRPr="00EE7337">
        <w:t>基础配置</w:t>
      </w:r>
    </w:p>
    <w:p w14:paraId="7C9736AE" w14:textId="213DE2FE" w:rsidR="00EE7337" w:rsidRPr="00EE7337" w:rsidRDefault="007D3D55" w:rsidP="00C52ED4">
      <w:pPr>
        <w:pStyle w:val="1e"/>
      </w:pPr>
      <w:r>
        <w:rPr>
          <w:noProof/>
        </w:rPr>
        <w:drawing>
          <wp:inline distT="0" distB="0" distL="0" distR="0" wp14:anchorId="5E39EF48" wp14:editId="268BF4F8">
            <wp:extent cx="5357880" cy="20090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8955" cy="20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024" w14:textId="77777777" w:rsidR="00EE7337" w:rsidRPr="00EE7337" w:rsidRDefault="00EE7337" w:rsidP="00C52ED4">
      <w:pPr>
        <w:pStyle w:val="1e"/>
      </w:pPr>
      <w:r w:rsidRPr="00EE7337">
        <w:t>系统选择</w:t>
      </w:r>
      <w:r w:rsidRPr="00EE7337">
        <w:t>CentOS7.6</w:t>
      </w:r>
    </w:p>
    <w:p w14:paraId="04872388" w14:textId="77777777" w:rsidR="00EE7337" w:rsidRPr="00EE7337" w:rsidRDefault="00EE7337" w:rsidP="00C52ED4">
      <w:pPr>
        <w:pStyle w:val="1e"/>
      </w:pPr>
      <w:r w:rsidRPr="00EE7337">
        <w:t>系统盘建议配置</w:t>
      </w:r>
      <w:r w:rsidRPr="00EE7337">
        <w:rPr>
          <w:rFonts w:hint="eastAsia"/>
        </w:rPr>
        <w:t>2</w:t>
      </w:r>
      <w:r w:rsidRPr="00EE7337">
        <w:t>00GB</w:t>
      </w:r>
      <w:r w:rsidRPr="00EE7337">
        <w:rPr>
          <w:rFonts w:hint="eastAsia"/>
        </w:rPr>
        <w:t>，</w:t>
      </w:r>
      <w:r w:rsidRPr="00EE7337">
        <w:t>不建议低于</w:t>
      </w:r>
      <w:r w:rsidRPr="00EE7337">
        <w:rPr>
          <w:rFonts w:hint="eastAsia"/>
        </w:rPr>
        <w:t>1</w:t>
      </w:r>
      <w:r w:rsidRPr="00EE7337">
        <w:t>00GB</w:t>
      </w:r>
      <w:r w:rsidRPr="00EE7337">
        <w:rPr>
          <w:rFonts w:hint="eastAsia"/>
        </w:rPr>
        <w:t>。</w:t>
      </w:r>
    </w:p>
    <w:p w14:paraId="4F6AD2B3" w14:textId="513AB087" w:rsidR="00EE7337" w:rsidRPr="00EE7337" w:rsidRDefault="000906CA" w:rsidP="00C52ED4">
      <w:pPr>
        <w:pStyle w:val="1e"/>
      </w:pPr>
      <w:r>
        <w:rPr>
          <w:noProof/>
        </w:rPr>
        <w:drawing>
          <wp:inline distT="0" distB="0" distL="0" distR="0" wp14:anchorId="53931E82" wp14:editId="0AFA679B">
            <wp:extent cx="5324122" cy="1295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9018" cy="13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301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lastRenderedPageBreak/>
        <w:t>点击“下一步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网络配置”</w:t>
      </w:r>
    </w:p>
    <w:p w14:paraId="43DA1F5F" w14:textId="77777777" w:rsidR="00EE7337" w:rsidRPr="00EE7337" w:rsidRDefault="00EE7337" w:rsidP="00A75151">
      <w:pPr>
        <w:pStyle w:val="30"/>
      </w:pPr>
      <w:r w:rsidRPr="00EE7337">
        <w:t>网络配置</w:t>
      </w:r>
    </w:p>
    <w:p w14:paraId="21F24978" w14:textId="7C5B7463" w:rsidR="00EE7337" w:rsidRPr="00EE7337" w:rsidRDefault="00EE7337" w:rsidP="00C52ED4">
      <w:pPr>
        <w:pStyle w:val="1e"/>
      </w:pPr>
      <w:r w:rsidRPr="00EE7337">
        <w:rPr>
          <w:rFonts w:hint="eastAsia"/>
        </w:rPr>
        <w:t>“</w:t>
      </w:r>
      <w:r w:rsidRPr="00EE7337">
        <w:t>网络</w:t>
      </w:r>
      <w:r w:rsidRPr="00EE7337">
        <w:rPr>
          <w:rFonts w:hint="eastAsia"/>
        </w:rPr>
        <w:t>”下</w:t>
      </w:r>
      <w:proofErr w:type="gramStart"/>
      <w:r w:rsidRPr="00EE7337">
        <w:rPr>
          <w:rFonts w:hint="eastAsia"/>
        </w:rPr>
        <w:t>拉选择</w:t>
      </w:r>
      <w:proofErr w:type="gramEnd"/>
      <w:r w:rsidRPr="00EE7337">
        <w:rPr>
          <w:rFonts w:hint="eastAsia"/>
        </w:rPr>
        <w:t>VPC</w:t>
      </w:r>
    </w:p>
    <w:p w14:paraId="66F93EC8" w14:textId="58F68569" w:rsidR="00EE7337" w:rsidRDefault="00EE7337" w:rsidP="00C52ED4">
      <w:pPr>
        <w:pStyle w:val="1e"/>
      </w:pPr>
      <w:r w:rsidRPr="00EE7337">
        <w:rPr>
          <w:noProof/>
        </w:rPr>
        <w:drawing>
          <wp:inline distT="0" distB="0" distL="0" distR="0" wp14:anchorId="3F4A8455" wp14:editId="4C8D050F">
            <wp:extent cx="5280351" cy="625897"/>
            <wp:effectExtent l="19050" t="19050" r="15875" b="22225"/>
            <wp:docPr id="3" name="图片 3" descr="C:\Users\jwx697590\AppData\Roaming\eSpace_Desktop\UserData\jwx697590\imagefiles\53695296-D759-4F39-B082-E32396761A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95296-D759-4F39-B082-E32396761A55" descr="C:\Users\jwx697590\AppData\Roaming\eSpace_Desktop\UserData\jwx697590\imagefiles\53695296-D759-4F39-B082-E32396761A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075" cy="629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68E02B" w14:textId="5F7EF94E" w:rsidR="00223058" w:rsidRPr="00EE7337" w:rsidRDefault="00223058" w:rsidP="00C52ED4">
      <w:pPr>
        <w:pStyle w:val="1e"/>
      </w:pPr>
      <w:r>
        <w:rPr>
          <w:noProof/>
        </w:rPr>
        <w:drawing>
          <wp:inline distT="0" distB="0" distL="0" distR="0" wp14:anchorId="252F0E76" wp14:editId="214AB754">
            <wp:extent cx="5323840" cy="10506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205" cy="10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75B9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“弹性公网</w:t>
      </w:r>
      <w:r w:rsidRPr="00EE7337">
        <w:rPr>
          <w:rFonts w:hint="eastAsia"/>
        </w:rPr>
        <w:t>IP</w:t>
      </w:r>
      <w:r w:rsidRPr="00EE7337">
        <w:rPr>
          <w:rFonts w:hint="eastAsia"/>
        </w:rPr>
        <w:t>”选择“现在购买”，并选择“按流量计费”。</w:t>
      </w:r>
    </w:p>
    <w:p w14:paraId="77B2DF5E" w14:textId="0AE11BF0" w:rsidR="00EE7337" w:rsidRPr="00EE7337" w:rsidRDefault="008A073B" w:rsidP="00C52ED4">
      <w:pPr>
        <w:pStyle w:val="1e"/>
      </w:pPr>
      <w:r>
        <w:rPr>
          <w:noProof/>
        </w:rPr>
        <w:drawing>
          <wp:inline distT="0" distB="0" distL="0" distR="0" wp14:anchorId="755F391B" wp14:editId="762EABFF">
            <wp:extent cx="5372100" cy="17908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273" cy="18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1CF4" w14:textId="77777777" w:rsidR="00EE7337" w:rsidRPr="00EE7337" w:rsidRDefault="00EE7337" w:rsidP="00C52ED4">
      <w:pPr>
        <w:pStyle w:val="1e"/>
      </w:pPr>
      <w:r w:rsidRPr="00EE7337">
        <w:rPr>
          <w:rFonts w:hint="eastAsia"/>
        </w:rPr>
        <w:t>点击“下一步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高级配置”</w:t>
      </w:r>
    </w:p>
    <w:p w14:paraId="64D37429" w14:textId="77777777" w:rsidR="00EE7337" w:rsidRPr="00EE7337" w:rsidRDefault="00EE7337" w:rsidP="00A75151">
      <w:pPr>
        <w:pStyle w:val="30"/>
      </w:pPr>
      <w:r w:rsidRPr="00EE7337">
        <w:rPr>
          <w:rFonts w:hint="eastAsia"/>
        </w:rPr>
        <w:t>高级配置</w:t>
      </w:r>
    </w:p>
    <w:p w14:paraId="1F1C3997" w14:textId="4CE9E2DD" w:rsidR="00EE7337" w:rsidRPr="00EE7337" w:rsidRDefault="008F0A1A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43B127DA" wp14:editId="44DF833D">
            <wp:extent cx="4958080" cy="32774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7338" cy="32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087" w14:textId="17201556" w:rsidR="00EE7337" w:rsidRPr="00EE7337" w:rsidRDefault="004D68E6" w:rsidP="00C52ED4">
      <w:pPr>
        <w:pStyle w:val="1e"/>
      </w:pPr>
      <w:r>
        <w:rPr>
          <w:noProof/>
        </w:rPr>
        <w:drawing>
          <wp:inline distT="0" distB="0" distL="0" distR="0" wp14:anchorId="44DF3326" wp14:editId="062500AF">
            <wp:extent cx="5786755" cy="1403759"/>
            <wp:effectExtent l="0" t="0" r="444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9414" cy="14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C724" w14:textId="450A8FCA" w:rsidR="00EE7337" w:rsidRPr="00EE7337" w:rsidRDefault="00EE7337" w:rsidP="00C52ED4">
      <w:pPr>
        <w:pStyle w:val="1e"/>
      </w:pPr>
      <w:r w:rsidRPr="00EE7337">
        <w:t>ECS</w:t>
      </w:r>
      <w:r w:rsidRPr="00EE7337">
        <w:t>名称建议与手册相同</w:t>
      </w:r>
      <w:r w:rsidRPr="00EE7337">
        <w:rPr>
          <w:rFonts w:hint="eastAsia"/>
        </w:rPr>
        <w:t>，密码自行设定。</w:t>
      </w:r>
      <w:r w:rsidRPr="00EE7337">
        <w:t>其他配置默认即可</w:t>
      </w:r>
      <w:r w:rsidRPr="00EE7337">
        <w:rPr>
          <w:rFonts w:hint="eastAsia"/>
        </w:rPr>
        <w:t>，</w:t>
      </w:r>
      <w:r w:rsidRPr="00EE7337">
        <w:t>点击</w:t>
      </w:r>
      <w:r w:rsidRPr="00EE7337">
        <w:rPr>
          <w:rFonts w:hint="eastAsia"/>
        </w:rPr>
        <w:t>“下一步</w:t>
      </w:r>
      <w:r w:rsidRPr="00EE7337">
        <w:rPr>
          <w:rFonts w:hint="eastAsia"/>
        </w:rPr>
        <w:t xml:space="preserve"> </w:t>
      </w:r>
      <w:r w:rsidRPr="00EE7337">
        <w:rPr>
          <w:rFonts w:hint="eastAsia"/>
        </w:rPr>
        <w:t>确认配置”</w:t>
      </w:r>
      <w:r>
        <w:rPr>
          <w:rFonts w:hint="eastAsia"/>
        </w:rPr>
        <w:t>。</w:t>
      </w:r>
    </w:p>
    <w:p w14:paraId="4BBC571E" w14:textId="48CA453E" w:rsidR="00EE7337" w:rsidRPr="00EE7337" w:rsidRDefault="00EE7337" w:rsidP="00A75151">
      <w:pPr>
        <w:pStyle w:val="30"/>
      </w:pPr>
      <w:r w:rsidRPr="00EE7337">
        <w:t>检查配置</w:t>
      </w:r>
      <w:r w:rsidRPr="00EE7337">
        <w:rPr>
          <w:rFonts w:hint="eastAsia"/>
        </w:rPr>
        <w:t>，</w:t>
      </w:r>
      <w:r w:rsidR="004D68E6" w:rsidRPr="00EE7337">
        <w:rPr>
          <w:rFonts w:hint="eastAsia"/>
        </w:rPr>
        <w:t>点击框线处“</w:t>
      </w:r>
      <w:r w:rsidR="004D68E6" w:rsidRPr="00EE7337">
        <w:t>我已经阅读并同意</w:t>
      </w:r>
      <w:hyperlink r:id="rId24" w:tgtFrame="_blank" w:history="1">
        <w:r w:rsidR="004D68E6" w:rsidRPr="00EE7337">
          <w:rPr>
            <w:rStyle w:val="af"/>
            <w:rFonts w:hint="eastAsia"/>
          </w:rPr>
          <w:t>《镜像免责声明》</w:t>
        </w:r>
      </w:hyperlink>
      <w:r w:rsidR="004D68E6" w:rsidRPr="00EE7337">
        <w:rPr>
          <w:rFonts w:hint="eastAsia"/>
        </w:rPr>
        <w:t>”</w:t>
      </w:r>
      <w:r w:rsidR="004D68E6">
        <w:rPr>
          <w:rFonts w:hint="eastAsia"/>
        </w:rPr>
        <w:t>,</w:t>
      </w:r>
      <w:r w:rsidR="004D68E6" w:rsidRPr="004D68E6">
        <w:t xml:space="preserve"> </w:t>
      </w:r>
      <w:r w:rsidR="004D68E6" w:rsidRPr="00EE7337">
        <w:t>点击</w:t>
      </w:r>
      <w:r w:rsidR="004D68E6" w:rsidRPr="00EE7337">
        <w:rPr>
          <w:rFonts w:hint="eastAsia"/>
        </w:rPr>
        <w:t>“</w:t>
      </w:r>
      <w:r w:rsidR="004D68E6">
        <w:rPr>
          <w:rFonts w:hint="eastAsia"/>
        </w:rPr>
        <w:t>提交</w:t>
      </w:r>
      <w:r w:rsidR="004D68E6" w:rsidRPr="00EE7337">
        <w:rPr>
          <w:rFonts w:hint="eastAsia"/>
        </w:rPr>
        <w:t>”</w:t>
      </w:r>
      <w:r w:rsidRPr="00EE7337">
        <w:t>立即购买</w:t>
      </w:r>
      <w:r w:rsidR="004D68E6">
        <w:rPr>
          <w:rFonts w:hint="eastAsia"/>
        </w:rPr>
        <w:t>ECS</w:t>
      </w:r>
    </w:p>
    <w:p w14:paraId="1366E5BB" w14:textId="571ECE44" w:rsidR="00EE7337" w:rsidRPr="00EE7337" w:rsidRDefault="004D68E6" w:rsidP="00C52ED4">
      <w:pPr>
        <w:pStyle w:val="1e"/>
      </w:pPr>
      <w:r>
        <w:rPr>
          <w:noProof/>
        </w:rPr>
        <w:drawing>
          <wp:inline distT="0" distB="0" distL="0" distR="0" wp14:anchorId="53DBE4BD" wp14:editId="1892131C">
            <wp:extent cx="5743575" cy="2494563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54" cy="25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EEFA" w14:textId="0A64F50B" w:rsidR="00EE7337" w:rsidRPr="00EE7337" w:rsidRDefault="00EE7337" w:rsidP="00C52ED4">
      <w:pPr>
        <w:pStyle w:val="1e"/>
      </w:pPr>
      <w:r>
        <w:t>注</w:t>
      </w:r>
      <w:r>
        <w:rPr>
          <w:rFonts w:hint="eastAsia"/>
        </w:rPr>
        <w:t>：本次实验也可使用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ECS</w:t>
      </w:r>
      <w:r>
        <w:rPr>
          <w:rFonts w:hint="eastAsia"/>
        </w:rPr>
        <w:t>实验。</w:t>
      </w:r>
    </w:p>
    <w:p w14:paraId="12E7E7EE" w14:textId="77777777" w:rsidR="00EE7337" w:rsidRPr="00EE7337" w:rsidRDefault="00EE7337" w:rsidP="00A75151">
      <w:pPr>
        <w:pStyle w:val="30"/>
      </w:pPr>
      <w:r w:rsidRPr="00EE7337">
        <w:rPr>
          <w:rFonts w:hint="eastAsia"/>
        </w:rPr>
        <w:lastRenderedPageBreak/>
        <w:t>查看已购买</w:t>
      </w:r>
      <w:r w:rsidRPr="00EE7337">
        <w:rPr>
          <w:rFonts w:hint="eastAsia"/>
        </w:rPr>
        <w:t>ECS</w:t>
      </w:r>
    </w:p>
    <w:p w14:paraId="65B959B8" w14:textId="0D418938" w:rsidR="00EE7337" w:rsidRDefault="00EE7337" w:rsidP="00C52ED4">
      <w:pPr>
        <w:pStyle w:val="1e"/>
      </w:pPr>
      <w:r w:rsidRPr="00EE7337">
        <w:rPr>
          <w:rFonts w:hint="eastAsia"/>
        </w:rPr>
        <w:t>“步骤</w:t>
      </w:r>
      <w:r w:rsidRPr="00EE7337">
        <w:t>6</w:t>
      </w:r>
      <w:r w:rsidRPr="00EE7337">
        <w:rPr>
          <w:rFonts w:hint="eastAsia"/>
        </w:rPr>
        <w:t>”点击“</w:t>
      </w:r>
      <w:r w:rsidR="00833CDC">
        <w:rPr>
          <w:rFonts w:hint="eastAsia"/>
        </w:rPr>
        <w:t>提交</w:t>
      </w:r>
      <w:r w:rsidRPr="00EE7337">
        <w:rPr>
          <w:rFonts w:hint="eastAsia"/>
        </w:rPr>
        <w:t>”后，弹出如下界面。</w:t>
      </w:r>
    </w:p>
    <w:p w14:paraId="12B3D3E5" w14:textId="36847A6F" w:rsidR="00EE7337" w:rsidRPr="00EE7337" w:rsidRDefault="000010CD" w:rsidP="00C52ED4">
      <w:pPr>
        <w:pStyle w:val="1e"/>
      </w:pPr>
      <w:r>
        <w:rPr>
          <w:noProof/>
        </w:rPr>
        <w:drawing>
          <wp:inline distT="0" distB="0" distL="0" distR="0" wp14:anchorId="58E2E602" wp14:editId="139EC487">
            <wp:extent cx="4191000" cy="24479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8D3" w14:textId="77777777" w:rsidR="00EE7337" w:rsidRPr="00EE7337" w:rsidRDefault="00EE7337" w:rsidP="00C52ED4">
      <w:pPr>
        <w:pStyle w:val="1e"/>
      </w:pPr>
      <w:r w:rsidRPr="00EE7337">
        <w:t>点击</w:t>
      </w:r>
      <w:r w:rsidRPr="00EE7337">
        <w:rPr>
          <w:rFonts w:hint="eastAsia"/>
        </w:rPr>
        <w:t>“返回云服务器列表”，查看已购买</w:t>
      </w:r>
      <w:r w:rsidRPr="00EE7337">
        <w:rPr>
          <w:rFonts w:hint="eastAsia"/>
        </w:rPr>
        <w:t>ECS</w:t>
      </w:r>
      <w:r w:rsidRPr="00EE7337">
        <w:rPr>
          <w:rFonts w:hint="eastAsia"/>
        </w:rPr>
        <w:t>。</w:t>
      </w:r>
    </w:p>
    <w:p w14:paraId="73DBF797" w14:textId="6DE6F74A" w:rsidR="007D21CE" w:rsidRDefault="00E667CB" w:rsidP="00C52ED4">
      <w:pPr>
        <w:pStyle w:val="1e"/>
      </w:pPr>
      <w:bookmarkStart w:id="25" w:name="_Toc48670257"/>
      <w:bookmarkStart w:id="26" w:name="_Toc48729512"/>
      <w:r>
        <w:rPr>
          <w:noProof/>
        </w:rPr>
        <w:drawing>
          <wp:inline distT="0" distB="0" distL="0" distR="0" wp14:anchorId="50A9C100" wp14:editId="489CDB34">
            <wp:extent cx="6015355" cy="1006096"/>
            <wp:effectExtent l="0" t="0" r="444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7677" cy="10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DC4" w14:textId="77777777" w:rsidR="007D21CE" w:rsidRDefault="007D21CE" w:rsidP="007D21CE">
      <w:pPr>
        <w:pStyle w:val="2"/>
      </w:pPr>
      <w:bookmarkStart w:id="27" w:name="_Toc174952089"/>
      <w:r w:rsidRPr="007D21CE">
        <w:t>购买</w:t>
      </w:r>
      <w:r w:rsidRPr="007D21CE">
        <w:t>OBS</w:t>
      </w:r>
      <w:bookmarkStart w:id="28" w:name="_Toc48670258"/>
      <w:bookmarkStart w:id="29" w:name="_Toc48729513"/>
      <w:bookmarkEnd w:id="25"/>
      <w:bookmarkEnd w:id="26"/>
      <w:bookmarkEnd w:id="27"/>
    </w:p>
    <w:p w14:paraId="7350CB59" w14:textId="1F80235B" w:rsidR="007D21CE" w:rsidRPr="007D21CE" w:rsidRDefault="007D21CE" w:rsidP="007D21CE">
      <w:pPr>
        <w:pStyle w:val="3"/>
        <w:rPr>
          <w:sz w:val="36"/>
        </w:rPr>
      </w:pPr>
      <w:bookmarkStart w:id="30" w:name="_选取对象存储服务OBS"/>
      <w:bookmarkStart w:id="31" w:name="_Toc174952090"/>
      <w:bookmarkEnd w:id="30"/>
      <w:r w:rsidRPr="007D21CE">
        <w:rPr>
          <w:rFonts w:hint="eastAsia"/>
        </w:rPr>
        <w:t>选取对象存储服务</w:t>
      </w:r>
      <w:r w:rsidRPr="007D21CE">
        <w:rPr>
          <w:rFonts w:hint="eastAsia"/>
        </w:rPr>
        <w:t>OBS</w:t>
      </w:r>
      <w:bookmarkEnd w:id="28"/>
      <w:bookmarkEnd w:id="29"/>
      <w:bookmarkEnd w:id="31"/>
    </w:p>
    <w:p w14:paraId="4DC72F40" w14:textId="78698BCB" w:rsidR="005B4370" w:rsidRPr="00EE7337" w:rsidRDefault="007D21CE" w:rsidP="005B4370">
      <w:pPr>
        <w:pStyle w:val="30"/>
      </w:pPr>
      <w:r w:rsidRPr="007D21CE">
        <w:t>在</w:t>
      </w:r>
      <w:r w:rsidR="005B4370">
        <w:rPr>
          <w:rFonts w:hint="eastAsia"/>
        </w:rPr>
        <w:t>首页搜索框中输入</w:t>
      </w:r>
      <w:r w:rsidRPr="007D21CE">
        <w:rPr>
          <w:rFonts w:hint="eastAsia"/>
        </w:rPr>
        <w:t>“对象存储服务</w:t>
      </w:r>
      <w:r w:rsidR="00B821FA">
        <w:rPr>
          <w:rFonts w:hint="eastAsia"/>
        </w:rPr>
        <w:t xml:space="preserve"> </w:t>
      </w:r>
      <w:r w:rsidRPr="007D21CE">
        <w:rPr>
          <w:rFonts w:hint="eastAsia"/>
        </w:rPr>
        <w:t>OBS</w:t>
      </w:r>
      <w:r w:rsidRPr="007D21CE">
        <w:rPr>
          <w:rFonts w:hint="eastAsia"/>
        </w:rPr>
        <w:t>”</w:t>
      </w:r>
      <w:r w:rsidR="005B4370">
        <w:rPr>
          <w:rFonts w:hint="eastAsia"/>
        </w:rPr>
        <w:t>，点击“控制台”跳转到</w:t>
      </w:r>
      <w:r w:rsidR="005B4370" w:rsidRPr="007D21CE">
        <w:rPr>
          <w:rFonts w:hint="eastAsia"/>
        </w:rPr>
        <w:t>对象存储服务</w:t>
      </w:r>
      <w:r w:rsidR="005B4370">
        <w:rPr>
          <w:rFonts w:hint="eastAsia"/>
        </w:rPr>
        <w:t xml:space="preserve"> </w:t>
      </w:r>
      <w:r w:rsidR="005B4370" w:rsidRPr="007D21CE">
        <w:rPr>
          <w:rFonts w:hint="eastAsia"/>
        </w:rPr>
        <w:t>OBS</w:t>
      </w:r>
    </w:p>
    <w:p w14:paraId="7D960259" w14:textId="6D6C81FD" w:rsidR="007D21CE" w:rsidRPr="007D21CE" w:rsidRDefault="005B4370" w:rsidP="005B4370">
      <w:pPr>
        <w:pStyle w:val="30"/>
        <w:numPr>
          <w:ilvl w:val="0"/>
          <w:numId w:val="0"/>
        </w:numPr>
        <w:ind w:left="1134"/>
      </w:pPr>
      <w:r w:rsidRPr="00EE7337">
        <w:t>控制台</w:t>
      </w:r>
    </w:p>
    <w:p w14:paraId="7EE51B9F" w14:textId="6687AD81" w:rsidR="007D21CE" w:rsidRPr="007D21CE" w:rsidRDefault="00B821FA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7E1808F9" wp14:editId="46F21125">
            <wp:extent cx="5862955" cy="2449082"/>
            <wp:effectExtent l="0" t="0" r="444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1178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9661" w14:textId="77777777" w:rsidR="007D21CE" w:rsidRPr="007D21CE" w:rsidRDefault="007D21CE" w:rsidP="007D21CE">
      <w:pPr>
        <w:pStyle w:val="30"/>
      </w:pPr>
      <w:r w:rsidRPr="007D21CE">
        <w:t>选择创建桶</w:t>
      </w:r>
    </w:p>
    <w:p w14:paraId="58D2C534" w14:textId="72771A18" w:rsidR="007D21CE" w:rsidRPr="007D21CE" w:rsidRDefault="007D21CE" w:rsidP="00C52ED4">
      <w:pPr>
        <w:pStyle w:val="1e"/>
      </w:pPr>
      <w:r w:rsidRPr="007D21CE">
        <w:t>进入</w:t>
      </w:r>
      <w:r w:rsidRPr="007D21CE">
        <w:t>OBS</w:t>
      </w:r>
      <w:r w:rsidRPr="007D21CE">
        <w:t>服务后</w:t>
      </w:r>
      <w:r w:rsidRPr="007D21CE">
        <w:rPr>
          <w:rFonts w:hint="eastAsia"/>
        </w:rPr>
        <w:t>，</w:t>
      </w:r>
      <w:r w:rsidRPr="007D21CE">
        <w:t>点击</w:t>
      </w:r>
      <w:r w:rsidRPr="007D21CE">
        <w:rPr>
          <w:rFonts w:hint="eastAsia"/>
        </w:rPr>
        <w:t>“创建桶”</w:t>
      </w:r>
    </w:p>
    <w:p w14:paraId="28E43E0C" w14:textId="0505757C" w:rsidR="007D21CE" w:rsidRPr="007D21CE" w:rsidRDefault="008129C9" w:rsidP="00C52ED4">
      <w:pPr>
        <w:pStyle w:val="1e"/>
      </w:pPr>
      <w:r>
        <w:rPr>
          <w:noProof/>
        </w:rPr>
        <w:drawing>
          <wp:inline distT="0" distB="0" distL="0" distR="0" wp14:anchorId="3D78BA9D" wp14:editId="0110CCB6">
            <wp:extent cx="5758180" cy="2571406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8168" cy="25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2A40" w14:textId="332E569E" w:rsidR="007D21CE" w:rsidRDefault="007D21CE" w:rsidP="007D21CE">
      <w:pPr>
        <w:pStyle w:val="30"/>
      </w:pPr>
      <w:r w:rsidRPr="007D21CE">
        <w:t>参照下图购买</w:t>
      </w:r>
      <w:r w:rsidRPr="007D21CE">
        <w:t>OBS</w:t>
      </w:r>
    </w:p>
    <w:p w14:paraId="13BDAD43" w14:textId="3FC156EE" w:rsidR="00B04C2F" w:rsidRDefault="00B04C2F" w:rsidP="00C52ED4">
      <w:pPr>
        <w:pStyle w:val="1e"/>
      </w:pPr>
      <w:r>
        <w:rPr>
          <w:noProof/>
        </w:rPr>
        <w:drawing>
          <wp:inline distT="0" distB="0" distL="0" distR="0" wp14:anchorId="0671FD11" wp14:editId="3AEA0B54">
            <wp:extent cx="5910580" cy="1879636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7624" cy="18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1E3" w14:textId="6B4B0E52" w:rsidR="00B04C2F" w:rsidRDefault="00826F4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1261F3AD" wp14:editId="4742DDFD">
            <wp:extent cx="5962650" cy="296090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29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B58F" w14:textId="707B6573" w:rsidR="007D21CE" w:rsidRDefault="00076D64" w:rsidP="00C52ED4">
      <w:pPr>
        <w:pStyle w:val="1e"/>
      </w:pPr>
      <w:r>
        <w:rPr>
          <w:noProof/>
        </w:rPr>
        <w:drawing>
          <wp:inline distT="0" distB="0" distL="0" distR="0" wp14:anchorId="09B18CF2" wp14:editId="628C52C6">
            <wp:extent cx="6120130" cy="254190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945" cy="25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91EC" w14:textId="77625069" w:rsidR="00076D64" w:rsidRPr="007D21CE" w:rsidRDefault="00076D64" w:rsidP="00C52ED4">
      <w:pPr>
        <w:pStyle w:val="1e"/>
      </w:pPr>
      <w:r>
        <w:rPr>
          <w:noProof/>
        </w:rPr>
        <w:drawing>
          <wp:inline distT="0" distB="0" distL="0" distR="0" wp14:anchorId="11B3C648" wp14:editId="38CA6EA1">
            <wp:extent cx="3457575" cy="18669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26C2" w14:textId="248BE127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区域选择与</w:t>
      </w:r>
      <w:r w:rsidRPr="007D21CE">
        <w:t>ECS</w:t>
      </w:r>
      <w:r w:rsidRPr="007D21CE">
        <w:t>相同</w:t>
      </w:r>
      <w:r w:rsidRPr="007D21CE">
        <w:rPr>
          <w:rFonts w:hint="eastAsia"/>
        </w:rPr>
        <w:t>。其他配置默认。点击“立即创建”</w:t>
      </w:r>
      <w:r w:rsidR="00076D64">
        <w:rPr>
          <w:rFonts w:hint="eastAsia"/>
        </w:rPr>
        <w:t>，然后点击“确认”</w:t>
      </w:r>
      <w:r w:rsidRPr="007D21CE">
        <w:rPr>
          <w:rFonts w:hint="eastAsia"/>
        </w:rPr>
        <w:t>。</w:t>
      </w:r>
    </w:p>
    <w:p w14:paraId="50DFCB66" w14:textId="77777777" w:rsidR="007D21CE" w:rsidRPr="007D21CE" w:rsidRDefault="007D21CE" w:rsidP="007D21CE">
      <w:pPr>
        <w:pStyle w:val="30"/>
      </w:pPr>
      <w:r w:rsidRPr="007D21CE">
        <w:t>创建并行文件系统</w:t>
      </w:r>
    </w:p>
    <w:p w14:paraId="348AE99D" w14:textId="77777777" w:rsidR="007D21CE" w:rsidRPr="007D21CE" w:rsidRDefault="007D21CE" w:rsidP="00C52ED4">
      <w:pPr>
        <w:pStyle w:val="1e"/>
      </w:pPr>
      <w:r w:rsidRPr="007D21CE">
        <w:t>选择</w:t>
      </w:r>
      <w:r w:rsidRPr="007D21CE">
        <w:rPr>
          <w:rFonts w:hint="eastAsia"/>
        </w:rPr>
        <w:t>“并行文件系统”</w:t>
      </w:r>
    </w:p>
    <w:p w14:paraId="5030F28B" w14:textId="64864D4A" w:rsidR="007D21CE" w:rsidRPr="007D21CE" w:rsidRDefault="00C31DFD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F500F30" wp14:editId="42AE856B">
            <wp:extent cx="6019800" cy="2239780"/>
            <wp:effectExtent l="0" t="0" r="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4844" cy="22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956B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点击右上角“创建并行文件系统”</w:t>
      </w:r>
    </w:p>
    <w:p w14:paraId="1CD1D1F6" w14:textId="55F2D6FD" w:rsidR="007D21CE" w:rsidRDefault="00FD0D9C" w:rsidP="00C52ED4">
      <w:pPr>
        <w:pStyle w:val="1e"/>
      </w:pPr>
      <w:r>
        <w:rPr>
          <w:noProof/>
        </w:rPr>
        <w:drawing>
          <wp:inline distT="0" distB="0" distL="0" distR="0" wp14:anchorId="015B17B7" wp14:editId="6C355B0C">
            <wp:extent cx="6019800" cy="328284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260" cy="32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9D05" w14:textId="5CB92CA1" w:rsidR="00FD0D9C" w:rsidRPr="007D21CE" w:rsidRDefault="00FD0D9C" w:rsidP="00C52ED4">
      <w:pPr>
        <w:pStyle w:val="1e"/>
      </w:pPr>
      <w:r>
        <w:rPr>
          <w:noProof/>
        </w:rPr>
        <w:drawing>
          <wp:inline distT="0" distB="0" distL="0" distR="0" wp14:anchorId="46F1FDD2" wp14:editId="6B1FDEA5">
            <wp:extent cx="6120128" cy="21812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1684" cy="21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84AA" w14:textId="57A8CE3A" w:rsidR="007D21CE" w:rsidRPr="007D21CE" w:rsidRDefault="0017459C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区域选择与</w:t>
      </w:r>
      <w:r w:rsidRPr="007D21CE">
        <w:t>ECS</w:t>
      </w:r>
      <w:r w:rsidRPr="007D21CE">
        <w:t>相同</w:t>
      </w:r>
      <w:r w:rsidRPr="007D21CE">
        <w:rPr>
          <w:rFonts w:hint="eastAsia"/>
        </w:rPr>
        <w:t>。</w:t>
      </w:r>
      <w:r w:rsidR="007D21CE" w:rsidRPr="007D21CE">
        <w:t>其他配置默认</w:t>
      </w:r>
      <w:r w:rsidR="007D21CE" w:rsidRPr="007D21CE">
        <w:rPr>
          <w:rFonts w:hint="eastAsia"/>
        </w:rPr>
        <w:t>，</w:t>
      </w:r>
      <w:r>
        <w:rPr>
          <w:rFonts w:hint="eastAsia"/>
        </w:rPr>
        <w:t>点击“立即创建”</w:t>
      </w:r>
      <w:r w:rsidR="007D21CE" w:rsidRPr="007D21CE">
        <w:rPr>
          <w:rFonts w:hint="eastAsia"/>
        </w:rPr>
        <w:t>。</w:t>
      </w:r>
    </w:p>
    <w:p w14:paraId="3CDBD4B6" w14:textId="77777777" w:rsidR="00C52ED4" w:rsidRDefault="007D21CE" w:rsidP="00C52ED4">
      <w:pPr>
        <w:pStyle w:val="30"/>
      </w:pPr>
      <w:r w:rsidRPr="007D21CE">
        <w:lastRenderedPageBreak/>
        <w:t>进入创建的</w:t>
      </w:r>
      <w:r w:rsidRPr="007D21CE">
        <w:t>OBS</w:t>
      </w:r>
      <w:r w:rsidRPr="007D21CE">
        <w:t>桶</w:t>
      </w:r>
    </w:p>
    <w:p w14:paraId="73C26C17" w14:textId="587C211C" w:rsidR="00B17372" w:rsidRPr="007D21CE" w:rsidRDefault="00B17372" w:rsidP="00C52ED4">
      <w:pPr>
        <w:pStyle w:val="1e"/>
      </w:pPr>
      <w:r>
        <w:rPr>
          <w:noProof/>
        </w:rPr>
        <w:drawing>
          <wp:inline distT="0" distB="0" distL="0" distR="0" wp14:anchorId="3860E647" wp14:editId="345303C6">
            <wp:extent cx="5661965" cy="175651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398" cy="17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3B5" w14:textId="0FFE3BB7" w:rsidR="007D21CE" w:rsidRPr="007D21CE" w:rsidRDefault="007D21CE" w:rsidP="00C52ED4">
      <w:pPr>
        <w:pStyle w:val="1e"/>
      </w:pPr>
    </w:p>
    <w:p w14:paraId="7712E16B" w14:textId="3D230702" w:rsidR="007D21CE" w:rsidRPr="007D21CE" w:rsidRDefault="008502D0" w:rsidP="00C52ED4">
      <w:pPr>
        <w:pStyle w:val="1e"/>
      </w:pPr>
      <w:r>
        <w:rPr>
          <w:noProof/>
        </w:rPr>
        <w:drawing>
          <wp:inline distT="0" distB="0" distL="0" distR="0" wp14:anchorId="03D0B910" wp14:editId="728CE8EE">
            <wp:extent cx="5841130" cy="2486025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9309" cy="249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CEB1" w14:textId="77777777" w:rsidR="007D21CE" w:rsidRPr="007D21CE" w:rsidRDefault="007D21CE" w:rsidP="00C52ED4">
      <w:pPr>
        <w:pStyle w:val="1e"/>
      </w:pPr>
      <w:r w:rsidRPr="007D21CE">
        <w:t>复制该参数</w:t>
      </w:r>
      <w:r w:rsidRPr="007D21CE">
        <w:rPr>
          <w:rFonts w:hint="eastAsia"/>
        </w:rPr>
        <w:t>，</w:t>
      </w:r>
      <w:r w:rsidRPr="007D21CE">
        <w:t>保存到本地文档</w:t>
      </w:r>
      <w:r w:rsidRPr="007D21CE">
        <w:rPr>
          <w:rFonts w:hint="eastAsia"/>
        </w:rPr>
        <w:t>。</w:t>
      </w:r>
    </w:p>
    <w:p w14:paraId="122C29DB" w14:textId="77777777" w:rsidR="007D21CE" w:rsidRPr="007D21CE" w:rsidRDefault="007D21CE" w:rsidP="007D21CE">
      <w:pPr>
        <w:pStyle w:val="30"/>
      </w:pPr>
      <w:r w:rsidRPr="007D21CE">
        <w:rPr>
          <w:rFonts w:hint="eastAsia"/>
        </w:rPr>
        <w:t>获取</w:t>
      </w:r>
      <w:r w:rsidRPr="007D21CE">
        <w:rPr>
          <w:rFonts w:hint="eastAsia"/>
        </w:rPr>
        <w:t>AK</w:t>
      </w:r>
      <w:r w:rsidRPr="007D21CE">
        <w:t>/</w:t>
      </w:r>
      <w:r w:rsidRPr="007D21CE">
        <w:rPr>
          <w:rFonts w:hint="eastAsia"/>
        </w:rPr>
        <w:t>SK</w:t>
      </w:r>
    </w:p>
    <w:p w14:paraId="434E69F6" w14:textId="5F8EBE28" w:rsidR="007D21CE" w:rsidRDefault="007D21CE" w:rsidP="00C52ED4">
      <w:pPr>
        <w:pStyle w:val="1e"/>
      </w:pPr>
      <w:r w:rsidRPr="007D21CE">
        <w:rPr>
          <w:rFonts w:hint="eastAsia"/>
        </w:rPr>
        <w:t>点击华为云页面右上角“用户名”，下</w:t>
      </w:r>
      <w:proofErr w:type="gramStart"/>
      <w:r w:rsidRPr="007D21CE">
        <w:rPr>
          <w:rFonts w:hint="eastAsia"/>
        </w:rPr>
        <w:t>拉选择</w:t>
      </w:r>
      <w:proofErr w:type="gramEnd"/>
      <w:r w:rsidRPr="007D21CE">
        <w:rPr>
          <w:rFonts w:hint="eastAsia"/>
        </w:rPr>
        <w:t>“我的凭证”，</w:t>
      </w:r>
      <w:r w:rsidR="003C2D59">
        <w:t xml:space="preserve"> </w:t>
      </w:r>
    </w:p>
    <w:p w14:paraId="374893BF" w14:textId="0221E4F8" w:rsidR="00D83BE0" w:rsidRDefault="00D83BE0" w:rsidP="00C52ED4">
      <w:pPr>
        <w:pStyle w:val="1e"/>
      </w:pPr>
      <w:r>
        <w:rPr>
          <w:noProof/>
        </w:rPr>
        <w:drawing>
          <wp:inline distT="0" distB="0" distL="0" distR="0" wp14:anchorId="0B924CA0" wp14:editId="32DCC679">
            <wp:extent cx="6024880" cy="2243546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9660" cy="22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A8CD" w14:textId="2FADAED8" w:rsidR="003C2D59" w:rsidRDefault="003C2D59" w:rsidP="00C52ED4">
      <w:pPr>
        <w:pStyle w:val="1e"/>
      </w:pPr>
      <w:r w:rsidRPr="007D21CE">
        <w:t>点击</w:t>
      </w:r>
      <w:r w:rsidRPr="007D21CE">
        <w:rPr>
          <w:rFonts w:hint="eastAsia"/>
        </w:rPr>
        <w:t>“</w:t>
      </w:r>
      <w:r w:rsidRPr="007D21CE">
        <w:t>访问秘钥</w:t>
      </w:r>
      <w:r w:rsidRPr="007D21CE">
        <w:rPr>
          <w:rFonts w:hint="eastAsia"/>
        </w:rPr>
        <w:t>”。</w:t>
      </w:r>
    </w:p>
    <w:p w14:paraId="36C06AAA" w14:textId="1A7C3F29" w:rsidR="003C2D59" w:rsidRPr="007D21CE" w:rsidRDefault="003C2D59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2B8FC4AA" wp14:editId="0FDC9F30">
            <wp:extent cx="6057997" cy="12382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8385" cy="12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090C" w14:textId="3519744E" w:rsidR="007D21CE" w:rsidRPr="007D21CE" w:rsidRDefault="007D21CE" w:rsidP="00C52ED4">
      <w:pPr>
        <w:pStyle w:val="1e"/>
      </w:pPr>
    </w:p>
    <w:p w14:paraId="37AB0593" w14:textId="46B8AC13" w:rsidR="007D21CE" w:rsidRDefault="007D21CE" w:rsidP="00C52ED4">
      <w:pPr>
        <w:pStyle w:val="1e"/>
      </w:pPr>
      <w:r w:rsidRPr="007D21CE">
        <w:t>点击新增访问秘</w:t>
      </w:r>
      <w:proofErr w:type="gramStart"/>
      <w:r w:rsidRPr="007D21CE">
        <w:t>钥</w:t>
      </w:r>
      <w:proofErr w:type="gramEnd"/>
      <w:r w:rsidRPr="007D21CE">
        <w:rPr>
          <w:rFonts w:hint="eastAsia"/>
        </w:rPr>
        <w:t>，</w:t>
      </w:r>
      <w:r w:rsidR="00145B3D">
        <w:rPr>
          <w:rFonts w:hint="eastAsia"/>
        </w:rPr>
        <w:t>创建秘钥，然后点击“立即下载”</w:t>
      </w:r>
      <w:r w:rsidRPr="007D21CE">
        <w:rPr>
          <w:rFonts w:hint="eastAsia"/>
        </w:rPr>
        <w:t>。</w:t>
      </w:r>
    </w:p>
    <w:p w14:paraId="46D749EB" w14:textId="7CEA6E91" w:rsidR="00145B3D" w:rsidRPr="007D21CE" w:rsidRDefault="00145B3D" w:rsidP="00C52ED4">
      <w:pPr>
        <w:pStyle w:val="1e"/>
      </w:pPr>
      <w:r>
        <w:rPr>
          <w:noProof/>
        </w:rPr>
        <w:drawing>
          <wp:inline distT="0" distB="0" distL="0" distR="0" wp14:anchorId="48A0B200" wp14:editId="2E55611F">
            <wp:extent cx="5786755" cy="1060325"/>
            <wp:effectExtent l="0" t="0" r="444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8743" cy="1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A7C1" w14:textId="6BA0FF37" w:rsidR="007D21CE" w:rsidRPr="007D21CE" w:rsidRDefault="007D21CE" w:rsidP="00C52ED4">
      <w:pPr>
        <w:pStyle w:val="1e"/>
      </w:pPr>
      <w:r w:rsidRPr="007D21CE">
        <w:rPr>
          <w:rFonts w:hint="eastAsia"/>
        </w:rPr>
        <w:t>得到文件“</w:t>
      </w:r>
      <w:r w:rsidRPr="007D21CE">
        <w:t>credentials.csv</w:t>
      </w:r>
      <w:r w:rsidRPr="007D21CE">
        <w:rPr>
          <w:rFonts w:hint="eastAsia"/>
        </w:rPr>
        <w:t>”，打开即可得到</w:t>
      </w:r>
      <w:r w:rsidRPr="007D21CE">
        <w:rPr>
          <w:rFonts w:hint="eastAsia"/>
        </w:rPr>
        <w:t>AK</w:t>
      </w:r>
      <w:r w:rsidRPr="007D21CE">
        <w:t>/SK</w:t>
      </w:r>
      <w:r w:rsidRPr="007D21CE">
        <w:rPr>
          <w:rFonts w:hint="eastAsia"/>
        </w:rPr>
        <w:t>。</w:t>
      </w:r>
    </w:p>
    <w:p w14:paraId="36B2B99F" w14:textId="5D2C3054" w:rsidR="007D21CE" w:rsidRDefault="007C5779" w:rsidP="00C52ED4">
      <w:pPr>
        <w:pStyle w:val="1e"/>
      </w:pPr>
      <w:r>
        <w:rPr>
          <w:noProof/>
        </w:rPr>
        <w:drawing>
          <wp:inline distT="0" distB="0" distL="0" distR="0" wp14:anchorId="0346DD10" wp14:editId="1EFFC971">
            <wp:extent cx="5739130" cy="118796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9313" cy="11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DD6" w14:textId="77777777" w:rsidR="00383038" w:rsidRDefault="00383038" w:rsidP="00C52ED4">
      <w:pPr>
        <w:pStyle w:val="1e"/>
      </w:pPr>
    </w:p>
    <w:p w14:paraId="03D9B1B6" w14:textId="77777777" w:rsidR="007D21CE" w:rsidRDefault="007D21CE" w:rsidP="007D21CE">
      <w:pPr>
        <w:pStyle w:val="1"/>
      </w:pPr>
      <w:bookmarkStart w:id="32" w:name="_Toc48670259"/>
      <w:bookmarkStart w:id="33" w:name="_Toc48729514"/>
      <w:bookmarkStart w:id="34" w:name="_Toc174952091"/>
      <w:r w:rsidRPr="007D21CE">
        <w:t>搭建</w:t>
      </w:r>
      <w:r w:rsidRPr="007D21CE">
        <w:t>Hadoop</w:t>
      </w:r>
      <w:r w:rsidRPr="007D21CE">
        <w:t>集群</w:t>
      </w:r>
      <w:bookmarkStart w:id="35" w:name="_Toc48670260"/>
      <w:bookmarkStart w:id="36" w:name="_Toc48729515"/>
      <w:bookmarkEnd w:id="32"/>
      <w:bookmarkEnd w:id="33"/>
      <w:bookmarkEnd w:id="34"/>
    </w:p>
    <w:p w14:paraId="4079C28C" w14:textId="51834D69" w:rsidR="007D21CE" w:rsidRPr="007D21CE" w:rsidRDefault="007D21CE" w:rsidP="007D21CE">
      <w:pPr>
        <w:pStyle w:val="2"/>
        <w:rPr>
          <w:sz w:val="44"/>
        </w:rPr>
      </w:pPr>
      <w:bookmarkStart w:id="37" w:name="_Toc174952092"/>
      <w:r w:rsidRPr="007D21CE">
        <w:t>实验介绍</w:t>
      </w:r>
      <w:bookmarkEnd w:id="35"/>
      <w:bookmarkEnd w:id="36"/>
      <w:bookmarkEnd w:id="37"/>
    </w:p>
    <w:p w14:paraId="1A29475C" w14:textId="77777777" w:rsidR="007D21CE" w:rsidRPr="007D21CE" w:rsidRDefault="007D21CE" w:rsidP="007D21CE">
      <w:pPr>
        <w:pStyle w:val="3"/>
      </w:pPr>
      <w:bookmarkStart w:id="38" w:name="_Toc48670261"/>
      <w:bookmarkStart w:id="39" w:name="_Toc48729516"/>
      <w:bookmarkStart w:id="40" w:name="_Toc174952093"/>
      <w:r w:rsidRPr="007D21CE">
        <w:rPr>
          <w:rFonts w:hint="eastAsia"/>
        </w:rPr>
        <w:t>关于本实验</w:t>
      </w:r>
      <w:bookmarkEnd w:id="38"/>
      <w:bookmarkEnd w:id="39"/>
      <w:bookmarkEnd w:id="40"/>
    </w:p>
    <w:p w14:paraId="3CA34760" w14:textId="77777777" w:rsidR="007D21CE" w:rsidRPr="007D21CE" w:rsidRDefault="007D21CE" w:rsidP="00C52ED4">
      <w:pPr>
        <w:pStyle w:val="1e"/>
      </w:pPr>
      <w:r w:rsidRPr="007D21CE">
        <w:t>本实验通过搭建开源</w:t>
      </w:r>
      <w:r w:rsidRPr="007D21CE">
        <w:t>Hadoop</w:t>
      </w:r>
      <w:r w:rsidRPr="007D21CE">
        <w:t>集群帮助学员掌握</w:t>
      </w:r>
      <w:r w:rsidRPr="007D21CE">
        <w:t>Hadoop</w:t>
      </w:r>
      <w:r w:rsidRPr="007D21CE">
        <w:t>搭建方法</w:t>
      </w:r>
      <w:r w:rsidRPr="007D21CE">
        <w:rPr>
          <w:rFonts w:hint="eastAsia"/>
        </w:rPr>
        <w:t>。</w:t>
      </w:r>
      <w:r w:rsidRPr="007D21CE">
        <w:t>并且使开源</w:t>
      </w:r>
      <w:r w:rsidRPr="007D21CE">
        <w:t>Hadoop</w:t>
      </w:r>
      <w:r w:rsidRPr="007D21CE">
        <w:t>与华为云</w:t>
      </w:r>
      <w:r w:rsidRPr="007D21CE">
        <w:t>OBS</w:t>
      </w:r>
      <w:r w:rsidRPr="007D21CE">
        <w:t>服务互联</w:t>
      </w:r>
      <w:r w:rsidRPr="007D21CE">
        <w:rPr>
          <w:rFonts w:hint="eastAsia"/>
        </w:rPr>
        <w:t>，</w:t>
      </w:r>
      <w:r w:rsidRPr="007D21CE">
        <w:t>使</w:t>
      </w:r>
      <w:r w:rsidRPr="007D21CE">
        <w:t>Hadoop</w:t>
      </w:r>
      <w:r w:rsidRPr="007D21CE">
        <w:t>集群可读取</w:t>
      </w:r>
      <w:r w:rsidRPr="007D21CE">
        <w:t>OBS</w:t>
      </w:r>
      <w:r w:rsidRPr="007D21CE">
        <w:t>数据</w:t>
      </w:r>
      <w:r w:rsidRPr="007D21CE">
        <w:rPr>
          <w:rFonts w:hint="eastAsia"/>
        </w:rPr>
        <w:t>。</w:t>
      </w:r>
    </w:p>
    <w:p w14:paraId="5EF5F521" w14:textId="77777777" w:rsidR="007D21CE" w:rsidRPr="007D21CE" w:rsidRDefault="007D21CE" w:rsidP="007D21CE">
      <w:pPr>
        <w:pStyle w:val="3"/>
      </w:pPr>
      <w:bookmarkStart w:id="41" w:name="_Toc48670262"/>
      <w:bookmarkStart w:id="42" w:name="_Toc48729517"/>
      <w:bookmarkStart w:id="43" w:name="_Toc174952094"/>
      <w:r w:rsidRPr="007D21CE">
        <w:t>实验目的</w:t>
      </w:r>
      <w:bookmarkEnd w:id="41"/>
      <w:bookmarkEnd w:id="42"/>
      <w:bookmarkEnd w:id="43"/>
    </w:p>
    <w:p w14:paraId="1CC9E93A" w14:textId="77777777" w:rsidR="007D21CE" w:rsidRPr="007D21CE" w:rsidRDefault="007D21CE" w:rsidP="007D21CE">
      <w:pPr>
        <w:pStyle w:val="49"/>
      </w:pPr>
      <w:r w:rsidRPr="007D21CE">
        <w:rPr>
          <w:rFonts w:hint="eastAsia"/>
        </w:rPr>
        <w:t>掌握</w:t>
      </w:r>
      <w:r w:rsidRPr="007D21CE">
        <w:t>H</w:t>
      </w:r>
      <w:r w:rsidRPr="007D21CE">
        <w:rPr>
          <w:rFonts w:hint="eastAsia"/>
        </w:rPr>
        <w:t>adoop</w:t>
      </w:r>
      <w:r w:rsidRPr="007D21CE">
        <w:rPr>
          <w:rFonts w:hint="eastAsia"/>
        </w:rPr>
        <w:t>集群搭建方法</w:t>
      </w:r>
    </w:p>
    <w:p w14:paraId="090521AD" w14:textId="77777777" w:rsidR="007D21CE" w:rsidRPr="007D21CE" w:rsidRDefault="007D21CE" w:rsidP="007D21CE">
      <w:pPr>
        <w:pStyle w:val="49"/>
      </w:pPr>
      <w:r w:rsidRPr="007D21CE">
        <w:t>掌握</w:t>
      </w:r>
      <w:r w:rsidRPr="007D21CE">
        <w:t>Hadoop</w:t>
      </w:r>
      <w:r w:rsidRPr="007D21CE">
        <w:t>集群与华为云</w:t>
      </w:r>
      <w:r w:rsidRPr="007D21CE">
        <w:t>OBS</w:t>
      </w:r>
      <w:r w:rsidRPr="007D21CE">
        <w:t>互联方法</w:t>
      </w:r>
    </w:p>
    <w:p w14:paraId="24E9A7E4" w14:textId="77777777" w:rsidR="007D21CE" w:rsidRPr="007D21CE" w:rsidRDefault="007D21CE" w:rsidP="007D21CE">
      <w:pPr>
        <w:pStyle w:val="2"/>
      </w:pPr>
      <w:bookmarkStart w:id="44" w:name="_Toc48670263"/>
      <w:bookmarkStart w:id="45" w:name="_Toc48729518"/>
      <w:bookmarkStart w:id="46" w:name="_Toc174952095"/>
      <w:r w:rsidRPr="007D21CE">
        <w:rPr>
          <w:rFonts w:hint="eastAsia"/>
        </w:rPr>
        <w:lastRenderedPageBreak/>
        <w:t>H</w:t>
      </w:r>
      <w:r w:rsidRPr="007D21CE">
        <w:t>adoop</w:t>
      </w:r>
      <w:r w:rsidRPr="007D21CE">
        <w:t>集群搭建</w:t>
      </w:r>
      <w:bookmarkEnd w:id="44"/>
      <w:bookmarkEnd w:id="45"/>
      <w:bookmarkEnd w:id="46"/>
    </w:p>
    <w:p w14:paraId="32DA9897" w14:textId="77777777" w:rsidR="007D21CE" w:rsidRPr="007D21CE" w:rsidRDefault="007D21CE" w:rsidP="003A54D8">
      <w:pPr>
        <w:pStyle w:val="3"/>
      </w:pPr>
      <w:bookmarkStart w:id="47" w:name="_Toc48670264"/>
      <w:bookmarkStart w:id="48" w:name="_Toc48729519"/>
      <w:bookmarkStart w:id="49" w:name="_Toc174952096"/>
      <w:r w:rsidRPr="007D21CE">
        <w:rPr>
          <w:rFonts w:hint="eastAsia"/>
        </w:rPr>
        <w:t>配置</w:t>
      </w:r>
      <w:r w:rsidRPr="007D21CE">
        <w:rPr>
          <w:rFonts w:hint="eastAsia"/>
        </w:rPr>
        <w:t>ECS</w:t>
      </w:r>
      <w:bookmarkEnd w:id="47"/>
      <w:bookmarkEnd w:id="48"/>
      <w:bookmarkEnd w:id="49"/>
    </w:p>
    <w:p w14:paraId="071CACA1" w14:textId="221D71CE" w:rsidR="007D21CE" w:rsidRPr="007D21CE" w:rsidRDefault="000B27CC" w:rsidP="003A54D8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ECS</w:t>
      </w:r>
      <w:r>
        <w:rPr>
          <w:rFonts w:hint="eastAsia"/>
        </w:rPr>
        <w:t>页面，点击“远程登录”，弹出框中下拉找到控制台的“立即登录”，</w:t>
      </w:r>
      <w:r w:rsidR="007D21CE" w:rsidRPr="007D21CE">
        <w:t>登录</w:t>
      </w:r>
      <w:r w:rsidR="007D21CE" w:rsidRPr="007D21CE">
        <w:t>ECS</w:t>
      </w:r>
    </w:p>
    <w:p w14:paraId="721752CF" w14:textId="52539B14" w:rsidR="007D21CE" w:rsidRDefault="000B27CC" w:rsidP="00C52ED4">
      <w:pPr>
        <w:pStyle w:val="1e"/>
      </w:pPr>
      <w:r>
        <w:rPr>
          <w:noProof/>
        </w:rPr>
        <w:drawing>
          <wp:inline distT="0" distB="0" distL="0" distR="0" wp14:anchorId="57B191A5" wp14:editId="624C28D4">
            <wp:extent cx="5819633" cy="245936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1675" cy="24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644" w14:textId="2A621EA6" w:rsidR="008B14B9" w:rsidRDefault="008B14B9" w:rsidP="00C52ED4">
      <w:pPr>
        <w:pStyle w:val="1e"/>
      </w:pPr>
      <w:r>
        <w:rPr>
          <w:rFonts w:hint="eastAsia"/>
        </w:rPr>
        <w:t>这里推荐使用华为提供的</w:t>
      </w:r>
      <w:proofErr w:type="spellStart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>CodeArts</w:t>
      </w:r>
      <w:proofErr w:type="spellEnd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 xml:space="preserve"> IDE for </w:t>
      </w:r>
      <w:proofErr w:type="spellStart"/>
      <w:r>
        <w:rPr>
          <w:rFonts w:ascii="Helvetica" w:hAnsi="Helvetica"/>
          <w:b/>
          <w:bCs/>
          <w:color w:val="191919"/>
          <w:sz w:val="18"/>
          <w:szCs w:val="18"/>
          <w:shd w:val="clear" w:color="auto" w:fill="F5F5F5"/>
        </w:rPr>
        <w:t>RemoteShel</w:t>
      </w:r>
      <w:proofErr w:type="spellEnd"/>
      <w:r w:rsidR="00A95FB7" w:rsidRPr="00A95FB7">
        <w:rPr>
          <w:rFonts w:hint="eastAsia"/>
        </w:rPr>
        <w:t>来远程连接</w:t>
      </w:r>
      <w:proofErr w:type="spellStart"/>
      <w:r w:rsidR="00A95FB7" w:rsidRPr="00A95FB7">
        <w:rPr>
          <w:rFonts w:hint="eastAsia"/>
        </w:rPr>
        <w:t>ecs</w:t>
      </w:r>
      <w:proofErr w:type="spellEnd"/>
      <w:r w:rsidR="00A95FB7" w:rsidRPr="00A95FB7">
        <w:rPr>
          <w:rFonts w:hint="eastAsia"/>
        </w:rPr>
        <w:t>虚拟机。支持文件传输以及命令复制</w:t>
      </w:r>
    </w:p>
    <w:p w14:paraId="01BF2D36" w14:textId="755F1E5A" w:rsidR="008B14B9" w:rsidRDefault="008B14B9" w:rsidP="00C52ED4">
      <w:pPr>
        <w:pStyle w:val="1e"/>
      </w:pPr>
      <w:r>
        <w:rPr>
          <w:noProof/>
        </w:rPr>
        <w:drawing>
          <wp:inline distT="0" distB="0" distL="0" distR="0" wp14:anchorId="5D1C54A9" wp14:editId="07F80E92">
            <wp:extent cx="6120130" cy="3512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1465" w14:textId="5242DF12" w:rsidR="00A95FB7" w:rsidRDefault="00A95FB7" w:rsidP="00C52ED4">
      <w:pPr>
        <w:pStyle w:val="1e"/>
      </w:pPr>
      <w:r>
        <w:rPr>
          <w:rFonts w:hint="eastAsia"/>
        </w:rPr>
        <w:t>其他方式则可以直接在页面登录，但是不支持文件上传</w:t>
      </w:r>
      <w:r w:rsidR="00C52ED4">
        <w:rPr>
          <w:rFonts w:hint="eastAsia"/>
        </w:rPr>
        <w:t>和命令复制等功能，建议环境部署完毕后查看系统信息时直接页面登陆查</w:t>
      </w:r>
      <w:r>
        <w:rPr>
          <w:rFonts w:hint="eastAsia"/>
        </w:rPr>
        <w:t>看。</w:t>
      </w:r>
    </w:p>
    <w:p w14:paraId="43E329EA" w14:textId="113E92A9" w:rsidR="000B27CC" w:rsidRDefault="008B14B9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620F67EE" wp14:editId="1B698FB2">
            <wp:extent cx="5626820" cy="34766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8406" cy="34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D009" w14:textId="1046AB01" w:rsidR="00747953" w:rsidRDefault="00747953" w:rsidP="00C52ED4">
      <w:pPr>
        <w:pStyle w:val="1e"/>
      </w:pPr>
      <w:r>
        <w:rPr>
          <w:rFonts w:hint="eastAsia"/>
        </w:rPr>
        <w:t>通过</w:t>
      </w:r>
      <w:r>
        <w:rPr>
          <w:rFonts w:hint="eastAsia"/>
        </w:rPr>
        <w:t>root</w:t>
      </w:r>
      <w:r>
        <w:rPr>
          <w:rFonts w:hint="eastAsia"/>
        </w:rPr>
        <w:t>账号登录虚拟机（密码在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初始化时设置，如有忘记可在右侧的“重置密码”功能重置）</w:t>
      </w:r>
    </w:p>
    <w:p w14:paraId="7B690562" w14:textId="4126464F" w:rsidR="000B27CC" w:rsidRDefault="000B27CC" w:rsidP="00C52ED4">
      <w:pPr>
        <w:pStyle w:val="1e"/>
      </w:pPr>
      <w:r>
        <w:rPr>
          <w:noProof/>
        </w:rPr>
        <w:drawing>
          <wp:inline distT="0" distB="0" distL="0" distR="0" wp14:anchorId="4697962D" wp14:editId="2D0BD4C0">
            <wp:extent cx="6120131" cy="1323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6972" cy="13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DA62" w14:textId="3FD1E75B" w:rsidR="000B27CC" w:rsidRPr="007D21CE" w:rsidRDefault="000B27CC" w:rsidP="00C52ED4">
      <w:pPr>
        <w:pStyle w:val="1e"/>
      </w:pPr>
    </w:p>
    <w:p w14:paraId="7AE868A6" w14:textId="77777777" w:rsidR="007D21CE" w:rsidRPr="007D21CE" w:rsidRDefault="007D21CE" w:rsidP="003A54D8">
      <w:pPr>
        <w:pStyle w:val="30"/>
      </w:pPr>
      <w:r w:rsidRPr="007D21CE">
        <w:t>下载安装包</w:t>
      </w:r>
    </w:p>
    <w:p w14:paraId="4103AB21" w14:textId="08458C4F" w:rsidR="007D21CE" w:rsidRPr="007D21CE" w:rsidRDefault="00C52ED4" w:rsidP="00C52ED4">
      <w:pPr>
        <w:pStyle w:val="1e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D21CE" w:rsidRPr="007D21CE">
        <w:rPr>
          <w:rFonts w:hint="eastAsia"/>
        </w:rPr>
        <w:t>下载</w:t>
      </w:r>
      <w:proofErr w:type="spellStart"/>
      <w:r w:rsidR="007D21CE" w:rsidRPr="007D21CE">
        <w:rPr>
          <w:rFonts w:hint="eastAsia"/>
        </w:rPr>
        <w:t>hadoop</w:t>
      </w:r>
      <w:proofErr w:type="spellEnd"/>
      <w:r w:rsidR="007D21CE" w:rsidRPr="007D21CE">
        <w:rPr>
          <w:rFonts w:hint="eastAsia"/>
        </w:rPr>
        <w:t>安装包</w:t>
      </w:r>
    </w:p>
    <w:p w14:paraId="44C8F086" w14:textId="6B733655" w:rsidR="007D21CE" w:rsidRPr="007D21CE" w:rsidRDefault="007D21CE" w:rsidP="00C52ED4">
      <w:pPr>
        <w:pStyle w:val="2f2"/>
      </w:pPr>
      <w:r w:rsidRPr="007D21CE">
        <w:t>cd /</w:t>
      </w:r>
      <w:r w:rsidR="00692A70">
        <w:rPr>
          <w:rFonts w:ascii="Helvetica" w:hAnsi="Helvetica"/>
          <w:color w:val="191919"/>
          <w:shd w:val="clear" w:color="auto" w:fill="FFFFFF"/>
        </w:rPr>
        <w:t>opt</w:t>
      </w:r>
    </w:p>
    <w:p w14:paraId="763BC863" w14:textId="092F4604" w:rsidR="00EF2115" w:rsidRDefault="007D21CE" w:rsidP="00C52ED4">
      <w:pPr>
        <w:pStyle w:val="2f2"/>
        <w:rPr>
          <w:rStyle w:val="af"/>
        </w:rPr>
      </w:pPr>
      <w:proofErr w:type="spellStart"/>
      <w:r w:rsidRPr="007D21CE">
        <w:t>wget</w:t>
      </w:r>
      <w:proofErr w:type="spellEnd"/>
      <w:r w:rsidR="00185D7C">
        <w:t xml:space="preserve"> </w:t>
      </w:r>
      <w:r w:rsidR="00185D7C" w:rsidRPr="00185D7C">
        <w:t>https://archive.apache.org/dist/hadoop/common/hadoop-3.1.1/hadoop-3.1.1.tar.gz</w:t>
      </w:r>
      <w:r w:rsidR="00185D7C">
        <w:rPr>
          <w:rStyle w:val="af"/>
        </w:rPr>
        <w:t xml:space="preserve"> </w:t>
      </w:r>
    </w:p>
    <w:p w14:paraId="1CF3413A" w14:textId="1A680ED5" w:rsidR="007D21CE" w:rsidRPr="007D21CE" w:rsidRDefault="00C52ED4" w:rsidP="00C52ED4">
      <w:pPr>
        <w:pStyle w:val="2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D21CE" w:rsidRPr="007D21CE">
        <w:t>下载</w:t>
      </w:r>
      <w:proofErr w:type="spellStart"/>
      <w:r w:rsidR="007D21CE" w:rsidRPr="007D21CE">
        <w:rPr>
          <w:rFonts w:hint="eastAsia"/>
        </w:rPr>
        <w:t>OBSFileSystem</w:t>
      </w:r>
      <w:proofErr w:type="spellEnd"/>
      <w:r w:rsidR="007D21CE" w:rsidRPr="007D21CE">
        <w:t>相关</w:t>
      </w:r>
      <w:r w:rsidR="007D21CE" w:rsidRPr="007D21CE">
        <w:t>jar</w:t>
      </w:r>
      <w:r w:rsidR="007D21CE" w:rsidRPr="007D21CE">
        <w:t>包</w:t>
      </w:r>
    </w:p>
    <w:p w14:paraId="3B1A21B1" w14:textId="3A139919" w:rsidR="007D21CE" w:rsidRPr="007D21CE" w:rsidRDefault="007D21CE" w:rsidP="00C52ED4">
      <w:pPr>
        <w:pStyle w:val="1e"/>
      </w:pPr>
      <w:r w:rsidRPr="007D21CE">
        <w:rPr>
          <w:rFonts w:hint="eastAsia"/>
        </w:rPr>
        <w:t>执行命令，下载</w:t>
      </w:r>
      <w:r w:rsidR="008664AD" w:rsidRPr="008664AD">
        <w:t>hadoop-huaweicloud-3.1.1-hw-54.0.jar</w:t>
      </w:r>
    </w:p>
    <w:p w14:paraId="748B520C" w14:textId="5DD1EAA4" w:rsidR="007D21CE" w:rsidRPr="007D21CE" w:rsidRDefault="007D21CE" w:rsidP="00C52ED4">
      <w:pPr>
        <w:pStyle w:val="2f2"/>
      </w:pPr>
      <w:r w:rsidRPr="007D21CE">
        <w:t>cd /</w:t>
      </w:r>
      <w:r w:rsidR="008664AD">
        <w:rPr>
          <w:rFonts w:hint="eastAsia"/>
        </w:rPr>
        <w:t>opt</w:t>
      </w:r>
    </w:p>
    <w:p w14:paraId="1FD792E4" w14:textId="38CA69BF" w:rsidR="007D21CE" w:rsidRDefault="007D21CE" w:rsidP="00C52ED4">
      <w:pPr>
        <w:pStyle w:val="2f2"/>
      </w:pPr>
      <w:proofErr w:type="spellStart"/>
      <w:r w:rsidRPr="007D21CE">
        <w:t>wget</w:t>
      </w:r>
      <w:proofErr w:type="spellEnd"/>
      <w:r w:rsidRPr="007D21CE">
        <w:t xml:space="preserve"> </w:t>
      </w:r>
      <w:hyperlink r:id="rId47" w:history="1">
        <w:r w:rsidR="003E7FBC" w:rsidRPr="00FE2284">
          <w:rPr>
            <w:rStyle w:val="af"/>
          </w:rPr>
          <w:t>https://github.com/huaweicloud/obsa-hdfs/blob/master/release/hadoop-huaweicloud-3.1.1-hw-54.0.jar</w:t>
        </w:r>
      </w:hyperlink>
    </w:p>
    <w:p w14:paraId="21B7F9FF" w14:textId="628A35C7" w:rsidR="003E7FBC" w:rsidRDefault="000075DB" w:rsidP="00C52ED4">
      <w:pPr>
        <w:pStyle w:val="2f2"/>
      </w:pPr>
      <w:r>
        <w:rPr>
          <w:rFonts w:hint="eastAsia"/>
        </w:rPr>
        <w:t>需要注意的是，下载下来的</w:t>
      </w:r>
      <w:r w:rsidRPr="000075DB">
        <w:t>hadoop-huaweicloud-3.1.1-hw-54.0.jar</w:t>
      </w:r>
      <w:r>
        <w:t xml:space="preserve"> </w:t>
      </w:r>
      <w:r>
        <w:rPr>
          <w:rFonts w:hint="eastAsia"/>
        </w:rPr>
        <w:t>包，需要确认大小是否正常（</w:t>
      </w:r>
      <w:r>
        <w:rPr>
          <w:rFonts w:hint="eastAsia"/>
        </w:rPr>
        <w:t>3</w:t>
      </w:r>
      <w:r>
        <w:t>.5</w:t>
      </w:r>
      <w:r>
        <w:rPr>
          <w:rFonts w:hint="eastAsia"/>
        </w:rPr>
        <w:t>MB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如果直接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下载的</w:t>
      </w:r>
      <w:proofErr w:type="gramStart"/>
      <w:r>
        <w:rPr>
          <w:rFonts w:hint="eastAsia"/>
        </w:rPr>
        <w:t>包大小</w:t>
      </w:r>
      <w:proofErr w:type="gramEnd"/>
      <w:r>
        <w:rPr>
          <w:rFonts w:hint="eastAsia"/>
        </w:rPr>
        <w:t>异常，请登录</w:t>
      </w:r>
      <w:r w:rsidR="009F6D85">
        <w:fldChar w:fldCharType="begin"/>
      </w:r>
      <w:r w:rsidR="009F6D85">
        <w:instrText xml:space="preserve"> HYPERLINK "https://github.com/huaweicloud/obsa-hdfs/tree/master/release" </w:instrText>
      </w:r>
      <w:r w:rsidR="009F6D85">
        <w:fldChar w:fldCharType="separate"/>
      </w:r>
      <w:r w:rsidRPr="00FE2284">
        <w:rPr>
          <w:rStyle w:val="af"/>
        </w:rPr>
        <w:t>https://github.com/huaweicloud/obsa-hdfs/tree/master/release</w:t>
      </w:r>
      <w:r w:rsidR="009F6D85">
        <w:rPr>
          <w:rStyle w:val="af"/>
        </w:rPr>
        <w:fldChar w:fldCharType="end"/>
      </w:r>
      <w:r>
        <w:t xml:space="preserve"> </w:t>
      </w:r>
      <w:r>
        <w:rPr>
          <w:rFonts w:hint="eastAsia"/>
        </w:rPr>
        <w:t>页面进行页面下载然后再传到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机器上</w:t>
      </w:r>
      <w:r w:rsidR="00C52ED4">
        <w:rPr>
          <w:rFonts w:hint="eastAsia"/>
        </w:rPr>
        <w:t>。</w:t>
      </w:r>
    </w:p>
    <w:p w14:paraId="6A532417" w14:textId="364F0A0F" w:rsidR="004B2360" w:rsidRPr="007D21CE" w:rsidRDefault="000075DB" w:rsidP="00C52ED4">
      <w:pPr>
        <w:pStyle w:val="2f2"/>
      </w:pPr>
      <w:r>
        <w:rPr>
          <w:noProof/>
        </w:rPr>
        <w:lastRenderedPageBreak/>
        <w:drawing>
          <wp:inline distT="0" distB="0" distL="0" distR="0" wp14:anchorId="78EFC774" wp14:editId="34C8F564">
            <wp:extent cx="6120130" cy="2166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7A8D" w14:textId="77777777" w:rsidR="007D21CE" w:rsidRPr="007D21CE" w:rsidRDefault="007D21CE" w:rsidP="00F21278">
      <w:pPr>
        <w:pStyle w:val="30"/>
      </w:pPr>
      <w:r w:rsidRPr="007D21CE">
        <w:rPr>
          <w:rFonts w:hint="eastAsia"/>
        </w:rPr>
        <w:t>配置</w:t>
      </w:r>
      <w:r w:rsidRPr="007D21CE">
        <w:rPr>
          <w:rFonts w:hint="eastAsia"/>
        </w:rPr>
        <w:t>/</w:t>
      </w:r>
      <w:proofErr w:type="spellStart"/>
      <w:r w:rsidRPr="007D21CE">
        <w:t>etc</w:t>
      </w:r>
      <w:proofErr w:type="spellEnd"/>
      <w:r w:rsidRPr="007D21CE">
        <w:rPr>
          <w:rFonts w:hint="eastAsia"/>
        </w:rPr>
        <w:t>/</w:t>
      </w:r>
      <w:r w:rsidRPr="007D21CE">
        <w:t>hosts</w:t>
      </w:r>
      <w:r w:rsidRPr="007D21CE">
        <w:t>文件</w:t>
      </w:r>
    </w:p>
    <w:p w14:paraId="6E3F5E4B" w14:textId="77777777" w:rsidR="007D21CE" w:rsidRPr="007D21CE" w:rsidRDefault="007D21CE" w:rsidP="00C52ED4">
      <w:pPr>
        <w:pStyle w:val="1e"/>
      </w:pPr>
      <w:r w:rsidRPr="007D21CE">
        <w:t>查看</w:t>
      </w:r>
      <w:r w:rsidRPr="007D21CE">
        <w:t>ECS</w:t>
      </w:r>
      <w:r w:rsidRPr="007D21CE">
        <w:t>列表各节点</w:t>
      </w:r>
      <w:r w:rsidRPr="007D21CE">
        <w:t>IP</w:t>
      </w:r>
    </w:p>
    <w:p w14:paraId="101152D1" w14:textId="70838A98" w:rsidR="007D21CE" w:rsidRPr="007D21CE" w:rsidRDefault="00F6244E" w:rsidP="00C52ED4">
      <w:pPr>
        <w:pStyle w:val="1e"/>
      </w:pPr>
      <w:r>
        <w:rPr>
          <w:noProof/>
        </w:rPr>
        <w:drawing>
          <wp:inline distT="0" distB="0" distL="0" distR="0" wp14:anchorId="0168CDC7" wp14:editId="14599E9E">
            <wp:extent cx="5238750" cy="927843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116" cy="9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13D" w14:textId="77777777" w:rsidR="007D21CE" w:rsidRPr="007D21CE" w:rsidRDefault="007D21CE" w:rsidP="00C52ED4">
      <w:pPr>
        <w:pStyle w:val="1e"/>
      </w:pPr>
      <w:r w:rsidRPr="007D21CE">
        <w:t>各节点执行</w:t>
      </w:r>
    </w:p>
    <w:p w14:paraId="1AA79550" w14:textId="77777777" w:rsidR="007D21CE" w:rsidRPr="007D21CE" w:rsidRDefault="007D21CE" w:rsidP="00C52ED4">
      <w:pPr>
        <w:pStyle w:val="2f2"/>
      </w:pPr>
      <w:r w:rsidRPr="007D21CE">
        <w:t xml:space="preserve">vim </w:t>
      </w:r>
      <w:r w:rsidRPr="007D21CE">
        <w:rPr>
          <w:rFonts w:hint="eastAsia"/>
        </w:rPr>
        <w:t>/</w:t>
      </w:r>
      <w:proofErr w:type="spellStart"/>
      <w:r w:rsidRPr="007D21CE">
        <w:t>etc</w:t>
      </w:r>
      <w:proofErr w:type="spellEnd"/>
      <w:r w:rsidRPr="007D21CE">
        <w:rPr>
          <w:rFonts w:hint="eastAsia"/>
        </w:rPr>
        <w:t>/</w:t>
      </w:r>
      <w:r w:rsidRPr="007D21CE">
        <w:t>hosts</w:t>
      </w:r>
    </w:p>
    <w:p w14:paraId="2A17E1B9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备注：</w:t>
      </w:r>
      <w:r w:rsidRPr="007D21CE">
        <w:t>vim</w:t>
      </w:r>
      <w:r w:rsidRPr="007D21CE">
        <w:t>编辑器的使用</w:t>
      </w:r>
    </w:p>
    <w:p w14:paraId="713B50DE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（</w:t>
      </w:r>
      <w:r w:rsidRPr="007D21CE">
        <w:t>1</w:t>
      </w:r>
      <w:r w:rsidRPr="007D21CE">
        <w:t>）</w:t>
      </w:r>
      <w:r w:rsidRPr="007D21CE">
        <w:tab/>
      </w:r>
      <w:r w:rsidRPr="007D21CE">
        <w:t>点击键盘字母</w:t>
      </w:r>
      <w:proofErr w:type="spellStart"/>
      <w:r w:rsidRPr="007D21CE">
        <w:t>i</w:t>
      </w:r>
      <w:proofErr w:type="spellEnd"/>
      <w:r w:rsidRPr="007D21CE">
        <w:t>，输入数据；</w:t>
      </w:r>
    </w:p>
    <w:p w14:paraId="0B9A4C9D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（</w:t>
      </w:r>
      <w:r w:rsidRPr="007D21CE">
        <w:t>2</w:t>
      </w:r>
      <w:r w:rsidRPr="007D21CE">
        <w:t>）</w:t>
      </w:r>
      <w:r w:rsidRPr="007D21CE">
        <w:tab/>
      </w:r>
      <w:r w:rsidRPr="007D21CE">
        <w:t>数据输入完成后，点击键盘</w:t>
      </w:r>
      <w:r w:rsidRPr="007D21CE">
        <w:t>esc</w:t>
      </w:r>
      <w:r w:rsidRPr="007D21CE">
        <w:t>，输入</w:t>
      </w:r>
      <w:r w:rsidRPr="007D21CE">
        <w:t>:</w:t>
      </w:r>
      <w:proofErr w:type="spellStart"/>
      <w:r w:rsidRPr="007D21CE">
        <w:t>wq</w:t>
      </w:r>
      <w:proofErr w:type="spellEnd"/>
      <w:r w:rsidRPr="007D21CE">
        <w:t>即完成数据保存和退出编辑界面。</w:t>
      </w:r>
    </w:p>
    <w:p w14:paraId="30348DF7" w14:textId="4D26E179" w:rsidR="00E250FA" w:rsidRDefault="007D21CE" w:rsidP="00C52ED4">
      <w:pPr>
        <w:pStyle w:val="1e"/>
      </w:pPr>
      <w:r w:rsidRPr="007D21CE">
        <w:rPr>
          <w:rFonts w:hint="eastAsia"/>
        </w:rPr>
        <w:t>添加</w:t>
      </w:r>
      <w:r w:rsidRPr="007D21CE">
        <w:t>内容</w:t>
      </w:r>
      <w:r w:rsidRPr="007D21CE">
        <w:rPr>
          <w:rFonts w:hint="eastAsia"/>
        </w:rPr>
        <w:t>：</w:t>
      </w:r>
    </w:p>
    <w:p w14:paraId="5787F295" w14:textId="6DFF3AF1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192.168.100.154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1</w:t>
      </w:r>
    </w:p>
    <w:p w14:paraId="1572204A" w14:textId="38264DBE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192.168.100.198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2</w:t>
      </w:r>
    </w:p>
    <w:p w14:paraId="564D6869" w14:textId="6C08C64A" w:rsidR="00E250FA" w:rsidRPr="007D21CE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192.168.100.194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3</w:t>
      </w:r>
    </w:p>
    <w:p w14:paraId="3733C135" w14:textId="1141B898" w:rsidR="00E250FA" w:rsidRDefault="008D14C9" w:rsidP="00C52ED4">
      <w:pPr>
        <w:pStyle w:val="2f2"/>
      </w:pPr>
      <w:r>
        <w:rPr>
          <w:rFonts w:ascii="Helvetica" w:hAnsi="Helvetica"/>
          <w:color w:val="191919"/>
          <w:shd w:val="clear" w:color="auto" w:fill="FFFFFF"/>
        </w:rPr>
        <w:t>192.168.100.54</w:t>
      </w:r>
      <w:r w:rsidR="00E250FA" w:rsidRPr="007D21CE">
        <w:t xml:space="preserve"> </w:t>
      </w:r>
      <w:r w:rsidR="00823004" w:rsidRPr="0004690F">
        <w:t>ecs-xhr-test-000</w:t>
      </w:r>
      <w:r w:rsidR="00E250FA" w:rsidRPr="007D21CE">
        <w:t>4</w:t>
      </w:r>
    </w:p>
    <w:p w14:paraId="21535C36" w14:textId="08218335" w:rsidR="00594A25" w:rsidRPr="007D21CE" w:rsidRDefault="00594A25" w:rsidP="00C52ED4">
      <w:pPr>
        <w:pStyle w:val="2f2"/>
      </w:pPr>
      <w:r>
        <w:rPr>
          <w:rFonts w:ascii="Helvetica" w:hAnsi="Helvetica" w:hint="eastAsia"/>
          <w:color w:val="191919"/>
          <w:shd w:val="clear" w:color="auto" w:fill="FFFFFF"/>
        </w:rPr>
        <w:t>（注意：</w:t>
      </w:r>
      <w:r w:rsidRPr="0004690F">
        <w:t>ecs-xhr-test-000</w:t>
      </w:r>
      <w:r w:rsidRPr="007D21CE">
        <w:t>1</w:t>
      </w:r>
      <w:r>
        <w:rPr>
          <w:rFonts w:hint="eastAsia"/>
        </w:rPr>
        <w:t>为申请的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机器名</w:t>
      </w:r>
      <w:r>
        <w:rPr>
          <w:rFonts w:ascii="Helvetica" w:hAnsi="Helvetica" w:hint="eastAsia"/>
          <w:color w:val="191919"/>
          <w:shd w:val="clear" w:color="auto" w:fill="FFFFFF"/>
        </w:rPr>
        <w:t>）</w:t>
      </w:r>
    </w:p>
    <w:p w14:paraId="65942373" w14:textId="4D69C6DF" w:rsidR="007D21CE" w:rsidRDefault="007D21CE" w:rsidP="00C52ED4">
      <w:pPr>
        <w:pStyle w:val="1e"/>
      </w:pPr>
      <w:r w:rsidRPr="007D21CE">
        <w:t>参考如下</w:t>
      </w:r>
      <w:r w:rsidRPr="007D21CE">
        <w:rPr>
          <w:rFonts w:hint="eastAsia"/>
        </w:rPr>
        <w:t>：</w:t>
      </w:r>
    </w:p>
    <w:p w14:paraId="7F20DBE6" w14:textId="45FAF126" w:rsidR="007D21CE" w:rsidRPr="007D21CE" w:rsidRDefault="00D9266D" w:rsidP="00C52ED4">
      <w:pPr>
        <w:pStyle w:val="1e"/>
      </w:pPr>
      <w:r>
        <w:rPr>
          <w:noProof/>
        </w:rPr>
        <w:drawing>
          <wp:inline distT="0" distB="0" distL="0" distR="0" wp14:anchorId="4702247B" wp14:editId="6759BCB4">
            <wp:extent cx="6120130" cy="9804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0B0" w14:textId="77777777" w:rsidR="007D21CE" w:rsidRPr="007D21CE" w:rsidRDefault="007D21CE" w:rsidP="00C52ED4">
      <w:pPr>
        <w:pStyle w:val="1e"/>
      </w:pPr>
      <w:r w:rsidRPr="007D21CE">
        <w:t>保存退出</w:t>
      </w:r>
      <w:r w:rsidRPr="007D21CE">
        <w:rPr>
          <w:rFonts w:hint="eastAsia"/>
        </w:rPr>
        <w:t>。</w:t>
      </w:r>
    </w:p>
    <w:p w14:paraId="7DA43CC5" w14:textId="77777777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此处需要根据</w:t>
      </w:r>
      <w:r w:rsidRPr="007D21CE">
        <w:t>ECS</w:t>
      </w:r>
      <w:r w:rsidRPr="007D21CE">
        <w:t>的实际内网</w:t>
      </w:r>
      <w:r w:rsidRPr="007D21CE">
        <w:t>IP</w:t>
      </w:r>
      <w:r w:rsidRPr="007D21CE">
        <w:t>配置</w:t>
      </w:r>
      <w:r w:rsidRPr="007D21CE">
        <w:rPr>
          <w:rFonts w:hint="eastAsia"/>
        </w:rPr>
        <w:t>。</w:t>
      </w:r>
    </w:p>
    <w:p w14:paraId="20BC53CB" w14:textId="77777777" w:rsidR="007D21CE" w:rsidRPr="007D21CE" w:rsidRDefault="007D21CE" w:rsidP="00F21278">
      <w:pPr>
        <w:pStyle w:val="30"/>
      </w:pPr>
      <w:r w:rsidRPr="007D21CE">
        <w:rPr>
          <w:rFonts w:hint="eastAsia"/>
        </w:rPr>
        <w:t>配置节点互信</w:t>
      </w:r>
    </w:p>
    <w:p w14:paraId="73E760E5" w14:textId="77777777" w:rsidR="007D21CE" w:rsidRPr="007D21CE" w:rsidRDefault="007D21CE" w:rsidP="00C52ED4">
      <w:pPr>
        <w:pStyle w:val="1e"/>
      </w:pPr>
      <w:r w:rsidRPr="007D21CE">
        <w:lastRenderedPageBreak/>
        <w:t>各节点执行</w:t>
      </w:r>
    </w:p>
    <w:p w14:paraId="0E7D1C58" w14:textId="77777777" w:rsidR="007D21CE" w:rsidRPr="007D21CE" w:rsidRDefault="007D21CE" w:rsidP="00C52ED4">
      <w:pPr>
        <w:pStyle w:val="2f2"/>
      </w:pPr>
      <w:proofErr w:type="spellStart"/>
      <w:r w:rsidRPr="007D21CE">
        <w:t>ssh</w:t>
      </w:r>
      <w:proofErr w:type="spellEnd"/>
      <w:r w:rsidRPr="007D21CE">
        <w:t xml:space="preserve">-keygen -t </w:t>
      </w:r>
      <w:proofErr w:type="spellStart"/>
      <w:r w:rsidRPr="007D21CE">
        <w:t>rsa</w:t>
      </w:r>
      <w:proofErr w:type="spellEnd"/>
    </w:p>
    <w:p w14:paraId="70B505DA" w14:textId="7704E78F" w:rsidR="007D21CE" w:rsidRDefault="007D21CE" w:rsidP="00C52ED4">
      <w:pPr>
        <w:pStyle w:val="1e"/>
      </w:pPr>
      <w:r w:rsidRPr="007D21CE">
        <w:t>连续回车生成</w:t>
      </w:r>
      <w:r w:rsidRPr="007D21CE">
        <w:t>/root/.</w:t>
      </w:r>
      <w:proofErr w:type="spellStart"/>
      <w:r w:rsidRPr="007D21CE">
        <w:t>ssh</w:t>
      </w:r>
      <w:proofErr w:type="spellEnd"/>
      <w:r w:rsidRPr="007D21CE">
        <w:t>/id_rsa.pub</w:t>
      </w:r>
      <w:r w:rsidRPr="007D21CE">
        <w:t>文件；</w:t>
      </w:r>
    </w:p>
    <w:p w14:paraId="6BAE6AA3" w14:textId="03A095EC" w:rsidR="007D21CE" w:rsidRPr="007D21CE" w:rsidRDefault="008D14C9" w:rsidP="00C52ED4">
      <w:pPr>
        <w:pStyle w:val="1e"/>
      </w:pPr>
      <w:r>
        <w:rPr>
          <w:noProof/>
        </w:rPr>
        <w:drawing>
          <wp:inline distT="0" distB="0" distL="0" distR="0" wp14:anchorId="144C211B" wp14:editId="479EB77D">
            <wp:extent cx="5781675" cy="3362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587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6A9B3EB0" w14:textId="77777777" w:rsidR="007D21CE" w:rsidRPr="007D21CE" w:rsidRDefault="007D21CE" w:rsidP="00C52ED4">
      <w:pPr>
        <w:pStyle w:val="2f2"/>
      </w:pPr>
      <w:r w:rsidRPr="007D21CE">
        <w:t>cat /root/.</w:t>
      </w:r>
      <w:proofErr w:type="spellStart"/>
      <w:r w:rsidRPr="007D21CE">
        <w:t>ssh</w:t>
      </w:r>
      <w:proofErr w:type="spellEnd"/>
      <w:r w:rsidRPr="007D21CE">
        <w:t>/id_rsa.pub</w:t>
      </w:r>
    </w:p>
    <w:p w14:paraId="60C0CD30" w14:textId="6CE7D2AA" w:rsidR="007D21CE" w:rsidRDefault="007D21CE" w:rsidP="00C52ED4">
      <w:pPr>
        <w:pStyle w:val="1e"/>
      </w:pPr>
      <w:r w:rsidRPr="007D21CE">
        <w:t>输出如下内容</w:t>
      </w:r>
      <w:r w:rsidRPr="007D21CE">
        <w:rPr>
          <w:rFonts w:hint="eastAsia"/>
        </w:rPr>
        <w:t>：</w:t>
      </w:r>
    </w:p>
    <w:p w14:paraId="51B08836" w14:textId="08E65FBB" w:rsidR="007D21CE" w:rsidRPr="007D21CE" w:rsidRDefault="00C94F0D" w:rsidP="00C52ED4">
      <w:pPr>
        <w:pStyle w:val="1e"/>
      </w:pPr>
      <w:r>
        <w:rPr>
          <w:noProof/>
        </w:rPr>
        <w:drawing>
          <wp:inline distT="0" distB="0" distL="0" distR="0" wp14:anchorId="46902EC9" wp14:editId="25EC7C11">
            <wp:extent cx="5619750" cy="5976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3630" cy="61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6C7D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复制该命令在各节点的输出内容。</w:t>
      </w:r>
    </w:p>
    <w:p w14:paraId="005CE556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各节点执行：</w:t>
      </w:r>
    </w:p>
    <w:p w14:paraId="06D6B357" w14:textId="77777777" w:rsidR="007D21CE" w:rsidRPr="007D21CE" w:rsidRDefault="007D21CE" w:rsidP="00C52ED4">
      <w:pPr>
        <w:pStyle w:val="2f2"/>
      </w:pPr>
      <w:r w:rsidRPr="007D21CE">
        <w:t>vim /root/.</w:t>
      </w:r>
      <w:proofErr w:type="spellStart"/>
      <w:r w:rsidRPr="007D21CE">
        <w:t>ssh</w:t>
      </w:r>
      <w:proofErr w:type="spellEnd"/>
      <w:r w:rsidRPr="007D21CE">
        <w:t>/</w:t>
      </w:r>
      <w:proofErr w:type="spellStart"/>
      <w:r w:rsidRPr="007D21CE">
        <w:t>authorized_keys</w:t>
      </w:r>
      <w:proofErr w:type="spellEnd"/>
    </w:p>
    <w:p w14:paraId="75AAD2B1" w14:textId="77777777" w:rsidR="007D21CE" w:rsidRPr="007D21CE" w:rsidRDefault="007D21CE" w:rsidP="00C52ED4">
      <w:pPr>
        <w:pStyle w:val="1e"/>
      </w:pPr>
      <w:r w:rsidRPr="007D21CE">
        <w:t>输入各节点的复制内容</w:t>
      </w:r>
      <w:r w:rsidRPr="007D21CE">
        <w:rPr>
          <w:rFonts w:hint="eastAsia"/>
        </w:rPr>
        <w:t>，</w:t>
      </w:r>
      <w:r w:rsidRPr="007D21CE">
        <w:t>保存退出</w:t>
      </w:r>
      <w:r w:rsidRPr="007D21CE">
        <w:rPr>
          <w:rFonts w:hint="eastAsia"/>
        </w:rPr>
        <w:t>。</w:t>
      </w:r>
    </w:p>
    <w:p w14:paraId="3561C076" w14:textId="77777777" w:rsidR="007D21CE" w:rsidRPr="007D21CE" w:rsidRDefault="007D21CE" w:rsidP="00C52ED4">
      <w:pPr>
        <w:pStyle w:val="1e"/>
      </w:pPr>
      <w:proofErr w:type="spellStart"/>
      <w:r w:rsidRPr="007D21CE">
        <w:t>authorized_keys</w:t>
      </w:r>
      <w:proofErr w:type="spellEnd"/>
      <w:r w:rsidRPr="007D21CE">
        <w:t>内容参考如下</w:t>
      </w:r>
      <w:r w:rsidRPr="007D21CE">
        <w:rPr>
          <w:rFonts w:hint="eastAsia"/>
        </w:rPr>
        <w:t>：</w:t>
      </w:r>
    </w:p>
    <w:p w14:paraId="02213647" w14:textId="77777777" w:rsidR="007D21CE" w:rsidRPr="007D21CE" w:rsidRDefault="007D21CE" w:rsidP="00C52ED4">
      <w:pPr>
        <w:pStyle w:val="1e"/>
      </w:pPr>
      <w:r w:rsidRPr="007D21CE">
        <w:rPr>
          <w:noProof/>
        </w:rPr>
        <w:drawing>
          <wp:inline distT="0" distB="0" distL="0" distR="0" wp14:anchorId="2CFBB8C2" wp14:editId="27E9D109">
            <wp:extent cx="5326380" cy="766206"/>
            <wp:effectExtent l="19050" t="19050" r="7620" b="15240"/>
            <wp:docPr id="53" name="图片 53" descr="C:\Users\jwx697590\AppData\Roaming\eSpace_Desktop\UserData\jwx697590\imagefiles\34FF6AFA-3E4C-440B-9022-68E8D35E15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FF6AFA-3E4C-440B-9022-68E8D35E153A" descr="C:\Users\jwx697590\AppData\Roaming\eSpace_Desktop\UserData\jwx697590\imagefiles\34FF6AFA-3E4C-440B-9022-68E8D35E153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59" cy="768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238F0" w14:textId="77777777" w:rsidR="00D9266D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21983389" w14:textId="579ECB76" w:rsidR="00D9266D" w:rsidRDefault="007D21CE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="00EA23FE" w:rsidRPr="00EA23FE">
        <w:t>ecs-xhr-test-000</w:t>
      </w:r>
      <w:r w:rsidRPr="007D21CE">
        <w:t>1</w:t>
      </w:r>
    </w:p>
    <w:p w14:paraId="7D6E4BB9" w14:textId="466EE93A" w:rsidR="00D9266D" w:rsidRDefault="00D9266D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Pr="00EA23FE">
        <w:t>ecs-xhr-test-000</w:t>
      </w:r>
      <w:r>
        <w:t>2</w:t>
      </w:r>
    </w:p>
    <w:p w14:paraId="61084BD2" w14:textId="10D7FF59" w:rsidR="00D9266D" w:rsidRPr="00D9266D" w:rsidRDefault="00D9266D" w:rsidP="00C52ED4">
      <w:pPr>
        <w:pStyle w:val="1e"/>
      </w:pPr>
      <w:proofErr w:type="spellStart"/>
      <w:r w:rsidRPr="007D21CE">
        <w:t>ssh</w:t>
      </w:r>
      <w:proofErr w:type="spellEnd"/>
      <w:r w:rsidRPr="007D21CE">
        <w:t xml:space="preserve"> </w:t>
      </w:r>
      <w:r w:rsidRPr="00EA23FE">
        <w:t>ecs-xhr-test-000</w:t>
      </w:r>
      <w:r>
        <w:t>3</w:t>
      </w:r>
    </w:p>
    <w:p w14:paraId="4F2BF93D" w14:textId="2288F6EA" w:rsidR="007D21CE" w:rsidRDefault="00D9266D" w:rsidP="00C52ED4">
      <w:pPr>
        <w:pStyle w:val="1e"/>
      </w:pPr>
      <w:proofErr w:type="spellStart"/>
      <w:r>
        <w:rPr>
          <w:rFonts w:hint="eastAsia"/>
        </w:rPr>
        <w:lastRenderedPageBreak/>
        <w:t>ssh</w:t>
      </w:r>
      <w:proofErr w:type="spellEnd"/>
      <w:r>
        <w:t xml:space="preserve"> </w:t>
      </w:r>
      <w:r w:rsidR="00AC4845" w:rsidRPr="00AC4845">
        <w:t>ecs-xhr-test-000</w:t>
      </w:r>
      <w:r w:rsidR="007D21CE" w:rsidRPr="007D21CE">
        <w:t>4</w:t>
      </w:r>
      <w:r w:rsidR="007D21CE" w:rsidRPr="007D21CE">
        <w:t>，选择</w:t>
      </w:r>
      <w:r w:rsidR="007D21CE" w:rsidRPr="007D21CE">
        <w:t>yes</w:t>
      </w:r>
      <w:r w:rsidR="007D21CE" w:rsidRPr="007D21CE">
        <w:t>后，确保能够无密码跳转到目标节点。</w:t>
      </w:r>
    </w:p>
    <w:p w14:paraId="7B752A59" w14:textId="5AAF167D" w:rsidR="00E116C1" w:rsidRPr="007D21CE" w:rsidRDefault="00E116C1" w:rsidP="00C52ED4">
      <w:pPr>
        <w:pStyle w:val="1e"/>
      </w:pPr>
      <w:r>
        <w:rPr>
          <w:rFonts w:hint="eastAsia"/>
        </w:rPr>
        <w:t>注意：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链接</w:t>
      </w:r>
      <w:r w:rsidR="005B30C5">
        <w:rPr>
          <w:rFonts w:hint="eastAsia"/>
        </w:rPr>
        <w:t>其他服务器之后，需要输入</w:t>
      </w:r>
      <w:r w:rsidR="005B30C5">
        <w:rPr>
          <w:rFonts w:hint="eastAsia"/>
        </w:rPr>
        <w:t>exit</w:t>
      </w:r>
      <w:r w:rsidR="005B30C5">
        <w:rPr>
          <w:rFonts w:hint="eastAsia"/>
        </w:rPr>
        <w:t>退出连接然后再进行其他机器的连接。</w:t>
      </w:r>
    </w:p>
    <w:p w14:paraId="650582E2" w14:textId="6C15F158" w:rsidR="007D21CE" w:rsidRPr="007D21CE" w:rsidRDefault="00D9266D" w:rsidP="00C52ED4">
      <w:pPr>
        <w:pStyle w:val="1e"/>
      </w:pPr>
      <w:r>
        <w:rPr>
          <w:noProof/>
        </w:rPr>
        <w:drawing>
          <wp:inline distT="0" distB="0" distL="0" distR="0" wp14:anchorId="0B247455" wp14:editId="42FFD833">
            <wp:extent cx="6120130" cy="11264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1443" w14:textId="77777777" w:rsidR="007D21CE" w:rsidRPr="007D21CE" w:rsidRDefault="007D21CE" w:rsidP="001A4E82">
      <w:pPr>
        <w:pStyle w:val="3"/>
      </w:pPr>
      <w:bookmarkStart w:id="50" w:name="_Toc48670265"/>
      <w:bookmarkStart w:id="51" w:name="_Toc48729520"/>
      <w:bookmarkStart w:id="52" w:name="_Toc174952097"/>
      <w:r w:rsidRPr="007D21CE">
        <w:t>确认</w:t>
      </w:r>
      <w:r w:rsidRPr="007D21CE">
        <w:t>JDK</w:t>
      </w:r>
      <w:bookmarkEnd w:id="50"/>
      <w:bookmarkEnd w:id="51"/>
      <w:r w:rsidRPr="007D21CE">
        <w:t>是否安装</w:t>
      </w:r>
      <w:bookmarkEnd w:id="52"/>
    </w:p>
    <w:p w14:paraId="4FC500FE" w14:textId="77777777" w:rsidR="007D21CE" w:rsidRPr="007D21CE" w:rsidRDefault="007D21CE" w:rsidP="001A4E82">
      <w:pPr>
        <w:pStyle w:val="30"/>
      </w:pPr>
      <w:r w:rsidRPr="007D21CE">
        <w:t>确认是否已安装</w:t>
      </w:r>
      <w:r w:rsidRPr="007D21CE">
        <w:t>JDK</w:t>
      </w:r>
    </w:p>
    <w:p w14:paraId="53C3E205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各节点</w:t>
      </w:r>
      <w:r w:rsidRPr="007D21CE">
        <w:t>执行命令</w:t>
      </w:r>
      <w:r w:rsidRPr="007D21CE">
        <w:rPr>
          <w:rFonts w:hint="eastAsia"/>
        </w:rPr>
        <w:t>：</w:t>
      </w:r>
    </w:p>
    <w:p w14:paraId="1CC2BA2D" w14:textId="77777777" w:rsidR="007D21CE" w:rsidRPr="007D21CE" w:rsidRDefault="007D21CE" w:rsidP="00C52ED4">
      <w:pPr>
        <w:pStyle w:val="2f2"/>
      </w:pPr>
      <w:r w:rsidRPr="007D21CE">
        <w:t xml:space="preserve">java </w:t>
      </w:r>
      <w:r w:rsidRPr="007D21CE">
        <w:rPr>
          <w:rFonts w:hint="eastAsia"/>
        </w:rPr>
        <w:t>-</w:t>
      </w:r>
      <w:r w:rsidRPr="007D21CE">
        <w:t>version</w:t>
      </w:r>
    </w:p>
    <w:p w14:paraId="756D1A73" w14:textId="77777777" w:rsidR="007D21CE" w:rsidRPr="007D21CE" w:rsidRDefault="007D21CE" w:rsidP="00C52ED4">
      <w:pPr>
        <w:pStyle w:val="1e"/>
      </w:pPr>
      <w:r w:rsidRPr="007D21CE">
        <w:t>若输出如下结果</w:t>
      </w:r>
      <w:r w:rsidRPr="007D21CE">
        <w:rPr>
          <w:rFonts w:hint="eastAsia"/>
        </w:rPr>
        <w:t>，</w:t>
      </w:r>
      <w:r w:rsidRPr="007D21CE">
        <w:t>则</w:t>
      </w:r>
      <w:r w:rsidRPr="007D21CE">
        <w:t>ECS</w:t>
      </w:r>
      <w:r w:rsidRPr="007D21CE">
        <w:t>已安装</w:t>
      </w:r>
      <w:r w:rsidRPr="007D21CE">
        <w:t>JDK</w:t>
      </w:r>
      <w:r w:rsidRPr="007D21CE">
        <w:rPr>
          <w:rFonts w:hint="eastAsia"/>
        </w:rPr>
        <w:t>，</w:t>
      </w:r>
      <w:r w:rsidRPr="007D21CE">
        <w:t>无需执行</w:t>
      </w:r>
      <w:r w:rsidRPr="007D21CE">
        <w:t>OpenJDK</w:t>
      </w:r>
      <w:r w:rsidRPr="007D21CE">
        <w:t>安装操作</w:t>
      </w:r>
      <w:r w:rsidRPr="007D21CE">
        <w:rPr>
          <w:rFonts w:hint="eastAsia"/>
        </w:rPr>
        <w:t>。</w:t>
      </w:r>
    </w:p>
    <w:p w14:paraId="759CA044" w14:textId="77777777" w:rsidR="007D21CE" w:rsidRPr="007D21CE" w:rsidRDefault="007D21CE" w:rsidP="00C52ED4">
      <w:pPr>
        <w:pStyle w:val="2f2"/>
      </w:pPr>
      <w:proofErr w:type="spellStart"/>
      <w:r w:rsidRPr="007D21CE">
        <w:t>openjdk</w:t>
      </w:r>
      <w:proofErr w:type="spellEnd"/>
      <w:r w:rsidRPr="007D21CE">
        <w:t xml:space="preserve"> version "1.8.0_232"</w:t>
      </w:r>
    </w:p>
    <w:p w14:paraId="14BD3F86" w14:textId="77777777" w:rsidR="007D21CE" w:rsidRPr="007D21CE" w:rsidRDefault="007D21CE" w:rsidP="00C52ED4">
      <w:pPr>
        <w:pStyle w:val="2f2"/>
      </w:pPr>
      <w:r w:rsidRPr="007D21CE">
        <w:t>OpenJDK Runtime Environment (build 1.8.0_232-b09)</w:t>
      </w:r>
    </w:p>
    <w:p w14:paraId="3B3AC408" w14:textId="77777777" w:rsidR="007D21CE" w:rsidRPr="007D21CE" w:rsidRDefault="007D21CE" w:rsidP="00C52ED4">
      <w:pPr>
        <w:pStyle w:val="2f2"/>
      </w:pPr>
      <w:r w:rsidRPr="007D21CE">
        <w:t>OpenJDK 64-Bit Server VM (build 25.232-b09, mixed mode)</w:t>
      </w:r>
    </w:p>
    <w:p w14:paraId="587F4444" w14:textId="1D46873D" w:rsidR="007D21CE" w:rsidRPr="007D21CE" w:rsidRDefault="007D21CE" w:rsidP="00C52ED4">
      <w:pPr>
        <w:pStyle w:val="1e"/>
      </w:pPr>
      <w:r w:rsidRPr="007D21CE">
        <w:t>若无则参考附录</w:t>
      </w:r>
      <w:r w:rsidR="00711533">
        <w:t>5</w:t>
      </w:r>
      <w:hyperlink w:anchor="_附录_安装OpenJDK" w:history="1">
        <w:r w:rsidRPr="00711533">
          <w:rPr>
            <w:rStyle w:val="af"/>
          </w:rPr>
          <w:t>安装</w:t>
        </w:r>
        <w:r w:rsidRPr="00711533">
          <w:rPr>
            <w:rStyle w:val="af"/>
          </w:rPr>
          <w:t>OpenJDK</w:t>
        </w:r>
      </w:hyperlink>
      <w:r w:rsidRPr="007D21CE">
        <w:rPr>
          <w:rFonts w:hint="eastAsia"/>
        </w:rPr>
        <w:t>。</w:t>
      </w:r>
    </w:p>
    <w:p w14:paraId="256ACAFB" w14:textId="77777777" w:rsidR="007D21CE" w:rsidRPr="007D21CE" w:rsidRDefault="007D21CE" w:rsidP="0004303D">
      <w:pPr>
        <w:pStyle w:val="2"/>
      </w:pPr>
      <w:bookmarkStart w:id="53" w:name="_Toc48670266"/>
      <w:bookmarkStart w:id="54" w:name="_Toc48729521"/>
      <w:bookmarkStart w:id="55" w:name="_Toc174952098"/>
      <w:r w:rsidRPr="007D21CE">
        <w:t>搭建</w:t>
      </w:r>
      <w:r w:rsidRPr="007D21CE">
        <w:t>Hadoop</w:t>
      </w:r>
      <w:r w:rsidRPr="007D21CE">
        <w:t>集群</w:t>
      </w:r>
      <w:bookmarkEnd w:id="53"/>
      <w:bookmarkEnd w:id="54"/>
      <w:bookmarkEnd w:id="55"/>
    </w:p>
    <w:p w14:paraId="0CF9D6B4" w14:textId="77777777" w:rsidR="007D21CE" w:rsidRPr="007D21CE" w:rsidRDefault="007D21CE" w:rsidP="0004303D">
      <w:pPr>
        <w:pStyle w:val="3"/>
      </w:pPr>
      <w:bookmarkStart w:id="56" w:name="_Toc48670267"/>
      <w:bookmarkStart w:id="57" w:name="_Toc48729522"/>
      <w:bookmarkStart w:id="58" w:name="_Toc174952099"/>
      <w:r w:rsidRPr="007D21CE">
        <w:t>搭建</w:t>
      </w:r>
      <w:r w:rsidRPr="007D21CE">
        <w:t>Hadoop</w:t>
      </w:r>
      <w:r w:rsidRPr="007D21CE">
        <w:t>集群</w:t>
      </w:r>
      <w:bookmarkEnd w:id="56"/>
      <w:bookmarkEnd w:id="57"/>
      <w:bookmarkEnd w:id="58"/>
    </w:p>
    <w:p w14:paraId="67AE70DC" w14:textId="77777777" w:rsidR="007D21CE" w:rsidRPr="007D21CE" w:rsidRDefault="007D21CE" w:rsidP="0004303D">
      <w:pPr>
        <w:pStyle w:val="30"/>
      </w:pPr>
      <w:r w:rsidRPr="007D21CE">
        <w:t>创建目录</w:t>
      </w:r>
    </w:p>
    <w:p w14:paraId="484274C4" w14:textId="500509C7" w:rsidR="00F100B7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13A51D38" w14:textId="19DB37C8" w:rsidR="00F100B7" w:rsidRDefault="00F100B7" w:rsidP="00C52ED4">
      <w:pPr>
        <w:pStyle w:val="2f2"/>
      </w:pPr>
      <w:proofErr w:type="spellStart"/>
      <w:r w:rsidRPr="007D21CE">
        <w:t>mkdir</w:t>
      </w:r>
      <w:proofErr w:type="spellEnd"/>
      <w:r w:rsidRPr="007D21CE">
        <w:t xml:space="preserve"> -p /</w:t>
      </w:r>
      <w:r>
        <w:t>opt</w:t>
      </w:r>
      <w:r w:rsidRPr="007D21CE">
        <w:t>/data/</w:t>
      </w:r>
      <w:proofErr w:type="spellStart"/>
      <w:r w:rsidRPr="007D21CE">
        <w:t>buf</w:t>
      </w:r>
      <w:proofErr w:type="spellEnd"/>
    </w:p>
    <w:p w14:paraId="1669F823" w14:textId="0F2B4C2B" w:rsidR="00F100B7" w:rsidRPr="007D21CE" w:rsidRDefault="00F100B7" w:rsidP="00C52ED4">
      <w:pPr>
        <w:pStyle w:val="2f2"/>
      </w:pPr>
      <w:proofErr w:type="spellStart"/>
      <w:r w:rsidRPr="007D21CE">
        <w:t>mkdir</w:t>
      </w:r>
      <w:proofErr w:type="spellEnd"/>
      <w:r w:rsidRPr="007D21CE">
        <w:t xml:space="preserve"> -p /</w:t>
      </w:r>
      <w:r>
        <w:t>opt</w:t>
      </w:r>
      <w:r w:rsidRPr="007D21CE">
        <w:t>/nm/</w:t>
      </w:r>
      <w:proofErr w:type="spellStart"/>
      <w:r w:rsidRPr="007D21CE">
        <w:t>localdir</w:t>
      </w:r>
      <w:proofErr w:type="spellEnd"/>
    </w:p>
    <w:p w14:paraId="1FBC2D76" w14:textId="35161B89" w:rsidR="007D21CE" w:rsidRPr="007D21CE" w:rsidRDefault="007D21CE" w:rsidP="0024405D">
      <w:pPr>
        <w:pStyle w:val="30"/>
      </w:pPr>
      <w:r w:rsidRPr="007D21CE">
        <w:t>登录</w:t>
      </w:r>
      <w:r w:rsidR="00AC4845" w:rsidRPr="00EA23FE">
        <w:t>ecs-xhr-test-000</w:t>
      </w:r>
      <w:r w:rsidRPr="007D21CE">
        <w:t>1</w:t>
      </w:r>
      <w:r w:rsidRPr="007D21CE">
        <w:t>节点</w:t>
      </w:r>
      <w:r w:rsidRPr="007D21CE">
        <w:rPr>
          <w:rFonts w:hint="eastAsia"/>
        </w:rPr>
        <w:t>，</w:t>
      </w:r>
      <w:r w:rsidRPr="007D21CE">
        <w:t>解压</w:t>
      </w:r>
      <w:proofErr w:type="spellStart"/>
      <w:r w:rsidRPr="007D21CE">
        <w:t>hadoop</w:t>
      </w:r>
      <w:proofErr w:type="spellEnd"/>
      <w:r w:rsidRPr="007D21CE">
        <w:t>安装包</w:t>
      </w:r>
      <w:r w:rsidRPr="007D21CE">
        <w:t xml:space="preserve"> </w:t>
      </w:r>
    </w:p>
    <w:p w14:paraId="1128D50C" w14:textId="2E6D30BE" w:rsidR="007D21CE" w:rsidRDefault="007D21CE" w:rsidP="00C52ED4">
      <w:pPr>
        <w:pStyle w:val="2f2"/>
      </w:pPr>
      <w:r w:rsidRPr="007D21CE">
        <w:t>cd /</w:t>
      </w:r>
      <w:r w:rsidR="00AC4845">
        <w:rPr>
          <w:rFonts w:hint="eastAsia"/>
        </w:rPr>
        <w:t>opt</w:t>
      </w:r>
    </w:p>
    <w:p w14:paraId="306C29F4" w14:textId="0A2F9EA9" w:rsidR="00AC4845" w:rsidRDefault="00AC4845" w:rsidP="00C52ED4">
      <w:pPr>
        <w:pStyle w:val="2f2"/>
      </w:pPr>
      <w:r w:rsidRPr="007D21CE">
        <w:t xml:space="preserve">tar </w:t>
      </w:r>
      <w:r w:rsidRPr="007D21CE">
        <w:rPr>
          <w:rFonts w:hint="eastAsia"/>
        </w:rPr>
        <w:t>-</w:t>
      </w:r>
      <w:proofErr w:type="spellStart"/>
      <w:r w:rsidRPr="007D21CE">
        <w:t>zxvf</w:t>
      </w:r>
      <w:proofErr w:type="spellEnd"/>
      <w:r>
        <w:t xml:space="preserve"> </w:t>
      </w:r>
      <w:r w:rsidR="00CB4D1B" w:rsidRPr="00185D7C">
        <w:t>hadoop-3.1.1.tar.gz</w:t>
      </w:r>
    </w:p>
    <w:p w14:paraId="3E76391C" w14:textId="77777777" w:rsidR="007D21CE" w:rsidRPr="007D21CE" w:rsidRDefault="007D21CE" w:rsidP="0004303D">
      <w:pPr>
        <w:pStyle w:val="30"/>
      </w:pPr>
      <w:r w:rsidRPr="007D21CE">
        <w:t>配置</w:t>
      </w:r>
      <w:proofErr w:type="spellStart"/>
      <w:r w:rsidRPr="007D21CE">
        <w:t>hadoop</w:t>
      </w:r>
      <w:proofErr w:type="spellEnd"/>
      <w:r w:rsidRPr="007D21CE">
        <w:t xml:space="preserve"> core-site.xml</w:t>
      </w:r>
      <w:r w:rsidRPr="007D21CE">
        <w:t>配置文件</w:t>
      </w:r>
    </w:p>
    <w:p w14:paraId="5879AA88" w14:textId="0E02618D" w:rsidR="007D21CE" w:rsidRDefault="00686FBB" w:rsidP="00C52ED4">
      <w:pPr>
        <w:pStyle w:val="1e"/>
      </w:pPr>
      <w:r w:rsidRPr="00EA23FE">
        <w:t>ecs-xhr-test-000</w:t>
      </w:r>
      <w:r w:rsidR="007D21CE" w:rsidRPr="007D21CE">
        <w:t>1</w:t>
      </w:r>
      <w:r w:rsidR="007D21CE" w:rsidRPr="007D21CE">
        <w:t>节点执行下列命令</w:t>
      </w:r>
      <w:r w:rsidR="007D21CE" w:rsidRPr="007D21CE">
        <w:rPr>
          <w:rFonts w:hint="eastAsia"/>
        </w:rPr>
        <w:t>：</w:t>
      </w:r>
    </w:p>
    <w:p w14:paraId="0C65233C" w14:textId="68DD0108" w:rsidR="00686FBB" w:rsidRDefault="00686FBB" w:rsidP="00C52ED4">
      <w:pPr>
        <w:pStyle w:val="1e"/>
      </w:pPr>
      <w:r w:rsidRPr="007D21CE">
        <w:t xml:space="preserve">vim </w:t>
      </w:r>
      <w:r w:rsidRPr="00686FBB">
        <w:t>/opt/hadoop-3.1.1/</w:t>
      </w:r>
      <w:proofErr w:type="spellStart"/>
      <w:r w:rsidRPr="00686FBB">
        <w:t>etc</w:t>
      </w:r>
      <w:proofErr w:type="spellEnd"/>
      <w:r w:rsidRPr="00686FBB">
        <w:t>/</w:t>
      </w:r>
      <w:proofErr w:type="spellStart"/>
      <w:r w:rsidRPr="00686FBB">
        <w:t>hadoop</w:t>
      </w:r>
      <w:proofErr w:type="spellEnd"/>
      <w:r w:rsidRPr="00686FBB">
        <w:t>/core-site.xml</w:t>
      </w:r>
    </w:p>
    <w:p w14:paraId="06A53809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参数配置如下：</w:t>
      </w:r>
    </w:p>
    <w:p w14:paraId="0B635BD5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4B0570D9" w14:textId="77777777" w:rsidR="007D21CE" w:rsidRPr="007D21CE" w:rsidRDefault="007D21CE" w:rsidP="00C52ED4">
      <w:pPr>
        <w:pStyle w:val="2f2"/>
      </w:pPr>
      <w:r w:rsidRPr="007D21CE">
        <w:lastRenderedPageBreak/>
        <w:t>&lt;property&gt;</w:t>
      </w:r>
    </w:p>
    <w:p w14:paraId="2AC7235A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fs.obs.readahead</w:t>
      </w:r>
      <w:proofErr w:type="gramEnd"/>
      <w:r w:rsidRPr="007D21CE">
        <w:t>.inputstream.enabled</w:t>
      </w:r>
      <w:proofErr w:type="spellEnd"/>
      <w:r w:rsidRPr="007D21CE">
        <w:t>&lt;/name&gt;</w:t>
      </w:r>
    </w:p>
    <w:p w14:paraId="34A40A77" w14:textId="77777777" w:rsidR="007D21CE" w:rsidRPr="007D21CE" w:rsidRDefault="007D21CE" w:rsidP="00C52ED4">
      <w:pPr>
        <w:pStyle w:val="2f2"/>
      </w:pPr>
      <w:r w:rsidRPr="007D21CE">
        <w:t xml:space="preserve">   &lt;value&gt;true&lt;/value&gt;</w:t>
      </w:r>
    </w:p>
    <w:p w14:paraId="143237B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5915CE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14A6AEF7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fs.obs.buffer.max.range</w:t>
      </w:r>
      <w:proofErr w:type="spellEnd"/>
      <w:proofErr w:type="gramEnd"/>
      <w:r w:rsidRPr="007D21CE">
        <w:t>&lt;/name&gt;</w:t>
      </w:r>
    </w:p>
    <w:p w14:paraId="5992FC6A" w14:textId="77777777" w:rsidR="007D21CE" w:rsidRPr="007D21CE" w:rsidRDefault="007D21CE" w:rsidP="00C52ED4">
      <w:pPr>
        <w:pStyle w:val="2f2"/>
      </w:pPr>
      <w:r w:rsidRPr="007D21CE">
        <w:t xml:space="preserve">   &lt;value&gt;6291456&lt;/value&gt;</w:t>
      </w:r>
    </w:p>
    <w:p w14:paraId="76EA61AB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8B1E44B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B8FDEC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fs.obs.buffer</w:t>
      </w:r>
      <w:proofErr w:type="gramEnd"/>
      <w:r w:rsidRPr="007D21CE">
        <w:t>.part.size</w:t>
      </w:r>
      <w:proofErr w:type="spellEnd"/>
      <w:r w:rsidRPr="007D21CE">
        <w:t>&lt;/name&gt;</w:t>
      </w:r>
    </w:p>
    <w:p w14:paraId="596311DF" w14:textId="77777777" w:rsidR="007D21CE" w:rsidRPr="007D21CE" w:rsidRDefault="007D21CE" w:rsidP="00C52ED4">
      <w:pPr>
        <w:pStyle w:val="2f2"/>
      </w:pPr>
      <w:r w:rsidRPr="007D21CE">
        <w:t xml:space="preserve">   &lt;value&gt;2097152&lt;/value&gt;</w:t>
      </w:r>
    </w:p>
    <w:p w14:paraId="48B1893A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DEA6184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3ABF0EE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fs.obs.threads</w:t>
      </w:r>
      <w:proofErr w:type="gramEnd"/>
      <w:r w:rsidRPr="007D21CE">
        <w:t>.read.core</w:t>
      </w:r>
      <w:proofErr w:type="spellEnd"/>
      <w:r w:rsidRPr="007D21CE">
        <w:t>&lt;/name&gt;</w:t>
      </w:r>
    </w:p>
    <w:p w14:paraId="7646841E" w14:textId="77777777" w:rsidR="007D21CE" w:rsidRPr="007D21CE" w:rsidRDefault="007D21CE" w:rsidP="00C52ED4">
      <w:pPr>
        <w:pStyle w:val="2f2"/>
      </w:pPr>
      <w:r w:rsidRPr="007D21CE">
        <w:t xml:space="preserve">   &lt;value&gt;500&lt;/value&gt;</w:t>
      </w:r>
    </w:p>
    <w:p w14:paraId="0A4772C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20BFEB5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1375698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fs.obs.threads.read.max</w:t>
      </w:r>
      <w:proofErr w:type="spellEnd"/>
      <w:r w:rsidRPr="007D21CE">
        <w:t>&lt;/name&gt;</w:t>
      </w:r>
    </w:p>
    <w:p w14:paraId="5301F456" w14:textId="77777777" w:rsidR="007D21CE" w:rsidRPr="007D21CE" w:rsidRDefault="007D21CE" w:rsidP="00C52ED4">
      <w:pPr>
        <w:pStyle w:val="2f2"/>
      </w:pPr>
      <w:r w:rsidRPr="007D21CE">
        <w:t xml:space="preserve">   &lt;value&gt;1000&lt;/value&gt;</w:t>
      </w:r>
    </w:p>
    <w:p w14:paraId="0D076F65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1493B99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180487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fs.obs.write</w:t>
      </w:r>
      <w:proofErr w:type="gramEnd"/>
      <w:r w:rsidRPr="007D21CE">
        <w:t>.buffer.size</w:t>
      </w:r>
      <w:proofErr w:type="spellEnd"/>
      <w:r w:rsidRPr="007D21CE">
        <w:t>&lt;/name&gt;</w:t>
      </w:r>
    </w:p>
    <w:p w14:paraId="51695FBD" w14:textId="77777777" w:rsidR="007D21CE" w:rsidRPr="007D21CE" w:rsidRDefault="007D21CE" w:rsidP="00C52ED4">
      <w:pPr>
        <w:pStyle w:val="2f2"/>
      </w:pPr>
      <w:r w:rsidRPr="007D21CE">
        <w:t xml:space="preserve">   &lt;value&gt;8192&lt;/value&gt;</w:t>
      </w:r>
    </w:p>
    <w:p w14:paraId="528AB352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E0E2C94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0D0F0C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fs.obs.read</w:t>
      </w:r>
      <w:proofErr w:type="gramEnd"/>
      <w:r w:rsidRPr="007D21CE">
        <w:t>.buffer.size</w:t>
      </w:r>
      <w:proofErr w:type="spellEnd"/>
      <w:r w:rsidRPr="007D21CE">
        <w:t>&lt;/name&gt;</w:t>
      </w:r>
    </w:p>
    <w:p w14:paraId="1AB2A372" w14:textId="77777777" w:rsidR="007D21CE" w:rsidRPr="007D21CE" w:rsidRDefault="007D21CE" w:rsidP="00C52ED4">
      <w:pPr>
        <w:pStyle w:val="2f2"/>
      </w:pPr>
      <w:r w:rsidRPr="007D21CE">
        <w:t xml:space="preserve">   &lt;value&gt;8192&lt;/value&gt;</w:t>
      </w:r>
    </w:p>
    <w:p w14:paraId="5234FE17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604A29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ADEDD84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fs.obs.connection</w:t>
      </w:r>
      <w:proofErr w:type="gramEnd"/>
      <w:r w:rsidRPr="007D21CE">
        <w:t>.maximum</w:t>
      </w:r>
      <w:proofErr w:type="spellEnd"/>
      <w:r w:rsidRPr="007D21CE">
        <w:t>&lt;/name&gt;</w:t>
      </w:r>
    </w:p>
    <w:p w14:paraId="22E4D630" w14:textId="77777777" w:rsidR="007D21CE" w:rsidRPr="007D21CE" w:rsidRDefault="007D21CE" w:rsidP="00C52ED4">
      <w:pPr>
        <w:pStyle w:val="2f2"/>
      </w:pPr>
      <w:r w:rsidRPr="007D21CE">
        <w:t xml:space="preserve">   &lt;value&gt;1000&lt;/value&gt;</w:t>
      </w:r>
    </w:p>
    <w:p w14:paraId="3FF9C2FC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BBA0553" w14:textId="77777777" w:rsidR="007D21CE" w:rsidRPr="00CB4D1B" w:rsidRDefault="007D21CE" w:rsidP="00C52ED4">
      <w:pPr>
        <w:pStyle w:val="2f2"/>
      </w:pPr>
      <w:r w:rsidRPr="007D21CE">
        <w:t xml:space="preserve"> </w:t>
      </w:r>
      <w:r w:rsidRPr="00CB4D1B">
        <w:t>&lt;property&gt;</w:t>
      </w:r>
    </w:p>
    <w:p w14:paraId="5A6B41CE" w14:textId="77777777" w:rsidR="007D21CE" w:rsidRPr="00CB4D1B" w:rsidRDefault="007D21CE" w:rsidP="00C52ED4">
      <w:pPr>
        <w:pStyle w:val="2f2"/>
      </w:pPr>
      <w:r w:rsidRPr="00CB4D1B">
        <w:t xml:space="preserve">   &lt;name&gt;</w:t>
      </w:r>
      <w:proofErr w:type="spellStart"/>
      <w:proofErr w:type="gramStart"/>
      <w:r w:rsidRPr="00CB4D1B">
        <w:t>fs.defaultFS</w:t>
      </w:r>
      <w:proofErr w:type="spellEnd"/>
      <w:proofErr w:type="gramEnd"/>
      <w:r w:rsidRPr="00CB4D1B">
        <w:t>&lt;/name&gt;</w:t>
      </w:r>
    </w:p>
    <w:p w14:paraId="5FC85107" w14:textId="49E80B29" w:rsidR="007D21CE" w:rsidRPr="00CB4D1B" w:rsidRDefault="007D21CE" w:rsidP="00C52ED4">
      <w:pPr>
        <w:pStyle w:val="2f2"/>
      </w:pPr>
      <w:r w:rsidRPr="00CB4D1B">
        <w:t xml:space="preserve">   &lt;value&gt;hdfs://</w:t>
      </w:r>
      <w:r w:rsidR="001A6814" w:rsidRPr="00CB4D1B">
        <w:t>ecs-xhr-test-000</w:t>
      </w:r>
      <w:r w:rsidRPr="00CB4D1B">
        <w:t>1:8020&lt;/value&gt;</w:t>
      </w:r>
    </w:p>
    <w:p w14:paraId="22D9678A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0965E57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521A369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hadoop.tmp.dir</w:t>
      </w:r>
      <w:proofErr w:type="spellEnd"/>
      <w:r w:rsidRPr="007D21CE">
        <w:t>&lt;/name&gt;</w:t>
      </w:r>
    </w:p>
    <w:p w14:paraId="1686B310" w14:textId="3880F688" w:rsidR="007D21CE" w:rsidRPr="007D21CE" w:rsidRDefault="007D21CE" w:rsidP="00C52ED4">
      <w:pPr>
        <w:pStyle w:val="2f2"/>
      </w:pPr>
      <w:r w:rsidRPr="007D21CE">
        <w:t xml:space="preserve">   &lt;value&gt;/</w:t>
      </w:r>
      <w:r w:rsidR="00BE2CDA">
        <w:t>opt</w:t>
      </w:r>
      <w:r w:rsidRPr="007D21CE">
        <w:t>/hadoop-</w:t>
      </w:r>
      <w:r w:rsidR="00BE2CDA">
        <w:t>3</w:t>
      </w:r>
      <w:r w:rsidRPr="007D21CE">
        <w:t>.</w:t>
      </w:r>
      <w:r w:rsidR="00BE2CDA">
        <w:t>1</w:t>
      </w:r>
      <w:r w:rsidRPr="007D21CE">
        <w:t>.</w:t>
      </w:r>
      <w:r w:rsidR="00BE2CDA">
        <w:t>1</w:t>
      </w:r>
      <w:r w:rsidRPr="007D21CE">
        <w:t>/</w:t>
      </w:r>
      <w:proofErr w:type="spellStart"/>
      <w:r w:rsidRPr="007D21CE">
        <w:t>tmp</w:t>
      </w:r>
      <w:proofErr w:type="spellEnd"/>
      <w:r w:rsidRPr="007D21CE">
        <w:t>&lt;/value&gt;</w:t>
      </w:r>
    </w:p>
    <w:p w14:paraId="48901DF7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BDA6C90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6583B65D" w14:textId="77777777" w:rsidR="007D21CE" w:rsidRPr="00CB4D1B" w:rsidRDefault="007D21CE" w:rsidP="00C52ED4">
      <w:pPr>
        <w:pStyle w:val="2f2"/>
      </w:pPr>
      <w:r w:rsidRPr="00CB4D1B">
        <w:t xml:space="preserve">   &lt;name&gt;</w:t>
      </w:r>
      <w:proofErr w:type="spellStart"/>
      <w:r w:rsidRPr="00CB4D1B">
        <w:t>fs.obs.access.key</w:t>
      </w:r>
      <w:proofErr w:type="spellEnd"/>
      <w:r w:rsidRPr="00CB4D1B">
        <w:t>&lt;/name&gt;</w:t>
      </w:r>
    </w:p>
    <w:p w14:paraId="08F7F6C3" w14:textId="77777777" w:rsidR="007D21CE" w:rsidRPr="00CB4D1B" w:rsidRDefault="007D21CE" w:rsidP="00C52ED4">
      <w:pPr>
        <w:pStyle w:val="2f2"/>
      </w:pPr>
      <w:r w:rsidRPr="00CB4D1B">
        <w:lastRenderedPageBreak/>
        <w:t xml:space="preserve">   &lt;value&gt;U6YSHXXWCOHJGCBCMOQG&lt;/value&gt;</w:t>
      </w:r>
    </w:p>
    <w:p w14:paraId="2BC25CAD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5A6A1769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33110AAF" w14:textId="77777777" w:rsidR="007D21CE" w:rsidRPr="00CB4D1B" w:rsidRDefault="007D21CE" w:rsidP="00C52ED4">
      <w:pPr>
        <w:pStyle w:val="2f2"/>
      </w:pPr>
      <w:r w:rsidRPr="00CB4D1B">
        <w:t xml:space="preserve">   &lt;name&gt;</w:t>
      </w:r>
      <w:proofErr w:type="spellStart"/>
      <w:r w:rsidRPr="00CB4D1B">
        <w:t>fs.obs.secret.key</w:t>
      </w:r>
      <w:proofErr w:type="spellEnd"/>
      <w:r w:rsidRPr="00CB4D1B">
        <w:t>&lt;/name&gt;</w:t>
      </w:r>
    </w:p>
    <w:p w14:paraId="2FD3B8DC" w14:textId="77777777" w:rsidR="007D21CE" w:rsidRPr="00CB4D1B" w:rsidRDefault="007D21CE" w:rsidP="00C52ED4">
      <w:pPr>
        <w:pStyle w:val="2f2"/>
      </w:pPr>
      <w:r w:rsidRPr="00CB4D1B">
        <w:t xml:space="preserve">   &lt;value&gt;kjHdB4s1ldylm1sv0CwAC73UK075LCJ7E7qaBuAF&lt;/value&gt;</w:t>
      </w:r>
    </w:p>
    <w:p w14:paraId="6867AF3B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6CBA4612" w14:textId="77777777" w:rsidR="007D21CE" w:rsidRPr="00CB4D1B" w:rsidRDefault="007D21CE" w:rsidP="00C52ED4">
      <w:pPr>
        <w:pStyle w:val="2f2"/>
      </w:pPr>
      <w:r w:rsidRPr="00CB4D1B">
        <w:t xml:space="preserve"> &lt;property&gt;</w:t>
      </w:r>
    </w:p>
    <w:p w14:paraId="411EFFFF" w14:textId="77777777" w:rsidR="007D21CE" w:rsidRPr="00CB4D1B" w:rsidRDefault="007D21CE" w:rsidP="00C52ED4">
      <w:pPr>
        <w:pStyle w:val="2f2"/>
      </w:pPr>
      <w:r w:rsidRPr="00CB4D1B">
        <w:t xml:space="preserve">   &lt;name&gt;</w:t>
      </w:r>
      <w:proofErr w:type="spellStart"/>
      <w:proofErr w:type="gramStart"/>
      <w:r w:rsidRPr="00CB4D1B">
        <w:t>fs.obs.endpoint</w:t>
      </w:r>
      <w:proofErr w:type="spellEnd"/>
      <w:proofErr w:type="gramEnd"/>
      <w:r w:rsidRPr="00CB4D1B">
        <w:t>&lt;/name&gt;</w:t>
      </w:r>
    </w:p>
    <w:p w14:paraId="5D4FC35C" w14:textId="77777777" w:rsidR="007D21CE" w:rsidRPr="00CB4D1B" w:rsidRDefault="007D21CE" w:rsidP="00C52ED4">
      <w:pPr>
        <w:pStyle w:val="2f2"/>
      </w:pPr>
      <w:r w:rsidRPr="00CB4D1B">
        <w:t xml:space="preserve">   &lt;value&gt;obs.cn-north-4.myhuaweicloud.com:5080&lt;/value&gt;</w:t>
      </w:r>
    </w:p>
    <w:p w14:paraId="58068593" w14:textId="77777777" w:rsidR="007D21CE" w:rsidRPr="00CB4D1B" w:rsidRDefault="007D21CE" w:rsidP="00C52ED4">
      <w:pPr>
        <w:pStyle w:val="2f2"/>
      </w:pPr>
      <w:r w:rsidRPr="00CB4D1B">
        <w:t xml:space="preserve"> &lt;/property&gt;</w:t>
      </w:r>
    </w:p>
    <w:p w14:paraId="0D3F3A7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4DB377F8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fs.obs.buffer.dir</w:t>
      </w:r>
      <w:proofErr w:type="spellEnd"/>
      <w:r w:rsidRPr="007D21CE">
        <w:t>&lt;/name&gt;</w:t>
      </w:r>
    </w:p>
    <w:p w14:paraId="790E4586" w14:textId="02D80B68" w:rsidR="007D21CE" w:rsidRPr="007D21CE" w:rsidRDefault="007D21CE" w:rsidP="00C52ED4">
      <w:pPr>
        <w:pStyle w:val="2f2"/>
      </w:pPr>
      <w:r w:rsidRPr="007D21CE">
        <w:t xml:space="preserve">   &lt;value&gt;/</w:t>
      </w:r>
      <w:r w:rsidR="00BE2CDA">
        <w:t>opt</w:t>
      </w:r>
      <w:r w:rsidRPr="007D21CE">
        <w:t>/data/</w:t>
      </w:r>
      <w:proofErr w:type="spellStart"/>
      <w:r w:rsidRPr="007D21CE">
        <w:t>buf</w:t>
      </w:r>
      <w:proofErr w:type="spellEnd"/>
      <w:r w:rsidRPr="007D21CE">
        <w:t>&lt;/value&gt;</w:t>
      </w:r>
    </w:p>
    <w:p w14:paraId="338E1D1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DFFD00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09DD7FD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fs.obs.impl</w:t>
      </w:r>
      <w:proofErr w:type="spellEnd"/>
      <w:proofErr w:type="gramEnd"/>
      <w:r w:rsidRPr="007D21CE">
        <w:t>&lt;/name&gt;</w:t>
      </w:r>
    </w:p>
    <w:p w14:paraId="117EB53A" w14:textId="77777777" w:rsidR="007D21CE" w:rsidRPr="007D21CE" w:rsidRDefault="007D21CE" w:rsidP="00C52ED4">
      <w:pPr>
        <w:pStyle w:val="2f2"/>
      </w:pPr>
      <w:r w:rsidRPr="007D21CE">
        <w:t xml:space="preserve">   &lt;value&gt;</w:t>
      </w:r>
      <w:proofErr w:type="spellStart"/>
      <w:proofErr w:type="gramStart"/>
      <w:r w:rsidRPr="007D21CE">
        <w:t>org.apache.hadoop.fs.obs.OBSFileSystem</w:t>
      </w:r>
      <w:proofErr w:type="spellEnd"/>
      <w:proofErr w:type="gramEnd"/>
      <w:r w:rsidRPr="007D21CE">
        <w:t>&lt;/value&gt;</w:t>
      </w:r>
    </w:p>
    <w:p w14:paraId="44FB1C2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074EDB2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0CFAF76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fs.obs.connection.ssl.enabled</w:t>
      </w:r>
      <w:proofErr w:type="spellEnd"/>
      <w:proofErr w:type="gramEnd"/>
      <w:r w:rsidRPr="007D21CE">
        <w:t>&lt;/name&gt;</w:t>
      </w:r>
    </w:p>
    <w:p w14:paraId="4A8B2DFD" w14:textId="77777777" w:rsidR="007D21CE" w:rsidRPr="007D21CE" w:rsidRDefault="007D21CE" w:rsidP="00C52ED4">
      <w:pPr>
        <w:pStyle w:val="2f2"/>
      </w:pPr>
      <w:r w:rsidRPr="007D21CE">
        <w:t xml:space="preserve">   &lt;value&gt;false&lt;/value&gt;</w:t>
      </w:r>
    </w:p>
    <w:p w14:paraId="587020D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0A9DC4F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F759F9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fs.obs.fast</w:t>
      </w:r>
      <w:proofErr w:type="gramEnd"/>
      <w:r w:rsidRPr="007D21CE">
        <w:t>.upload</w:t>
      </w:r>
      <w:proofErr w:type="spellEnd"/>
      <w:r w:rsidRPr="007D21CE">
        <w:t>&lt;/name&gt;</w:t>
      </w:r>
    </w:p>
    <w:p w14:paraId="0E790681" w14:textId="77777777" w:rsidR="007D21CE" w:rsidRPr="007D21CE" w:rsidRDefault="007D21CE" w:rsidP="00C52ED4">
      <w:pPr>
        <w:pStyle w:val="2f2"/>
      </w:pPr>
      <w:r w:rsidRPr="007D21CE">
        <w:t xml:space="preserve">   &lt;value&gt;true&lt;/value&gt;</w:t>
      </w:r>
    </w:p>
    <w:p w14:paraId="53FB4CD1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ABED27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359D8962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fs.obs.socket</w:t>
      </w:r>
      <w:proofErr w:type="gramEnd"/>
      <w:r w:rsidRPr="007D21CE">
        <w:t>.send.buffer</w:t>
      </w:r>
      <w:proofErr w:type="spellEnd"/>
      <w:r w:rsidRPr="007D21CE">
        <w:t>&lt;/name&gt;</w:t>
      </w:r>
    </w:p>
    <w:p w14:paraId="77AC4020" w14:textId="77777777" w:rsidR="007D21CE" w:rsidRPr="007D21CE" w:rsidRDefault="007D21CE" w:rsidP="00C52ED4">
      <w:pPr>
        <w:pStyle w:val="2f2"/>
      </w:pPr>
      <w:r w:rsidRPr="007D21CE">
        <w:t xml:space="preserve">   &lt;value&gt;65536&lt;/value&gt;</w:t>
      </w:r>
    </w:p>
    <w:p w14:paraId="26250F6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6CD8F8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470914F3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fs.obs.socket</w:t>
      </w:r>
      <w:proofErr w:type="gramEnd"/>
      <w:r w:rsidRPr="007D21CE">
        <w:t>.recv.buffer</w:t>
      </w:r>
      <w:proofErr w:type="spellEnd"/>
      <w:r w:rsidRPr="007D21CE">
        <w:t>&lt;/name&gt;</w:t>
      </w:r>
    </w:p>
    <w:p w14:paraId="42758A84" w14:textId="77777777" w:rsidR="007D21CE" w:rsidRPr="007D21CE" w:rsidRDefault="007D21CE" w:rsidP="00C52ED4">
      <w:pPr>
        <w:pStyle w:val="2f2"/>
      </w:pPr>
      <w:r w:rsidRPr="007D21CE">
        <w:t xml:space="preserve">   &lt;value&gt;65536&lt;/value&gt;</w:t>
      </w:r>
    </w:p>
    <w:p w14:paraId="324FB46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36C9CEEE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7145AA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fs.obs.max.total</w:t>
      </w:r>
      <w:proofErr w:type="gramEnd"/>
      <w:r w:rsidRPr="007D21CE">
        <w:t>.tasks</w:t>
      </w:r>
      <w:proofErr w:type="spellEnd"/>
      <w:r w:rsidRPr="007D21CE">
        <w:t>&lt;/name&gt;</w:t>
      </w:r>
    </w:p>
    <w:p w14:paraId="62E76CFF" w14:textId="77777777" w:rsidR="007D21CE" w:rsidRPr="007D21CE" w:rsidRDefault="007D21CE" w:rsidP="00C52ED4">
      <w:pPr>
        <w:pStyle w:val="2f2"/>
      </w:pPr>
      <w:r w:rsidRPr="007D21CE">
        <w:t xml:space="preserve">   &lt;value&gt;20&lt;/value&gt;</w:t>
      </w:r>
    </w:p>
    <w:p w14:paraId="634D5DDB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A1697F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3FD1A14C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r w:rsidRPr="007D21CE">
        <w:t>fs.obs.threads.max</w:t>
      </w:r>
      <w:proofErr w:type="spellEnd"/>
      <w:r w:rsidRPr="007D21CE">
        <w:t>&lt;/name&gt;</w:t>
      </w:r>
    </w:p>
    <w:p w14:paraId="6825B906" w14:textId="77777777" w:rsidR="007D21CE" w:rsidRPr="007D21CE" w:rsidRDefault="007D21CE" w:rsidP="00C52ED4">
      <w:pPr>
        <w:pStyle w:val="2f2"/>
      </w:pPr>
      <w:r w:rsidRPr="007D21CE">
        <w:t xml:space="preserve">   &lt;value&gt;20&lt;/value&gt;</w:t>
      </w:r>
    </w:p>
    <w:p w14:paraId="0A3801E9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1ADFC3F" w14:textId="77777777" w:rsidR="007D21CE" w:rsidRPr="007D21CE" w:rsidRDefault="007D21CE" w:rsidP="00C52ED4">
      <w:pPr>
        <w:pStyle w:val="2f2"/>
      </w:pPr>
      <w:r w:rsidRPr="007D21CE">
        <w:lastRenderedPageBreak/>
        <w:t>&lt;/configuration&gt;</w:t>
      </w:r>
    </w:p>
    <w:p w14:paraId="2AB2C3FF" w14:textId="5FE67077" w:rsidR="007D21CE" w:rsidRDefault="007D21CE" w:rsidP="00C52ED4">
      <w:pPr>
        <w:pStyle w:val="1e"/>
      </w:pPr>
      <w:r w:rsidRPr="007D21CE">
        <w:rPr>
          <w:rFonts w:hint="eastAsia"/>
        </w:rPr>
        <w:t>注：</w:t>
      </w:r>
      <w:proofErr w:type="spellStart"/>
      <w:r w:rsidRPr="007D21CE">
        <w:t>fs.obs.access.key</w:t>
      </w:r>
      <w:proofErr w:type="spellEnd"/>
      <w:r w:rsidRPr="007D21CE">
        <w:t>、</w:t>
      </w:r>
      <w:proofErr w:type="spellStart"/>
      <w:r w:rsidRPr="007D21CE">
        <w:t>fs.obs.secret.key</w:t>
      </w:r>
      <w:proofErr w:type="spellEnd"/>
      <w:r w:rsidRPr="007D21CE">
        <w:t>、</w:t>
      </w:r>
      <w:proofErr w:type="spellStart"/>
      <w:r w:rsidRPr="007D21CE">
        <w:t>fs.obs.endpoint</w:t>
      </w:r>
      <w:proofErr w:type="spellEnd"/>
      <w:r w:rsidRPr="007D21CE">
        <w:rPr>
          <w:rFonts w:hint="eastAsia"/>
        </w:rPr>
        <w:t>、</w:t>
      </w:r>
      <w:proofErr w:type="spellStart"/>
      <w:r w:rsidRPr="007D21CE">
        <w:t>fs.defaultFS</w:t>
      </w:r>
      <w:proofErr w:type="spellEnd"/>
      <w:r w:rsidRPr="007D21CE">
        <w:t>需根据实际情况修改。</w:t>
      </w:r>
    </w:p>
    <w:p w14:paraId="3D877441" w14:textId="01660C60" w:rsidR="00CB4D1B" w:rsidRDefault="00CB4D1B" w:rsidP="00C52ED4">
      <w:pPr>
        <w:pStyle w:val="1e"/>
      </w:pPr>
      <w:proofErr w:type="spellStart"/>
      <w:r w:rsidRPr="007D21CE">
        <w:t>fs.obs.access.key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371DDA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 w:rsidRPr="00C9313C">
        <w:rPr>
          <w:rStyle w:val="af"/>
          <w:rFonts w:hint="eastAsia"/>
        </w:rPr>
        <w:t>6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371DDA">
        <w:t xml:space="preserve"> </w:t>
      </w:r>
      <w:r w:rsidR="00371DDA">
        <w:rPr>
          <w:rFonts w:hint="eastAsia"/>
        </w:rPr>
        <w:t>文件中的</w:t>
      </w:r>
      <w:r w:rsidR="00C9313C" w:rsidRPr="00C9313C">
        <w:t>Access Key Id</w:t>
      </w:r>
    </w:p>
    <w:p w14:paraId="599F72BF" w14:textId="6916D056" w:rsidR="00CB4D1B" w:rsidRDefault="00CB4D1B" w:rsidP="00C52ED4">
      <w:pPr>
        <w:pStyle w:val="1e"/>
      </w:pPr>
      <w:proofErr w:type="spellStart"/>
      <w:r w:rsidRPr="007D21CE">
        <w:t>fs.obs.secret.key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C9313C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 w:rsidRPr="00C9313C">
        <w:rPr>
          <w:rStyle w:val="af"/>
          <w:rFonts w:hint="eastAsia"/>
        </w:rPr>
        <w:t>6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C9313C">
        <w:t xml:space="preserve"> </w:t>
      </w:r>
      <w:r w:rsidR="00C9313C">
        <w:rPr>
          <w:rFonts w:hint="eastAsia"/>
        </w:rPr>
        <w:t>文件中的</w:t>
      </w:r>
      <w:r w:rsidR="00C9313C" w:rsidRPr="00C9313C">
        <w:t>Secret Access Key</w:t>
      </w:r>
    </w:p>
    <w:p w14:paraId="44A5D55B" w14:textId="7733ED06" w:rsidR="00CB4D1B" w:rsidRDefault="00CB4D1B" w:rsidP="00C52ED4">
      <w:pPr>
        <w:pStyle w:val="1e"/>
      </w:pPr>
      <w:proofErr w:type="spellStart"/>
      <w:r w:rsidRPr="007D21CE">
        <w:t>fs.obs.endpoint</w:t>
      </w:r>
      <w:proofErr w:type="spellEnd"/>
      <w:r>
        <w:rPr>
          <w:rFonts w:hint="eastAsia"/>
        </w:rPr>
        <w:t>：</w:t>
      </w:r>
      <w:r w:rsidR="009F6D85">
        <w:fldChar w:fldCharType="begin"/>
      </w:r>
      <w:r w:rsidR="009F6D85">
        <w:instrText xml:space="preserve"> HYPERLINK \l "_</w:instrText>
      </w:r>
      <w:r w:rsidR="009F6D85">
        <w:instrText>选取对象存储服务</w:instrText>
      </w:r>
      <w:r w:rsidR="009F6D85">
        <w:instrText xml:space="preserve">OBS" </w:instrText>
      </w:r>
      <w:r w:rsidR="009F6D85">
        <w:fldChar w:fldCharType="separate"/>
      </w:r>
      <w:r w:rsidR="00C9313C" w:rsidRPr="00C9313C">
        <w:rPr>
          <w:rStyle w:val="af"/>
        </w:rPr>
        <w:t>credentials.csv</w:t>
      </w:r>
      <w:r w:rsidR="00C9313C" w:rsidRPr="00C9313C">
        <w:rPr>
          <w:rStyle w:val="af"/>
        </w:rPr>
        <w:t>（</w:t>
      </w:r>
      <w:r w:rsidR="00C9313C" w:rsidRPr="00C9313C">
        <w:rPr>
          <w:rStyle w:val="af"/>
          <w:rFonts w:hint="eastAsia"/>
        </w:rPr>
        <w:t>步骤</w:t>
      </w:r>
      <w:r w:rsidR="00C9313C">
        <w:rPr>
          <w:rStyle w:val="af"/>
        </w:rPr>
        <w:t>5</w:t>
      </w:r>
      <w:r w:rsidR="00C9313C" w:rsidRPr="00C9313C">
        <w:rPr>
          <w:rStyle w:val="af"/>
        </w:rPr>
        <w:t>）</w:t>
      </w:r>
      <w:r w:rsidR="009F6D85">
        <w:rPr>
          <w:rStyle w:val="af"/>
        </w:rPr>
        <w:fldChar w:fldCharType="end"/>
      </w:r>
      <w:r w:rsidR="00C9313C">
        <w:t xml:space="preserve"> </w:t>
      </w:r>
      <w:r w:rsidR="00C9313C">
        <w:rPr>
          <w:rFonts w:hint="eastAsia"/>
        </w:rPr>
        <w:t>文件中的</w:t>
      </w:r>
      <w:r w:rsidR="00C9313C" w:rsidRPr="00C9313C">
        <w:t>Endpoint(</w:t>
      </w:r>
      <w:r w:rsidR="00C9313C" w:rsidRPr="00C9313C">
        <w:t>终端节点</w:t>
      </w:r>
      <w:r w:rsidR="00C9313C" w:rsidRPr="00C9313C">
        <w:t>)</w:t>
      </w:r>
    </w:p>
    <w:p w14:paraId="2675727A" w14:textId="61371F54" w:rsidR="00CB4D1B" w:rsidRPr="007D21CE" w:rsidRDefault="00CB4D1B" w:rsidP="00C52ED4">
      <w:pPr>
        <w:pStyle w:val="1e"/>
      </w:pPr>
      <w:proofErr w:type="spellStart"/>
      <w:r w:rsidRPr="007D21CE">
        <w:t>fs.defaultFS</w:t>
      </w:r>
      <w:proofErr w:type="spellEnd"/>
      <w:r>
        <w:rPr>
          <w:rFonts w:hint="eastAsia"/>
        </w:rPr>
        <w:t>：</w:t>
      </w:r>
      <w:r w:rsidR="00C9313C" w:rsidRPr="00CB4D1B">
        <w:t>ecs-xhr-test-0001</w:t>
      </w:r>
      <w:r w:rsidR="00C9313C">
        <w:t xml:space="preserve"> </w:t>
      </w:r>
      <w:r w:rsidR="00C9313C">
        <w:rPr>
          <w:rFonts w:hint="eastAsia"/>
        </w:rPr>
        <w:t>替换为自己机器名称</w:t>
      </w:r>
    </w:p>
    <w:p w14:paraId="2715CF93" w14:textId="77777777" w:rsidR="007D21CE" w:rsidRPr="007D21CE" w:rsidRDefault="007D21CE" w:rsidP="001268A5">
      <w:pPr>
        <w:pStyle w:val="30"/>
      </w:pPr>
      <w:r w:rsidRPr="007D21CE">
        <w:t>配置</w:t>
      </w:r>
      <w:r w:rsidRPr="007D21CE">
        <w:t>hdfs-site.xml</w:t>
      </w:r>
    </w:p>
    <w:p w14:paraId="0AC90E40" w14:textId="53BEDDA1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16DA41F9" w14:textId="2C8D3994" w:rsidR="000C29F1" w:rsidRPr="007D21CE" w:rsidRDefault="007D21CE" w:rsidP="00C52ED4">
      <w:pPr>
        <w:pStyle w:val="2f2"/>
      </w:pPr>
      <w:r w:rsidRPr="007D21CE">
        <w:t xml:space="preserve">vim </w:t>
      </w:r>
      <w:r w:rsidR="006F514E" w:rsidRPr="00686FBB">
        <w:t>/opt/hadoop-3.1.1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/hdfs-site.xml</w:t>
      </w:r>
    </w:p>
    <w:p w14:paraId="1BE8204E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332C0097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3A1F79C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49051E3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dfs.replication</w:t>
      </w:r>
      <w:proofErr w:type="spellEnd"/>
      <w:proofErr w:type="gramEnd"/>
      <w:r w:rsidRPr="007D21CE">
        <w:t>&lt;/name&gt;</w:t>
      </w:r>
    </w:p>
    <w:p w14:paraId="0FA255F2" w14:textId="77777777" w:rsidR="007D21CE" w:rsidRPr="007D21CE" w:rsidRDefault="007D21CE" w:rsidP="00C52ED4">
      <w:pPr>
        <w:pStyle w:val="2f2"/>
      </w:pPr>
      <w:r w:rsidRPr="007D21CE">
        <w:t xml:space="preserve">   &lt;value&gt;3&lt;/value&gt;</w:t>
      </w:r>
    </w:p>
    <w:p w14:paraId="61C7EEA4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4E1AFF97" w14:textId="77777777" w:rsidR="007D21CE" w:rsidRPr="00FC5E35" w:rsidRDefault="007D21CE" w:rsidP="00C52ED4">
      <w:pPr>
        <w:pStyle w:val="2f2"/>
      </w:pPr>
      <w:r w:rsidRPr="007D21CE">
        <w:t xml:space="preserve"> </w:t>
      </w:r>
      <w:r w:rsidRPr="00FC5E35">
        <w:t>&lt;property&gt;</w:t>
      </w:r>
    </w:p>
    <w:p w14:paraId="7CCC20EA" w14:textId="77777777" w:rsidR="007D21CE" w:rsidRPr="00FC5E35" w:rsidRDefault="007D21CE" w:rsidP="00C52ED4">
      <w:pPr>
        <w:pStyle w:val="2f2"/>
      </w:pPr>
      <w:r w:rsidRPr="00FC5E35">
        <w:t xml:space="preserve">   &lt;name&gt;</w:t>
      </w:r>
      <w:proofErr w:type="spellStart"/>
      <w:proofErr w:type="gramStart"/>
      <w:r w:rsidRPr="00FC5E35">
        <w:t>dfs.namenode</w:t>
      </w:r>
      <w:proofErr w:type="gramEnd"/>
      <w:r w:rsidRPr="00FC5E35">
        <w:t>.secondary.http</w:t>
      </w:r>
      <w:proofErr w:type="spellEnd"/>
      <w:r w:rsidRPr="00FC5E35">
        <w:t>-address&lt;/name&gt;</w:t>
      </w:r>
    </w:p>
    <w:p w14:paraId="3E17A1C6" w14:textId="04F8B90A" w:rsidR="007D21CE" w:rsidRPr="00FC5E35" w:rsidRDefault="007D21CE" w:rsidP="00C52ED4">
      <w:pPr>
        <w:pStyle w:val="2f2"/>
      </w:pPr>
      <w:r w:rsidRPr="00FC5E35">
        <w:t xml:space="preserve">   &lt;value&gt;</w:t>
      </w:r>
      <w:r w:rsidR="001A6814" w:rsidRPr="00FC5E35">
        <w:t>ecs-xhr-test-000</w:t>
      </w:r>
      <w:r w:rsidRPr="00FC5E35">
        <w:t>1:50090&lt;/value&gt;</w:t>
      </w:r>
    </w:p>
    <w:p w14:paraId="2BA61102" w14:textId="77777777" w:rsidR="007D21CE" w:rsidRPr="00FC5E35" w:rsidRDefault="007D21CE" w:rsidP="00C52ED4">
      <w:pPr>
        <w:pStyle w:val="2f2"/>
      </w:pPr>
      <w:r w:rsidRPr="00FC5E35">
        <w:t xml:space="preserve"> &lt;/property&gt;</w:t>
      </w:r>
    </w:p>
    <w:p w14:paraId="1CE738AB" w14:textId="77777777" w:rsidR="007D21CE" w:rsidRPr="00FC5E35" w:rsidRDefault="007D21CE" w:rsidP="00C52ED4">
      <w:pPr>
        <w:pStyle w:val="2f2"/>
      </w:pPr>
      <w:r w:rsidRPr="00FC5E35">
        <w:t xml:space="preserve"> &lt;property&gt;</w:t>
      </w:r>
    </w:p>
    <w:p w14:paraId="6D75C1C6" w14:textId="77777777" w:rsidR="007D21CE" w:rsidRPr="00FC5E35" w:rsidRDefault="007D21CE" w:rsidP="00C52ED4">
      <w:pPr>
        <w:pStyle w:val="2f2"/>
      </w:pPr>
      <w:r w:rsidRPr="00FC5E35">
        <w:t xml:space="preserve">   &lt;name&gt;</w:t>
      </w:r>
      <w:proofErr w:type="spellStart"/>
      <w:proofErr w:type="gramStart"/>
      <w:r w:rsidRPr="00FC5E35">
        <w:t>dfs.namenode</w:t>
      </w:r>
      <w:proofErr w:type="gramEnd"/>
      <w:r w:rsidRPr="00FC5E35">
        <w:t>.secondary.https</w:t>
      </w:r>
      <w:proofErr w:type="spellEnd"/>
      <w:r w:rsidRPr="00FC5E35">
        <w:t>-address&lt;/name&gt;</w:t>
      </w:r>
    </w:p>
    <w:p w14:paraId="5997B7F9" w14:textId="1B61980F" w:rsidR="007D21CE" w:rsidRPr="00FC5E35" w:rsidRDefault="007D21CE" w:rsidP="00C52ED4">
      <w:pPr>
        <w:pStyle w:val="2f2"/>
      </w:pPr>
      <w:r w:rsidRPr="00FC5E35">
        <w:t xml:space="preserve">   &lt;value&gt;</w:t>
      </w:r>
      <w:r w:rsidR="001A6814" w:rsidRPr="00FC5E35">
        <w:t>ecs-xhr-test-000</w:t>
      </w:r>
      <w:r w:rsidRPr="00FC5E35">
        <w:t>1:50091&lt;/value&gt;</w:t>
      </w:r>
    </w:p>
    <w:p w14:paraId="2C79ACCA" w14:textId="77777777" w:rsidR="007D21CE" w:rsidRPr="00FC5E35" w:rsidRDefault="007D21CE" w:rsidP="00C52ED4">
      <w:pPr>
        <w:pStyle w:val="2f2"/>
      </w:pPr>
      <w:r w:rsidRPr="00FC5E35">
        <w:t xml:space="preserve"> &lt;/property&gt;</w:t>
      </w:r>
    </w:p>
    <w:p w14:paraId="52E69959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7395CE9C" w14:textId="1CA2DAC0" w:rsidR="007D21CE" w:rsidRPr="007D21CE" w:rsidRDefault="007D21CE" w:rsidP="00C52ED4">
      <w:pPr>
        <w:pStyle w:val="1e"/>
      </w:pPr>
      <w:r w:rsidRPr="007D21CE">
        <w:t>注</w:t>
      </w:r>
      <w:r w:rsidRPr="007D21CE">
        <w:rPr>
          <w:rFonts w:hint="eastAsia"/>
        </w:rPr>
        <w:t>：</w:t>
      </w:r>
      <w:r w:rsidRPr="007D21CE">
        <w:t>主机名</w:t>
      </w:r>
      <w:r w:rsidR="001A6814">
        <w:t>ecs-xhr-test-000</w:t>
      </w:r>
      <w:r w:rsidRPr="007D21CE">
        <w:t>1</w:t>
      </w:r>
      <w:r w:rsidRPr="007D21CE">
        <w:t>需要根据实际替换</w:t>
      </w:r>
      <w:r w:rsidR="00FC5E35">
        <w:rPr>
          <w:rFonts w:hint="eastAsia"/>
        </w:rPr>
        <w:t>为自己的</w:t>
      </w:r>
      <w:proofErr w:type="spellStart"/>
      <w:r w:rsidR="00FC5E35">
        <w:rPr>
          <w:rFonts w:hint="eastAsia"/>
        </w:rPr>
        <w:t>ecs</w:t>
      </w:r>
      <w:proofErr w:type="spellEnd"/>
      <w:r w:rsidR="00FC5E35">
        <w:rPr>
          <w:rFonts w:hint="eastAsia"/>
        </w:rPr>
        <w:t>机器名</w:t>
      </w:r>
      <w:r w:rsidRPr="007D21CE">
        <w:rPr>
          <w:rFonts w:hint="eastAsia"/>
        </w:rPr>
        <w:t>。</w:t>
      </w:r>
    </w:p>
    <w:p w14:paraId="55242A5C" w14:textId="77777777" w:rsidR="007D21CE" w:rsidRPr="007D21CE" w:rsidRDefault="007D21CE" w:rsidP="001268A5">
      <w:pPr>
        <w:pStyle w:val="30"/>
      </w:pPr>
      <w:r w:rsidRPr="007D21CE">
        <w:t>配置</w:t>
      </w:r>
      <w:r w:rsidRPr="007D21CE">
        <w:t>yarn-site.xml</w:t>
      </w:r>
    </w:p>
    <w:p w14:paraId="6779F6A4" w14:textId="24C9E39D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4353E511" w14:textId="4304B259" w:rsidR="006F514E" w:rsidRPr="007D21CE" w:rsidRDefault="006F514E" w:rsidP="00C52ED4">
      <w:pPr>
        <w:pStyle w:val="2f2"/>
      </w:pPr>
      <w:r w:rsidRPr="007D21CE">
        <w:t>vim</w:t>
      </w:r>
      <w:r>
        <w:t xml:space="preserve"> </w:t>
      </w:r>
      <w:r w:rsidRPr="00686FBB">
        <w:t>/opt/hadoop-3.1.1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/yarn-site.xml</w:t>
      </w:r>
    </w:p>
    <w:p w14:paraId="5E98FC1D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2E0CBCF4" w14:textId="77777777" w:rsidR="007D21CE" w:rsidRPr="007D21CE" w:rsidRDefault="007D21CE" w:rsidP="00C52ED4">
      <w:pPr>
        <w:pStyle w:val="1e"/>
      </w:pPr>
      <w:r w:rsidRPr="007D21CE">
        <w:t>&lt;configuration&gt;</w:t>
      </w:r>
    </w:p>
    <w:p w14:paraId="39B99D01" w14:textId="77777777" w:rsidR="007D21CE" w:rsidRPr="007D21CE" w:rsidRDefault="007D21CE" w:rsidP="00C52ED4">
      <w:pPr>
        <w:pStyle w:val="2f2"/>
      </w:pPr>
      <w:r w:rsidRPr="007D21CE">
        <w:t>&lt;property&gt;</w:t>
      </w:r>
    </w:p>
    <w:p w14:paraId="20C90A54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yarn.nodemanager</w:t>
      </w:r>
      <w:proofErr w:type="gramEnd"/>
      <w:r w:rsidRPr="007D21CE">
        <w:t>.local-dirs</w:t>
      </w:r>
      <w:proofErr w:type="spellEnd"/>
      <w:r w:rsidRPr="007D21CE">
        <w:t>&lt;/name&gt;</w:t>
      </w:r>
    </w:p>
    <w:p w14:paraId="5B9DFF9F" w14:textId="77777777" w:rsidR="007D21CE" w:rsidRPr="007D21CE" w:rsidRDefault="007D21CE" w:rsidP="00C52ED4">
      <w:pPr>
        <w:pStyle w:val="2f2"/>
      </w:pPr>
      <w:r w:rsidRPr="007D21CE">
        <w:t>&lt;value&gt;/home/nm/</w:t>
      </w:r>
      <w:proofErr w:type="spellStart"/>
      <w:r w:rsidRPr="007D21CE">
        <w:t>localdir</w:t>
      </w:r>
      <w:proofErr w:type="spellEnd"/>
      <w:r w:rsidRPr="007D21CE">
        <w:t>&lt;/value&gt;</w:t>
      </w:r>
    </w:p>
    <w:p w14:paraId="57645F10" w14:textId="77777777" w:rsidR="007D21CE" w:rsidRPr="007D21CE" w:rsidRDefault="007D21CE" w:rsidP="00C52ED4">
      <w:pPr>
        <w:pStyle w:val="2f2"/>
      </w:pPr>
      <w:r w:rsidRPr="007D21CE">
        <w:t>&lt;/property&gt;</w:t>
      </w:r>
    </w:p>
    <w:p w14:paraId="409FBCA8" w14:textId="77777777" w:rsidR="007D21CE" w:rsidRPr="007D21CE" w:rsidRDefault="007D21CE" w:rsidP="00C52ED4">
      <w:pPr>
        <w:pStyle w:val="2f2"/>
      </w:pPr>
      <w:r w:rsidRPr="007D21CE">
        <w:t>&lt;property&gt;</w:t>
      </w:r>
    </w:p>
    <w:p w14:paraId="4B155CAF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yarn.nodemanager</w:t>
      </w:r>
      <w:proofErr w:type="gramEnd"/>
      <w:r w:rsidRPr="007D21CE">
        <w:t>.resource.memory</w:t>
      </w:r>
      <w:proofErr w:type="spellEnd"/>
      <w:r w:rsidRPr="007D21CE">
        <w:t>-mb&lt;/name&gt;</w:t>
      </w:r>
    </w:p>
    <w:p w14:paraId="0D9195BF" w14:textId="77777777" w:rsidR="007D21CE" w:rsidRPr="007D21CE" w:rsidRDefault="007D21CE" w:rsidP="00C52ED4">
      <w:pPr>
        <w:pStyle w:val="2f2"/>
      </w:pPr>
      <w:r w:rsidRPr="007D21CE">
        <w:lastRenderedPageBreak/>
        <w:t xml:space="preserve">  &lt;value&gt;28672&lt;/value&gt;</w:t>
      </w:r>
    </w:p>
    <w:p w14:paraId="252A70A4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8301C8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18C2E519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.minimum</w:t>
      </w:r>
      <w:proofErr w:type="spellEnd"/>
      <w:r w:rsidRPr="007D21CE">
        <w:t>-allocation-mb&lt;/name&gt;</w:t>
      </w:r>
    </w:p>
    <w:p w14:paraId="07DBAE34" w14:textId="77777777" w:rsidR="007D21CE" w:rsidRPr="007D21CE" w:rsidRDefault="007D21CE" w:rsidP="00C52ED4">
      <w:pPr>
        <w:pStyle w:val="2f2"/>
      </w:pPr>
      <w:r w:rsidRPr="007D21CE">
        <w:t xml:space="preserve">  &lt;value&gt;3072&lt;/value&gt;</w:t>
      </w:r>
    </w:p>
    <w:p w14:paraId="11B6A44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6C847A1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6C70A22F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.maximum</w:t>
      </w:r>
      <w:proofErr w:type="spellEnd"/>
      <w:r w:rsidRPr="007D21CE">
        <w:t>-allocation-mb&lt;/name&gt;</w:t>
      </w:r>
    </w:p>
    <w:p w14:paraId="380AD5D8" w14:textId="77777777" w:rsidR="007D21CE" w:rsidRPr="007D21CE" w:rsidRDefault="007D21CE" w:rsidP="00C52ED4">
      <w:pPr>
        <w:pStyle w:val="2f2"/>
      </w:pPr>
      <w:r w:rsidRPr="007D21CE">
        <w:t xml:space="preserve">  &lt;value&gt;28672&lt;/value&gt;</w:t>
      </w:r>
    </w:p>
    <w:p w14:paraId="12BA812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7FAA70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05E60E1D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r w:rsidRPr="007D21CE">
        <w:t>yarn.nodemanager.resource.cpu-vcores</w:t>
      </w:r>
      <w:proofErr w:type="spellEnd"/>
      <w:r w:rsidRPr="007D21CE">
        <w:t>&lt;/name&gt;</w:t>
      </w:r>
    </w:p>
    <w:p w14:paraId="65B810DA" w14:textId="77777777" w:rsidR="007D21CE" w:rsidRPr="007D21CE" w:rsidRDefault="007D21CE" w:rsidP="00C52ED4">
      <w:pPr>
        <w:pStyle w:val="2f2"/>
      </w:pPr>
      <w:r w:rsidRPr="007D21CE">
        <w:t xml:space="preserve">  &lt;value&gt;38&lt;/value&gt;</w:t>
      </w:r>
    </w:p>
    <w:p w14:paraId="616B5C60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EC3BF44" w14:textId="77777777" w:rsidR="007D21CE" w:rsidRPr="007D21CE" w:rsidRDefault="007D21CE" w:rsidP="00C52ED4">
      <w:pPr>
        <w:pStyle w:val="2f2"/>
      </w:pPr>
      <w:r w:rsidRPr="007D21CE">
        <w:t xml:space="preserve">  &lt;property&gt;</w:t>
      </w:r>
    </w:p>
    <w:p w14:paraId="668D7F39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proofErr w:type="gramStart"/>
      <w:r w:rsidRPr="007D21CE">
        <w:t>yarn.scheduler</w:t>
      </w:r>
      <w:proofErr w:type="gramEnd"/>
      <w:r w:rsidRPr="007D21CE">
        <w:t>.maximum</w:t>
      </w:r>
      <w:proofErr w:type="spellEnd"/>
      <w:r w:rsidRPr="007D21CE">
        <w:t>-allocation-</w:t>
      </w:r>
      <w:proofErr w:type="spellStart"/>
      <w:r w:rsidRPr="007D21CE">
        <w:t>vcores</w:t>
      </w:r>
      <w:proofErr w:type="spellEnd"/>
      <w:r w:rsidRPr="007D21CE">
        <w:t>&lt;/name&gt;</w:t>
      </w:r>
    </w:p>
    <w:p w14:paraId="5D56A0B8" w14:textId="77777777" w:rsidR="007D21CE" w:rsidRPr="007D21CE" w:rsidRDefault="007D21CE" w:rsidP="00C52ED4">
      <w:pPr>
        <w:pStyle w:val="2f2"/>
      </w:pPr>
      <w:r w:rsidRPr="007D21CE">
        <w:t xml:space="preserve">  &lt;value&gt;38&lt;/value&gt;</w:t>
      </w:r>
    </w:p>
    <w:p w14:paraId="5F60AC1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AB65110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F508576" w14:textId="77777777" w:rsidR="007D21CE" w:rsidRPr="007D21CE" w:rsidRDefault="007D21CE" w:rsidP="00C52ED4">
      <w:pPr>
        <w:pStyle w:val="2f2"/>
      </w:pPr>
      <w:r w:rsidRPr="007D21CE">
        <w:t xml:space="preserve">  &lt;name&gt;</w:t>
      </w:r>
      <w:proofErr w:type="spellStart"/>
      <w:r w:rsidRPr="007D21CE">
        <w:t>yarn.nodemanager.aux</w:t>
      </w:r>
      <w:proofErr w:type="spellEnd"/>
      <w:r w:rsidRPr="007D21CE">
        <w:t>-services&lt;/name&gt;</w:t>
      </w:r>
    </w:p>
    <w:p w14:paraId="2F1CF7FB" w14:textId="77777777" w:rsidR="007D21CE" w:rsidRPr="007D21CE" w:rsidRDefault="007D21CE" w:rsidP="00C52ED4">
      <w:pPr>
        <w:pStyle w:val="2f2"/>
      </w:pPr>
      <w:r w:rsidRPr="007D21CE">
        <w:t xml:space="preserve">  &lt;value&gt;</w:t>
      </w:r>
      <w:proofErr w:type="spellStart"/>
      <w:r w:rsidRPr="007D21CE">
        <w:t>mapreduce_shuffle</w:t>
      </w:r>
      <w:proofErr w:type="spellEnd"/>
      <w:r w:rsidRPr="007D21CE">
        <w:t>&lt;/value&gt;</w:t>
      </w:r>
    </w:p>
    <w:p w14:paraId="0562122F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1E6038D1" w14:textId="77777777" w:rsidR="007D21CE" w:rsidRPr="00A62B2F" w:rsidRDefault="007D21CE" w:rsidP="00C52ED4">
      <w:pPr>
        <w:pStyle w:val="2f2"/>
      </w:pPr>
      <w:r w:rsidRPr="00A62B2F">
        <w:t xml:space="preserve"> &lt;property&gt;</w:t>
      </w:r>
    </w:p>
    <w:p w14:paraId="6C70760D" w14:textId="77777777" w:rsidR="007D21CE" w:rsidRPr="00A62B2F" w:rsidRDefault="007D21CE" w:rsidP="00C52ED4">
      <w:pPr>
        <w:pStyle w:val="2f2"/>
      </w:pPr>
      <w:r w:rsidRPr="00A62B2F">
        <w:t xml:space="preserve">  &lt;name&gt;</w:t>
      </w:r>
      <w:proofErr w:type="spellStart"/>
      <w:proofErr w:type="gramStart"/>
      <w:r w:rsidRPr="00A62B2F">
        <w:t>yarn.resourcemanager</w:t>
      </w:r>
      <w:proofErr w:type="gramEnd"/>
      <w:r w:rsidRPr="00A62B2F">
        <w:t>.hostname</w:t>
      </w:r>
      <w:proofErr w:type="spellEnd"/>
      <w:r w:rsidRPr="00A62B2F">
        <w:t>&lt;/name&gt;</w:t>
      </w:r>
    </w:p>
    <w:p w14:paraId="316DBF8B" w14:textId="27C594CF" w:rsidR="007D21CE" w:rsidRPr="00A62B2F" w:rsidRDefault="007D21CE" w:rsidP="00C52ED4">
      <w:pPr>
        <w:pStyle w:val="2f2"/>
      </w:pPr>
      <w:r w:rsidRPr="00A62B2F">
        <w:t xml:space="preserve">  &lt;value&gt;</w:t>
      </w:r>
      <w:r w:rsidR="001A6814" w:rsidRPr="00A62B2F">
        <w:t>ecs-xhr-test-000</w:t>
      </w:r>
      <w:r w:rsidRPr="00A62B2F">
        <w:t>1&lt;/value&gt;</w:t>
      </w:r>
    </w:p>
    <w:p w14:paraId="5A5A03D9" w14:textId="77777777" w:rsidR="007D21CE" w:rsidRPr="00A62B2F" w:rsidRDefault="007D21CE" w:rsidP="00C52ED4">
      <w:pPr>
        <w:pStyle w:val="2f2"/>
      </w:pPr>
      <w:r w:rsidRPr="00A62B2F">
        <w:t xml:space="preserve"> &lt;/property&gt;</w:t>
      </w:r>
    </w:p>
    <w:p w14:paraId="4A527931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9003314" w14:textId="77777777" w:rsidR="007D21CE" w:rsidRPr="007D21CE" w:rsidRDefault="007D21CE" w:rsidP="00C52ED4">
      <w:pPr>
        <w:pStyle w:val="2f2"/>
      </w:pPr>
      <w:r w:rsidRPr="007D21CE">
        <w:t xml:space="preserve">  &lt;name&gt;yarn.log-aggregation-enable&lt;/name&gt;</w:t>
      </w:r>
    </w:p>
    <w:p w14:paraId="77B45DC7" w14:textId="77777777" w:rsidR="007D21CE" w:rsidRPr="007D21CE" w:rsidRDefault="007D21CE" w:rsidP="00C52ED4">
      <w:pPr>
        <w:pStyle w:val="2f2"/>
      </w:pPr>
      <w:r w:rsidRPr="007D21CE">
        <w:t xml:space="preserve">  &lt;value&gt;true&lt;/value&gt;</w:t>
      </w:r>
    </w:p>
    <w:p w14:paraId="5D7EA17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5E061E89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2BCE5DB7" w14:textId="77777777" w:rsidR="007D21CE" w:rsidRPr="007D21CE" w:rsidRDefault="007D21CE" w:rsidP="00C52ED4">
      <w:pPr>
        <w:pStyle w:val="2f2"/>
      </w:pPr>
      <w:r w:rsidRPr="007D21CE">
        <w:t xml:space="preserve">  &lt;name&gt;yarn.log-</w:t>
      </w:r>
      <w:proofErr w:type="spellStart"/>
      <w:proofErr w:type="gramStart"/>
      <w:r w:rsidRPr="007D21CE">
        <w:t>aggregation.retain</w:t>
      </w:r>
      <w:proofErr w:type="spellEnd"/>
      <w:proofErr w:type="gramEnd"/>
      <w:r w:rsidRPr="007D21CE">
        <w:t>-seconds&lt;/name&gt;</w:t>
      </w:r>
    </w:p>
    <w:p w14:paraId="26EDF732" w14:textId="77777777" w:rsidR="007D21CE" w:rsidRPr="007D21CE" w:rsidRDefault="007D21CE" w:rsidP="00C52ED4">
      <w:pPr>
        <w:pStyle w:val="2f2"/>
      </w:pPr>
      <w:r w:rsidRPr="007D21CE">
        <w:t xml:space="preserve">  &lt;value&gt;106800&lt;/value&gt;</w:t>
      </w:r>
    </w:p>
    <w:p w14:paraId="1230F81B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BAAED76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764B6E9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yarn.nodemanager</w:t>
      </w:r>
      <w:proofErr w:type="gramEnd"/>
      <w:r w:rsidRPr="007D21CE">
        <w:t>.vmem</w:t>
      </w:r>
      <w:proofErr w:type="spellEnd"/>
      <w:r w:rsidRPr="007D21CE">
        <w:t>-check-enabled&lt;/name&gt;</w:t>
      </w:r>
    </w:p>
    <w:p w14:paraId="1DC9E9FB" w14:textId="77777777" w:rsidR="007D21CE" w:rsidRPr="007D21CE" w:rsidRDefault="007D21CE" w:rsidP="00C52ED4">
      <w:pPr>
        <w:pStyle w:val="2f2"/>
      </w:pPr>
      <w:r w:rsidRPr="007D21CE">
        <w:t xml:space="preserve">   &lt;value&gt;false&lt;/value&gt;</w:t>
      </w:r>
    </w:p>
    <w:p w14:paraId="6621F3C9" w14:textId="77777777" w:rsidR="007D21CE" w:rsidRPr="007D21CE" w:rsidRDefault="007D21CE" w:rsidP="00C52ED4">
      <w:pPr>
        <w:pStyle w:val="2f2"/>
      </w:pPr>
      <w:r w:rsidRPr="007D21CE">
        <w:t xml:space="preserve">   &lt;description&gt;Whether virtual memory limits will be enforced for containers&lt;/description&gt;</w:t>
      </w:r>
    </w:p>
    <w:p w14:paraId="3F92494D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6A12DC4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709A3AD4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yarn.nodemanager</w:t>
      </w:r>
      <w:proofErr w:type="gramEnd"/>
      <w:r w:rsidRPr="007D21CE">
        <w:t>.vmem</w:t>
      </w:r>
      <w:proofErr w:type="spellEnd"/>
      <w:r w:rsidRPr="007D21CE">
        <w:t>-</w:t>
      </w:r>
      <w:proofErr w:type="spellStart"/>
      <w:r w:rsidRPr="007D21CE">
        <w:t>pmem</w:t>
      </w:r>
      <w:proofErr w:type="spellEnd"/>
      <w:r w:rsidRPr="007D21CE">
        <w:t>-ratio&lt;/name&gt;</w:t>
      </w:r>
    </w:p>
    <w:p w14:paraId="67CFD472" w14:textId="77777777" w:rsidR="007D21CE" w:rsidRPr="007D21CE" w:rsidRDefault="007D21CE" w:rsidP="00C52ED4">
      <w:pPr>
        <w:pStyle w:val="2f2"/>
      </w:pPr>
      <w:r w:rsidRPr="007D21CE">
        <w:lastRenderedPageBreak/>
        <w:t xml:space="preserve">   &lt;value&gt;4&lt;/value&gt;</w:t>
      </w:r>
    </w:p>
    <w:p w14:paraId="2B15F5F4" w14:textId="77777777" w:rsidR="007D21CE" w:rsidRPr="007D21CE" w:rsidRDefault="007D21CE" w:rsidP="00C52ED4">
      <w:pPr>
        <w:pStyle w:val="2f2"/>
      </w:pPr>
      <w:r w:rsidRPr="007D21CE">
        <w:t xml:space="preserve">   &lt;description&gt;Ratio between virtual memory to physical memory when setting memory limits for containers&lt;/description&gt;</w:t>
      </w:r>
    </w:p>
    <w:p w14:paraId="048951A2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230D6BFA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54F40B2B" w14:textId="77777777" w:rsidR="007D21CE" w:rsidRPr="007D21CE" w:rsidRDefault="007D21CE" w:rsidP="00C52ED4">
      <w:pPr>
        <w:pStyle w:val="2f2"/>
      </w:pPr>
      <w:r w:rsidRPr="007D21CE">
        <w:t xml:space="preserve">   &lt;name&gt;</w:t>
      </w:r>
      <w:proofErr w:type="spellStart"/>
      <w:proofErr w:type="gramStart"/>
      <w:r w:rsidRPr="007D21CE">
        <w:t>yarn.resourcemanager</w:t>
      </w:r>
      <w:proofErr w:type="gramEnd"/>
      <w:r w:rsidRPr="007D21CE">
        <w:t>.scheduler.class</w:t>
      </w:r>
      <w:proofErr w:type="spellEnd"/>
      <w:r w:rsidRPr="007D21CE">
        <w:t>&lt;/name&gt;</w:t>
      </w:r>
    </w:p>
    <w:p w14:paraId="315D570D" w14:textId="77777777" w:rsidR="007D21CE" w:rsidRPr="007D21CE" w:rsidRDefault="007D21CE" w:rsidP="00C52ED4">
      <w:pPr>
        <w:pStyle w:val="2f2"/>
      </w:pPr>
      <w:r w:rsidRPr="007D21CE">
        <w:t xml:space="preserve">  &lt;value&gt;</w:t>
      </w:r>
      <w:proofErr w:type="gramStart"/>
      <w:r w:rsidRPr="007D21CE">
        <w:t>org.apache</w:t>
      </w:r>
      <w:proofErr w:type="gramEnd"/>
      <w:r w:rsidRPr="007D21CE">
        <w:t>.hadoop.yarn.server.resourcemanager.scheduler.fair.FairScheduler&lt;/value&gt;</w:t>
      </w:r>
    </w:p>
    <w:p w14:paraId="64E14CCF" w14:textId="77777777" w:rsidR="007D21CE" w:rsidRPr="007D21CE" w:rsidRDefault="007D21CE" w:rsidP="00C52ED4">
      <w:pPr>
        <w:pStyle w:val="2f2"/>
      </w:pPr>
      <w:r w:rsidRPr="007D21CE">
        <w:t xml:space="preserve">  &lt;/property&gt;</w:t>
      </w:r>
    </w:p>
    <w:p w14:paraId="324C9F28" w14:textId="77777777" w:rsidR="007D21CE" w:rsidRPr="00A62B2F" w:rsidRDefault="007D21CE" w:rsidP="00C52ED4">
      <w:pPr>
        <w:pStyle w:val="2f2"/>
      </w:pPr>
      <w:r w:rsidRPr="00A62B2F">
        <w:t>&lt;property&gt;</w:t>
      </w:r>
    </w:p>
    <w:p w14:paraId="408281F8" w14:textId="77777777" w:rsidR="007D21CE" w:rsidRPr="00A62B2F" w:rsidRDefault="007D21CE" w:rsidP="00C52ED4">
      <w:pPr>
        <w:pStyle w:val="2f2"/>
      </w:pPr>
      <w:r w:rsidRPr="00A62B2F">
        <w:t xml:space="preserve">     &lt;name&gt;yarn.log.server.url&lt;/name&gt;</w:t>
      </w:r>
    </w:p>
    <w:p w14:paraId="69C0E906" w14:textId="00E80F09" w:rsidR="007D21CE" w:rsidRPr="00A62B2F" w:rsidRDefault="007D21CE" w:rsidP="00C52ED4">
      <w:pPr>
        <w:pStyle w:val="2f2"/>
      </w:pPr>
      <w:r w:rsidRPr="00A62B2F">
        <w:t xml:space="preserve">     &lt;value&gt;http://</w:t>
      </w:r>
      <w:r w:rsidR="001A6814" w:rsidRPr="00A62B2F">
        <w:t>ecs-xhr-test-000</w:t>
      </w:r>
      <w:r w:rsidRPr="00A62B2F">
        <w:t>1:19888/jobhistory/logs&lt;/value&gt;</w:t>
      </w:r>
    </w:p>
    <w:p w14:paraId="28B87488" w14:textId="77777777" w:rsidR="007D21CE" w:rsidRPr="00A62B2F" w:rsidRDefault="007D21CE" w:rsidP="00C52ED4">
      <w:pPr>
        <w:pStyle w:val="2f2"/>
      </w:pPr>
      <w:r w:rsidRPr="00A62B2F">
        <w:t>&lt;/property&gt;</w:t>
      </w:r>
    </w:p>
    <w:p w14:paraId="475B47B8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13DB2E2B" w14:textId="3E1F7B7D" w:rsidR="007D21CE" w:rsidRPr="007D21CE" w:rsidRDefault="007D21CE" w:rsidP="00C52ED4">
      <w:pPr>
        <w:pStyle w:val="1e"/>
      </w:pPr>
      <w:r w:rsidRPr="007D21CE">
        <w:rPr>
          <w:rFonts w:hint="eastAsia"/>
        </w:rPr>
        <w:t>注：主机名</w:t>
      </w:r>
      <w:r w:rsidR="001A6814">
        <w:t>ecs-xhr-test-000</w:t>
      </w:r>
      <w:r w:rsidRPr="007D21CE">
        <w:t>1</w:t>
      </w:r>
      <w:r w:rsidR="00A62B2F" w:rsidRPr="007D21CE">
        <w:t>需要根据实际替换</w:t>
      </w:r>
      <w:r w:rsidR="00A62B2F">
        <w:rPr>
          <w:rFonts w:hint="eastAsia"/>
        </w:rPr>
        <w:t>为自己的</w:t>
      </w:r>
      <w:proofErr w:type="spellStart"/>
      <w:r w:rsidR="00A62B2F">
        <w:rPr>
          <w:rFonts w:hint="eastAsia"/>
        </w:rPr>
        <w:t>ecs</w:t>
      </w:r>
      <w:proofErr w:type="spellEnd"/>
      <w:r w:rsidR="00A62B2F">
        <w:rPr>
          <w:rFonts w:hint="eastAsia"/>
        </w:rPr>
        <w:t>机器名</w:t>
      </w:r>
      <w:r w:rsidRPr="007D21CE">
        <w:t>。</w:t>
      </w:r>
    </w:p>
    <w:p w14:paraId="5A86F6AB" w14:textId="77777777" w:rsidR="007D21CE" w:rsidRPr="007D21CE" w:rsidRDefault="007D21CE" w:rsidP="00E05EC6">
      <w:pPr>
        <w:pStyle w:val="30"/>
      </w:pPr>
      <w:r w:rsidRPr="007D21CE">
        <w:rPr>
          <w:rFonts w:hint="eastAsia"/>
        </w:rPr>
        <w:t>配置</w:t>
      </w:r>
      <w:r w:rsidRPr="007D21CE">
        <w:rPr>
          <w:rFonts w:hint="eastAsia"/>
        </w:rPr>
        <w:t>mapred</w:t>
      </w:r>
      <w:r w:rsidRPr="007D21CE">
        <w:t>-site.xml</w:t>
      </w:r>
    </w:p>
    <w:p w14:paraId="787E9E39" w14:textId="7B0E7256" w:rsidR="006F514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2EA1042" w14:textId="5CCF7BFF" w:rsidR="006F514E" w:rsidRPr="007D21CE" w:rsidRDefault="006F514E" w:rsidP="00C52ED4">
      <w:pPr>
        <w:pStyle w:val="2f2"/>
      </w:pPr>
      <w:r w:rsidRPr="007D21CE">
        <w:t>vim</w:t>
      </w:r>
      <w:r>
        <w:t xml:space="preserve"> </w:t>
      </w:r>
      <w:r w:rsidRPr="007D21CE">
        <w:t>/</w:t>
      </w:r>
      <w:r w:rsidRPr="00686FBB">
        <w:t>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/mapred-site.xml</w:t>
      </w:r>
    </w:p>
    <w:p w14:paraId="0C1954CC" w14:textId="77777777" w:rsidR="007D21CE" w:rsidRPr="007D21CE" w:rsidRDefault="007D21CE" w:rsidP="00C52ED4">
      <w:pPr>
        <w:pStyle w:val="1e"/>
      </w:pPr>
      <w:r w:rsidRPr="007D21CE">
        <w:t>参数配置如下</w:t>
      </w:r>
      <w:r w:rsidRPr="007D21CE">
        <w:rPr>
          <w:rFonts w:hint="eastAsia"/>
        </w:rPr>
        <w:t>：</w:t>
      </w:r>
    </w:p>
    <w:p w14:paraId="42D6D666" w14:textId="77777777" w:rsidR="007D21CE" w:rsidRPr="007D21CE" w:rsidRDefault="007D21CE" w:rsidP="00C52ED4">
      <w:pPr>
        <w:pStyle w:val="2f2"/>
      </w:pPr>
      <w:r w:rsidRPr="007D21CE">
        <w:t>&lt;configuration&gt;</w:t>
      </w:r>
    </w:p>
    <w:p w14:paraId="46EBDB0D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613F4CF3" w14:textId="77777777" w:rsidR="007D21CE" w:rsidRPr="007D21CE" w:rsidRDefault="007D21CE" w:rsidP="00C52ED4">
      <w:pPr>
        <w:pStyle w:val="2f2"/>
      </w:pPr>
      <w:r w:rsidRPr="007D21CE">
        <w:t xml:space="preserve">    &lt;name&gt;mapreduce.framework.name&lt;/name&gt;</w:t>
      </w:r>
    </w:p>
    <w:p w14:paraId="5477EE34" w14:textId="77777777" w:rsidR="007D21CE" w:rsidRPr="007D21CE" w:rsidRDefault="007D21CE" w:rsidP="00C52ED4">
      <w:pPr>
        <w:pStyle w:val="2f2"/>
      </w:pPr>
      <w:r w:rsidRPr="007D21CE">
        <w:t xml:space="preserve">    &lt;value&gt;yarn&lt;/value&gt;</w:t>
      </w:r>
    </w:p>
    <w:p w14:paraId="17FA1843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70816DDF" w14:textId="77777777" w:rsidR="007D21CE" w:rsidRPr="008551AF" w:rsidRDefault="007D21CE" w:rsidP="00C52ED4">
      <w:pPr>
        <w:pStyle w:val="2f2"/>
      </w:pPr>
      <w:r w:rsidRPr="008551AF">
        <w:t xml:space="preserve"> &lt;property&gt;</w:t>
      </w:r>
    </w:p>
    <w:p w14:paraId="3060F24F" w14:textId="77777777" w:rsidR="007D21CE" w:rsidRPr="008551AF" w:rsidRDefault="007D21CE" w:rsidP="00C52ED4">
      <w:pPr>
        <w:pStyle w:val="2f2"/>
      </w:pPr>
      <w:r w:rsidRPr="008551AF">
        <w:t xml:space="preserve">    &lt;name&gt;</w:t>
      </w:r>
      <w:proofErr w:type="spellStart"/>
      <w:proofErr w:type="gramStart"/>
      <w:r w:rsidRPr="008551AF">
        <w:t>mapreduce.jobhistory</w:t>
      </w:r>
      <w:proofErr w:type="gramEnd"/>
      <w:r w:rsidRPr="008551AF">
        <w:t>.address</w:t>
      </w:r>
      <w:proofErr w:type="spellEnd"/>
      <w:r w:rsidRPr="008551AF">
        <w:t>&lt;/name&gt;</w:t>
      </w:r>
    </w:p>
    <w:p w14:paraId="123C8290" w14:textId="22EF5232" w:rsidR="007D21CE" w:rsidRPr="008551AF" w:rsidRDefault="007D21CE" w:rsidP="00C52ED4">
      <w:pPr>
        <w:pStyle w:val="2f2"/>
      </w:pPr>
      <w:r w:rsidRPr="008551AF">
        <w:t xml:space="preserve">    &lt;value&gt;</w:t>
      </w:r>
      <w:r w:rsidR="001A6814" w:rsidRPr="008551AF">
        <w:t>ecs-xhr-test-000</w:t>
      </w:r>
      <w:r w:rsidRPr="008551AF">
        <w:t>1:10020&lt;/value&gt;</w:t>
      </w:r>
    </w:p>
    <w:p w14:paraId="36699B31" w14:textId="77777777" w:rsidR="007D21CE" w:rsidRPr="008551AF" w:rsidRDefault="007D21CE" w:rsidP="00C52ED4">
      <w:pPr>
        <w:pStyle w:val="2f2"/>
      </w:pPr>
      <w:r w:rsidRPr="008551AF">
        <w:t xml:space="preserve"> &lt;/property&gt;</w:t>
      </w:r>
    </w:p>
    <w:p w14:paraId="0C736837" w14:textId="77777777" w:rsidR="007D21CE" w:rsidRPr="008551AF" w:rsidRDefault="007D21CE" w:rsidP="00C52ED4">
      <w:pPr>
        <w:pStyle w:val="2f2"/>
      </w:pPr>
      <w:r w:rsidRPr="008551AF">
        <w:t xml:space="preserve"> &lt;property&gt;</w:t>
      </w:r>
    </w:p>
    <w:p w14:paraId="4271CF69" w14:textId="77777777" w:rsidR="007D21CE" w:rsidRPr="008551AF" w:rsidRDefault="007D21CE" w:rsidP="00C52ED4">
      <w:pPr>
        <w:pStyle w:val="2f2"/>
      </w:pPr>
      <w:r w:rsidRPr="008551AF">
        <w:t xml:space="preserve">    &lt;name&gt;</w:t>
      </w:r>
      <w:proofErr w:type="spellStart"/>
      <w:proofErr w:type="gramStart"/>
      <w:r w:rsidRPr="008551AF">
        <w:t>mapreduce.jobhistory</w:t>
      </w:r>
      <w:proofErr w:type="gramEnd"/>
      <w:r w:rsidRPr="008551AF">
        <w:t>.webapp.address</w:t>
      </w:r>
      <w:proofErr w:type="spellEnd"/>
      <w:r w:rsidRPr="008551AF">
        <w:t>&lt;/name&gt;</w:t>
      </w:r>
    </w:p>
    <w:p w14:paraId="232EC949" w14:textId="3F79EE7D" w:rsidR="007D21CE" w:rsidRPr="008551AF" w:rsidRDefault="007D21CE" w:rsidP="00C52ED4">
      <w:pPr>
        <w:pStyle w:val="2f2"/>
      </w:pPr>
      <w:r w:rsidRPr="008551AF">
        <w:t xml:space="preserve">    &lt;value&gt;</w:t>
      </w:r>
      <w:r w:rsidR="001A6814" w:rsidRPr="008551AF">
        <w:t>ecs-xhr-test-000</w:t>
      </w:r>
      <w:r w:rsidRPr="008551AF">
        <w:t>1:19888&lt;/value&gt;</w:t>
      </w:r>
    </w:p>
    <w:p w14:paraId="54ECBCB3" w14:textId="77777777" w:rsidR="007D21CE" w:rsidRPr="008551AF" w:rsidRDefault="007D21CE" w:rsidP="00C52ED4">
      <w:pPr>
        <w:pStyle w:val="2f2"/>
      </w:pPr>
      <w:r w:rsidRPr="008551AF">
        <w:t xml:space="preserve"> &lt;/property&gt;</w:t>
      </w:r>
    </w:p>
    <w:p w14:paraId="19100E4C" w14:textId="77777777" w:rsidR="007D21CE" w:rsidRPr="007D21CE" w:rsidRDefault="007D21CE" w:rsidP="00C52ED4">
      <w:pPr>
        <w:pStyle w:val="2f2"/>
      </w:pPr>
      <w:r w:rsidRPr="007D21CE">
        <w:t xml:space="preserve"> &lt;property&gt;</w:t>
      </w:r>
    </w:p>
    <w:p w14:paraId="18014956" w14:textId="77777777" w:rsidR="007D21CE" w:rsidRPr="007D21CE" w:rsidRDefault="007D21CE" w:rsidP="00C52ED4">
      <w:pPr>
        <w:pStyle w:val="2f2"/>
      </w:pPr>
      <w:r w:rsidRPr="007D21CE">
        <w:t xml:space="preserve">    &lt;name&gt;</w:t>
      </w:r>
      <w:proofErr w:type="spellStart"/>
      <w:proofErr w:type="gramStart"/>
      <w:r w:rsidRPr="007D21CE">
        <w:t>mapred.task</w:t>
      </w:r>
      <w:proofErr w:type="gramEnd"/>
      <w:r w:rsidRPr="007D21CE">
        <w:t>.timeout</w:t>
      </w:r>
      <w:proofErr w:type="spellEnd"/>
      <w:r w:rsidRPr="007D21CE">
        <w:t>&lt;/name&gt;</w:t>
      </w:r>
    </w:p>
    <w:p w14:paraId="046725EA" w14:textId="77777777" w:rsidR="007D21CE" w:rsidRPr="007D21CE" w:rsidRDefault="007D21CE" w:rsidP="00C52ED4">
      <w:pPr>
        <w:pStyle w:val="2f2"/>
      </w:pPr>
      <w:r w:rsidRPr="007D21CE">
        <w:t xml:space="preserve">    &lt;value&gt;1800000&lt;/value&gt;</w:t>
      </w:r>
    </w:p>
    <w:p w14:paraId="042621EE" w14:textId="77777777" w:rsidR="007D21CE" w:rsidRPr="007D21CE" w:rsidRDefault="007D21CE" w:rsidP="00C52ED4">
      <w:pPr>
        <w:pStyle w:val="2f2"/>
      </w:pPr>
      <w:r w:rsidRPr="007D21CE">
        <w:t xml:space="preserve"> &lt;/property&gt;</w:t>
      </w:r>
    </w:p>
    <w:p w14:paraId="45F06979" w14:textId="77777777" w:rsidR="007D21CE" w:rsidRPr="007D21CE" w:rsidRDefault="007D21CE" w:rsidP="00C52ED4">
      <w:pPr>
        <w:pStyle w:val="2f2"/>
      </w:pPr>
      <w:r w:rsidRPr="007D21CE">
        <w:t>&lt;/configuration&gt;</w:t>
      </w:r>
    </w:p>
    <w:p w14:paraId="330B21C5" w14:textId="65BC3AB8" w:rsidR="007D21CE" w:rsidRPr="007D21CE" w:rsidRDefault="007D21CE" w:rsidP="00C52ED4">
      <w:pPr>
        <w:pStyle w:val="1e"/>
      </w:pPr>
      <w:r w:rsidRPr="007D21CE">
        <w:rPr>
          <w:rFonts w:hint="eastAsia"/>
        </w:rPr>
        <w:t>注：主机名</w:t>
      </w:r>
      <w:r w:rsidR="001A6814">
        <w:t>ecs-xhr-test-000</w:t>
      </w:r>
      <w:r w:rsidRPr="007D21CE">
        <w:t>1</w:t>
      </w:r>
      <w:r w:rsidR="008551AF" w:rsidRPr="007D21CE">
        <w:t>需要根据实际替换</w:t>
      </w:r>
      <w:r w:rsidR="008551AF">
        <w:rPr>
          <w:rFonts w:hint="eastAsia"/>
        </w:rPr>
        <w:t>为自己的</w:t>
      </w:r>
      <w:proofErr w:type="spellStart"/>
      <w:r w:rsidR="008551AF">
        <w:rPr>
          <w:rFonts w:hint="eastAsia"/>
        </w:rPr>
        <w:t>ecs</w:t>
      </w:r>
      <w:proofErr w:type="spellEnd"/>
      <w:r w:rsidR="008551AF">
        <w:rPr>
          <w:rFonts w:hint="eastAsia"/>
        </w:rPr>
        <w:t>机器名</w:t>
      </w:r>
      <w:r w:rsidRPr="007D21CE">
        <w:t>。</w:t>
      </w:r>
    </w:p>
    <w:p w14:paraId="4D1B6219" w14:textId="77777777" w:rsidR="007D21CE" w:rsidRPr="007D21CE" w:rsidRDefault="007D21CE" w:rsidP="00E05EC6">
      <w:pPr>
        <w:pStyle w:val="30"/>
      </w:pPr>
      <w:r w:rsidRPr="007D21CE">
        <w:t>配置</w:t>
      </w:r>
      <w:r w:rsidRPr="007D21CE">
        <w:t>slaves</w:t>
      </w:r>
    </w:p>
    <w:p w14:paraId="2E8F49A0" w14:textId="2F9DAC84" w:rsidR="007D21CE" w:rsidRPr="007D21CE" w:rsidRDefault="001A6814" w:rsidP="00C52ED4">
      <w:pPr>
        <w:pStyle w:val="1e"/>
      </w:pPr>
      <w:r>
        <w:lastRenderedPageBreak/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61FD378" w14:textId="63A5B1C0" w:rsidR="00793AB5" w:rsidRDefault="007D21CE" w:rsidP="00C52ED4">
      <w:pPr>
        <w:pStyle w:val="2f2"/>
      </w:pPr>
      <w:r w:rsidRPr="007D21CE">
        <w:t xml:space="preserve">vim </w:t>
      </w:r>
      <w:r w:rsidR="00793AB5" w:rsidRPr="007D21CE">
        <w:t>/</w:t>
      </w:r>
      <w:r w:rsidR="00793AB5" w:rsidRPr="00686FBB">
        <w:t>opt/hadoop-3.1.1</w:t>
      </w:r>
      <w:r w:rsidRPr="007D21CE">
        <w:t>/</w:t>
      </w:r>
      <w:proofErr w:type="spellStart"/>
      <w:r w:rsidRPr="007D21CE">
        <w:t>etc</w:t>
      </w:r>
      <w:proofErr w:type="spellEnd"/>
      <w:r w:rsidRPr="007D21CE">
        <w:t>/</w:t>
      </w:r>
      <w:proofErr w:type="spellStart"/>
      <w:r w:rsidRPr="007D21CE">
        <w:t>hadoop</w:t>
      </w:r>
      <w:proofErr w:type="spellEnd"/>
      <w:r w:rsidRPr="007D21CE">
        <w:t>/slaves</w:t>
      </w:r>
    </w:p>
    <w:p w14:paraId="3C47190B" w14:textId="5D35CDA9" w:rsidR="007D21CE" w:rsidRPr="007D21CE" w:rsidRDefault="007D21CE" w:rsidP="00C52ED4">
      <w:pPr>
        <w:pStyle w:val="1e"/>
      </w:pPr>
      <w:r w:rsidRPr="007D21CE">
        <w:t>添加内容</w:t>
      </w:r>
      <w:r w:rsidRPr="007D21CE">
        <w:rPr>
          <w:rFonts w:hint="eastAsia"/>
        </w:rPr>
        <w:t>如下：</w:t>
      </w:r>
    </w:p>
    <w:p w14:paraId="0E9887A7" w14:textId="1D746AAC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2</w:t>
      </w:r>
    </w:p>
    <w:p w14:paraId="0C98BE2E" w14:textId="31BBFF34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3</w:t>
      </w:r>
    </w:p>
    <w:p w14:paraId="5AC49A24" w14:textId="63E53E4A" w:rsidR="007D21CE" w:rsidRPr="007D21CE" w:rsidRDefault="00793AB5" w:rsidP="00C52ED4">
      <w:pPr>
        <w:pStyle w:val="2f2"/>
      </w:pPr>
      <w:r w:rsidRPr="00793AB5">
        <w:t>ecs-xhr-test-000</w:t>
      </w:r>
      <w:r w:rsidR="007D21CE" w:rsidRPr="007D21CE">
        <w:t>4</w:t>
      </w:r>
    </w:p>
    <w:p w14:paraId="435A3018" w14:textId="77777777" w:rsidR="007D21CE" w:rsidRPr="007D21CE" w:rsidRDefault="007D21CE" w:rsidP="00E05EC6">
      <w:pPr>
        <w:pStyle w:val="30"/>
      </w:pPr>
      <w:r w:rsidRPr="007D21CE">
        <w:t>配置</w:t>
      </w:r>
      <w:proofErr w:type="spellStart"/>
      <w:r w:rsidRPr="007D21CE">
        <w:t>hadoop</w:t>
      </w:r>
      <w:proofErr w:type="spellEnd"/>
      <w:r w:rsidRPr="007D21CE">
        <w:t>环境变量</w:t>
      </w:r>
    </w:p>
    <w:p w14:paraId="75F3DA76" w14:textId="697DAB67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1756A32" w14:textId="19E1EF8F" w:rsidR="00793AB5" w:rsidRPr="00793AB5" w:rsidRDefault="00793AB5" w:rsidP="00C52ED4">
      <w:pPr>
        <w:pStyle w:val="2f2"/>
      </w:pPr>
      <w:r w:rsidRPr="007D21CE">
        <w:t>vim</w:t>
      </w:r>
      <w:r w:rsidR="00977BA8">
        <w:t xml:space="preserve"> </w:t>
      </w:r>
      <w:r w:rsidRPr="007D21CE">
        <w:t>/</w:t>
      </w:r>
      <w:r w:rsidRPr="00686FBB">
        <w:t>opt/hadoop-3.1.1</w:t>
      </w:r>
      <w:r w:rsidRPr="007D21CE">
        <w:t>/etc/hadoop/hadoop-env.sh</w:t>
      </w:r>
    </w:p>
    <w:p w14:paraId="3434C488" w14:textId="77777777" w:rsidR="00793AB5" w:rsidRPr="007D21CE" w:rsidRDefault="00793AB5" w:rsidP="00C52ED4">
      <w:pPr>
        <w:pStyle w:val="1e"/>
      </w:pPr>
    </w:p>
    <w:p w14:paraId="4E91561C" w14:textId="77777777" w:rsidR="007D21CE" w:rsidRPr="007D21CE" w:rsidRDefault="007D21CE" w:rsidP="00C52ED4">
      <w:pPr>
        <w:pStyle w:val="1e"/>
      </w:pPr>
      <w:r w:rsidRPr="007D21CE">
        <w:t>添加如下内容</w:t>
      </w:r>
      <w:r w:rsidRPr="007D21CE">
        <w:rPr>
          <w:rFonts w:hint="eastAsia"/>
        </w:rPr>
        <w:t>：</w:t>
      </w:r>
    </w:p>
    <w:p w14:paraId="38A14A3D" w14:textId="77777777" w:rsidR="007D21CE" w:rsidRPr="007D21CE" w:rsidRDefault="007D21CE" w:rsidP="00C52ED4">
      <w:pPr>
        <w:pStyle w:val="2f2"/>
      </w:pPr>
      <w:r w:rsidRPr="007D21CE">
        <w:t>export JAVA_HOME=/usr/lib/jvm/java-1.8.0-openjdk-1.8.0.232.b09-0.el7_</w:t>
      </w:r>
      <w:proofErr w:type="gramStart"/>
      <w:r w:rsidRPr="007D21CE">
        <w:t>7.aarch</w:t>
      </w:r>
      <w:proofErr w:type="gramEnd"/>
      <w:r w:rsidRPr="007D21CE">
        <w:t>64</w:t>
      </w:r>
    </w:p>
    <w:p w14:paraId="1EA9C660" w14:textId="77777777" w:rsidR="007D21CE" w:rsidRPr="007D21CE" w:rsidRDefault="007D21CE" w:rsidP="00C52ED4">
      <w:pPr>
        <w:pStyle w:val="1e"/>
      </w:pPr>
      <w:r w:rsidRPr="007D21CE">
        <w:t>参考如下</w:t>
      </w:r>
      <w:r w:rsidRPr="007D21CE">
        <w:rPr>
          <w:rFonts w:hint="eastAsia"/>
        </w:rPr>
        <w:t>：</w:t>
      </w:r>
    </w:p>
    <w:p w14:paraId="722C1DE6" w14:textId="1D3921C3" w:rsidR="007D21CE" w:rsidRPr="007D21CE" w:rsidRDefault="00B66497" w:rsidP="00C52ED4">
      <w:pPr>
        <w:pStyle w:val="1e"/>
      </w:pPr>
      <w:r>
        <w:rPr>
          <w:noProof/>
        </w:rPr>
        <w:drawing>
          <wp:inline distT="0" distB="0" distL="0" distR="0" wp14:anchorId="33D0EF63" wp14:editId="7F4C4574">
            <wp:extent cx="6120130" cy="20186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F645" w14:textId="77777777" w:rsidR="007D21CE" w:rsidRPr="007D21CE" w:rsidRDefault="007D21CE" w:rsidP="00E05EC6">
      <w:pPr>
        <w:pStyle w:val="30"/>
      </w:pPr>
      <w:r w:rsidRPr="007D21CE">
        <w:t>配置</w:t>
      </w:r>
      <w:r w:rsidRPr="007D21CE">
        <w:t>jar</w:t>
      </w:r>
      <w:r w:rsidRPr="007D21CE">
        <w:t>包</w:t>
      </w:r>
    </w:p>
    <w:p w14:paraId="5E8B7654" w14:textId="5B33CE93" w:rsid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节点执行下列命令：</w:t>
      </w:r>
    </w:p>
    <w:p w14:paraId="536DE904" w14:textId="1805C316" w:rsidR="00903DF9" w:rsidRDefault="00903DF9" w:rsidP="00C52ED4">
      <w:pPr>
        <w:pStyle w:val="2f2"/>
        <w:rPr>
          <w:shd w:val="clear" w:color="auto" w:fill="FFFFFF"/>
        </w:rPr>
      </w:pPr>
      <w:r>
        <w:rPr>
          <w:shd w:val="clear" w:color="auto" w:fill="FFFFFF"/>
        </w:rPr>
        <w:t>cp /opt/hadoop-huaweicloud-3.1.1-hw-54.0.jar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/tools/lib</w:t>
      </w:r>
      <w:r w:rsidR="00F6244E">
        <w:rPr>
          <w:shd w:val="clear" w:color="auto" w:fill="FFFFFF"/>
        </w:rPr>
        <w:t>/</w:t>
      </w:r>
    </w:p>
    <w:p w14:paraId="3A9114FF" w14:textId="3019D98B" w:rsidR="00903DF9" w:rsidRDefault="00903DF9" w:rsidP="00C52ED4">
      <w:pPr>
        <w:pStyle w:val="2f2"/>
      </w:pPr>
      <w:r>
        <w:rPr>
          <w:shd w:val="clear" w:color="auto" w:fill="FFFFFF"/>
        </w:rPr>
        <w:t xml:space="preserve">cp </w:t>
      </w:r>
      <w:r w:rsidR="00D87B0B">
        <w:rPr>
          <w:shd w:val="clear" w:color="auto" w:fill="FFFFFF"/>
        </w:rPr>
        <w:t>/opt/</w:t>
      </w:r>
      <w:r>
        <w:rPr>
          <w:shd w:val="clear" w:color="auto" w:fill="FFFFFF"/>
        </w:rPr>
        <w:t>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/common/lib</w:t>
      </w:r>
      <w:r w:rsidR="00F6244E">
        <w:rPr>
          <w:shd w:val="clear" w:color="auto" w:fill="FFFFFF"/>
        </w:rPr>
        <w:t>/</w:t>
      </w:r>
    </w:p>
    <w:p w14:paraId="621A8D3A" w14:textId="2FA2EA5D" w:rsidR="00F6244E" w:rsidRDefault="00F6244E" w:rsidP="00C52ED4">
      <w:pPr>
        <w:pStyle w:val="2f2"/>
      </w:pPr>
      <w:r>
        <w:rPr>
          <w:shd w:val="clear" w:color="auto" w:fill="FFFFFF"/>
        </w:rPr>
        <w:t>cp /opt/hadoop-huaweicloud-3.1.1-hw-54.0.jar /opt/hadoop-3.1.1/share/</w:t>
      </w:r>
      <w:proofErr w:type="spellStart"/>
      <w:r>
        <w:rPr>
          <w:shd w:val="clear" w:color="auto" w:fill="FFFFFF"/>
        </w:rPr>
        <w:t>hadoop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hdfs</w:t>
      </w:r>
      <w:proofErr w:type="spellEnd"/>
      <w:r>
        <w:rPr>
          <w:shd w:val="clear" w:color="auto" w:fill="FFFFFF"/>
        </w:rPr>
        <w:t>/lib/</w:t>
      </w:r>
    </w:p>
    <w:p w14:paraId="497E6459" w14:textId="10DC85D3" w:rsidR="00903DF9" w:rsidRPr="00F6244E" w:rsidRDefault="00903DF9" w:rsidP="00C52ED4">
      <w:pPr>
        <w:pStyle w:val="1e"/>
      </w:pPr>
    </w:p>
    <w:p w14:paraId="37824A3E" w14:textId="77777777" w:rsidR="007D21CE" w:rsidRPr="007D21CE" w:rsidRDefault="007D21CE" w:rsidP="00E05EC6">
      <w:pPr>
        <w:pStyle w:val="30"/>
      </w:pPr>
      <w:r w:rsidRPr="007D21CE">
        <w:t>分发</w:t>
      </w:r>
      <w:proofErr w:type="spellStart"/>
      <w:r w:rsidRPr="007D21CE">
        <w:t>hadoop</w:t>
      </w:r>
      <w:proofErr w:type="spellEnd"/>
      <w:r w:rsidRPr="007D21CE">
        <w:t>包到各节点</w:t>
      </w:r>
    </w:p>
    <w:p w14:paraId="1C66EFA9" w14:textId="3043DEB3" w:rsidR="007D21CE" w:rsidRDefault="001A6814" w:rsidP="00C52ED4">
      <w:pPr>
        <w:pStyle w:val="1e"/>
      </w:pPr>
      <w:r>
        <w:rPr>
          <w:rFonts w:hint="eastAsia"/>
        </w:rPr>
        <w:t>ecs-xhr-test-000</w:t>
      </w:r>
      <w:r w:rsidR="007D21CE" w:rsidRPr="007D21CE">
        <w:rPr>
          <w:rFonts w:hint="eastAsia"/>
        </w:rPr>
        <w:t>1</w:t>
      </w:r>
      <w:r w:rsidR="007D21CE" w:rsidRPr="007D21CE">
        <w:t>下执行下列命令</w:t>
      </w:r>
      <w:r w:rsidR="007D21CE" w:rsidRPr="007D21CE">
        <w:rPr>
          <w:rFonts w:hint="eastAsia"/>
        </w:rPr>
        <w:t>：</w:t>
      </w:r>
    </w:p>
    <w:p w14:paraId="49B5D166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node2</w:t>
      </w:r>
    </w:p>
    <w:p w14:paraId="5F2F1FC7" w14:textId="78956CAA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rPr>
          <w:rFonts w:hint="eastAsia"/>
        </w:rPr>
        <w:t>/</w:t>
      </w:r>
      <w:r w:rsidRPr="007D21CE">
        <w:t xml:space="preserve"> root@</w:t>
      </w:r>
      <w:r w:rsidRPr="00602ADB">
        <w:t>ecs-xhr-test-000</w:t>
      </w:r>
      <w:r w:rsidRPr="007D21CE">
        <w:t>2:/</w:t>
      </w:r>
      <w:r>
        <w:t>opt</w:t>
      </w:r>
      <w:r w:rsidRPr="007D21CE">
        <w:t>/</w:t>
      </w:r>
    </w:p>
    <w:p w14:paraId="2DE2FA73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node3</w:t>
      </w:r>
    </w:p>
    <w:p w14:paraId="77AEC97E" w14:textId="76676B89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t>/ root@</w:t>
      </w:r>
      <w:r w:rsidRPr="00602ADB">
        <w:t>ecs-xhr-test-000</w:t>
      </w:r>
      <w:r w:rsidRPr="007D21CE">
        <w:t>3:/</w:t>
      </w:r>
      <w:r>
        <w:rPr>
          <w:rFonts w:hint="eastAsia"/>
        </w:rPr>
        <w:t>opt</w:t>
      </w:r>
      <w:r w:rsidRPr="007D21CE">
        <w:t>/</w:t>
      </w:r>
    </w:p>
    <w:p w14:paraId="0774DE10" w14:textId="77777777" w:rsidR="00602ADB" w:rsidRPr="007D21CE" w:rsidRDefault="00602ADB" w:rsidP="00C52ED4">
      <w:pPr>
        <w:pStyle w:val="1e"/>
      </w:pPr>
      <w:r w:rsidRPr="007D21CE">
        <w:rPr>
          <w:rFonts w:hint="eastAsia"/>
        </w:rPr>
        <w:lastRenderedPageBreak/>
        <w:t>分发</w:t>
      </w:r>
      <w:proofErr w:type="spellStart"/>
      <w:r w:rsidRPr="007D21CE">
        <w:rPr>
          <w:rFonts w:hint="eastAsia"/>
        </w:rPr>
        <w:t>had</w:t>
      </w:r>
      <w:r w:rsidRPr="007D21CE">
        <w:t>oop</w:t>
      </w:r>
      <w:proofErr w:type="spellEnd"/>
      <w:r w:rsidRPr="007D21CE">
        <w:t>包到</w:t>
      </w:r>
      <w:r w:rsidRPr="007D21CE">
        <w:t>node4</w:t>
      </w:r>
    </w:p>
    <w:p w14:paraId="2977C5E2" w14:textId="1776A661" w:rsidR="00602ADB" w:rsidRPr="007D21CE" w:rsidRDefault="00602ADB" w:rsidP="00C52ED4">
      <w:pPr>
        <w:pStyle w:val="2f2"/>
      </w:pPr>
      <w:proofErr w:type="spellStart"/>
      <w:r w:rsidRPr="007D21CE">
        <w:t>scp</w:t>
      </w:r>
      <w:proofErr w:type="spellEnd"/>
      <w:r w:rsidRPr="007D21CE">
        <w:t xml:space="preserve"> -r </w:t>
      </w:r>
      <w:r>
        <w:rPr>
          <w:rFonts w:ascii="Helvetica" w:hAnsi="Helvetica"/>
          <w:color w:val="191919"/>
          <w:shd w:val="clear" w:color="auto" w:fill="FFFFFF"/>
        </w:rPr>
        <w:t>/opt/hadoop-3.1.1</w:t>
      </w:r>
      <w:r w:rsidRPr="007D21CE">
        <w:t>/ root@</w:t>
      </w:r>
      <w:r w:rsidRPr="00602ADB">
        <w:t>ecs-xhr-test-000</w:t>
      </w:r>
      <w:r w:rsidRPr="007D21CE">
        <w:t>4:/</w:t>
      </w:r>
      <w:r>
        <w:rPr>
          <w:rFonts w:hint="eastAsia"/>
        </w:rPr>
        <w:t>opt</w:t>
      </w:r>
      <w:r w:rsidRPr="007D21CE">
        <w:t>/</w:t>
      </w:r>
    </w:p>
    <w:p w14:paraId="6B878994" w14:textId="77777777" w:rsidR="00602ADB" w:rsidRPr="007D21CE" w:rsidRDefault="00602ADB" w:rsidP="00C52ED4">
      <w:pPr>
        <w:pStyle w:val="1e"/>
      </w:pPr>
    </w:p>
    <w:p w14:paraId="354CBA56" w14:textId="77777777" w:rsidR="007D21CE" w:rsidRPr="007D21CE" w:rsidRDefault="007D21CE" w:rsidP="00E05EC6">
      <w:pPr>
        <w:pStyle w:val="30"/>
      </w:pPr>
      <w:r w:rsidRPr="007D21CE">
        <w:t>配置环境变量</w:t>
      </w:r>
    </w:p>
    <w:p w14:paraId="5B95402B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07CBA40A" w14:textId="77777777" w:rsidR="007D21CE" w:rsidRPr="007D21CE" w:rsidRDefault="007D21CE" w:rsidP="00C52ED4">
      <w:pPr>
        <w:pStyle w:val="2f2"/>
      </w:pPr>
      <w:r w:rsidRPr="007D21CE">
        <w:t>vim /</w:t>
      </w:r>
      <w:proofErr w:type="spellStart"/>
      <w:r w:rsidRPr="007D21CE">
        <w:t>etc</w:t>
      </w:r>
      <w:proofErr w:type="spellEnd"/>
      <w:r w:rsidRPr="007D21CE">
        <w:t>/profile</w:t>
      </w:r>
    </w:p>
    <w:p w14:paraId="2A60D51F" w14:textId="0AC3AA93" w:rsidR="007D21CE" w:rsidRDefault="007D21CE" w:rsidP="00C52ED4">
      <w:pPr>
        <w:pStyle w:val="1e"/>
      </w:pPr>
      <w:r w:rsidRPr="007D21CE">
        <w:t>在文件尾部添加如下内容</w:t>
      </w:r>
      <w:r w:rsidR="00C52ED4">
        <w:rPr>
          <w:rFonts w:hint="eastAsia"/>
        </w:rPr>
        <w:t>，</w:t>
      </w:r>
      <w:r w:rsidR="00C52ED4" w:rsidRPr="007D21CE">
        <w:t>注意</w:t>
      </w:r>
      <w:r w:rsidR="00C52ED4" w:rsidRPr="007D21CE">
        <w:rPr>
          <w:rFonts w:hint="eastAsia"/>
        </w:rPr>
        <w:t>“</w:t>
      </w:r>
      <w:r w:rsidR="00C52ED4" w:rsidRPr="007D21CE">
        <w:rPr>
          <w:rFonts w:hint="eastAsia"/>
        </w:rPr>
        <w:t>=</w:t>
      </w:r>
      <w:r w:rsidR="00C52ED4" w:rsidRPr="007D21CE">
        <w:rPr>
          <w:rFonts w:hint="eastAsia"/>
        </w:rPr>
        <w:t>”两边没有空格</w:t>
      </w:r>
      <w:r w:rsidRPr="007D21CE">
        <w:rPr>
          <w:rFonts w:hint="eastAsia"/>
        </w:rPr>
        <w:t>：</w:t>
      </w:r>
    </w:p>
    <w:p w14:paraId="4F16D926" w14:textId="77777777" w:rsidR="00A0713B" w:rsidRDefault="00A0713B" w:rsidP="00C52ED4">
      <w:pPr>
        <w:pStyle w:val="1e"/>
      </w:pPr>
      <w:r>
        <w:t>export JAVA_HOME=/usr/lib/jvm/java-1.8.0-openjdk-1.8.0.232.b09-0.el7_</w:t>
      </w:r>
      <w:proofErr w:type="gramStart"/>
      <w:r>
        <w:t>7.aarch</w:t>
      </w:r>
      <w:proofErr w:type="gramEnd"/>
      <w:r>
        <w:t>64</w:t>
      </w:r>
    </w:p>
    <w:p w14:paraId="3A95771F" w14:textId="77777777" w:rsidR="00A0713B" w:rsidRDefault="00A0713B" w:rsidP="00C52ED4">
      <w:pPr>
        <w:pStyle w:val="1e"/>
      </w:pPr>
      <w:r>
        <w:t>export HADOOP_HOME=/opt/hadoop-3.1.1</w:t>
      </w:r>
    </w:p>
    <w:p w14:paraId="1307C4D2" w14:textId="77777777" w:rsidR="00A0713B" w:rsidRDefault="00A0713B" w:rsidP="00C52ED4">
      <w:pPr>
        <w:pStyle w:val="1e"/>
      </w:pPr>
      <w:r>
        <w:t>export PATH=$JAVA_HOME/</w:t>
      </w:r>
      <w:proofErr w:type="gramStart"/>
      <w:r>
        <w:t>bin:$</w:t>
      </w:r>
      <w:proofErr w:type="gramEnd"/>
      <w:r>
        <w:t>PATH</w:t>
      </w:r>
    </w:p>
    <w:p w14:paraId="2C1656A0" w14:textId="77777777" w:rsidR="00A0713B" w:rsidRDefault="00A0713B" w:rsidP="00C52ED4">
      <w:pPr>
        <w:pStyle w:val="1e"/>
      </w:pPr>
      <w:r>
        <w:t>export PATH=$HADOOP_HOME/</w:t>
      </w:r>
      <w:proofErr w:type="gramStart"/>
      <w:r>
        <w:t>bin:$</w:t>
      </w:r>
      <w:proofErr w:type="gramEnd"/>
      <w:r>
        <w:t>HADOOP_HOME/</w:t>
      </w:r>
      <w:proofErr w:type="spellStart"/>
      <w:r>
        <w:t>sbin</w:t>
      </w:r>
      <w:proofErr w:type="spellEnd"/>
      <w:r>
        <w:t>:$PATH</w:t>
      </w:r>
    </w:p>
    <w:p w14:paraId="4DA388A2" w14:textId="700603A6" w:rsidR="00A0713B" w:rsidRDefault="00A0713B" w:rsidP="00C52ED4">
      <w:pPr>
        <w:pStyle w:val="1e"/>
      </w:pPr>
      <w:r>
        <w:t>export HADOOP_CLASSPATH=/opt/hadoop-3.1.1/share/hadoop/tools/lib/</w:t>
      </w:r>
      <w:proofErr w:type="gramStart"/>
      <w:r>
        <w:t>*:$</w:t>
      </w:r>
      <w:proofErr w:type="gramEnd"/>
      <w:r>
        <w:t>HADOOP_CLASSPATH</w:t>
      </w:r>
    </w:p>
    <w:p w14:paraId="227CA81F" w14:textId="234A7DBD" w:rsidR="00A0713B" w:rsidRDefault="00A0713B" w:rsidP="00C52ED4">
      <w:pPr>
        <w:pStyle w:val="1e"/>
      </w:pPr>
    </w:p>
    <w:p w14:paraId="0FC57754" w14:textId="77777777" w:rsidR="007D21CE" w:rsidRPr="007D21CE" w:rsidRDefault="007D21CE" w:rsidP="00C52ED4">
      <w:pPr>
        <w:pStyle w:val="1e"/>
      </w:pPr>
      <w:r w:rsidRPr="007D21CE">
        <w:t>各节点执行</w:t>
      </w:r>
      <w:r w:rsidRPr="007D21CE">
        <w:rPr>
          <w:rFonts w:hint="eastAsia"/>
        </w:rPr>
        <w:t>：</w:t>
      </w:r>
    </w:p>
    <w:p w14:paraId="257F793B" w14:textId="55E2EEF9" w:rsidR="007D21CE" w:rsidRDefault="007D21CE" w:rsidP="00C52ED4">
      <w:pPr>
        <w:pStyle w:val="2f2"/>
      </w:pPr>
      <w:r w:rsidRPr="007D21CE">
        <w:t>source /</w:t>
      </w:r>
      <w:proofErr w:type="spellStart"/>
      <w:r w:rsidRPr="007D21CE">
        <w:t>etc</w:t>
      </w:r>
      <w:proofErr w:type="spellEnd"/>
      <w:r w:rsidRPr="007D21CE">
        <w:t>/profile</w:t>
      </w:r>
    </w:p>
    <w:p w14:paraId="7DF6AA8F" w14:textId="052451F3" w:rsidR="00CC2412" w:rsidRPr="00C52ED4" w:rsidRDefault="00CC2412" w:rsidP="00C52ED4">
      <w:pPr>
        <w:pStyle w:val="2f2"/>
      </w:pPr>
      <w:r w:rsidRPr="00C52ED4">
        <w:rPr>
          <w:rFonts w:hint="eastAsia"/>
        </w:rPr>
        <w:t>再在各节点执行</w:t>
      </w:r>
    </w:p>
    <w:p w14:paraId="62BAC27D" w14:textId="77777777" w:rsidR="00CC2412" w:rsidRDefault="00CC2412" w:rsidP="00C52ED4">
      <w:pPr>
        <w:pStyle w:val="2f2"/>
      </w:pPr>
      <w:r>
        <w:t>vim /opt/hadoop-3.1.1/sbin/start-dfs.sh</w:t>
      </w:r>
    </w:p>
    <w:p w14:paraId="31C42222" w14:textId="77777777" w:rsidR="00CC2412" w:rsidRDefault="00CC2412" w:rsidP="00C52ED4">
      <w:pPr>
        <w:pStyle w:val="2f2"/>
      </w:pPr>
      <w:r>
        <w:t>vim /opt/hadoop-3.1.1/sbin/stop-dfs.sh</w:t>
      </w:r>
    </w:p>
    <w:p w14:paraId="08050EBC" w14:textId="4512E9A2" w:rsidR="00CC2412" w:rsidRDefault="00CC2412" w:rsidP="00C52ED4">
      <w:pPr>
        <w:pStyle w:val="2f2"/>
      </w:pPr>
    </w:p>
    <w:p w14:paraId="0199D38E" w14:textId="239F5DF7" w:rsidR="00CC2412" w:rsidRDefault="00CC2412" w:rsidP="00C52ED4">
      <w:pPr>
        <w:pStyle w:val="2f2"/>
      </w:pPr>
      <w:r>
        <w:rPr>
          <w:rFonts w:hint="eastAsia"/>
        </w:rPr>
        <w:t>在</w:t>
      </w:r>
      <w:r>
        <w:t>start-dfs.sh</w:t>
      </w:r>
      <w:r>
        <w:rPr>
          <w:rFonts w:hint="eastAsia"/>
        </w:rPr>
        <w:t>和</w:t>
      </w:r>
      <w:r>
        <w:t>stop-dfs.sh</w:t>
      </w:r>
      <w:r>
        <w:rPr>
          <w:rFonts w:hint="eastAsia"/>
        </w:rPr>
        <w:t>的头部添加以下</w:t>
      </w:r>
      <w:r>
        <w:rPr>
          <w:rFonts w:hint="eastAsia"/>
        </w:rPr>
        <w:t>root</w:t>
      </w:r>
      <w:r>
        <w:rPr>
          <w:rFonts w:hint="eastAsia"/>
        </w:rPr>
        <w:t>执行用户</w:t>
      </w:r>
    </w:p>
    <w:p w14:paraId="56170292" w14:textId="77777777" w:rsidR="00CC2412" w:rsidRDefault="00CC2412" w:rsidP="00C52ED4">
      <w:pPr>
        <w:pStyle w:val="2f2"/>
      </w:pPr>
      <w:r>
        <w:t>HDFS_ZKFC_USER=root</w:t>
      </w:r>
    </w:p>
    <w:p w14:paraId="4BCA7AF2" w14:textId="77777777" w:rsidR="00CC2412" w:rsidRDefault="00CC2412" w:rsidP="00C52ED4">
      <w:pPr>
        <w:pStyle w:val="2f2"/>
      </w:pPr>
      <w:r>
        <w:t>HDFS_JOURNALNODE_USER=root</w:t>
      </w:r>
    </w:p>
    <w:p w14:paraId="31DB82F0" w14:textId="77777777" w:rsidR="00CC2412" w:rsidRDefault="00CC2412" w:rsidP="00C52ED4">
      <w:pPr>
        <w:pStyle w:val="2f2"/>
      </w:pPr>
      <w:r>
        <w:t>HDFS_NAMENODE_USER=root</w:t>
      </w:r>
    </w:p>
    <w:p w14:paraId="4D3AEFAD" w14:textId="77777777" w:rsidR="00CC2412" w:rsidRDefault="00CC2412" w:rsidP="00C52ED4">
      <w:pPr>
        <w:pStyle w:val="2f2"/>
      </w:pPr>
      <w:r>
        <w:t>HDFS_SECONDARYNAMENODE_USER=root</w:t>
      </w:r>
    </w:p>
    <w:p w14:paraId="6909AC6B" w14:textId="77777777" w:rsidR="00CC2412" w:rsidRDefault="00CC2412" w:rsidP="00C52ED4">
      <w:pPr>
        <w:pStyle w:val="2f2"/>
      </w:pPr>
      <w:r>
        <w:t>HDFS_DATANODE_USER=root</w:t>
      </w:r>
    </w:p>
    <w:p w14:paraId="5D688402" w14:textId="33E491E4" w:rsidR="00CC2412" w:rsidRDefault="00CC2412" w:rsidP="00C52ED4">
      <w:pPr>
        <w:pStyle w:val="2f2"/>
      </w:pPr>
      <w:r>
        <w:t>HDFS_DATANODE_SECURE_USER=root</w:t>
      </w:r>
    </w:p>
    <w:p w14:paraId="62BDA467" w14:textId="036CE336" w:rsidR="00CC2412" w:rsidRDefault="00CC2412" w:rsidP="00C52ED4">
      <w:pPr>
        <w:pStyle w:val="2f2"/>
      </w:pPr>
      <w:r>
        <w:rPr>
          <w:noProof/>
        </w:rPr>
        <w:drawing>
          <wp:inline distT="0" distB="0" distL="0" distR="0" wp14:anchorId="3677E6C1" wp14:editId="30DC3D07">
            <wp:extent cx="5829300" cy="213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4ED6" w14:textId="3668FB0B" w:rsidR="009B5452" w:rsidRDefault="0030549D" w:rsidP="00C52ED4">
      <w:pPr>
        <w:pStyle w:val="2f2"/>
      </w:pPr>
      <w:r>
        <w:rPr>
          <w:rFonts w:hint="eastAsia"/>
        </w:rPr>
        <w:t>相同的执行一下命令：</w:t>
      </w:r>
    </w:p>
    <w:p w14:paraId="4D840F8D" w14:textId="2CD13ADA" w:rsidR="0030549D" w:rsidRDefault="0030549D" w:rsidP="00C52ED4">
      <w:pPr>
        <w:pStyle w:val="2f2"/>
      </w:pPr>
      <w:r>
        <w:lastRenderedPageBreak/>
        <w:t>vim /opt/hadoop-3.1.1/sbin/start-yarn.sh</w:t>
      </w:r>
    </w:p>
    <w:p w14:paraId="5E5573FB" w14:textId="77777777" w:rsidR="0030549D" w:rsidRDefault="0030549D" w:rsidP="00C52ED4">
      <w:pPr>
        <w:pStyle w:val="2f2"/>
      </w:pPr>
      <w:r>
        <w:t>vim /opt/hadoop-3.1.1/sbin/stop-yarn.sh</w:t>
      </w:r>
    </w:p>
    <w:p w14:paraId="1EF3B4F3" w14:textId="77777777" w:rsidR="00C52ED4" w:rsidRDefault="00C52ED4" w:rsidP="00C52ED4">
      <w:pPr>
        <w:pStyle w:val="2f2"/>
      </w:pPr>
    </w:p>
    <w:p w14:paraId="0F4F4345" w14:textId="6321B398" w:rsidR="0030549D" w:rsidRDefault="0030549D" w:rsidP="00C52ED4">
      <w:pPr>
        <w:pStyle w:val="2f2"/>
      </w:pPr>
      <w:r>
        <w:rPr>
          <w:rFonts w:hint="eastAsia"/>
        </w:rPr>
        <w:t>在</w:t>
      </w:r>
      <w:r>
        <w:t>start-yarn.sh</w:t>
      </w:r>
      <w:r>
        <w:rPr>
          <w:rFonts w:hint="eastAsia"/>
        </w:rPr>
        <w:t>和</w:t>
      </w:r>
      <w:r>
        <w:t>stop-yarn.sh</w:t>
      </w:r>
      <w:r>
        <w:rPr>
          <w:rFonts w:hint="eastAsia"/>
        </w:rPr>
        <w:t>的头部添加以下</w:t>
      </w:r>
      <w:r>
        <w:rPr>
          <w:rFonts w:hint="eastAsia"/>
        </w:rPr>
        <w:t>root</w:t>
      </w:r>
      <w:r>
        <w:rPr>
          <w:rFonts w:hint="eastAsia"/>
        </w:rPr>
        <w:t>执行用户</w:t>
      </w:r>
    </w:p>
    <w:p w14:paraId="6ED474CC" w14:textId="77777777" w:rsidR="0030549D" w:rsidRDefault="0030549D" w:rsidP="00C52ED4">
      <w:pPr>
        <w:pStyle w:val="2f2"/>
      </w:pPr>
      <w:r>
        <w:t>#HADOOP_SECURE_DN_USER=root</w:t>
      </w:r>
    </w:p>
    <w:p w14:paraId="6791A1EE" w14:textId="77777777" w:rsidR="0030549D" w:rsidRDefault="0030549D" w:rsidP="00C52ED4">
      <w:pPr>
        <w:pStyle w:val="2f2"/>
      </w:pPr>
      <w:r>
        <w:t>HDFS_DATANODE_SECURE_USER=root</w:t>
      </w:r>
    </w:p>
    <w:p w14:paraId="58FE0FFC" w14:textId="77777777" w:rsidR="0030549D" w:rsidRDefault="0030549D" w:rsidP="00C52ED4">
      <w:pPr>
        <w:pStyle w:val="2f2"/>
      </w:pPr>
      <w:r>
        <w:t>YARN_NODEMANAGER_USER=root</w:t>
      </w:r>
    </w:p>
    <w:p w14:paraId="3F0B37E4" w14:textId="25B81F4C" w:rsidR="0030549D" w:rsidRPr="007D21CE" w:rsidRDefault="0030549D" w:rsidP="00C52ED4">
      <w:pPr>
        <w:pStyle w:val="2f2"/>
      </w:pPr>
      <w:r>
        <w:t>YARN_RESOURCEMANAGER_USER=root</w:t>
      </w:r>
    </w:p>
    <w:p w14:paraId="265A8A40" w14:textId="77777777" w:rsidR="007D21CE" w:rsidRPr="007D21CE" w:rsidRDefault="007D21CE" w:rsidP="00E05EC6">
      <w:pPr>
        <w:pStyle w:val="30"/>
      </w:pPr>
      <w:proofErr w:type="spellStart"/>
      <w:r w:rsidRPr="007D21CE">
        <w:t>namenode</w:t>
      </w:r>
      <w:proofErr w:type="spellEnd"/>
      <w:r w:rsidRPr="007D21CE">
        <w:t>初始化</w:t>
      </w:r>
    </w:p>
    <w:p w14:paraId="7A768D77" w14:textId="59AB21BF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</w:t>
      </w:r>
      <w:proofErr w:type="spellStart"/>
      <w:r w:rsidR="007D21CE" w:rsidRPr="007D21CE">
        <w:t>namenode</w:t>
      </w:r>
      <w:proofErr w:type="spellEnd"/>
      <w:r w:rsidR="007D21CE" w:rsidRPr="007D21CE">
        <w:t>初始化</w:t>
      </w:r>
    </w:p>
    <w:p w14:paraId="311E14BA" w14:textId="77777777" w:rsidR="007D21CE" w:rsidRPr="007D21CE" w:rsidRDefault="007D21CE" w:rsidP="00C52ED4">
      <w:pPr>
        <w:pStyle w:val="1e"/>
      </w:pPr>
      <w:r w:rsidRPr="007D21CE">
        <w:t>执行下列命令</w:t>
      </w:r>
      <w:r w:rsidRPr="007D21CE">
        <w:rPr>
          <w:rFonts w:hint="eastAsia"/>
        </w:rPr>
        <w:t>：</w:t>
      </w:r>
    </w:p>
    <w:p w14:paraId="6A0DFF35" w14:textId="77777777" w:rsidR="007D21CE" w:rsidRPr="007D21CE" w:rsidRDefault="007D21CE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namenode</w:t>
      </w:r>
      <w:proofErr w:type="spellEnd"/>
      <w:r w:rsidRPr="007D21CE">
        <w:t xml:space="preserve"> -format</w:t>
      </w:r>
    </w:p>
    <w:p w14:paraId="360473B7" w14:textId="77777777" w:rsidR="007D21CE" w:rsidRPr="007D21CE" w:rsidRDefault="007D21CE" w:rsidP="00C52ED4">
      <w:pPr>
        <w:pStyle w:val="1e"/>
      </w:pPr>
      <w:r w:rsidRPr="007D21CE">
        <w:t>初始化成功后</w:t>
      </w:r>
      <w:r w:rsidRPr="007D21CE">
        <w:rPr>
          <w:rFonts w:hint="eastAsia"/>
        </w:rPr>
        <w:t>，</w:t>
      </w:r>
      <w:r w:rsidRPr="007D21CE">
        <w:t>启动</w:t>
      </w:r>
      <w:proofErr w:type="spellStart"/>
      <w:r w:rsidRPr="007D21CE">
        <w:t>hdfs</w:t>
      </w:r>
      <w:proofErr w:type="spellEnd"/>
      <w:r w:rsidRPr="007D21CE">
        <w:rPr>
          <w:rFonts w:hint="eastAsia"/>
        </w:rPr>
        <w:t>。</w:t>
      </w:r>
    </w:p>
    <w:p w14:paraId="63D7F6B0" w14:textId="77777777" w:rsidR="007D21CE" w:rsidRPr="007D21CE" w:rsidRDefault="007D21CE" w:rsidP="00E05EC6">
      <w:pPr>
        <w:pStyle w:val="30"/>
      </w:pPr>
      <w:r w:rsidRPr="007D21CE">
        <w:t>启动</w:t>
      </w:r>
      <w:r w:rsidRPr="007D21CE">
        <w:t>HDFS</w:t>
      </w:r>
    </w:p>
    <w:p w14:paraId="6F1FBB84" w14:textId="7E18A946" w:rsidR="007D21CE" w:rsidRPr="007D21CE" w:rsidRDefault="001A6814" w:rsidP="00C52ED4">
      <w:pPr>
        <w:pStyle w:val="1e"/>
      </w:pPr>
      <w:r>
        <w:t>ecs-xhr-test-000</w:t>
      </w:r>
      <w:r w:rsidR="007D21CE" w:rsidRPr="007D21CE">
        <w:t>1</w:t>
      </w:r>
      <w:r w:rsidR="007D21CE" w:rsidRPr="007D21CE">
        <w:t>节点执行</w:t>
      </w:r>
    </w:p>
    <w:p w14:paraId="2F69A147" w14:textId="77777777" w:rsidR="007D21CE" w:rsidRPr="007D21CE" w:rsidRDefault="007D21CE" w:rsidP="00C52ED4">
      <w:pPr>
        <w:pStyle w:val="2f2"/>
      </w:pPr>
      <w:r w:rsidRPr="007D21CE">
        <w:t>start-dfs.sh</w:t>
      </w:r>
    </w:p>
    <w:p w14:paraId="025CF10C" w14:textId="77777777" w:rsidR="007D21CE" w:rsidRPr="007D21CE" w:rsidRDefault="007D21CE" w:rsidP="005D513C">
      <w:pPr>
        <w:pStyle w:val="30"/>
      </w:pPr>
      <w:r w:rsidRPr="007D21CE">
        <w:t>执行</w:t>
      </w:r>
      <w:proofErr w:type="spellStart"/>
      <w:r w:rsidRPr="007D21CE">
        <w:t>hdfs</w:t>
      </w:r>
      <w:proofErr w:type="spellEnd"/>
      <w:r w:rsidRPr="007D21CE">
        <w:t>命令</w:t>
      </w:r>
    </w:p>
    <w:p w14:paraId="4297FB14" w14:textId="55B0EB98" w:rsidR="007D21CE" w:rsidRDefault="007D21CE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</w:t>
      </w:r>
      <w:proofErr w:type="spellStart"/>
      <w:r w:rsidRPr="007D21CE">
        <w:t>mkdir</w:t>
      </w:r>
      <w:proofErr w:type="spellEnd"/>
      <w:r w:rsidRPr="007D21CE">
        <w:t xml:space="preserve"> /bigdata</w:t>
      </w:r>
    </w:p>
    <w:p w14:paraId="5E707501" w14:textId="1BFFDE6B" w:rsidR="001059A3" w:rsidRDefault="001059A3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</w:t>
      </w:r>
      <w:r w:rsidR="001A0830">
        <w:rPr>
          <w:rFonts w:hint="eastAsia"/>
        </w:rPr>
        <w:t>ls</w:t>
      </w:r>
      <w:r w:rsidRPr="007D21CE">
        <w:t xml:space="preserve"> /</w:t>
      </w:r>
    </w:p>
    <w:p w14:paraId="42047C46" w14:textId="3BDE1EC5" w:rsidR="001A0830" w:rsidRPr="007D21CE" w:rsidRDefault="001A0830" w:rsidP="00C52ED4">
      <w:pPr>
        <w:pStyle w:val="2f2"/>
      </w:pPr>
      <w:r>
        <w:rPr>
          <w:rFonts w:hint="eastAsia"/>
        </w:rPr>
        <w:t>效果如下。即完成了</w:t>
      </w:r>
      <w:r>
        <w:rPr>
          <w:rFonts w:hint="eastAsia"/>
        </w:rPr>
        <w:t>Hadoop</w:t>
      </w:r>
      <w:r>
        <w:rPr>
          <w:rFonts w:hint="eastAsia"/>
        </w:rPr>
        <w:t>集群的搭建</w:t>
      </w:r>
      <w:r w:rsidR="00C52ED4">
        <w:rPr>
          <w:rFonts w:hint="eastAsia"/>
        </w:rPr>
        <w:t>。</w:t>
      </w:r>
    </w:p>
    <w:p w14:paraId="5B87FE11" w14:textId="518B350A" w:rsidR="007D21CE" w:rsidRPr="007D21CE" w:rsidRDefault="001A0830" w:rsidP="00C52ED4">
      <w:pPr>
        <w:pStyle w:val="1e"/>
      </w:pPr>
      <w:r>
        <w:rPr>
          <w:noProof/>
        </w:rPr>
        <w:drawing>
          <wp:inline distT="0" distB="0" distL="0" distR="0" wp14:anchorId="647EA15D" wp14:editId="6144806E">
            <wp:extent cx="6120130" cy="1844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DD1" w14:textId="77777777" w:rsidR="007D21CE" w:rsidRPr="007D21CE" w:rsidRDefault="007D21CE" w:rsidP="00F14EB4">
      <w:pPr>
        <w:pStyle w:val="3"/>
      </w:pPr>
      <w:bookmarkStart w:id="59" w:name="_Toc48670268"/>
      <w:bookmarkStart w:id="60" w:name="_Toc48729523"/>
      <w:bookmarkStart w:id="61" w:name="_Toc174952100"/>
      <w:r w:rsidRPr="007D21CE">
        <w:t>测试与</w:t>
      </w:r>
      <w:r w:rsidRPr="007D21CE">
        <w:t>OBS</w:t>
      </w:r>
      <w:r w:rsidRPr="007D21CE">
        <w:t>互联</w:t>
      </w:r>
      <w:bookmarkEnd w:id="59"/>
      <w:bookmarkEnd w:id="60"/>
      <w:bookmarkEnd w:id="61"/>
    </w:p>
    <w:p w14:paraId="7F5AE405" w14:textId="77777777" w:rsidR="007D21CE" w:rsidRPr="007D21CE" w:rsidRDefault="007D21CE" w:rsidP="00F14EB4">
      <w:pPr>
        <w:pStyle w:val="30"/>
      </w:pPr>
      <w:r w:rsidRPr="007D21CE">
        <w:t>在</w:t>
      </w:r>
      <w:r w:rsidRPr="007D21CE">
        <w:t>OBS</w:t>
      </w:r>
      <w:r w:rsidRPr="007D21CE">
        <w:t>上传文件</w:t>
      </w:r>
    </w:p>
    <w:p w14:paraId="5CEA7D64" w14:textId="77777777" w:rsidR="007D21CE" w:rsidRPr="007D21CE" w:rsidRDefault="007D21CE" w:rsidP="00C52ED4">
      <w:pPr>
        <w:pStyle w:val="1e"/>
      </w:pPr>
      <w:r w:rsidRPr="007D21CE">
        <w:rPr>
          <w:rFonts w:hint="eastAsia"/>
        </w:rPr>
        <w:t>进入</w:t>
      </w:r>
      <w:r w:rsidRPr="007D21CE">
        <w:rPr>
          <w:rFonts w:hint="eastAsia"/>
        </w:rPr>
        <w:t>OBS</w:t>
      </w:r>
      <w:r w:rsidRPr="007D21CE">
        <w:rPr>
          <w:rFonts w:hint="eastAsia"/>
        </w:rPr>
        <w:t>桶，选择“对象”上传文件</w:t>
      </w:r>
    </w:p>
    <w:p w14:paraId="2AD93C9F" w14:textId="3636164F" w:rsidR="007D21CE" w:rsidRPr="007D21CE" w:rsidRDefault="006513B1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5FC18E7" wp14:editId="7F2B2BA3">
            <wp:extent cx="6120130" cy="2612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6AB0" w14:textId="7809307E" w:rsidR="007D21CE" w:rsidRPr="007D21CE" w:rsidRDefault="006513B1" w:rsidP="00C52ED4">
      <w:pPr>
        <w:pStyle w:val="1e"/>
      </w:pPr>
      <w:r>
        <w:rPr>
          <w:noProof/>
        </w:rPr>
        <w:drawing>
          <wp:inline distT="0" distB="0" distL="0" distR="0" wp14:anchorId="13965C78" wp14:editId="688AE9A9">
            <wp:extent cx="6120130" cy="27654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9E5F" w14:textId="2F8422EB" w:rsidR="00780A3E" w:rsidRDefault="00780A3E" w:rsidP="00C52ED4">
      <w:pPr>
        <w:pStyle w:val="1e"/>
      </w:pPr>
      <w:r>
        <w:rPr>
          <w:rFonts w:hint="eastAsia"/>
        </w:rPr>
        <w:t>上传我们实验附件中的</w:t>
      </w:r>
      <w:r w:rsidR="00333454">
        <w:rPr>
          <w:rFonts w:hint="eastAsia"/>
        </w:rPr>
        <w:t>“</w:t>
      </w:r>
      <w:hyperlink w:anchor="_附录_实验数据Playerinfo" w:history="1">
        <w:r w:rsidRPr="00740F64">
          <w:rPr>
            <w:rStyle w:val="af"/>
          </w:rPr>
          <w:t>playerinfo</w:t>
        </w:r>
        <w:r w:rsidRPr="00740F64">
          <w:rPr>
            <w:rStyle w:val="af"/>
            <w:rFonts w:hint="eastAsia"/>
          </w:rPr>
          <w:t>.</w:t>
        </w:r>
        <w:r w:rsidRPr="00740F64">
          <w:rPr>
            <w:rStyle w:val="af"/>
          </w:rPr>
          <w:t>txt</w:t>
        </w:r>
      </w:hyperlink>
      <w:r w:rsidR="00333454">
        <w:rPr>
          <w:rFonts w:hint="eastAsia"/>
        </w:rPr>
        <w:t>“</w:t>
      </w:r>
      <w:r>
        <w:rPr>
          <w:rFonts w:hint="eastAsia"/>
        </w:rPr>
        <w:t>文件</w:t>
      </w:r>
      <w:r w:rsidR="00FD30B1">
        <w:rPr>
          <w:rFonts w:hint="eastAsia"/>
        </w:rPr>
        <w:t>到</w:t>
      </w:r>
      <w:r w:rsidR="00C52ED4">
        <w:t>OBS</w:t>
      </w:r>
      <w:r w:rsidR="00FD30B1">
        <w:rPr>
          <w:rFonts w:hint="eastAsia"/>
        </w:rPr>
        <w:t>桶中</w:t>
      </w:r>
    </w:p>
    <w:p w14:paraId="30C4D45B" w14:textId="2B0A6F9D" w:rsidR="007D21CE" w:rsidRDefault="00780A3E" w:rsidP="00C52ED4">
      <w:pPr>
        <w:pStyle w:val="1e"/>
      </w:pPr>
      <w:r>
        <w:rPr>
          <w:noProof/>
        </w:rPr>
        <w:drawing>
          <wp:inline distT="0" distB="0" distL="0" distR="0" wp14:anchorId="5D3E6C61" wp14:editId="19D8BE55">
            <wp:extent cx="6120130" cy="26720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A773" w14:textId="6D402562" w:rsidR="006513B1" w:rsidRPr="007D21CE" w:rsidRDefault="0078647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50E70947" wp14:editId="5DFD1F37">
            <wp:extent cx="6120130" cy="25209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68A0" w14:textId="77777777" w:rsidR="007D21CE" w:rsidRPr="007D21CE" w:rsidRDefault="007D21CE" w:rsidP="00C52ED4">
      <w:pPr>
        <w:pStyle w:val="1e"/>
      </w:pPr>
      <w:r w:rsidRPr="007D21CE">
        <w:t>OBS</w:t>
      </w:r>
      <w:r w:rsidRPr="007D21CE">
        <w:t>文件上传成功</w:t>
      </w:r>
    </w:p>
    <w:p w14:paraId="25A17321" w14:textId="77777777" w:rsidR="007D21CE" w:rsidRPr="007D21CE" w:rsidRDefault="007D21CE" w:rsidP="00F14EB4">
      <w:pPr>
        <w:pStyle w:val="30"/>
      </w:pPr>
      <w:r w:rsidRPr="007D21CE">
        <w:t>执行</w:t>
      </w:r>
      <w:proofErr w:type="spellStart"/>
      <w:r w:rsidRPr="007D21CE">
        <w:t>hdfs</w:t>
      </w:r>
      <w:proofErr w:type="spellEnd"/>
      <w:r w:rsidRPr="007D21CE">
        <w:t>命令查看</w:t>
      </w:r>
      <w:r w:rsidRPr="007D21CE">
        <w:t>OBS</w:t>
      </w:r>
      <w:r w:rsidRPr="007D21CE">
        <w:t>文件</w:t>
      </w:r>
    </w:p>
    <w:p w14:paraId="116765D0" w14:textId="3726FF13" w:rsidR="006513B1" w:rsidRDefault="006513B1" w:rsidP="00C52ED4">
      <w:pPr>
        <w:pStyle w:val="2f2"/>
      </w:pPr>
      <w:r>
        <w:rPr>
          <w:rFonts w:hint="eastAsia"/>
        </w:rPr>
        <w:t>登录到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机器</w:t>
      </w:r>
      <w:r>
        <w:t>ecs-xhr-test-000</w:t>
      </w:r>
      <w:r w:rsidRPr="007D21CE">
        <w:t>1</w:t>
      </w:r>
      <w:r>
        <w:rPr>
          <w:rFonts w:hint="eastAsia"/>
        </w:rPr>
        <w:t>执行如下命令：</w:t>
      </w:r>
    </w:p>
    <w:p w14:paraId="7BACD584" w14:textId="6E144D80" w:rsidR="008D4CE3" w:rsidRDefault="008D4CE3" w:rsidP="00C52ED4">
      <w:pPr>
        <w:pStyle w:val="2f2"/>
      </w:pPr>
      <w:proofErr w:type="spellStart"/>
      <w:r w:rsidRPr="007D21CE">
        <w:t>hdfs</w:t>
      </w:r>
      <w:proofErr w:type="spellEnd"/>
      <w:r w:rsidRPr="007D21CE">
        <w:t xml:space="preserve"> </w:t>
      </w:r>
      <w:proofErr w:type="spellStart"/>
      <w:r w:rsidRPr="007D21CE">
        <w:t>dfs</w:t>
      </w:r>
      <w:proofErr w:type="spellEnd"/>
      <w:r w:rsidRPr="007D21CE">
        <w:t xml:space="preserve"> -ls obs://</w:t>
      </w:r>
      <w:r w:rsidRPr="00B50E72">
        <w:rPr>
          <w:color w:val="FF0000"/>
        </w:rPr>
        <w:t>obs-</w:t>
      </w:r>
      <w:r w:rsidRPr="00B50E72">
        <w:rPr>
          <w:rFonts w:hint="eastAsia"/>
          <w:color w:val="FF0000"/>
        </w:rPr>
        <w:t>xhr</w:t>
      </w:r>
      <w:r w:rsidRPr="00B50E72">
        <w:rPr>
          <w:color w:val="FF0000"/>
        </w:rPr>
        <w:t>-test</w:t>
      </w:r>
      <w:r w:rsidRPr="007D21CE">
        <w:t>/</w:t>
      </w:r>
    </w:p>
    <w:p w14:paraId="1E3EEE66" w14:textId="4C10ACD7" w:rsidR="007D21CE" w:rsidRPr="007D21CE" w:rsidRDefault="006513B1" w:rsidP="00C52ED4">
      <w:pPr>
        <w:pStyle w:val="1e"/>
      </w:pPr>
      <w:r>
        <w:rPr>
          <w:noProof/>
        </w:rPr>
        <w:drawing>
          <wp:inline distT="0" distB="0" distL="0" distR="0" wp14:anchorId="36C38A46" wp14:editId="268E5630">
            <wp:extent cx="6120130" cy="15678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0EA" w14:textId="7820A5A8" w:rsidR="007D21CE" w:rsidRPr="007D21CE" w:rsidRDefault="006513B1" w:rsidP="00C52ED4">
      <w:pPr>
        <w:pStyle w:val="1e"/>
      </w:pPr>
      <w:r>
        <w:rPr>
          <w:rFonts w:hint="eastAsia"/>
        </w:rPr>
        <w:t>如上图出现如上日志即表示</w:t>
      </w:r>
      <w:r w:rsidR="007D21CE" w:rsidRPr="007D21CE">
        <w:t>Hadoop</w:t>
      </w:r>
      <w:r w:rsidR="007D21CE" w:rsidRPr="007D21CE">
        <w:rPr>
          <w:rFonts w:hint="eastAsia"/>
        </w:rPr>
        <w:t>集群与</w:t>
      </w:r>
      <w:r w:rsidR="007D21CE" w:rsidRPr="007D21CE">
        <w:rPr>
          <w:rFonts w:hint="eastAsia"/>
        </w:rPr>
        <w:t>OBS</w:t>
      </w:r>
      <w:r w:rsidR="007D21CE" w:rsidRPr="007D21CE">
        <w:rPr>
          <w:rFonts w:hint="eastAsia"/>
        </w:rPr>
        <w:t>互联成功。</w:t>
      </w:r>
    </w:p>
    <w:p w14:paraId="64FA843F" w14:textId="380AE201" w:rsidR="007D21CE" w:rsidRPr="007D21CE" w:rsidRDefault="007D21CE" w:rsidP="00C52ED4">
      <w:pPr>
        <w:pStyle w:val="1e"/>
      </w:pPr>
      <w:r w:rsidRPr="007D21CE">
        <w:rPr>
          <w:rFonts w:hint="eastAsia"/>
        </w:rPr>
        <w:t>注：命令参数“</w:t>
      </w:r>
      <w:proofErr w:type="spellStart"/>
      <w:r w:rsidRPr="00B50E72">
        <w:rPr>
          <w:color w:val="FF0000"/>
        </w:rPr>
        <w:t>bigdatapro-obs</w:t>
      </w:r>
      <w:proofErr w:type="spellEnd"/>
      <w:r w:rsidRPr="007D21CE">
        <w:rPr>
          <w:rFonts w:hint="eastAsia"/>
        </w:rPr>
        <w:t>”</w:t>
      </w:r>
      <w:r w:rsidRPr="007D21CE">
        <w:t>需要根据实际情况修改</w:t>
      </w:r>
      <w:r w:rsidRPr="007D21CE">
        <w:rPr>
          <w:rFonts w:hint="eastAsia"/>
        </w:rPr>
        <w:t>，</w:t>
      </w:r>
      <w:r w:rsidRPr="007D21CE">
        <w:t>该参数为</w:t>
      </w:r>
      <w:r w:rsidR="00B50E72">
        <w:rPr>
          <w:rFonts w:hint="eastAsia"/>
        </w:rPr>
        <w:t>下图</w:t>
      </w:r>
      <w:r w:rsidR="00C52ED4">
        <w:t>OBS</w:t>
      </w:r>
      <w:r w:rsidRPr="007D21CE">
        <w:t>桶名</w:t>
      </w:r>
      <w:r w:rsidRPr="007D21CE">
        <w:rPr>
          <w:rFonts w:hint="eastAsia"/>
        </w:rPr>
        <w:t>。</w:t>
      </w:r>
    </w:p>
    <w:p w14:paraId="79B04CCF" w14:textId="73709100" w:rsidR="007D21CE" w:rsidRPr="007D21CE" w:rsidRDefault="00B50E72" w:rsidP="00C52ED4">
      <w:pPr>
        <w:pStyle w:val="1e"/>
      </w:pPr>
      <w:r>
        <w:rPr>
          <w:noProof/>
        </w:rPr>
        <w:drawing>
          <wp:inline distT="0" distB="0" distL="0" distR="0" wp14:anchorId="407790E1" wp14:editId="4306F0E0">
            <wp:extent cx="6120130" cy="26123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EED" w14:textId="77777777" w:rsidR="007D21CE" w:rsidRPr="007D21CE" w:rsidRDefault="007D21CE" w:rsidP="00C52ED4">
      <w:pPr>
        <w:pStyle w:val="1e"/>
      </w:pPr>
    </w:p>
    <w:p w14:paraId="49A5975B" w14:textId="77777777" w:rsidR="00F14EB4" w:rsidRDefault="00F14EB4" w:rsidP="00C52ED4">
      <w:pPr>
        <w:pStyle w:val="1e"/>
      </w:pPr>
    </w:p>
    <w:p w14:paraId="232D193D" w14:textId="77777777" w:rsidR="00F14EB4" w:rsidRPr="00F14EB4" w:rsidRDefault="00F14EB4" w:rsidP="00F14EB4">
      <w:pPr>
        <w:pStyle w:val="1"/>
      </w:pPr>
      <w:bookmarkStart w:id="62" w:name="_Toc48670269"/>
      <w:bookmarkStart w:id="63" w:name="_Toc48729524"/>
      <w:bookmarkStart w:id="64" w:name="_Toc174952101"/>
      <w:r w:rsidRPr="00F14EB4">
        <w:t>Spark</w:t>
      </w:r>
      <w:r w:rsidRPr="00F14EB4">
        <w:t>集群搭建</w:t>
      </w:r>
      <w:bookmarkEnd w:id="62"/>
      <w:bookmarkEnd w:id="63"/>
      <w:bookmarkEnd w:id="64"/>
    </w:p>
    <w:p w14:paraId="142DEBF7" w14:textId="77777777" w:rsidR="00F14EB4" w:rsidRPr="00F14EB4" w:rsidRDefault="00F14EB4" w:rsidP="00F14EB4">
      <w:pPr>
        <w:pStyle w:val="2"/>
      </w:pPr>
      <w:bookmarkStart w:id="65" w:name="_Toc48670270"/>
      <w:bookmarkStart w:id="66" w:name="_Toc48729525"/>
      <w:bookmarkStart w:id="67" w:name="_Toc174952102"/>
      <w:r w:rsidRPr="00F14EB4">
        <w:rPr>
          <w:rFonts w:hint="eastAsia"/>
        </w:rPr>
        <w:t>实验介绍</w:t>
      </w:r>
      <w:bookmarkEnd w:id="65"/>
      <w:bookmarkEnd w:id="66"/>
      <w:bookmarkEnd w:id="67"/>
    </w:p>
    <w:p w14:paraId="40C21C0D" w14:textId="77777777" w:rsidR="00F14EB4" w:rsidRPr="00F14EB4" w:rsidRDefault="00F14EB4" w:rsidP="00CB2313">
      <w:pPr>
        <w:pStyle w:val="3"/>
      </w:pPr>
      <w:bookmarkStart w:id="68" w:name="_Toc48670271"/>
      <w:bookmarkStart w:id="69" w:name="_Toc48729526"/>
      <w:bookmarkStart w:id="70" w:name="_Toc174952103"/>
      <w:r w:rsidRPr="00F14EB4">
        <w:t>关于本实验</w:t>
      </w:r>
      <w:bookmarkEnd w:id="68"/>
      <w:bookmarkEnd w:id="69"/>
      <w:bookmarkEnd w:id="70"/>
    </w:p>
    <w:p w14:paraId="71BAF6D6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本实验介绍安装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集群，并使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能够读取</w:t>
      </w:r>
      <w:r w:rsidRPr="00F14EB4">
        <w:rPr>
          <w:rFonts w:hint="eastAsia"/>
        </w:rPr>
        <w:t>OBS</w:t>
      </w:r>
      <w:r w:rsidRPr="00F14EB4">
        <w:rPr>
          <w:rFonts w:hint="eastAsia"/>
        </w:rPr>
        <w:t>数据，通过该实验使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集群能够实现存算分离，提高计算性能。</w:t>
      </w:r>
    </w:p>
    <w:p w14:paraId="2C9C60F6" w14:textId="77777777" w:rsidR="00F14EB4" w:rsidRPr="00F14EB4" w:rsidRDefault="00F14EB4" w:rsidP="00CB2313">
      <w:pPr>
        <w:pStyle w:val="3"/>
      </w:pPr>
      <w:bookmarkStart w:id="71" w:name="_Toc48670272"/>
      <w:bookmarkStart w:id="72" w:name="_Toc48729527"/>
      <w:bookmarkStart w:id="73" w:name="_Toc174952104"/>
      <w:r w:rsidRPr="00F14EB4">
        <w:rPr>
          <w:rFonts w:hint="eastAsia"/>
        </w:rPr>
        <w:t>实验目的</w:t>
      </w:r>
      <w:bookmarkEnd w:id="71"/>
      <w:bookmarkEnd w:id="72"/>
      <w:bookmarkEnd w:id="73"/>
    </w:p>
    <w:p w14:paraId="06408288" w14:textId="77777777" w:rsidR="00F14EB4" w:rsidRPr="00F14EB4" w:rsidRDefault="00F14EB4" w:rsidP="00CB2313">
      <w:pPr>
        <w:pStyle w:val="49"/>
      </w:pPr>
      <w:r w:rsidRPr="00F14EB4">
        <w:rPr>
          <w:rFonts w:hint="eastAsia"/>
        </w:rPr>
        <w:t>掌握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集群搭建</w:t>
      </w:r>
    </w:p>
    <w:p w14:paraId="73DC419E" w14:textId="77777777" w:rsidR="00F14EB4" w:rsidRPr="00F14EB4" w:rsidRDefault="00F14EB4" w:rsidP="00CB2313">
      <w:pPr>
        <w:pStyle w:val="49"/>
      </w:pPr>
      <w:r w:rsidRPr="00F14EB4">
        <w:t>掌握</w:t>
      </w:r>
      <w:r w:rsidRPr="00F14EB4">
        <w:t>Spark</w:t>
      </w:r>
      <w:r w:rsidRPr="00F14EB4">
        <w:t>集群与</w:t>
      </w:r>
      <w:r w:rsidRPr="00F14EB4">
        <w:t>OBS</w:t>
      </w:r>
      <w:r w:rsidRPr="00F14EB4">
        <w:t>互联</w:t>
      </w:r>
      <w:r w:rsidRPr="00F14EB4">
        <w:rPr>
          <w:rFonts w:hint="eastAsia"/>
        </w:rPr>
        <w:t>，</w:t>
      </w:r>
      <w:r w:rsidRPr="00F14EB4">
        <w:t>实现存算分离</w:t>
      </w:r>
    </w:p>
    <w:p w14:paraId="63CE3CAA" w14:textId="77777777" w:rsidR="00F14EB4" w:rsidRPr="00F14EB4" w:rsidRDefault="00F14EB4" w:rsidP="00CB2313">
      <w:pPr>
        <w:pStyle w:val="2"/>
      </w:pPr>
      <w:bookmarkStart w:id="74" w:name="_Toc48670273"/>
      <w:bookmarkStart w:id="75" w:name="_Toc48729528"/>
      <w:bookmarkStart w:id="76" w:name="_Toc174952105"/>
      <w:r w:rsidRPr="00F14EB4">
        <w:rPr>
          <w:rFonts w:hint="eastAsia"/>
        </w:rPr>
        <w:t>Spark</w:t>
      </w:r>
      <w:r w:rsidRPr="00F14EB4">
        <w:rPr>
          <w:rFonts w:hint="eastAsia"/>
        </w:rPr>
        <w:t>集群存算分离</w:t>
      </w:r>
      <w:bookmarkEnd w:id="74"/>
      <w:bookmarkEnd w:id="75"/>
      <w:bookmarkEnd w:id="76"/>
    </w:p>
    <w:p w14:paraId="79FA1FBE" w14:textId="77777777" w:rsidR="00F14EB4" w:rsidRPr="00F14EB4" w:rsidRDefault="00F14EB4" w:rsidP="00CB2313">
      <w:pPr>
        <w:pStyle w:val="3"/>
      </w:pPr>
      <w:bookmarkStart w:id="77" w:name="_Toc48670274"/>
      <w:bookmarkStart w:id="78" w:name="_Toc48729529"/>
      <w:bookmarkStart w:id="79" w:name="_Toc174952106"/>
      <w:r w:rsidRPr="00F14EB4">
        <w:rPr>
          <w:rFonts w:hint="eastAsia"/>
        </w:rPr>
        <w:t>搭建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集群</w:t>
      </w:r>
      <w:bookmarkEnd w:id="77"/>
      <w:bookmarkEnd w:id="78"/>
      <w:bookmarkEnd w:id="79"/>
    </w:p>
    <w:p w14:paraId="0BA0C200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获取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安装包</w:t>
      </w:r>
    </w:p>
    <w:p w14:paraId="313F24C9" w14:textId="35CE089C" w:rsidR="00F14EB4" w:rsidRPr="00F14EB4" w:rsidRDefault="001A6814" w:rsidP="00C52ED4">
      <w:pPr>
        <w:pStyle w:val="1e"/>
      </w:pPr>
      <w:r>
        <w:rPr>
          <w:rFonts w:hint="eastAsia"/>
        </w:rPr>
        <w:t>ecs-xhr-test-000</w:t>
      </w:r>
      <w:r w:rsidR="00F14EB4" w:rsidRPr="00F14EB4">
        <w:t>1</w:t>
      </w:r>
      <w:r w:rsidR="00F14EB4" w:rsidRPr="00F14EB4">
        <w:t>节点</w:t>
      </w:r>
      <w:r w:rsidR="00F14EB4" w:rsidRPr="00F14EB4">
        <w:rPr>
          <w:rFonts w:hint="eastAsia"/>
        </w:rPr>
        <w:t>下载</w:t>
      </w:r>
      <w:r w:rsidR="00F14EB4" w:rsidRPr="00F14EB4">
        <w:rPr>
          <w:rFonts w:hint="eastAsia"/>
        </w:rPr>
        <w:t>S</w:t>
      </w:r>
      <w:r w:rsidR="00F14EB4" w:rsidRPr="00F14EB4">
        <w:t>park</w:t>
      </w:r>
      <w:r w:rsidR="00F14EB4" w:rsidRPr="00F14EB4">
        <w:t>安装包</w:t>
      </w:r>
    </w:p>
    <w:p w14:paraId="5E7301FE" w14:textId="14C735F9" w:rsidR="00F14EB4" w:rsidRPr="00F14EB4" w:rsidRDefault="00F14EB4" w:rsidP="00C52ED4">
      <w:pPr>
        <w:pStyle w:val="2f2"/>
      </w:pPr>
      <w:r w:rsidRPr="00F14EB4">
        <w:t>cd /</w:t>
      </w:r>
      <w:r w:rsidR="006C02AC">
        <w:rPr>
          <w:rFonts w:hint="eastAsia"/>
        </w:rPr>
        <w:t>opt</w:t>
      </w:r>
    </w:p>
    <w:p w14:paraId="7B50EB7E" w14:textId="0527CEFC" w:rsidR="00074FB8" w:rsidRDefault="00F14EB4" w:rsidP="00C52ED4">
      <w:pPr>
        <w:pStyle w:val="2f2"/>
        <w:rPr>
          <w:rStyle w:val="af"/>
        </w:rPr>
      </w:pPr>
      <w:proofErr w:type="spellStart"/>
      <w:r w:rsidRPr="00F14EB4">
        <w:t>wget</w:t>
      </w:r>
      <w:proofErr w:type="spellEnd"/>
      <w:r w:rsidRPr="00F14EB4">
        <w:t xml:space="preserve"> </w:t>
      </w:r>
      <w:r w:rsidR="00F7793C" w:rsidRPr="00F7793C">
        <w:t>https://archive.apache.org/dist/spark/spark-2.3.3/spark-2.3.3-bin-without-hadoop.tgz</w:t>
      </w:r>
    </w:p>
    <w:p w14:paraId="1B92EE80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解压</w:t>
      </w:r>
      <w:r w:rsidRPr="00F14EB4">
        <w:t>spark</w:t>
      </w:r>
      <w:r w:rsidRPr="00F14EB4">
        <w:t>安装包</w:t>
      </w:r>
    </w:p>
    <w:p w14:paraId="6ED455CD" w14:textId="284487C6" w:rsidR="00F14EB4" w:rsidRPr="00F14EB4" w:rsidRDefault="001A6814" w:rsidP="00C52ED4">
      <w:pPr>
        <w:pStyle w:val="1e"/>
      </w:pPr>
      <w:r>
        <w:t>ecs-xhr-test-000</w:t>
      </w:r>
      <w:r w:rsidR="00F14EB4" w:rsidRPr="00F14EB4">
        <w:t>1</w:t>
      </w:r>
      <w:r w:rsidR="00F14EB4" w:rsidRPr="00F14EB4">
        <w:t>节点执行下列命令</w:t>
      </w:r>
      <w:r w:rsidR="00F14EB4" w:rsidRPr="00F14EB4">
        <w:rPr>
          <w:rFonts w:hint="eastAsia"/>
        </w:rPr>
        <w:t>：</w:t>
      </w:r>
    </w:p>
    <w:p w14:paraId="270D3369" w14:textId="3B3870F5" w:rsidR="00F14EB4" w:rsidRPr="00F14EB4" w:rsidRDefault="00F14EB4" w:rsidP="00C52ED4">
      <w:pPr>
        <w:pStyle w:val="1e"/>
      </w:pPr>
      <w:r w:rsidRPr="00F14EB4">
        <w:t>到</w:t>
      </w:r>
      <w:r w:rsidRPr="00F14EB4">
        <w:rPr>
          <w:rFonts w:hint="eastAsia"/>
        </w:rPr>
        <w:t>/</w:t>
      </w:r>
      <w:r w:rsidR="00A82AD1">
        <w:rPr>
          <w:rFonts w:hint="eastAsia"/>
        </w:rPr>
        <w:t>opt</w:t>
      </w:r>
      <w:r w:rsidRPr="00F14EB4">
        <w:t>目录下</w:t>
      </w:r>
    </w:p>
    <w:p w14:paraId="407A0D79" w14:textId="5D89F361" w:rsidR="00F14EB4" w:rsidRPr="00F14EB4" w:rsidRDefault="00F14EB4" w:rsidP="00C52ED4">
      <w:pPr>
        <w:pStyle w:val="2f2"/>
      </w:pPr>
      <w:r w:rsidRPr="00F14EB4">
        <w:t>cd /</w:t>
      </w:r>
      <w:r w:rsidR="00336759">
        <w:t>opt</w:t>
      </w:r>
    </w:p>
    <w:p w14:paraId="2563BBFE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解压安装包</w:t>
      </w:r>
    </w:p>
    <w:p w14:paraId="7E2FBB5D" w14:textId="0FEE258C" w:rsidR="00F14EB4" w:rsidRPr="00F14EB4" w:rsidRDefault="00F14EB4" w:rsidP="00C52ED4">
      <w:pPr>
        <w:pStyle w:val="2f2"/>
      </w:pPr>
      <w:r w:rsidRPr="00F14EB4">
        <w:rPr>
          <w:rFonts w:hint="eastAsia"/>
        </w:rPr>
        <w:t>tar</w:t>
      </w:r>
      <w:r w:rsidRPr="00F14EB4">
        <w:t xml:space="preserve"> -</w:t>
      </w:r>
      <w:proofErr w:type="spellStart"/>
      <w:r w:rsidRPr="00F14EB4">
        <w:t>zxvf</w:t>
      </w:r>
      <w:proofErr w:type="spellEnd"/>
      <w:r w:rsidR="00A82AD1">
        <w:t xml:space="preserve"> </w:t>
      </w:r>
      <w:r w:rsidR="00A82AD1" w:rsidRPr="00F7793C">
        <w:t>spark-2.3.3-bin-without-hadoop.tgz</w:t>
      </w:r>
    </w:p>
    <w:p w14:paraId="0833D28E" w14:textId="37DF8DBC" w:rsidR="00F14EB4" w:rsidRPr="00F14EB4" w:rsidRDefault="00F14EB4" w:rsidP="00C52ED4">
      <w:pPr>
        <w:pStyle w:val="2f2"/>
      </w:pPr>
      <w:r w:rsidRPr="00F14EB4">
        <w:t>mv spark-2.3.</w:t>
      </w:r>
      <w:r w:rsidR="00F648C2">
        <w:t>3</w:t>
      </w:r>
      <w:r w:rsidRPr="00F14EB4">
        <w:t>-bin-without-hadoop spark-2.3.</w:t>
      </w:r>
      <w:r w:rsidR="00F648C2">
        <w:t>3</w:t>
      </w:r>
    </w:p>
    <w:p w14:paraId="47213720" w14:textId="77777777" w:rsidR="00F14EB4" w:rsidRPr="00F14EB4" w:rsidRDefault="00F14EB4" w:rsidP="00CB2313">
      <w:pPr>
        <w:pStyle w:val="30"/>
      </w:pPr>
      <w:r w:rsidRPr="00F14EB4">
        <w:lastRenderedPageBreak/>
        <w:t>配置</w:t>
      </w:r>
      <w:r w:rsidRPr="00F14EB4">
        <w:t>spark jar</w:t>
      </w:r>
      <w:r w:rsidRPr="00F14EB4">
        <w:t>包</w:t>
      </w:r>
    </w:p>
    <w:p w14:paraId="76B7A6C5" w14:textId="5799158C" w:rsidR="00F14EB4" w:rsidRDefault="00F14EB4" w:rsidP="00C52ED4">
      <w:pPr>
        <w:pStyle w:val="1e"/>
      </w:pPr>
      <w:r w:rsidRPr="00F14EB4">
        <w:t>在</w:t>
      </w:r>
      <w:r w:rsidR="001A6814">
        <w:rPr>
          <w:rFonts w:hint="eastAsia"/>
        </w:rPr>
        <w:t>ecs-xhr-test-000</w:t>
      </w:r>
      <w:r w:rsidRPr="00F14EB4">
        <w:rPr>
          <w:rFonts w:hint="eastAsia"/>
        </w:rPr>
        <w:t>1</w:t>
      </w:r>
      <w:r w:rsidRPr="00F14EB4">
        <w:t>节点</w:t>
      </w:r>
      <w:r w:rsidRPr="00F14EB4">
        <w:rPr>
          <w:rFonts w:hint="eastAsia"/>
        </w:rPr>
        <w:t>，</w:t>
      </w:r>
      <w:r w:rsidRPr="00F14EB4">
        <w:t>复制</w:t>
      </w:r>
      <w:r w:rsidRPr="00F14EB4">
        <w:t>jar</w:t>
      </w:r>
      <w:r w:rsidRPr="00F14EB4">
        <w:t>包到</w:t>
      </w:r>
      <w:r w:rsidRPr="00F14EB4">
        <w:t>spark</w:t>
      </w:r>
      <w:r w:rsidRPr="00F14EB4">
        <w:rPr>
          <w:rFonts w:hint="eastAsia"/>
        </w:rPr>
        <w:t>/</w:t>
      </w:r>
      <w:r w:rsidRPr="00F14EB4">
        <w:t>jar</w:t>
      </w:r>
      <w:r w:rsidRPr="00F14EB4">
        <w:t>下</w:t>
      </w:r>
    </w:p>
    <w:p w14:paraId="053DF72D" w14:textId="3E14F77E" w:rsidR="00F648C2" w:rsidRPr="00F14EB4" w:rsidRDefault="00F648C2" w:rsidP="00C52ED4">
      <w:pPr>
        <w:pStyle w:val="2f2"/>
      </w:pPr>
      <w:r>
        <w:rPr>
          <w:shd w:val="clear" w:color="auto" w:fill="FFFFFF"/>
        </w:rPr>
        <w:t xml:space="preserve">cp /opt/hadoop-huaweicloud-3.1.1-hw-54.0.jar </w:t>
      </w:r>
      <w:r w:rsidRPr="00F14EB4">
        <w:t>/</w:t>
      </w:r>
      <w:r>
        <w:t>opt</w:t>
      </w:r>
      <w:r w:rsidRPr="00F14EB4">
        <w:t>/spark-2.3.</w:t>
      </w:r>
      <w:r w:rsidR="004A0C8C">
        <w:t>3</w:t>
      </w:r>
      <w:r w:rsidRPr="00F14EB4">
        <w:t>/jars/</w:t>
      </w:r>
    </w:p>
    <w:p w14:paraId="7E85CF32" w14:textId="3EC13898" w:rsidR="00F14EB4" w:rsidRPr="00F14EB4" w:rsidRDefault="00F14EB4" w:rsidP="00C52ED4">
      <w:pPr>
        <w:pStyle w:val="2f2"/>
      </w:pPr>
      <w:r w:rsidRPr="00F14EB4">
        <w:t>cp /</w:t>
      </w:r>
      <w:r w:rsidR="00F648C2">
        <w:t>opt</w:t>
      </w:r>
      <w:r w:rsidRPr="00F14EB4">
        <w:t>/hadoop-</w:t>
      </w:r>
      <w:r w:rsidR="00F648C2">
        <w:rPr>
          <w:rFonts w:ascii="Helvetica" w:hAnsi="Helvetica"/>
          <w:color w:val="191919"/>
          <w:shd w:val="clear" w:color="auto" w:fill="FFFFFF"/>
        </w:rPr>
        <w:t>3.1.1</w:t>
      </w:r>
      <w:r w:rsidRPr="00F14EB4">
        <w:t>/share/</w:t>
      </w:r>
      <w:proofErr w:type="spellStart"/>
      <w:r w:rsidRPr="00F14EB4">
        <w:t>hadoop</w:t>
      </w:r>
      <w:proofErr w:type="spellEnd"/>
      <w:r w:rsidRPr="00F14EB4">
        <w:t>/common/lib/snappy-java-1.0.</w:t>
      </w:r>
      <w:r w:rsidR="00F648C2">
        <w:t>5</w:t>
      </w:r>
      <w:r w:rsidRPr="00F14EB4">
        <w:t>.jar /</w:t>
      </w:r>
      <w:r w:rsidR="00F648C2">
        <w:t>opt</w:t>
      </w:r>
      <w:r w:rsidRPr="00F14EB4">
        <w:t>/spark-2.3.</w:t>
      </w:r>
      <w:r w:rsidR="00F648C2">
        <w:t>3</w:t>
      </w:r>
      <w:r w:rsidRPr="00F14EB4">
        <w:t>/jars/</w:t>
      </w:r>
    </w:p>
    <w:p w14:paraId="6E6AA646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配置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配置文件</w:t>
      </w:r>
    </w:p>
    <w:p w14:paraId="0C79C80A" w14:textId="76A38875" w:rsidR="00F14EB4" w:rsidRPr="00F14EB4" w:rsidRDefault="001A6814" w:rsidP="00C52ED4">
      <w:pPr>
        <w:pStyle w:val="1e"/>
      </w:pPr>
      <w:r>
        <w:t>ecs-xhr-test-000</w:t>
      </w:r>
      <w:r w:rsidR="00F14EB4" w:rsidRPr="00F14EB4">
        <w:t>1</w:t>
      </w:r>
      <w:r w:rsidR="00F14EB4" w:rsidRPr="00F14EB4">
        <w:t>节点执行下列命令：</w:t>
      </w:r>
    </w:p>
    <w:p w14:paraId="77790E2F" w14:textId="3C859EC0" w:rsidR="00F14EB4" w:rsidRPr="00F14EB4" w:rsidRDefault="00F14EB4" w:rsidP="00C52ED4">
      <w:pPr>
        <w:pStyle w:val="2f2"/>
      </w:pPr>
      <w:r w:rsidRPr="00F14EB4">
        <w:t xml:space="preserve">mv </w:t>
      </w:r>
      <w:r w:rsidR="00F52F93" w:rsidRPr="00F14EB4">
        <w:t>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</w:t>
      </w:r>
      <w:proofErr w:type="spellStart"/>
      <w:r w:rsidRPr="00F14EB4">
        <w:t>env.sh.template</w:t>
      </w:r>
      <w:proofErr w:type="spellEnd"/>
      <w:r w:rsidR="00F52F93" w:rsidRPr="00F14EB4">
        <w:t xml:space="preserve"> 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spark-env.sh</w:t>
      </w:r>
    </w:p>
    <w:p w14:paraId="7A2225EB" w14:textId="6D27FDDE" w:rsidR="00F14EB4" w:rsidRPr="00F14EB4" w:rsidRDefault="00F14EB4" w:rsidP="00C52ED4">
      <w:pPr>
        <w:pStyle w:val="2f2"/>
      </w:pPr>
      <w:r w:rsidRPr="00F14EB4">
        <w:t xml:space="preserve">vim </w:t>
      </w:r>
      <w:r w:rsidR="00F52F93" w:rsidRPr="00F14EB4">
        <w:t>/</w:t>
      </w:r>
      <w:r w:rsidR="00F52F93">
        <w:t>opt</w:t>
      </w:r>
      <w:r w:rsidR="00F52F93" w:rsidRPr="00F14EB4">
        <w:t>/spark-2.3.</w:t>
      </w:r>
      <w:r w:rsidR="00F52F93">
        <w:t>3</w:t>
      </w:r>
      <w:r w:rsidR="00F52F93" w:rsidRPr="00F14EB4">
        <w:t>/conf/</w:t>
      </w:r>
      <w:r w:rsidRPr="00F14EB4">
        <w:t>spark-env.sh</w:t>
      </w:r>
    </w:p>
    <w:p w14:paraId="0B15AA86" w14:textId="77777777" w:rsidR="00F14EB4" w:rsidRPr="00F14EB4" w:rsidRDefault="00F14EB4" w:rsidP="00C52ED4">
      <w:pPr>
        <w:pStyle w:val="1e"/>
      </w:pPr>
      <w:r w:rsidRPr="00F14EB4">
        <w:t>文件末尾添加如下内容</w:t>
      </w:r>
      <w:r w:rsidRPr="00F14EB4">
        <w:rPr>
          <w:rFonts w:hint="eastAsia"/>
        </w:rPr>
        <w:t>：</w:t>
      </w:r>
    </w:p>
    <w:p w14:paraId="593B9DC9" w14:textId="77777777" w:rsidR="00F14EB4" w:rsidRPr="00F14EB4" w:rsidRDefault="00F14EB4" w:rsidP="00C52ED4">
      <w:pPr>
        <w:pStyle w:val="2f2"/>
      </w:pPr>
      <w:r w:rsidRPr="00F14EB4">
        <w:t>export JAVA_HOME=/usr/lib/jvm/java-1.8.0-openjdk-1.8.0.232.b09-0.el7_</w:t>
      </w:r>
      <w:proofErr w:type="gramStart"/>
      <w:r w:rsidRPr="00F14EB4">
        <w:t>7.aarch</w:t>
      </w:r>
      <w:proofErr w:type="gramEnd"/>
      <w:r w:rsidRPr="00F14EB4">
        <w:t>64</w:t>
      </w:r>
    </w:p>
    <w:p w14:paraId="5F211051" w14:textId="6484D622" w:rsidR="00F14EB4" w:rsidRPr="00F14EB4" w:rsidRDefault="00F14EB4" w:rsidP="00C52ED4">
      <w:pPr>
        <w:pStyle w:val="2f2"/>
      </w:pPr>
      <w:r w:rsidRPr="00F14EB4">
        <w:t>export SCALA_HOME=/</w:t>
      </w:r>
      <w:r w:rsidR="00DD65BF">
        <w:t>opt</w:t>
      </w:r>
      <w:r w:rsidRPr="00F14EB4">
        <w:t>/spark-2.3.</w:t>
      </w:r>
      <w:r w:rsidR="00DD65BF">
        <w:t>3</w:t>
      </w:r>
      <w:r w:rsidRPr="00F14EB4">
        <w:t>/examples/</w:t>
      </w:r>
      <w:proofErr w:type="spellStart"/>
      <w:r w:rsidRPr="00F14EB4">
        <w:t>src</w:t>
      </w:r>
      <w:proofErr w:type="spellEnd"/>
      <w:r w:rsidRPr="00F14EB4">
        <w:t>/main/</w:t>
      </w:r>
      <w:proofErr w:type="spellStart"/>
      <w:r w:rsidRPr="00F14EB4">
        <w:t>scala</w:t>
      </w:r>
      <w:proofErr w:type="spellEnd"/>
    </w:p>
    <w:p w14:paraId="127BEDA3" w14:textId="5717C937" w:rsidR="00F14EB4" w:rsidRPr="00F14EB4" w:rsidRDefault="00F14EB4" w:rsidP="00C52ED4">
      <w:pPr>
        <w:pStyle w:val="2f2"/>
      </w:pPr>
      <w:r w:rsidRPr="00F14EB4">
        <w:t>export HADOOP_HOME=/</w:t>
      </w:r>
      <w:r w:rsidR="00DD65BF">
        <w:t>opt</w:t>
      </w:r>
      <w:r w:rsidRPr="00F14EB4">
        <w:t>/hadoop-</w:t>
      </w:r>
      <w:r w:rsidR="00DD65BF" w:rsidRPr="00DD65BF">
        <w:t>3.1.1</w:t>
      </w:r>
    </w:p>
    <w:p w14:paraId="37584382" w14:textId="37186A74" w:rsidR="00F14EB4" w:rsidRPr="00F14EB4" w:rsidRDefault="00F14EB4" w:rsidP="00C52ED4">
      <w:pPr>
        <w:pStyle w:val="2f2"/>
      </w:pPr>
      <w:r w:rsidRPr="00F14EB4">
        <w:t>export HADOOP_CONF_DIR=/</w:t>
      </w:r>
      <w:r w:rsidR="00DD65BF">
        <w:t>opt</w:t>
      </w:r>
      <w:r w:rsidRPr="00F14EB4">
        <w:t>/hadoop-</w:t>
      </w:r>
      <w:r w:rsidR="00DD65BF" w:rsidRPr="00DD65BF">
        <w:t>3.1.1</w:t>
      </w:r>
      <w:r w:rsidRPr="00F14EB4">
        <w:t>/</w:t>
      </w:r>
      <w:proofErr w:type="spellStart"/>
      <w:r w:rsidRPr="00F14EB4">
        <w:t>etc</w:t>
      </w:r>
      <w:proofErr w:type="spellEnd"/>
      <w:r w:rsidRPr="00F14EB4">
        <w:t>/</w:t>
      </w:r>
      <w:proofErr w:type="spellStart"/>
      <w:r w:rsidRPr="00F14EB4">
        <w:t>hadoop</w:t>
      </w:r>
      <w:proofErr w:type="spellEnd"/>
    </w:p>
    <w:p w14:paraId="50229C08" w14:textId="1EAF675B" w:rsidR="00F14EB4" w:rsidRPr="00F14EB4" w:rsidRDefault="00F14EB4" w:rsidP="00C52ED4">
      <w:pPr>
        <w:pStyle w:val="2f2"/>
      </w:pPr>
      <w:r w:rsidRPr="00F14EB4">
        <w:t>export SPARK_HOME=/</w:t>
      </w:r>
      <w:r w:rsidR="00DD65BF">
        <w:t>opt</w:t>
      </w:r>
      <w:r w:rsidRPr="00F14EB4">
        <w:t>/spark-2.3.</w:t>
      </w:r>
      <w:r w:rsidR="00DD65BF">
        <w:t>3</w:t>
      </w:r>
    </w:p>
    <w:p w14:paraId="5AC8B586" w14:textId="1751E4E5" w:rsidR="00F14EB4" w:rsidRPr="00F14EB4" w:rsidRDefault="00F14EB4" w:rsidP="00C52ED4">
      <w:pPr>
        <w:pStyle w:val="2f2"/>
      </w:pPr>
      <w:r w:rsidRPr="00F14EB4">
        <w:t>export SPARK_DIST_CLASSPATH=$(/</w:t>
      </w:r>
      <w:r w:rsidR="00BE2CDA">
        <w:t>opt</w:t>
      </w:r>
      <w:r w:rsidRPr="00F14EB4">
        <w:t>/hadoop-</w:t>
      </w:r>
      <w:r w:rsidR="00DD65BF" w:rsidRPr="00DD65BF">
        <w:t>3.1.1</w:t>
      </w:r>
      <w:r w:rsidRPr="00F14EB4">
        <w:t>/bin/</w:t>
      </w:r>
      <w:proofErr w:type="spellStart"/>
      <w:r w:rsidRPr="00F14EB4">
        <w:t>hadoop</w:t>
      </w:r>
      <w:proofErr w:type="spellEnd"/>
      <w:r w:rsidRPr="00F14EB4">
        <w:t xml:space="preserve"> </w:t>
      </w:r>
      <w:proofErr w:type="spellStart"/>
      <w:r w:rsidRPr="00F14EB4">
        <w:t>classpath</w:t>
      </w:r>
      <w:proofErr w:type="spellEnd"/>
      <w:r w:rsidRPr="00F14EB4">
        <w:t>)</w:t>
      </w:r>
    </w:p>
    <w:p w14:paraId="60E8AE9E" w14:textId="77777777" w:rsidR="00F14EB4" w:rsidRPr="00F14EB4" w:rsidRDefault="00F14EB4" w:rsidP="00CB2313">
      <w:pPr>
        <w:pStyle w:val="30"/>
      </w:pPr>
      <w:r w:rsidRPr="00F14EB4">
        <w:t>分发</w:t>
      </w:r>
      <w:r w:rsidRPr="00F14EB4">
        <w:t>Spark</w:t>
      </w:r>
    </w:p>
    <w:p w14:paraId="597FD48A" w14:textId="583FD5DC" w:rsidR="00F14EB4" w:rsidRPr="00F14EB4" w:rsidRDefault="001A6814" w:rsidP="00C52ED4">
      <w:pPr>
        <w:pStyle w:val="1e"/>
      </w:pPr>
      <w:r>
        <w:rPr>
          <w:rFonts w:hint="eastAsia"/>
        </w:rPr>
        <w:t>ecs-xhr-test-000</w:t>
      </w:r>
      <w:r w:rsidR="00F14EB4" w:rsidRPr="00F14EB4">
        <w:rPr>
          <w:rFonts w:hint="eastAsia"/>
        </w:rPr>
        <w:t>1</w:t>
      </w:r>
      <w:r w:rsidR="00F14EB4" w:rsidRPr="00F14EB4">
        <w:rPr>
          <w:rFonts w:hint="eastAsia"/>
        </w:rPr>
        <w:t>节点</w:t>
      </w:r>
      <w:r w:rsidR="00F14EB4" w:rsidRPr="00F14EB4">
        <w:t>执行下列命令</w:t>
      </w:r>
      <w:r w:rsidR="00F14EB4" w:rsidRPr="00F14EB4">
        <w:rPr>
          <w:rFonts w:hint="eastAsia"/>
        </w:rPr>
        <w:t>：</w:t>
      </w:r>
    </w:p>
    <w:p w14:paraId="1809969D" w14:textId="400A32C2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1A6814">
        <w:t>ecs-xhr-test-000</w:t>
      </w:r>
      <w:r w:rsidRPr="00F14EB4">
        <w:t>2:/</w:t>
      </w:r>
      <w:r w:rsidR="00BE2CDA">
        <w:t>opt</w:t>
      </w:r>
      <w:r w:rsidRPr="00F14EB4">
        <w:t>/</w:t>
      </w:r>
    </w:p>
    <w:p w14:paraId="42E3CEC4" w14:textId="504F6733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1A6814">
        <w:t>ecs-xhr-test-000</w:t>
      </w:r>
      <w:r w:rsidRPr="00F14EB4">
        <w:t>3:/</w:t>
      </w:r>
      <w:r w:rsidR="00BE2CDA">
        <w:t>opt</w:t>
      </w:r>
      <w:r w:rsidRPr="00F14EB4">
        <w:t>/</w:t>
      </w:r>
    </w:p>
    <w:p w14:paraId="388004DA" w14:textId="033EC5D7" w:rsidR="00F14EB4" w:rsidRPr="00F14EB4" w:rsidRDefault="00F14EB4" w:rsidP="00C52ED4">
      <w:pPr>
        <w:pStyle w:val="2f2"/>
      </w:pPr>
      <w:proofErr w:type="spellStart"/>
      <w:r w:rsidRPr="00F14EB4">
        <w:t>scp</w:t>
      </w:r>
      <w:proofErr w:type="spellEnd"/>
      <w:r w:rsidRPr="00F14EB4">
        <w:t xml:space="preserve"> -r /</w:t>
      </w:r>
      <w:r w:rsidR="00BE2CDA">
        <w:t>opt</w:t>
      </w:r>
      <w:r w:rsidRPr="00F14EB4">
        <w:t>/spark-2.3.</w:t>
      </w:r>
      <w:r w:rsidR="004A0C8C">
        <w:t>3</w:t>
      </w:r>
      <w:r w:rsidRPr="00F14EB4">
        <w:t>/ root@</w:t>
      </w:r>
      <w:r w:rsidR="001A6814">
        <w:t>ecs-xhr-test-000</w:t>
      </w:r>
      <w:r w:rsidRPr="00F14EB4">
        <w:t>4:/</w:t>
      </w:r>
      <w:r w:rsidR="00BE2CDA">
        <w:t>opt</w:t>
      </w:r>
      <w:r w:rsidRPr="00F14EB4">
        <w:t>/</w:t>
      </w:r>
    </w:p>
    <w:p w14:paraId="2246FC42" w14:textId="77777777" w:rsidR="00F14EB4" w:rsidRPr="00F14EB4" w:rsidRDefault="00F14EB4" w:rsidP="00CB2313">
      <w:pPr>
        <w:pStyle w:val="30"/>
      </w:pPr>
      <w:r w:rsidRPr="00F14EB4">
        <w:rPr>
          <w:rFonts w:hint="eastAsia"/>
        </w:rPr>
        <w:t>配置环境变量</w:t>
      </w:r>
    </w:p>
    <w:p w14:paraId="18483A62" w14:textId="77777777" w:rsidR="00F14EB4" w:rsidRPr="00F14EB4" w:rsidRDefault="00F14EB4" w:rsidP="00C52ED4">
      <w:pPr>
        <w:pStyle w:val="1e"/>
      </w:pPr>
      <w:r w:rsidRPr="00F14EB4">
        <w:t>各节点执行</w:t>
      </w:r>
      <w:r w:rsidRPr="00F14EB4">
        <w:rPr>
          <w:rFonts w:hint="eastAsia"/>
        </w:rPr>
        <w:t>：</w:t>
      </w:r>
    </w:p>
    <w:p w14:paraId="25F4833E" w14:textId="77777777" w:rsidR="00F14EB4" w:rsidRPr="00F14EB4" w:rsidRDefault="00F14EB4" w:rsidP="00C52ED4">
      <w:pPr>
        <w:pStyle w:val="2f2"/>
      </w:pPr>
      <w:r w:rsidRPr="00F14EB4">
        <w:t xml:space="preserve">vim </w:t>
      </w:r>
      <w:r w:rsidRPr="00F14EB4">
        <w:rPr>
          <w:rFonts w:hint="eastAsia"/>
        </w:rPr>
        <w:t>/</w:t>
      </w:r>
      <w:proofErr w:type="spellStart"/>
      <w:r w:rsidRPr="00F14EB4">
        <w:t>etc</w:t>
      </w:r>
      <w:proofErr w:type="spellEnd"/>
      <w:r w:rsidRPr="00F14EB4">
        <w:t>/profile</w:t>
      </w:r>
    </w:p>
    <w:p w14:paraId="305B997F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添加如下内容：</w:t>
      </w:r>
    </w:p>
    <w:p w14:paraId="451C6AEA" w14:textId="1920687C" w:rsidR="00F14EB4" w:rsidRPr="00F14EB4" w:rsidRDefault="00F14EB4" w:rsidP="00C52ED4">
      <w:pPr>
        <w:pStyle w:val="2f2"/>
      </w:pPr>
      <w:r w:rsidRPr="00F14EB4">
        <w:t>export SPARK_HOME=/</w:t>
      </w:r>
      <w:r w:rsidR="00BE2CDA">
        <w:t>opt</w:t>
      </w:r>
      <w:r w:rsidRPr="00F14EB4">
        <w:t>/spark-2.3.</w:t>
      </w:r>
      <w:r w:rsidR="00042EDF">
        <w:t>3</w:t>
      </w:r>
    </w:p>
    <w:p w14:paraId="6E3E5B50" w14:textId="77777777" w:rsidR="00F14EB4" w:rsidRPr="00F14EB4" w:rsidRDefault="00F14EB4" w:rsidP="00C52ED4">
      <w:pPr>
        <w:pStyle w:val="2f2"/>
      </w:pPr>
      <w:r w:rsidRPr="00F14EB4">
        <w:t>export PATH=${SPARK_HOME}/</w:t>
      </w:r>
      <w:proofErr w:type="gramStart"/>
      <w:r w:rsidRPr="00F14EB4">
        <w:t>bin:$</w:t>
      </w:r>
      <w:proofErr w:type="gramEnd"/>
      <w:r w:rsidRPr="00F14EB4">
        <w:t>{SPARK_HOME}/</w:t>
      </w:r>
      <w:proofErr w:type="spellStart"/>
      <w:r w:rsidRPr="00F14EB4">
        <w:t>sbin</w:t>
      </w:r>
      <w:proofErr w:type="spellEnd"/>
      <w:r w:rsidRPr="00F14EB4">
        <w:t>:$PATH</w:t>
      </w:r>
    </w:p>
    <w:p w14:paraId="6941F0C4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保存退出</w:t>
      </w:r>
    </w:p>
    <w:p w14:paraId="21BE6DD7" w14:textId="77777777" w:rsidR="00F14EB4" w:rsidRPr="00F14EB4" w:rsidRDefault="00F14EB4" w:rsidP="00C52ED4">
      <w:pPr>
        <w:pStyle w:val="1e"/>
      </w:pPr>
      <w:r w:rsidRPr="00F14EB4">
        <w:t>各节点执行如下命令</w:t>
      </w:r>
      <w:r w:rsidRPr="00F14EB4">
        <w:rPr>
          <w:rFonts w:hint="eastAsia"/>
        </w:rPr>
        <w:t>，</w:t>
      </w:r>
      <w:r w:rsidRPr="00F14EB4">
        <w:t>使环境变量生效</w:t>
      </w:r>
      <w:r w:rsidRPr="00F14EB4">
        <w:rPr>
          <w:rFonts w:hint="eastAsia"/>
        </w:rPr>
        <w:t>：</w:t>
      </w:r>
    </w:p>
    <w:p w14:paraId="21889465" w14:textId="77777777" w:rsidR="00F14EB4" w:rsidRPr="00F14EB4" w:rsidRDefault="00F14EB4" w:rsidP="00C52ED4">
      <w:pPr>
        <w:pStyle w:val="2f2"/>
      </w:pPr>
      <w:r w:rsidRPr="00F14EB4">
        <w:t>source /</w:t>
      </w:r>
      <w:proofErr w:type="spellStart"/>
      <w:r w:rsidRPr="00F14EB4">
        <w:t>etc</w:t>
      </w:r>
      <w:proofErr w:type="spellEnd"/>
      <w:r w:rsidRPr="00F14EB4">
        <w:t>/profile</w:t>
      </w:r>
    </w:p>
    <w:p w14:paraId="0FB19E84" w14:textId="77777777" w:rsidR="00F14EB4" w:rsidRPr="00F14EB4" w:rsidRDefault="00F14EB4" w:rsidP="004B42F6">
      <w:pPr>
        <w:pStyle w:val="3"/>
      </w:pPr>
      <w:bookmarkStart w:id="80" w:name="_Toc48670275"/>
      <w:bookmarkStart w:id="81" w:name="_Toc48729530"/>
      <w:bookmarkStart w:id="82" w:name="_Toc174952107"/>
      <w:r w:rsidRPr="00F14EB4">
        <w:t>验证存算分离</w:t>
      </w:r>
      <w:bookmarkEnd w:id="80"/>
      <w:bookmarkEnd w:id="81"/>
      <w:bookmarkEnd w:id="82"/>
    </w:p>
    <w:p w14:paraId="2C1AEDCB" w14:textId="77777777" w:rsidR="00F14EB4" w:rsidRPr="00F14EB4" w:rsidRDefault="00F14EB4" w:rsidP="00E4214E">
      <w:pPr>
        <w:pStyle w:val="30"/>
      </w:pPr>
      <w:r w:rsidRPr="00F14EB4">
        <w:rPr>
          <w:rFonts w:hint="eastAsia"/>
        </w:rPr>
        <w:t>查看要计算的文件</w:t>
      </w:r>
    </w:p>
    <w:p w14:paraId="2021554C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本次实验验证</w:t>
      </w:r>
      <w:r w:rsidRPr="00F14EB4">
        <w:rPr>
          <w:rFonts w:hint="eastAsia"/>
        </w:rPr>
        <w:t>Spark</w:t>
      </w:r>
      <w:r w:rsidRPr="00F14EB4">
        <w:rPr>
          <w:rFonts w:hint="eastAsia"/>
        </w:rPr>
        <w:t>与</w:t>
      </w:r>
      <w:r w:rsidRPr="00F14EB4">
        <w:rPr>
          <w:rFonts w:hint="eastAsia"/>
        </w:rPr>
        <w:t>OBS</w:t>
      </w:r>
      <w:r w:rsidRPr="00F14EB4">
        <w:rPr>
          <w:rFonts w:hint="eastAsia"/>
        </w:rPr>
        <w:t>实现存算分离，数据使用实验</w:t>
      </w:r>
      <w:r w:rsidRPr="00F14EB4">
        <w:rPr>
          <w:rFonts w:hint="eastAsia"/>
        </w:rPr>
        <w:t>2.</w:t>
      </w:r>
      <w:r w:rsidRPr="00F14EB4">
        <w:t>3.2</w:t>
      </w:r>
      <w:r w:rsidRPr="00F14EB4">
        <w:rPr>
          <w:rFonts w:hint="eastAsia"/>
        </w:rPr>
        <w:t>中上传的</w:t>
      </w:r>
      <w:r w:rsidRPr="00F14EB4">
        <w:rPr>
          <w:rFonts w:hint="eastAsia"/>
        </w:rPr>
        <w:t>player</w:t>
      </w:r>
      <w:r w:rsidRPr="00F14EB4">
        <w:t>info.txt</w:t>
      </w:r>
      <w:r w:rsidRPr="00F14EB4">
        <w:t>文件</w:t>
      </w:r>
      <w:r w:rsidRPr="00F14EB4">
        <w:rPr>
          <w:rFonts w:hint="eastAsia"/>
        </w:rPr>
        <w:t>。</w:t>
      </w:r>
    </w:p>
    <w:p w14:paraId="39D20233" w14:textId="77777777" w:rsidR="00F14EB4" w:rsidRPr="00F14EB4" w:rsidRDefault="00F14EB4" w:rsidP="00C52ED4">
      <w:pPr>
        <w:pStyle w:val="1e"/>
      </w:pPr>
      <w:r w:rsidRPr="00F14EB4">
        <w:lastRenderedPageBreak/>
        <w:t>数据如下</w:t>
      </w:r>
      <w:r w:rsidRPr="00F14EB4">
        <w:rPr>
          <w:rFonts w:hint="eastAsia"/>
        </w:rPr>
        <w:t>：</w:t>
      </w:r>
    </w:p>
    <w:p w14:paraId="136B5188" w14:textId="77777777" w:rsidR="005B31D0" w:rsidRDefault="005B31D0" w:rsidP="005B31D0">
      <w:pPr>
        <w:pStyle w:val="1e"/>
      </w:pPr>
      <w:proofErr w:type="spellStart"/>
      <w:proofErr w:type="gramStart"/>
      <w:r>
        <w:t>Alex,James</w:t>
      </w:r>
      <w:proofErr w:type="gramEnd"/>
      <w:r>
        <w:t>,Lax,Genu</w:t>
      </w:r>
      <w:proofErr w:type="spellEnd"/>
    </w:p>
    <w:p w14:paraId="17238508" w14:textId="77777777" w:rsidR="005B31D0" w:rsidRDefault="005B31D0" w:rsidP="005B31D0">
      <w:pPr>
        <w:pStyle w:val="1e"/>
      </w:pPr>
      <w:proofErr w:type="spellStart"/>
      <w:proofErr w:type="gramStart"/>
      <w:r>
        <w:t>Kerry,Mary</w:t>
      </w:r>
      <w:proofErr w:type="gramEnd"/>
      <w:r>
        <w:t>,Olivia,William</w:t>
      </w:r>
      <w:proofErr w:type="spellEnd"/>
    </w:p>
    <w:p w14:paraId="48B34757" w14:textId="77777777" w:rsidR="005B31D0" w:rsidRDefault="005B31D0" w:rsidP="005B31D0">
      <w:pPr>
        <w:pStyle w:val="1e"/>
      </w:pPr>
      <w:proofErr w:type="spellStart"/>
      <w:proofErr w:type="gramStart"/>
      <w:r>
        <w:t>Hale,Edith</w:t>
      </w:r>
      <w:proofErr w:type="gramEnd"/>
      <w:r>
        <w:t>,Vera,Robert</w:t>
      </w:r>
      <w:proofErr w:type="spellEnd"/>
    </w:p>
    <w:p w14:paraId="20C4C0BB" w14:textId="77777777" w:rsidR="005B31D0" w:rsidRDefault="005B31D0" w:rsidP="005B31D0">
      <w:pPr>
        <w:pStyle w:val="1e"/>
      </w:pPr>
      <w:proofErr w:type="spellStart"/>
      <w:proofErr w:type="gramStart"/>
      <w:r>
        <w:t>Mary,Olivia</w:t>
      </w:r>
      <w:proofErr w:type="gramEnd"/>
      <w:r>
        <w:t>,James,Lax</w:t>
      </w:r>
      <w:proofErr w:type="spellEnd"/>
    </w:p>
    <w:p w14:paraId="3F289866" w14:textId="6700254D" w:rsidR="005B31D0" w:rsidRDefault="005B31D0" w:rsidP="005B31D0">
      <w:pPr>
        <w:pStyle w:val="1e"/>
      </w:pPr>
      <w:proofErr w:type="spellStart"/>
      <w:proofErr w:type="gramStart"/>
      <w:r>
        <w:t>Edith,Vera</w:t>
      </w:r>
      <w:proofErr w:type="gramEnd"/>
      <w:r>
        <w:t>,Robertm,Genu</w:t>
      </w:r>
      <w:proofErr w:type="spellEnd"/>
    </w:p>
    <w:p w14:paraId="0BA3DDCE" w14:textId="77777777" w:rsidR="005B31D0" w:rsidRPr="00F14EB4" w:rsidRDefault="005B31D0" w:rsidP="005B31D0">
      <w:pPr>
        <w:pStyle w:val="1e"/>
        <w:rPr>
          <w:rFonts w:hint="eastAsia"/>
        </w:rPr>
      </w:pPr>
      <w:bookmarkStart w:id="83" w:name="_GoBack"/>
      <w:bookmarkEnd w:id="83"/>
    </w:p>
    <w:p w14:paraId="2C8BE14A" w14:textId="77777777" w:rsidR="00F14EB4" w:rsidRPr="00F14EB4" w:rsidRDefault="00F14EB4" w:rsidP="00E4214E">
      <w:pPr>
        <w:pStyle w:val="30"/>
      </w:pPr>
      <w:r w:rsidRPr="00F14EB4">
        <w:t>计算上述数据的</w:t>
      </w:r>
      <w:r w:rsidRPr="00F14EB4">
        <w:t>wordcount</w:t>
      </w:r>
    </w:p>
    <w:p w14:paraId="0D4E91DA" w14:textId="77777777" w:rsidR="00F14EB4" w:rsidRPr="00F14EB4" w:rsidRDefault="00F14EB4" w:rsidP="00C52ED4">
      <w:pPr>
        <w:pStyle w:val="1e"/>
      </w:pPr>
      <w:r w:rsidRPr="00F14EB4">
        <w:rPr>
          <w:rFonts w:hint="eastAsia"/>
        </w:rPr>
        <w:t>启动</w:t>
      </w:r>
      <w:r w:rsidRPr="00F14EB4">
        <w:rPr>
          <w:rFonts w:hint="eastAsia"/>
        </w:rPr>
        <w:t>yarn</w:t>
      </w:r>
    </w:p>
    <w:p w14:paraId="1A3E13FE" w14:textId="77777777" w:rsidR="00F14EB4" w:rsidRPr="00F14EB4" w:rsidRDefault="00F14EB4" w:rsidP="00C52ED4">
      <w:pPr>
        <w:pStyle w:val="2f2"/>
      </w:pPr>
      <w:r w:rsidRPr="00F14EB4">
        <w:t>start-yarn.sh</w:t>
      </w:r>
    </w:p>
    <w:p w14:paraId="5A91A8CD" w14:textId="77777777" w:rsidR="00F14EB4" w:rsidRPr="00F14EB4" w:rsidRDefault="00F14EB4" w:rsidP="00C52ED4">
      <w:pPr>
        <w:pStyle w:val="1e"/>
      </w:pPr>
      <w:r w:rsidRPr="00F14EB4">
        <w:t>启动</w:t>
      </w:r>
      <w:proofErr w:type="spellStart"/>
      <w:r w:rsidRPr="00F14EB4">
        <w:rPr>
          <w:rFonts w:hint="eastAsia"/>
        </w:rPr>
        <w:t>p</w:t>
      </w:r>
      <w:r w:rsidRPr="00F14EB4">
        <w:t>yspark</w:t>
      </w:r>
      <w:proofErr w:type="spellEnd"/>
    </w:p>
    <w:p w14:paraId="21059CC9" w14:textId="6396CA90" w:rsidR="00F14EB4" w:rsidRPr="00F14EB4" w:rsidRDefault="00F14EB4" w:rsidP="00C52ED4">
      <w:pPr>
        <w:pStyle w:val="2f2"/>
      </w:pPr>
      <w:r w:rsidRPr="00F14EB4">
        <w:t>[root@</w:t>
      </w:r>
      <w:r w:rsidR="001A6814">
        <w:t>ecs-xhr-test-000</w:t>
      </w:r>
      <w:r w:rsidRPr="00F14EB4">
        <w:t xml:space="preserve">1 </w:t>
      </w:r>
      <w:proofErr w:type="gramStart"/>
      <w:r w:rsidRPr="00F14EB4">
        <w:t>conf]#</w:t>
      </w:r>
      <w:proofErr w:type="gramEnd"/>
      <w:r w:rsidRPr="00F14EB4">
        <w:t xml:space="preserve"> </w:t>
      </w:r>
      <w:proofErr w:type="spellStart"/>
      <w:r w:rsidRPr="00F14EB4">
        <w:t>pyspark</w:t>
      </w:r>
      <w:proofErr w:type="spellEnd"/>
    </w:p>
    <w:p w14:paraId="6F5C9C77" w14:textId="2BC57836" w:rsidR="00F14EB4" w:rsidRPr="00F14EB4" w:rsidRDefault="00B14CD5" w:rsidP="00C52ED4">
      <w:pPr>
        <w:pStyle w:val="1e"/>
      </w:pPr>
      <w:r>
        <w:rPr>
          <w:noProof/>
        </w:rPr>
        <w:drawing>
          <wp:inline distT="0" distB="0" distL="0" distR="0" wp14:anchorId="51A1869C" wp14:editId="28C3A232">
            <wp:extent cx="6120130" cy="26885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6C14" w14:textId="77777777" w:rsidR="00F14EB4" w:rsidRPr="00F14EB4" w:rsidRDefault="00F14EB4" w:rsidP="00C52ED4">
      <w:pPr>
        <w:pStyle w:val="1e"/>
      </w:pPr>
      <w:r w:rsidRPr="00F14EB4">
        <w:t>输入下列代码</w:t>
      </w:r>
      <w:r w:rsidRPr="00F14EB4">
        <w:rPr>
          <w:rFonts w:hint="eastAsia"/>
        </w:rPr>
        <w:t>：</w:t>
      </w:r>
    </w:p>
    <w:p w14:paraId="31BC6C7E" w14:textId="77777777" w:rsidR="001E355F" w:rsidRDefault="001E355F" w:rsidP="00C52ED4">
      <w:pPr>
        <w:pStyle w:val="2f2"/>
      </w:pPr>
      <w:r w:rsidRPr="001E355F">
        <w:t xml:space="preserve">lines = </w:t>
      </w:r>
      <w:proofErr w:type="gramStart"/>
      <w:r w:rsidRPr="001E355F">
        <w:t>spark.read</w:t>
      </w:r>
      <w:proofErr w:type="gramEnd"/>
      <w:r w:rsidRPr="001E355F">
        <w:t>.text("obs://obs-xhr-test/playerinfo.txt").rdd.map(lambda r: r[0])</w:t>
      </w:r>
    </w:p>
    <w:p w14:paraId="23BEFCEE" w14:textId="01804AA6" w:rsidR="00F14EB4" w:rsidRPr="00F14EB4" w:rsidRDefault="00F14EB4" w:rsidP="00C52ED4">
      <w:pPr>
        <w:pStyle w:val="2f2"/>
      </w:pPr>
      <w:r w:rsidRPr="00F14EB4">
        <w:t xml:space="preserve">counts = </w:t>
      </w:r>
      <w:proofErr w:type="spellStart"/>
      <w:proofErr w:type="gramStart"/>
      <w:r w:rsidRPr="00F14EB4">
        <w:t>lines.flatMap</w:t>
      </w:r>
      <w:proofErr w:type="spellEnd"/>
      <w:proofErr w:type="gramEnd"/>
      <w:r w:rsidRPr="00F14EB4">
        <w:t xml:space="preserve">(lambda x: </w:t>
      </w:r>
      <w:proofErr w:type="spellStart"/>
      <w:r w:rsidRPr="00F14EB4">
        <w:t>x.split</w:t>
      </w:r>
      <w:proofErr w:type="spellEnd"/>
      <w:r w:rsidRPr="00F14EB4">
        <w:t>(</w:t>
      </w:r>
      <w:r w:rsidR="001E355F" w:rsidRPr="001E355F">
        <w:t>','</w:t>
      </w:r>
      <w:r w:rsidRPr="00F14EB4">
        <w:t>)).map(lambda x: (x, 1)).</w:t>
      </w:r>
      <w:proofErr w:type="spellStart"/>
      <w:r w:rsidRPr="00F14EB4">
        <w:t>reduceByKey</w:t>
      </w:r>
      <w:proofErr w:type="spellEnd"/>
      <w:r w:rsidRPr="00F14EB4">
        <w:t>(lambda x, y: x + y)</w:t>
      </w:r>
    </w:p>
    <w:p w14:paraId="70FA04C2" w14:textId="77777777" w:rsidR="00F14EB4" w:rsidRPr="00F14EB4" w:rsidRDefault="00F14EB4" w:rsidP="00C52ED4">
      <w:pPr>
        <w:pStyle w:val="2f2"/>
      </w:pPr>
      <w:r w:rsidRPr="00F14EB4">
        <w:t xml:space="preserve">output = </w:t>
      </w:r>
      <w:proofErr w:type="spellStart"/>
      <w:proofErr w:type="gramStart"/>
      <w:r w:rsidRPr="00F14EB4">
        <w:t>counts.collect</w:t>
      </w:r>
      <w:proofErr w:type="spellEnd"/>
      <w:proofErr w:type="gramEnd"/>
      <w:r w:rsidRPr="00F14EB4">
        <w:t>()</w:t>
      </w:r>
    </w:p>
    <w:p w14:paraId="42957F90" w14:textId="77777777" w:rsidR="00F14EB4" w:rsidRPr="00F14EB4" w:rsidRDefault="00F14EB4" w:rsidP="00C52ED4">
      <w:pPr>
        <w:pStyle w:val="2f2"/>
      </w:pPr>
      <w:r w:rsidRPr="00F14EB4">
        <w:t>for (word, count) in output:</w:t>
      </w:r>
    </w:p>
    <w:p w14:paraId="7C4B7F2A" w14:textId="2358FFDC" w:rsidR="00F14EB4" w:rsidRPr="00F14EB4" w:rsidRDefault="00BF09AF" w:rsidP="00C52ED4">
      <w:pPr>
        <w:pStyle w:val="2f2"/>
      </w:pPr>
      <w:r w:rsidRPr="00BF09AF">
        <w:t xml:space="preserve">    </w:t>
      </w:r>
      <w:proofErr w:type="gramStart"/>
      <w:r w:rsidR="00F14EB4" w:rsidRPr="00F14EB4">
        <w:t>print(</w:t>
      </w:r>
      <w:proofErr w:type="gramEnd"/>
      <w:r w:rsidR="00F14EB4" w:rsidRPr="00F14EB4">
        <w:t>"%s: %</w:t>
      </w:r>
      <w:proofErr w:type="spellStart"/>
      <w:r w:rsidR="00F14EB4" w:rsidRPr="00F14EB4">
        <w:t>i</w:t>
      </w:r>
      <w:proofErr w:type="spellEnd"/>
      <w:r w:rsidR="00F14EB4" w:rsidRPr="00F14EB4">
        <w:t>" % (word, count))</w:t>
      </w:r>
    </w:p>
    <w:p w14:paraId="646909E2" w14:textId="1F332E19" w:rsidR="00F14EB4" w:rsidRPr="00F14EB4" w:rsidRDefault="001E355F" w:rsidP="00C52ED4">
      <w:pPr>
        <w:pStyle w:val="1e"/>
      </w:pPr>
      <w:r>
        <w:rPr>
          <w:noProof/>
        </w:rPr>
        <w:lastRenderedPageBreak/>
        <w:drawing>
          <wp:inline distT="0" distB="0" distL="0" distR="0" wp14:anchorId="097C4A81" wp14:editId="4F001CFC">
            <wp:extent cx="6120130" cy="21240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FFD0" w14:textId="31B9AA64" w:rsidR="006E5375" w:rsidRDefault="006E5375" w:rsidP="00C52ED4">
      <w:pPr>
        <w:pStyle w:val="1e"/>
      </w:pPr>
      <w:r>
        <w:rPr>
          <w:rFonts w:hint="eastAsia"/>
        </w:rPr>
        <w:t>出现如上图所示的结果即</w:t>
      </w:r>
      <w:proofErr w:type="gramStart"/>
      <w:r>
        <w:rPr>
          <w:rFonts w:hint="eastAsia"/>
        </w:rPr>
        <w:t>表示</w:t>
      </w:r>
      <w:r w:rsidRPr="00F14EB4">
        <w:t>存算分离</w:t>
      </w:r>
      <w:proofErr w:type="gramEnd"/>
      <w:r w:rsidRPr="00F14EB4">
        <w:t>计算成功</w:t>
      </w:r>
      <w:r w:rsidRPr="00F14EB4">
        <w:rPr>
          <w:rFonts w:hint="eastAsia"/>
        </w:rPr>
        <w:t>！</w:t>
      </w:r>
    </w:p>
    <w:p w14:paraId="108C837D" w14:textId="77777777" w:rsidR="006E5375" w:rsidRPr="001E476B" w:rsidRDefault="006E5375" w:rsidP="00C52ED4">
      <w:pPr>
        <w:pStyle w:val="1e"/>
      </w:pPr>
    </w:p>
    <w:p w14:paraId="07924BA2" w14:textId="5B9918E2" w:rsidR="00F14EB4" w:rsidRDefault="001E355F" w:rsidP="00C52ED4">
      <w:pPr>
        <w:pStyle w:val="1e"/>
      </w:pPr>
      <w:r>
        <w:rPr>
          <w:rFonts w:hint="eastAsia"/>
        </w:rPr>
        <w:t>需要注意的是，</w:t>
      </w:r>
      <w:r w:rsidRPr="001E355F">
        <w:t>obs://obs-xhr-test/playerinfo.txt</w:t>
      </w:r>
      <w:r>
        <w:rPr>
          <w:rFonts w:hint="eastAsia"/>
        </w:rPr>
        <w:t>是自己的</w:t>
      </w:r>
      <w:proofErr w:type="spellStart"/>
      <w:r>
        <w:rPr>
          <w:rFonts w:hint="eastAsia"/>
        </w:rPr>
        <w:t>obs</w:t>
      </w:r>
      <w:proofErr w:type="spellEnd"/>
      <w:r>
        <w:rPr>
          <w:rFonts w:hint="eastAsia"/>
        </w:rPr>
        <w:t>文件路径</w:t>
      </w:r>
    </w:p>
    <w:p w14:paraId="1B5C861F" w14:textId="6A1F876C" w:rsidR="001E476B" w:rsidRPr="00F14EB4" w:rsidRDefault="001E476B" w:rsidP="00C52ED4">
      <w:pPr>
        <w:pStyle w:val="1e"/>
      </w:pPr>
      <w:r>
        <w:rPr>
          <w:noProof/>
        </w:rPr>
        <w:drawing>
          <wp:inline distT="0" distB="0" distL="0" distR="0" wp14:anchorId="569B3950" wp14:editId="5F5F2D3D">
            <wp:extent cx="5993438" cy="15621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7949" cy="15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622C" w14:textId="741D6318" w:rsidR="00C70254" w:rsidRDefault="00C7025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</w:p>
    <w:p w14:paraId="1DF0A397" w14:textId="77777777" w:rsidR="009D4971" w:rsidRDefault="009D4971" w:rsidP="009D4971">
      <w:pPr>
        <w:pStyle w:val="1"/>
        <w:numPr>
          <w:ilvl w:val="0"/>
          <w:numId w:val="7"/>
        </w:numPr>
      </w:pPr>
      <w:bookmarkStart w:id="84" w:name="_Toc54191998"/>
      <w:bookmarkStart w:id="85" w:name="_Toc174952108"/>
      <w:r>
        <w:rPr>
          <w:rFonts w:hint="eastAsia"/>
        </w:rPr>
        <w:t>释放实验资源</w:t>
      </w:r>
      <w:bookmarkEnd w:id="84"/>
      <w:bookmarkEnd w:id="85"/>
    </w:p>
    <w:p w14:paraId="27FE24C6" w14:textId="77777777" w:rsidR="009D4971" w:rsidRDefault="009D4971" w:rsidP="009D4971">
      <w:pPr>
        <w:pStyle w:val="2"/>
        <w:numPr>
          <w:ilvl w:val="1"/>
          <w:numId w:val="7"/>
        </w:numPr>
        <w:rPr>
          <w:rFonts w:eastAsia="宋体"/>
          <w:lang w:eastAsia="zh-CN"/>
        </w:rPr>
      </w:pPr>
      <w:bookmarkStart w:id="86" w:name="_Toc54192003"/>
      <w:bookmarkStart w:id="87" w:name="_Toc174952109"/>
      <w:r>
        <w:rPr>
          <w:rStyle w:val="md-plain"/>
          <w:rFonts w:ascii="Open Sans" w:hAnsi="Open Sans" w:cs="Open Sans"/>
          <w:color w:val="333333"/>
          <w:lang w:eastAsia="zh-CN"/>
        </w:rPr>
        <w:t>删除</w:t>
      </w:r>
      <w:r>
        <w:rPr>
          <w:rStyle w:val="md-plain"/>
          <w:rFonts w:ascii="Open Sans" w:hAnsi="Open Sans" w:cs="Open Sans"/>
          <w:color w:val="333333"/>
          <w:lang w:eastAsia="zh-CN"/>
        </w:rPr>
        <w:t>ECS</w:t>
      </w:r>
      <w:r>
        <w:rPr>
          <w:rStyle w:val="md-plain"/>
          <w:rFonts w:ascii="Open Sans" w:hAnsi="Open Sans" w:cs="Open Sans"/>
          <w:color w:val="333333"/>
          <w:lang w:eastAsia="zh-CN"/>
        </w:rPr>
        <w:t>弹性云服务器</w:t>
      </w:r>
      <w:bookmarkEnd w:id="86"/>
      <w:bookmarkEnd w:id="87"/>
    </w:p>
    <w:p w14:paraId="5BD57859" w14:textId="7227A599" w:rsidR="009D4971" w:rsidRPr="000571D2" w:rsidRDefault="009D4971" w:rsidP="009D4971">
      <w:pPr>
        <w:pStyle w:val="30"/>
        <w:rPr>
          <w:rFonts w:cs="Huawei Sans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</w:rPr>
        <w:t>进入</w:t>
      </w:r>
      <w:r>
        <w:rPr>
          <w:rStyle w:val="md-plain"/>
          <w:rFonts w:ascii="Open Sans" w:hAnsi="Open Sans" w:cs="Open Sans"/>
          <w:color w:val="333333"/>
        </w:rPr>
        <w:t>ECS</w:t>
      </w:r>
      <w:r>
        <w:rPr>
          <w:rStyle w:val="md-plain"/>
          <w:rFonts w:ascii="Open Sans" w:hAnsi="Open Sans" w:cs="Open Sans"/>
          <w:color w:val="333333"/>
        </w:rPr>
        <w:t>列表，</w:t>
      </w:r>
      <w:proofErr w:type="gramStart"/>
      <w:r>
        <w:rPr>
          <w:rStyle w:val="md-plain"/>
          <w:rFonts w:ascii="Open Sans" w:hAnsi="Open Sans" w:cs="Open Sans"/>
          <w:color w:val="333333"/>
        </w:rPr>
        <w:t>点击全选</w:t>
      </w:r>
      <w:proofErr w:type="gramEnd"/>
      <w:r>
        <w:rPr>
          <w:rStyle w:val="md-plain"/>
          <w:rFonts w:ascii="Open Sans" w:hAnsi="Open Sans" w:cs="Open Sans"/>
          <w:color w:val="333333"/>
        </w:rPr>
        <w:t>按钮，点击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更多</w:t>
      </w:r>
      <w:r>
        <w:rPr>
          <w:rStyle w:val="md-plain"/>
          <w:rFonts w:ascii="Open Sans" w:hAnsi="Open Sans" w:cs="Open Sans"/>
          <w:color w:val="333333"/>
        </w:rPr>
        <w:t xml:space="preserve"> -&gt; 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2776E5EB" w14:textId="77777777" w:rsidR="009D4971" w:rsidRPr="00734F6E" w:rsidRDefault="009D4971" w:rsidP="009D4971">
      <w:pPr>
        <w:pStyle w:val="30"/>
        <w:rPr>
          <w:rStyle w:val="md-plain"/>
          <w:rFonts w:cs="Huawei Sans"/>
        </w:rPr>
      </w:pPr>
      <w:r>
        <w:rPr>
          <w:rStyle w:val="md-plain"/>
          <w:rFonts w:ascii="Open Sans" w:hAnsi="Open Sans" w:cs="Open Sans"/>
          <w:color w:val="333333"/>
        </w:rPr>
        <w:t>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释放云服务器绑定的公网</w:t>
      </w:r>
      <w:r>
        <w:rPr>
          <w:rStyle w:val="md-plain"/>
          <w:rFonts w:ascii="Open Sans" w:hAnsi="Open Sans" w:cs="Open Sans"/>
          <w:color w:val="333333"/>
        </w:rPr>
        <w:t>IP</w:t>
      </w:r>
      <w:r>
        <w:rPr>
          <w:rStyle w:val="md-plain"/>
          <w:rFonts w:ascii="Open Sans" w:hAnsi="Open Sans" w:cs="Open Sans"/>
          <w:color w:val="333333"/>
        </w:rPr>
        <w:t>地址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和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删除云服务器挂载的数据盘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01F26628" w14:textId="3C2F19DE" w:rsidR="00734F6E" w:rsidRDefault="00734F6E" w:rsidP="00734F6E">
      <w:pPr>
        <w:pStyle w:val="2"/>
        <w:rPr>
          <w:rStyle w:val="md-plain"/>
          <w:rFonts w:cs="Huawei Sans"/>
          <w:lang w:eastAsia="zh-CN"/>
        </w:rPr>
      </w:pPr>
      <w:bookmarkStart w:id="88" w:name="_Toc174952110"/>
      <w:r>
        <w:rPr>
          <w:rStyle w:val="md-plain"/>
          <w:rFonts w:cs="Huawei Sans" w:hint="eastAsia"/>
          <w:lang w:eastAsia="zh-CN"/>
        </w:rPr>
        <w:lastRenderedPageBreak/>
        <w:t>删除</w:t>
      </w:r>
      <w:r>
        <w:rPr>
          <w:rStyle w:val="md-plain"/>
          <w:rFonts w:cs="Huawei Sans" w:hint="eastAsia"/>
          <w:lang w:eastAsia="zh-CN"/>
        </w:rPr>
        <w:t>OBS</w:t>
      </w:r>
      <w:r>
        <w:rPr>
          <w:rStyle w:val="md-plain"/>
          <w:rFonts w:cs="Huawei Sans" w:hint="eastAsia"/>
          <w:lang w:eastAsia="zh-CN"/>
        </w:rPr>
        <w:t>对象存储</w:t>
      </w:r>
      <w:bookmarkEnd w:id="88"/>
    </w:p>
    <w:p w14:paraId="76002459" w14:textId="58678BB2" w:rsidR="00734F6E" w:rsidRPr="00464BED" w:rsidRDefault="0015501E" w:rsidP="00734F6E">
      <w:pPr>
        <w:pStyle w:val="30"/>
        <w:rPr>
          <w:rStyle w:val="md-plain"/>
        </w:rPr>
      </w:pPr>
      <w:r>
        <w:t>进入</w:t>
      </w:r>
      <w:r>
        <w:t>OBS</w:t>
      </w:r>
      <w:r>
        <w:t>服务</w:t>
      </w:r>
      <w:r w:rsidR="00C850E1">
        <w:t>的</w:t>
      </w:r>
      <w:r>
        <w:t>并行文件系统列表</w:t>
      </w:r>
      <w:r>
        <w:rPr>
          <w:rFonts w:hint="eastAsia"/>
        </w:rPr>
        <w:t>，</w:t>
      </w:r>
      <w:r w:rsidR="00464BED">
        <w:rPr>
          <w:rFonts w:hint="eastAsia"/>
        </w:rPr>
        <w:t>点击</w:t>
      </w:r>
      <w:r>
        <w:rPr>
          <w:rFonts w:hint="eastAsia"/>
        </w:rPr>
        <w:t>创建的</w:t>
      </w:r>
      <w:r w:rsidR="00C850E1">
        <w:rPr>
          <w:rFonts w:hint="eastAsia"/>
        </w:rPr>
        <w:t>文件系统</w:t>
      </w:r>
      <w:r>
        <w:rPr>
          <w:rStyle w:val="md-plain"/>
          <w:rFonts w:ascii="Open Sans" w:hAnsi="Open Sans" w:cs="Open Sans" w:hint="eastAsia"/>
          <w:color w:val="333333"/>
        </w:rPr>
        <w:t>。</w:t>
      </w:r>
    </w:p>
    <w:p w14:paraId="5AF53094" w14:textId="237DC2D0" w:rsidR="00464BED" w:rsidRPr="001E4D93" w:rsidRDefault="00464BED" w:rsidP="00734F6E">
      <w:pPr>
        <w:pStyle w:val="30"/>
        <w:rPr>
          <w:rStyle w:val="md-plain"/>
        </w:rPr>
      </w:pPr>
      <w:r>
        <w:rPr>
          <w:rStyle w:val="md-plain"/>
          <w:rFonts w:ascii="Open Sans" w:hAnsi="Open Sans" w:cs="Open Sans"/>
          <w:color w:val="333333"/>
        </w:rPr>
        <w:t>选择左侧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文件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标签</w:t>
      </w:r>
      <w:r>
        <w:rPr>
          <w:rStyle w:val="md-plain"/>
          <w:rFonts w:ascii="Open Sans" w:hAnsi="Open Sans" w:cs="Open Sans" w:hint="eastAsia"/>
          <w:color w:val="333333"/>
        </w:rPr>
        <w:t>，</w:t>
      </w:r>
      <w:r>
        <w:rPr>
          <w:rStyle w:val="md-plain"/>
          <w:rFonts w:ascii="Open Sans" w:hAnsi="Open Sans" w:cs="Open Sans"/>
          <w:color w:val="333333"/>
        </w:rPr>
        <w:t>在右侧</w:t>
      </w:r>
      <w:proofErr w:type="gramStart"/>
      <w:r>
        <w:rPr>
          <w:rStyle w:val="md-plain"/>
          <w:rFonts w:ascii="Open Sans" w:hAnsi="Open Sans" w:cs="Open Sans"/>
          <w:color w:val="333333"/>
        </w:rPr>
        <w:t>全选所有</w:t>
      </w:r>
      <w:proofErr w:type="gramEnd"/>
      <w:r>
        <w:rPr>
          <w:rStyle w:val="md-plain"/>
          <w:rFonts w:ascii="Open Sans" w:hAnsi="Open Sans" w:cs="Open Sans"/>
          <w:color w:val="333333"/>
        </w:rPr>
        <w:t>文件</w:t>
      </w:r>
      <w:r>
        <w:rPr>
          <w:rStyle w:val="md-plain"/>
          <w:rFonts w:ascii="Open Sans" w:hAnsi="Open Sans" w:cs="Open Sans" w:hint="eastAsia"/>
          <w:color w:val="333333"/>
        </w:rPr>
        <w:t>，</w:t>
      </w:r>
      <w:r>
        <w:rPr>
          <w:rStyle w:val="md-plain"/>
          <w:rFonts w:ascii="Open Sans" w:hAnsi="Open Sans" w:cs="Open Sans"/>
          <w:color w:val="333333"/>
        </w:rPr>
        <w:t>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 w:rsidR="001E4D93">
        <w:rPr>
          <w:rStyle w:val="md-plain"/>
          <w:rFonts w:ascii="Open Sans" w:hAnsi="Open Sans" w:cs="Open Sans"/>
          <w:color w:val="333333"/>
        </w:rPr>
        <w:t>并确认</w:t>
      </w:r>
      <w:r>
        <w:rPr>
          <w:rStyle w:val="md-plain"/>
          <w:rFonts w:ascii="Open Sans" w:hAnsi="Open Sans" w:cs="Open Sans" w:hint="eastAsia"/>
          <w:color w:val="333333"/>
        </w:rPr>
        <w:t>。</w:t>
      </w:r>
    </w:p>
    <w:p w14:paraId="2AA762EE" w14:textId="7ABCD822" w:rsidR="001E4D93" w:rsidRDefault="001E4D93" w:rsidP="00734F6E">
      <w:pPr>
        <w:pStyle w:val="30"/>
      </w:pPr>
      <w:r>
        <w:rPr>
          <w:rStyle w:val="md-plain"/>
          <w:rFonts w:ascii="Open Sans" w:hAnsi="Open Sans" w:cs="Open Sans"/>
          <w:color w:val="333333"/>
        </w:rPr>
        <w:t>返回</w:t>
      </w:r>
      <w:r>
        <w:t>并行文件系统列表</w:t>
      </w:r>
      <w:r>
        <w:rPr>
          <w:rFonts w:hint="eastAsia"/>
        </w:rPr>
        <w:t>，</w:t>
      </w:r>
      <w:r w:rsidR="00EF0BCB">
        <w:rPr>
          <w:rFonts w:hint="eastAsia"/>
        </w:rPr>
        <w:t>在对应的文件系统</w:t>
      </w:r>
      <w:r>
        <w:rPr>
          <w:rFonts w:hint="eastAsia"/>
        </w:rPr>
        <w:t>右侧</w:t>
      </w:r>
      <w:r w:rsidR="00EF0BCB">
        <w:rPr>
          <w:rFonts w:hint="eastAsia"/>
        </w:rPr>
        <w:t>点击</w:t>
      </w:r>
      <w:r w:rsidR="00DB08A2">
        <w:rPr>
          <w:rStyle w:val="md-plain"/>
          <w:rFonts w:ascii="Open Sans" w:hAnsi="Open Sans" w:cs="Open Sans"/>
          <w:color w:val="333333"/>
        </w:rPr>
        <w:t>“</w:t>
      </w:r>
      <w:r w:rsidR="00DB08A2">
        <w:rPr>
          <w:rStyle w:val="md-plain"/>
          <w:rFonts w:ascii="Open Sans" w:hAnsi="Open Sans" w:cs="Open Sans"/>
          <w:color w:val="333333"/>
        </w:rPr>
        <w:t>删除</w:t>
      </w:r>
      <w:r w:rsidR="00DB08A2">
        <w:rPr>
          <w:rStyle w:val="md-plain"/>
          <w:rFonts w:ascii="Open Sans" w:hAnsi="Open Sans" w:cs="Open Sans"/>
          <w:color w:val="333333"/>
        </w:rPr>
        <w:t>”</w:t>
      </w:r>
      <w:r w:rsidR="00D2435E">
        <w:rPr>
          <w:rStyle w:val="md-plain"/>
          <w:rFonts w:ascii="Open Sans" w:hAnsi="Open Sans" w:cs="Open Sans"/>
          <w:color w:val="333333"/>
        </w:rPr>
        <w:t>并确认</w:t>
      </w:r>
      <w:r>
        <w:rPr>
          <w:rFonts w:hint="eastAsia"/>
        </w:rPr>
        <w:t>。</w:t>
      </w:r>
    </w:p>
    <w:p w14:paraId="6F5BA224" w14:textId="77777777" w:rsidR="00703479" w:rsidRDefault="00703479" w:rsidP="00703479">
      <w:pPr>
        <w:pStyle w:val="2"/>
        <w:numPr>
          <w:ilvl w:val="1"/>
          <w:numId w:val="7"/>
        </w:numPr>
      </w:pPr>
      <w:bookmarkStart w:id="89" w:name="_Toc174952111"/>
      <w:r>
        <w:t>资源检查</w:t>
      </w:r>
      <w:bookmarkEnd w:id="89"/>
    </w:p>
    <w:p w14:paraId="29682AC0" w14:textId="77777777" w:rsidR="00703479" w:rsidRDefault="00703479" w:rsidP="00703479">
      <w:pPr>
        <w:pStyle w:val="30"/>
      </w:pPr>
      <w:r>
        <w:t>在控制台点击</w:t>
      </w:r>
      <w:r>
        <w:t>“</w:t>
      </w:r>
      <w:r>
        <w:t>更多</w:t>
      </w:r>
      <w:r>
        <w:t xml:space="preserve"> | </w:t>
      </w:r>
      <w:r>
        <w:t>资源</w:t>
      </w:r>
      <w:r>
        <w:t xml:space="preserve"> | </w:t>
      </w:r>
      <w:r>
        <w:t>我的资源</w:t>
      </w:r>
      <w:r>
        <w:t>”</w:t>
      </w:r>
      <w:r>
        <w:t>菜单项，检查资源是否全部删除</w:t>
      </w:r>
      <w:r>
        <w:rPr>
          <w:rFonts w:hint="eastAsia"/>
        </w:rPr>
        <w:t>。</w:t>
      </w:r>
    </w:p>
    <w:p w14:paraId="5ED6BE9E" w14:textId="1C3CE257" w:rsidR="00703479" w:rsidRPr="00734F6E" w:rsidRDefault="00703479" w:rsidP="00C52ED4">
      <w:pPr>
        <w:pStyle w:val="1e"/>
      </w:pPr>
      <w:r>
        <w:rPr>
          <w:rFonts w:hint="eastAsia"/>
        </w:rPr>
        <w:t>注意：</w:t>
      </w:r>
      <w:r>
        <w:t xml:space="preserve">(1) </w:t>
      </w:r>
      <w:r>
        <w:t>虚拟</w:t>
      </w:r>
      <w:proofErr w:type="gramStart"/>
      <w:r>
        <w:t>私有云</w:t>
      </w:r>
      <w:proofErr w:type="gramEnd"/>
      <w:r>
        <w:t>VPC</w:t>
      </w:r>
      <w:r>
        <w:t>和安全组可以不删除，以留下次使用。</w:t>
      </w:r>
      <w:r>
        <w:t xml:space="preserve">(2) </w:t>
      </w:r>
      <w:r>
        <w:t>若在</w:t>
      </w:r>
      <w:r>
        <w:rPr>
          <w:rFonts w:hint="eastAsia"/>
        </w:rPr>
        <w:t>其他</w:t>
      </w:r>
      <w:r>
        <w:t>区域购买了</w:t>
      </w:r>
      <w:r>
        <w:t>ECS</w:t>
      </w:r>
      <w:r>
        <w:t>和</w:t>
      </w:r>
      <w:r>
        <w:t>EIP</w:t>
      </w:r>
      <w:r>
        <w:t>等资源，请切换到那个区域查看</w:t>
      </w:r>
      <w:r>
        <w:rPr>
          <w:rFonts w:hint="eastAsia"/>
        </w:rPr>
        <w:t>。</w:t>
      </w:r>
    </w:p>
    <w:p w14:paraId="24ABDA6A" w14:textId="7F951942" w:rsidR="009D4971" w:rsidRDefault="009D4971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</w:p>
    <w:p w14:paraId="54165FE7" w14:textId="61E82DFB" w:rsidR="00E06D92" w:rsidRPr="00E06D92" w:rsidRDefault="00E06D92" w:rsidP="00E06D92">
      <w:pPr>
        <w:pStyle w:val="1"/>
      </w:pPr>
      <w:bookmarkStart w:id="90" w:name="_附录_安装OpenJDK"/>
      <w:bookmarkStart w:id="91" w:name="_Toc174952112"/>
      <w:bookmarkEnd w:id="90"/>
      <w:r>
        <w:t>附录</w:t>
      </w:r>
      <w:r>
        <w:rPr>
          <w:rFonts w:hint="eastAsia"/>
        </w:rPr>
        <w:t xml:space="preserve"> </w:t>
      </w:r>
      <w:r>
        <w:t>安装</w:t>
      </w:r>
      <w:r w:rsidRPr="00E06D92">
        <w:rPr>
          <w:rFonts w:hint="eastAsia"/>
        </w:rPr>
        <w:t>O</w:t>
      </w:r>
      <w:r w:rsidRPr="00E06D92">
        <w:t>penJDK</w:t>
      </w:r>
      <w:bookmarkEnd w:id="91"/>
    </w:p>
    <w:p w14:paraId="49304201" w14:textId="5B60FDDF" w:rsidR="00D87920" w:rsidRPr="00E06D92" w:rsidRDefault="00E06D92" w:rsidP="00D87920">
      <w:pPr>
        <w:pStyle w:val="30"/>
      </w:pPr>
      <w:r w:rsidRPr="00E06D92">
        <w:rPr>
          <w:rFonts w:hint="eastAsia"/>
        </w:rPr>
        <w:t>安装</w:t>
      </w:r>
      <w:r w:rsidRPr="00E06D92">
        <w:rPr>
          <w:rFonts w:hint="eastAsia"/>
        </w:rPr>
        <w:t>O</w:t>
      </w:r>
      <w:r w:rsidRPr="00E06D92">
        <w:t>penJDK</w:t>
      </w:r>
      <w:r w:rsidR="00D87920">
        <w:t>,</w:t>
      </w:r>
      <w:r w:rsidR="00D87920" w:rsidRPr="00D87920">
        <w:rPr>
          <w:rFonts w:hint="eastAsia"/>
        </w:rPr>
        <w:t xml:space="preserve"> </w:t>
      </w:r>
      <w:r w:rsidR="00D87920" w:rsidRPr="00E06D92">
        <w:rPr>
          <w:rFonts w:hint="eastAsia"/>
        </w:rPr>
        <w:t>在各个节点上，执行下列命令</w:t>
      </w:r>
    </w:p>
    <w:p w14:paraId="70476759" w14:textId="17F08EC2" w:rsidR="00E06D92" w:rsidRDefault="00E06D92" w:rsidP="00C52ED4">
      <w:pPr>
        <w:pStyle w:val="1e"/>
      </w:pPr>
      <w:r w:rsidRPr="00E06D92">
        <w:rPr>
          <w:rFonts w:hint="eastAsia"/>
        </w:rPr>
        <w:t>在</w:t>
      </w:r>
      <w:r w:rsidRPr="00E06D92">
        <w:t>节点，执行如下命令，将</w:t>
      </w:r>
      <w:proofErr w:type="spellStart"/>
      <w:r w:rsidRPr="00E06D92">
        <w:t>jdk</w:t>
      </w:r>
      <w:proofErr w:type="spellEnd"/>
      <w:r w:rsidRPr="00E06D92">
        <w:t>安装到各个节点</w:t>
      </w:r>
    </w:p>
    <w:p w14:paraId="02A15477" w14:textId="52F38663" w:rsidR="00737CAA" w:rsidRPr="00E06D92" w:rsidRDefault="00737CAA" w:rsidP="00C52ED4">
      <w:pPr>
        <w:pStyle w:val="1e"/>
      </w:pPr>
      <w:r w:rsidRPr="00737CAA">
        <w:t>yum install -y java-1.8.0-openjdk</w:t>
      </w:r>
    </w:p>
    <w:p w14:paraId="10E83D54" w14:textId="77777777" w:rsidR="00E06D92" w:rsidRPr="00E06D92" w:rsidRDefault="00E06D92" w:rsidP="00E06D92">
      <w:pPr>
        <w:pStyle w:val="30"/>
      </w:pPr>
      <w:r w:rsidRPr="00E06D92">
        <w:t>确认</w:t>
      </w:r>
      <w:r w:rsidRPr="00E06D92">
        <w:t>java</w:t>
      </w:r>
      <w:r w:rsidRPr="00E06D92">
        <w:t>版本</w:t>
      </w:r>
    </w:p>
    <w:p w14:paraId="74CCB298" w14:textId="77777777" w:rsidR="00E06D92" w:rsidRPr="00E06D92" w:rsidRDefault="00E06D92" w:rsidP="00C52ED4">
      <w:pPr>
        <w:pStyle w:val="2f2"/>
      </w:pPr>
      <w:r w:rsidRPr="00E06D92">
        <w:t>java -version</w:t>
      </w:r>
    </w:p>
    <w:p w14:paraId="68665260" w14:textId="386F1C79" w:rsidR="00E06D92" w:rsidRPr="00E06D92" w:rsidRDefault="00E06D92" w:rsidP="00C52ED4">
      <w:pPr>
        <w:pStyle w:val="2f2"/>
      </w:pPr>
      <w:r w:rsidRPr="00E06D92">
        <w:t>[root@</w:t>
      </w:r>
      <w:r w:rsidR="001A6814">
        <w:t>ecs-xhr-test-000</w:t>
      </w:r>
      <w:r w:rsidRPr="00E06D92">
        <w:t xml:space="preserve">1 </w:t>
      </w:r>
      <w:proofErr w:type="gramStart"/>
      <w:r w:rsidRPr="00E06D92">
        <w:t>~]#</w:t>
      </w:r>
      <w:proofErr w:type="gramEnd"/>
      <w:r w:rsidRPr="00E06D92">
        <w:t xml:space="preserve"> java -version</w:t>
      </w:r>
    </w:p>
    <w:p w14:paraId="38732656" w14:textId="77777777" w:rsidR="00E06D92" w:rsidRPr="00E06D92" w:rsidRDefault="00E06D92" w:rsidP="00C52ED4">
      <w:pPr>
        <w:pStyle w:val="2f2"/>
      </w:pPr>
      <w:proofErr w:type="spellStart"/>
      <w:r w:rsidRPr="00E06D92">
        <w:t>openjdk</w:t>
      </w:r>
      <w:proofErr w:type="spellEnd"/>
      <w:r w:rsidRPr="00E06D92">
        <w:t xml:space="preserve"> version "1.8.0_191"</w:t>
      </w:r>
    </w:p>
    <w:p w14:paraId="34927594" w14:textId="77777777" w:rsidR="00E06D92" w:rsidRPr="00E06D92" w:rsidRDefault="00E06D92" w:rsidP="00C52ED4">
      <w:pPr>
        <w:pStyle w:val="2f2"/>
      </w:pPr>
      <w:r w:rsidRPr="00E06D92">
        <w:t>OpenJDK Runtime Environment (</w:t>
      </w:r>
      <w:proofErr w:type="spellStart"/>
      <w:r w:rsidRPr="00E06D92">
        <w:t>AdoptOpenJDK</w:t>
      </w:r>
      <w:proofErr w:type="spellEnd"/>
      <w:proofErr w:type="gramStart"/>
      <w:r w:rsidRPr="00E06D92">
        <w:t>)(</w:t>
      </w:r>
      <w:proofErr w:type="gramEnd"/>
      <w:r w:rsidRPr="00E06D92">
        <w:t>build 1.8.0_191-b12)</w:t>
      </w:r>
    </w:p>
    <w:p w14:paraId="3A35045B" w14:textId="1670BF3F" w:rsidR="009E2FC5" w:rsidRDefault="009E2FC5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0659EB8E" w14:textId="77777777" w:rsidR="000B47BA" w:rsidRDefault="000B47BA" w:rsidP="000B47BA">
      <w:pPr>
        <w:pStyle w:val="1"/>
        <w:numPr>
          <w:ilvl w:val="0"/>
          <w:numId w:val="7"/>
        </w:numPr>
        <w:wordWrap w:val="0"/>
      </w:pPr>
      <w:bookmarkStart w:id="92" w:name="_Toc53053239"/>
      <w:bookmarkStart w:id="93" w:name="_Toc174952113"/>
      <w:r>
        <w:lastRenderedPageBreak/>
        <w:t>附录</w:t>
      </w:r>
      <w:r>
        <w:rPr>
          <w:rFonts w:hint="eastAsia"/>
        </w:rPr>
        <w:t xml:space="preserve"> </w:t>
      </w:r>
      <w:r>
        <w:t>Linux</w:t>
      </w:r>
      <w:r>
        <w:t>常用命令</w:t>
      </w:r>
      <w:bookmarkEnd w:id="92"/>
      <w:bookmarkEnd w:id="93"/>
    </w:p>
    <w:p w14:paraId="42AE56C4" w14:textId="77777777" w:rsidR="000B47BA" w:rsidRDefault="000B47BA" w:rsidP="000B47BA">
      <w:pPr>
        <w:pStyle w:val="2"/>
        <w:numPr>
          <w:ilvl w:val="1"/>
          <w:numId w:val="7"/>
        </w:numPr>
      </w:pPr>
      <w:bookmarkStart w:id="94" w:name="_Toc53053240"/>
      <w:bookmarkStart w:id="95" w:name="_Toc174952114"/>
      <w:r>
        <w:t>ls</w:t>
      </w:r>
      <w:r>
        <w:t>命令</w:t>
      </w:r>
      <w:bookmarkEnd w:id="94"/>
      <w:bookmarkEnd w:id="95"/>
    </w:p>
    <w:p w14:paraId="35436F2D" w14:textId="77777777" w:rsidR="000B47BA" w:rsidRDefault="000B47BA" w:rsidP="00C52ED4">
      <w:pPr>
        <w:pStyle w:val="1e"/>
      </w:pPr>
      <w:r>
        <w:t xml:space="preserve">ls </w:t>
      </w:r>
      <w:r>
        <w:t>命令不仅可以查看</w:t>
      </w:r>
      <w:r>
        <w:t xml:space="preserve"> </w:t>
      </w:r>
      <w:proofErr w:type="spellStart"/>
      <w:r>
        <w:t>linux</w:t>
      </w:r>
      <w:proofErr w:type="spellEnd"/>
      <w:r>
        <w:t xml:space="preserve"> </w:t>
      </w:r>
      <w:r>
        <w:t>文件夹包含的文件而且可以查看文件权限</w:t>
      </w:r>
      <w:r>
        <w:t>(</w:t>
      </w:r>
      <w:r>
        <w:t>包括目录、文件夹、文件权限</w:t>
      </w:r>
      <w:r>
        <w:t>)</w:t>
      </w:r>
      <w:r>
        <w:t>查看目录信息等等。</w:t>
      </w:r>
    </w:p>
    <w:p w14:paraId="770CE03E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ls [</w:t>
      </w:r>
      <w:r>
        <w:t>选项</w:t>
      </w:r>
      <w:r>
        <w:t>][</w:t>
      </w:r>
      <w:r>
        <w:t>目录名</w:t>
      </w:r>
      <w:r>
        <w:t>]</w:t>
      </w:r>
    </w:p>
    <w:p w14:paraId="4403B4F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5D434186" w14:textId="77777777" w:rsidR="000B47BA" w:rsidRDefault="000B47BA" w:rsidP="00C52ED4">
      <w:pPr>
        <w:pStyle w:val="1e"/>
      </w:pPr>
      <w:r>
        <w:t xml:space="preserve">-l </w:t>
      </w:r>
      <w:r>
        <w:t>：列出长数据串，包含文件的属性与权限数据等</w:t>
      </w:r>
    </w:p>
    <w:p w14:paraId="783595EE" w14:textId="77777777" w:rsidR="000B47BA" w:rsidRDefault="000B47BA" w:rsidP="00C52ED4">
      <w:pPr>
        <w:pStyle w:val="1e"/>
      </w:pPr>
      <w:r>
        <w:t xml:space="preserve">-a </w:t>
      </w:r>
      <w:r>
        <w:t>：列出全部的文件，连同隐藏文件（开头为</w:t>
      </w:r>
      <w:r>
        <w:t>.</w:t>
      </w:r>
      <w:r>
        <w:t>的文件）一起列出来（常用）</w:t>
      </w:r>
    </w:p>
    <w:p w14:paraId="3AC5CD03" w14:textId="77777777" w:rsidR="000B47BA" w:rsidRDefault="000B47BA" w:rsidP="00C52ED4">
      <w:pPr>
        <w:pStyle w:val="1e"/>
      </w:pPr>
      <w:r>
        <w:t xml:space="preserve">-d </w:t>
      </w:r>
      <w:r>
        <w:t>：仅列出目录本身，而不是列出目录的文件数据</w:t>
      </w:r>
    </w:p>
    <w:p w14:paraId="5156C82D" w14:textId="77777777" w:rsidR="000B47BA" w:rsidRDefault="000B47BA" w:rsidP="00C52ED4">
      <w:pPr>
        <w:pStyle w:val="1e"/>
      </w:pPr>
      <w:r>
        <w:t xml:space="preserve">-h </w:t>
      </w:r>
      <w:r>
        <w:t>：将文件容量以较易读的方式（</w:t>
      </w:r>
      <w:r>
        <w:t>GB</w:t>
      </w:r>
      <w:r>
        <w:t>，</w:t>
      </w:r>
      <w:r>
        <w:t>kB</w:t>
      </w:r>
      <w:r>
        <w:t>等）列出来</w:t>
      </w:r>
    </w:p>
    <w:p w14:paraId="094A4942" w14:textId="77777777" w:rsidR="000B47BA" w:rsidRDefault="000B47BA" w:rsidP="00C52ED4">
      <w:pPr>
        <w:pStyle w:val="1e"/>
      </w:pPr>
      <w:r>
        <w:t xml:space="preserve">-R </w:t>
      </w:r>
      <w:r>
        <w:t>：连同子目录的内容一起列出（递归列出），等于该目录下的所有文件都会显示出来</w:t>
      </w:r>
    </w:p>
    <w:p w14:paraId="01E91377" w14:textId="77777777" w:rsidR="000B47BA" w:rsidRDefault="000B47BA" w:rsidP="000B47BA">
      <w:pPr>
        <w:pStyle w:val="2"/>
        <w:numPr>
          <w:ilvl w:val="1"/>
          <w:numId w:val="7"/>
        </w:numPr>
      </w:pPr>
      <w:bookmarkStart w:id="96" w:name="_Toc53053241"/>
      <w:bookmarkStart w:id="97" w:name="_Toc174952115"/>
      <w:r>
        <w:t>cd</w:t>
      </w:r>
      <w:r>
        <w:t>命令</w:t>
      </w:r>
      <w:bookmarkEnd w:id="96"/>
      <w:bookmarkEnd w:id="97"/>
    </w:p>
    <w:p w14:paraId="659C6F54" w14:textId="77777777" w:rsidR="000B47BA" w:rsidRDefault="000B47BA" w:rsidP="00C52ED4">
      <w:pPr>
        <w:pStyle w:val="1e"/>
      </w:pPr>
      <w:r>
        <w:rPr>
          <w:rFonts w:hint="eastAsia"/>
        </w:rPr>
        <w:t>最基本的命令语句，其他的命令语句要进行操作，都是建立在使用</w:t>
      </w:r>
      <w:r>
        <w:t xml:space="preserve"> cd </w:t>
      </w:r>
      <w:r>
        <w:t>命令上的。用于切换当前目录至</w:t>
      </w:r>
      <w:proofErr w:type="spellStart"/>
      <w:r>
        <w:t>dirName</w:t>
      </w:r>
      <w:proofErr w:type="spellEnd"/>
      <w:r>
        <w:t>。</w:t>
      </w:r>
    </w:p>
    <w:p w14:paraId="3D67E513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cd [</w:t>
      </w:r>
      <w:r>
        <w:t>目录名</w:t>
      </w:r>
      <w:r>
        <w:t>]</w:t>
      </w:r>
    </w:p>
    <w:p w14:paraId="55CBE889" w14:textId="77777777" w:rsidR="000B47BA" w:rsidRDefault="000B47BA" w:rsidP="000B47BA">
      <w:pPr>
        <w:pStyle w:val="2"/>
        <w:numPr>
          <w:ilvl w:val="1"/>
          <w:numId w:val="7"/>
        </w:numPr>
      </w:pPr>
      <w:bookmarkStart w:id="98" w:name="_Toc53053242"/>
      <w:bookmarkStart w:id="99" w:name="_Toc174952116"/>
      <w:r>
        <w:t>pwd</w:t>
      </w:r>
      <w:r>
        <w:t>命令</w:t>
      </w:r>
      <w:bookmarkEnd w:id="98"/>
      <w:bookmarkEnd w:id="99"/>
    </w:p>
    <w:p w14:paraId="0AA4B96C" w14:textId="77777777" w:rsidR="000B47BA" w:rsidRDefault="000B47BA" w:rsidP="00C52ED4">
      <w:pPr>
        <w:pStyle w:val="1e"/>
      </w:pPr>
      <w:r>
        <w:rPr>
          <w:rFonts w:hint="eastAsia"/>
        </w:rPr>
        <w:t>查看</w:t>
      </w:r>
      <w:r>
        <w:t>"</w:t>
      </w:r>
      <w:r>
        <w:t>当前工作目录</w:t>
      </w:r>
      <w:r>
        <w:t>"</w:t>
      </w:r>
      <w:r>
        <w:t>的完整路径。</w:t>
      </w:r>
    </w:p>
    <w:p w14:paraId="6C6A1C0E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pwd</w:t>
      </w:r>
      <w:proofErr w:type="spellEnd"/>
      <w:r>
        <w:t xml:space="preserve"> [</w:t>
      </w:r>
      <w:r>
        <w:t>选项</w:t>
      </w:r>
      <w:r>
        <w:t>]</w:t>
      </w:r>
    </w:p>
    <w:p w14:paraId="3DC32B4A" w14:textId="77777777" w:rsidR="000B47BA" w:rsidRDefault="000B47BA" w:rsidP="00C52ED4">
      <w:pPr>
        <w:pStyle w:val="1e"/>
      </w:pPr>
      <w:r>
        <w:rPr>
          <w:rFonts w:hint="eastAsia"/>
        </w:rPr>
        <w:t>常用参数：</w:t>
      </w:r>
    </w:p>
    <w:p w14:paraId="0360866F" w14:textId="77777777" w:rsidR="000B47BA" w:rsidRDefault="000B47BA" w:rsidP="00C52ED4">
      <w:pPr>
        <w:pStyle w:val="1e"/>
      </w:pPr>
      <w:r>
        <w:t>-P :</w:t>
      </w:r>
      <w:r>
        <w:t>显示实际物理路径，而非使用连接（</w:t>
      </w:r>
      <w:r>
        <w:t>link</w:t>
      </w:r>
      <w:r>
        <w:t>）路径</w:t>
      </w:r>
    </w:p>
    <w:p w14:paraId="29120DEB" w14:textId="77777777" w:rsidR="000B47BA" w:rsidRDefault="000B47BA" w:rsidP="00C52ED4">
      <w:pPr>
        <w:pStyle w:val="1e"/>
      </w:pPr>
      <w:r>
        <w:t>-L :</w:t>
      </w:r>
      <w:r>
        <w:t>当目录为连接路径时，显示连接路径</w:t>
      </w:r>
    </w:p>
    <w:p w14:paraId="34ACAFB0" w14:textId="77777777" w:rsidR="000B47BA" w:rsidRDefault="000B47BA" w:rsidP="000B47BA">
      <w:pPr>
        <w:pStyle w:val="2"/>
        <w:numPr>
          <w:ilvl w:val="1"/>
          <w:numId w:val="7"/>
        </w:numPr>
      </w:pPr>
      <w:bookmarkStart w:id="100" w:name="_Toc53053243"/>
      <w:bookmarkStart w:id="101" w:name="_Toc174952117"/>
      <w:r>
        <w:lastRenderedPageBreak/>
        <w:t>mkdir</w:t>
      </w:r>
      <w:r>
        <w:t>命令</w:t>
      </w:r>
      <w:bookmarkEnd w:id="100"/>
      <w:bookmarkEnd w:id="101"/>
    </w:p>
    <w:p w14:paraId="5FDCB912" w14:textId="77777777" w:rsidR="000B47BA" w:rsidRDefault="000B47BA" w:rsidP="00C52ED4">
      <w:pPr>
        <w:pStyle w:val="1e"/>
      </w:pPr>
      <w:r>
        <w:rPr>
          <w:rFonts w:hint="eastAsia"/>
        </w:rPr>
        <w:t>用来创建指定的名称的目录，要求创建目录的用户在当前目录中具有写权限，并且指定的目录名不能是当前目录中已有的目录。</w:t>
      </w:r>
    </w:p>
    <w:p w14:paraId="31B4C1FB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mkdir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7E8276D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6E174E28" w14:textId="77777777" w:rsidR="000B47BA" w:rsidRDefault="000B47BA" w:rsidP="00C52ED4">
      <w:pPr>
        <w:pStyle w:val="1e"/>
      </w:pPr>
      <w:r>
        <w:t>-m, --mode=</w:t>
      </w:r>
      <w:r>
        <w:t>模式，设定权限</w:t>
      </w:r>
      <w:r>
        <w:t>&lt;</w:t>
      </w:r>
      <w:r>
        <w:t>模式</w:t>
      </w:r>
      <w:r>
        <w:t>&gt; (</w:t>
      </w:r>
      <w:r>
        <w:t>类似</w:t>
      </w:r>
      <w:r>
        <w:t xml:space="preserve"> </w:t>
      </w:r>
      <w:proofErr w:type="spellStart"/>
      <w:r>
        <w:t>chmod</w:t>
      </w:r>
      <w:proofErr w:type="spellEnd"/>
      <w:r>
        <w:t>)</w:t>
      </w:r>
      <w:r>
        <w:t>，而不是</w:t>
      </w:r>
      <w:r>
        <w:t xml:space="preserve"> </w:t>
      </w:r>
      <w:proofErr w:type="spellStart"/>
      <w:r>
        <w:t>rwxrwxrwx</w:t>
      </w:r>
      <w:proofErr w:type="spellEnd"/>
      <w:r>
        <w:t xml:space="preserve"> </w:t>
      </w:r>
      <w:r>
        <w:t>减</w:t>
      </w:r>
      <w:r>
        <w:t xml:space="preserve"> </w:t>
      </w:r>
      <w:proofErr w:type="spellStart"/>
      <w:r>
        <w:t>umask</w:t>
      </w:r>
      <w:proofErr w:type="spellEnd"/>
    </w:p>
    <w:p w14:paraId="0F1E4C32" w14:textId="77777777" w:rsidR="000B47BA" w:rsidRDefault="000B47BA" w:rsidP="00C52ED4">
      <w:pPr>
        <w:pStyle w:val="1e"/>
      </w:pPr>
      <w:r>
        <w:t xml:space="preserve">-p, --parents </w:t>
      </w:r>
      <w:r>
        <w:t>可以是一个路径名称。此时若路径中的某些目录尚不存在</w:t>
      </w:r>
      <w:r>
        <w:t>,</w:t>
      </w:r>
      <w:r>
        <w:t>加上此选项后</w:t>
      </w:r>
      <w:r>
        <w:t>,</w:t>
      </w:r>
      <w:r>
        <w:t>系统将自动建立好那些尚不存在的目录</w:t>
      </w:r>
      <w:r>
        <w:t>,</w:t>
      </w:r>
      <w:r>
        <w:t>即一次可以建立多个目录</w:t>
      </w:r>
      <w:r>
        <w:t>;</w:t>
      </w:r>
    </w:p>
    <w:p w14:paraId="185DD0CA" w14:textId="77777777" w:rsidR="000B47BA" w:rsidRDefault="000B47BA" w:rsidP="00C52ED4">
      <w:pPr>
        <w:pStyle w:val="1e"/>
      </w:pPr>
      <w:r>
        <w:t xml:space="preserve">-v, --verbose </w:t>
      </w:r>
      <w:r>
        <w:t>每次创建新目录都显示信息</w:t>
      </w:r>
    </w:p>
    <w:p w14:paraId="621F98D1" w14:textId="77777777" w:rsidR="000B47BA" w:rsidRDefault="000B47BA" w:rsidP="00C52ED4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7136760B" w14:textId="77777777" w:rsidR="000B47BA" w:rsidRDefault="000B47BA" w:rsidP="00C52ED4">
      <w:pPr>
        <w:pStyle w:val="1e"/>
      </w:pPr>
      <w:r>
        <w:t xml:space="preserve">--version </w:t>
      </w:r>
      <w:r>
        <w:t>输出版本信息并退出</w:t>
      </w:r>
    </w:p>
    <w:p w14:paraId="515B8852" w14:textId="77777777" w:rsidR="000B47BA" w:rsidRDefault="000B47BA" w:rsidP="000B47BA">
      <w:pPr>
        <w:pStyle w:val="2"/>
        <w:numPr>
          <w:ilvl w:val="1"/>
          <w:numId w:val="7"/>
        </w:numPr>
      </w:pPr>
      <w:bookmarkStart w:id="102" w:name="_Toc53053244"/>
      <w:bookmarkStart w:id="103" w:name="_Toc174952118"/>
      <w:r>
        <w:t>rm</w:t>
      </w:r>
      <w:r>
        <w:t>命令</w:t>
      </w:r>
      <w:bookmarkEnd w:id="102"/>
      <w:bookmarkEnd w:id="103"/>
    </w:p>
    <w:p w14:paraId="3F89833D" w14:textId="77777777" w:rsidR="000B47BA" w:rsidRDefault="000B47BA" w:rsidP="00C52ED4">
      <w:pPr>
        <w:pStyle w:val="1e"/>
      </w:pPr>
      <w:r>
        <w:rPr>
          <w:rFonts w:hint="eastAsia"/>
        </w:rPr>
        <w:t>删除一个目录中的一个或多个文件或目录，如果没有使用</w:t>
      </w:r>
      <w:r>
        <w:t>- r</w:t>
      </w:r>
      <w:r>
        <w:t>选项，则</w:t>
      </w:r>
      <w:r>
        <w:t>rm</w:t>
      </w:r>
      <w:r>
        <w:t>不会删除目录。如果使用</w:t>
      </w:r>
      <w:r>
        <w:t xml:space="preserve"> rm </w:t>
      </w:r>
      <w:r>
        <w:t>来删除文件，</w:t>
      </w:r>
      <w:proofErr w:type="gramStart"/>
      <w:r>
        <w:t>通常仍</w:t>
      </w:r>
      <w:proofErr w:type="gramEnd"/>
      <w:r>
        <w:t>可以将该文件恢复原状。</w:t>
      </w:r>
    </w:p>
    <w:p w14:paraId="197C7FA6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rm [</w:t>
      </w:r>
      <w:r>
        <w:t>选项</w:t>
      </w:r>
      <w:r>
        <w:t xml:space="preserve">] </w:t>
      </w:r>
      <w:r>
        <w:t>文件</w:t>
      </w:r>
    </w:p>
    <w:p w14:paraId="5839B787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3942A709" w14:textId="77777777" w:rsidR="000B47BA" w:rsidRDefault="000B47BA" w:rsidP="00C52ED4">
      <w:pPr>
        <w:pStyle w:val="1e"/>
      </w:pPr>
      <w:r>
        <w:t xml:space="preserve">-f, --force </w:t>
      </w:r>
      <w:r>
        <w:t>忽略不存在的文件，从不给出提示。</w:t>
      </w:r>
    </w:p>
    <w:p w14:paraId="4D0EDAD0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, --interactive </w:t>
      </w:r>
      <w:r>
        <w:t>进行交互式删除</w:t>
      </w:r>
    </w:p>
    <w:p w14:paraId="4DED2F89" w14:textId="77777777" w:rsidR="000B47BA" w:rsidRDefault="000B47BA" w:rsidP="00C52ED4">
      <w:pPr>
        <w:pStyle w:val="1e"/>
      </w:pPr>
      <w:r>
        <w:t xml:space="preserve">-r, -R, --recursive </w:t>
      </w:r>
      <w:r>
        <w:t>指示</w:t>
      </w:r>
      <w:r>
        <w:t>rm</w:t>
      </w:r>
      <w:r>
        <w:t>将参数中列出的全部目录和子目录均递归地删除。</w:t>
      </w:r>
    </w:p>
    <w:p w14:paraId="1F4569AC" w14:textId="77777777" w:rsidR="000B47BA" w:rsidRDefault="000B47BA" w:rsidP="00C52ED4">
      <w:pPr>
        <w:pStyle w:val="1e"/>
      </w:pPr>
      <w:r>
        <w:t xml:space="preserve">-v, --verbose </w:t>
      </w:r>
      <w:r>
        <w:t>详细显示进行的步骤</w:t>
      </w:r>
    </w:p>
    <w:p w14:paraId="44F3A93A" w14:textId="77777777" w:rsidR="000B47BA" w:rsidRDefault="000B47BA" w:rsidP="00C52ED4">
      <w:pPr>
        <w:pStyle w:val="1e"/>
      </w:pPr>
      <w:r>
        <w:t xml:space="preserve">--help </w:t>
      </w:r>
      <w:r>
        <w:t>显示</w:t>
      </w:r>
      <w:proofErr w:type="gramStart"/>
      <w:r>
        <w:t>此帮助</w:t>
      </w:r>
      <w:proofErr w:type="gramEnd"/>
      <w:r>
        <w:t>信息并退出</w:t>
      </w:r>
    </w:p>
    <w:p w14:paraId="52AFE352" w14:textId="77777777" w:rsidR="000B47BA" w:rsidRDefault="000B47BA" w:rsidP="00C52ED4">
      <w:pPr>
        <w:pStyle w:val="1e"/>
      </w:pPr>
      <w:r>
        <w:t xml:space="preserve">--version </w:t>
      </w:r>
      <w:r>
        <w:t>输出版本信息并退出</w:t>
      </w:r>
    </w:p>
    <w:p w14:paraId="40B0A50B" w14:textId="77777777" w:rsidR="000B47BA" w:rsidRDefault="000B47BA" w:rsidP="000B47BA">
      <w:pPr>
        <w:pStyle w:val="2"/>
        <w:numPr>
          <w:ilvl w:val="1"/>
          <w:numId w:val="7"/>
        </w:numPr>
      </w:pPr>
      <w:bookmarkStart w:id="104" w:name="_Toc53053245"/>
      <w:bookmarkStart w:id="105" w:name="_Toc174952119"/>
      <w:r>
        <w:t>rmdir</w:t>
      </w:r>
      <w:r>
        <w:t>命令</w:t>
      </w:r>
      <w:bookmarkEnd w:id="104"/>
      <w:bookmarkEnd w:id="105"/>
    </w:p>
    <w:p w14:paraId="53B8722F" w14:textId="77777777" w:rsidR="000B47BA" w:rsidRDefault="000B47BA" w:rsidP="00C52ED4">
      <w:pPr>
        <w:pStyle w:val="1e"/>
      </w:pPr>
      <w:r>
        <w:rPr>
          <w:rFonts w:hint="eastAsia"/>
        </w:rPr>
        <w:t>该命令从一个目录中删除一个或多个子目录项，删除某目录时也必须具有对父目录的写权限。</w:t>
      </w:r>
    </w:p>
    <w:p w14:paraId="66015116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proofErr w:type="spellStart"/>
      <w:r>
        <w:t>rmdir</w:t>
      </w:r>
      <w:proofErr w:type="spellEnd"/>
      <w:r>
        <w:t xml:space="preserve"> [</w:t>
      </w:r>
      <w:r>
        <w:t>选项</w:t>
      </w:r>
      <w:r>
        <w:t xml:space="preserve">] </w:t>
      </w:r>
      <w:r>
        <w:t>目录</w:t>
      </w:r>
    </w:p>
    <w:p w14:paraId="5B9094E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54AE436E" w14:textId="77777777" w:rsidR="000B47BA" w:rsidRDefault="000B47BA" w:rsidP="00C52ED4">
      <w:pPr>
        <w:pStyle w:val="1e"/>
      </w:pPr>
      <w:r>
        <w:rPr>
          <w:rFonts w:hint="eastAsia"/>
        </w:rPr>
        <w:t>-</w:t>
      </w:r>
      <w:r>
        <w:t xml:space="preserve">p </w:t>
      </w:r>
      <w:r>
        <w:t>递归删除目录</w:t>
      </w:r>
      <w:proofErr w:type="spellStart"/>
      <w:r>
        <w:t>dirname</w:t>
      </w:r>
      <w:proofErr w:type="spellEnd"/>
      <w:r>
        <w:t>，当子目录删除后其父目录为空时，也一同被删除。如果整个路径被删除或者由于某种原因保留部分路径，则系统在标准输出上显示相应的信息。</w:t>
      </w:r>
    </w:p>
    <w:p w14:paraId="3C5DAC0D" w14:textId="77777777" w:rsidR="000B47BA" w:rsidRDefault="000B47BA" w:rsidP="00C52ED4">
      <w:pPr>
        <w:pStyle w:val="1e"/>
      </w:pPr>
      <w:r>
        <w:t xml:space="preserve">-v, --verbose </w:t>
      </w:r>
      <w:r>
        <w:t>显示指令执行过程</w:t>
      </w:r>
    </w:p>
    <w:p w14:paraId="709E476F" w14:textId="77777777" w:rsidR="000B47BA" w:rsidRDefault="000B47BA" w:rsidP="000B47BA">
      <w:pPr>
        <w:pStyle w:val="2"/>
        <w:numPr>
          <w:ilvl w:val="1"/>
          <w:numId w:val="7"/>
        </w:numPr>
      </w:pPr>
      <w:bookmarkStart w:id="106" w:name="_Toc53053246"/>
      <w:bookmarkStart w:id="107" w:name="_Toc174952120"/>
      <w:r>
        <w:lastRenderedPageBreak/>
        <w:t>mv</w:t>
      </w:r>
      <w:r>
        <w:t>命令</w:t>
      </w:r>
      <w:bookmarkEnd w:id="106"/>
      <w:bookmarkEnd w:id="107"/>
    </w:p>
    <w:p w14:paraId="03276FEE" w14:textId="77777777" w:rsidR="000B47BA" w:rsidRDefault="000B47BA" w:rsidP="00C52ED4">
      <w:pPr>
        <w:pStyle w:val="1e"/>
      </w:pPr>
      <w:r>
        <w:rPr>
          <w:rFonts w:hint="eastAsia"/>
        </w:rPr>
        <w:t>可以用来移动文件或者将文件改名（</w:t>
      </w:r>
      <w:r>
        <w:t>move (rename) files</w:t>
      </w:r>
      <w:r>
        <w:t>）。当第二个参数类型是文件时，</w:t>
      </w:r>
      <w:r>
        <w:t>mv</w:t>
      </w:r>
      <w:r>
        <w:t>命令完成文件重命名。当第二个参数是已存在的目录名称时，源文件或目录参数可以有多个，</w:t>
      </w:r>
      <w:r>
        <w:t>mv</w:t>
      </w:r>
      <w:r>
        <w:t>命令将各参数指定的源文件均移至目标目录中。</w:t>
      </w:r>
    </w:p>
    <w:p w14:paraId="1AFDA1A7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mv [</w:t>
      </w:r>
      <w:r>
        <w:t>选项</w:t>
      </w:r>
      <w:r>
        <w:t xml:space="preserve">] </w:t>
      </w:r>
      <w:r>
        <w:t>源文件或目录</w:t>
      </w:r>
      <w:r>
        <w:t xml:space="preserve"> </w:t>
      </w:r>
      <w:r>
        <w:t>目标文件或目录</w:t>
      </w:r>
    </w:p>
    <w:p w14:paraId="0F2F533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25995E9F" w14:textId="77777777" w:rsidR="000B47BA" w:rsidRDefault="000B47BA" w:rsidP="00C52ED4">
      <w:pPr>
        <w:pStyle w:val="1e"/>
      </w:pPr>
      <w:r>
        <w:t xml:space="preserve">-b </w:t>
      </w:r>
      <w:r>
        <w:t>：若需覆盖文件，则覆盖前先行备份</w:t>
      </w:r>
    </w:p>
    <w:p w14:paraId="07CFBF39" w14:textId="77777777" w:rsidR="000B47BA" w:rsidRDefault="000B47BA" w:rsidP="00C52ED4">
      <w:pPr>
        <w:pStyle w:val="1e"/>
      </w:pPr>
      <w:r>
        <w:t xml:space="preserve">-f </w:t>
      </w:r>
      <w:r>
        <w:t>：</w:t>
      </w:r>
      <w:r>
        <w:t xml:space="preserve">force </w:t>
      </w:r>
      <w:r>
        <w:t>强制的意思，如果目标文件已经存在，不会询问而直接覆盖</w:t>
      </w:r>
    </w:p>
    <w:p w14:paraId="47E7AFCB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</w:t>
      </w:r>
      <w:r>
        <w:t>：若目标文件</w:t>
      </w:r>
      <w:r>
        <w:t xml:space="preserve"> (destination) </w:t>
      </w:r>
      <w:r>
        <w:t>已经存在时，就会询问是否覆盖</w:t>
      </w:r>
    </w:p>
    <w:p w14:paraId="1E4FE088" w14:textId="77777777" w:rsidR="000B47BA" w:rsidRDefault="000B47BA" w:rsidP="00C52ED4">
      <w:pPr>
        <w:pStyle w:val="1e"/>
      </w:pPr>
      <w:r>
        <w:t xml:space="preserve">-u </w:t>
      </w:r>
      <w:r>
        <w:t>：若目标文件已经存在，且</w:t>
      </w:r>
      <w:r>
        <w:t xml:space="preserve"> source </w:t>
      </w:r>
      <w:r>
        <w:t>比较新，才会更新</w:t>
      </w:r>
      <w:r>
        <w:t>(update)</w:t>
      </w:r>
    </w:p>
    <w:p w14:paraId="79657674" w14:textId="77777777" w:rsidR="000B47BA" w:rsidRDefault="000B47BA" w:rsidP="00C52ED4">
      <w:pPr>
        <w:pStyle w:val="1e"/>
      </w:pPr>
      <w:r>
        <w:t xml:space="preserve">-t </w:t>
      </w:r>
      <w:r>
        <w:t>：</w:t>
      </w:r>
      <w:r>
        <w:t>--target-directory=DIRECTORY move all SOURCE arguments into DIRECTORY</w:t>
      </w:r>
      <w:r>
        <w:t>，即指定</w:t>
      </w:r>
      <w:r>
        <w:t>mv</w:t>
      </w:r>
      <w:r>
        <w:t>的目标目录，该选项适用于移动多个源文件到一个目录的情况，此时目标目录在前，源文件在后</w:t>
      </w:r>
    </w:p>
    <w:p w14:paraId="447E310F" w14:textId="77777777" w:rsidR="000B47BA" w:rsidRDefault="000B47BA" w:rsidP="000B47BA">
      <w:pPr>
        <w:pStyle w:val="2"/>
        <w:numPr>
          <w:ilvl w:val="1"/>
          <w:numId w:val="7"/>
        </w:numPr>
      </w:pPr>
      <w:bookmarkStart w:id="108" w:name="_Toc53053247"/>
      <w:bookmarkStart w:id="109" w:name="_Toc174952121"/>
      <w:r>
        <w:t>cp</w:t>
      </w:r>
      <w:r>
        <w:t>命令</w:t>
      </w:r>
      <w:bookmarkEnd w:id="108"/>
      <w:bookmarkEnd w:id="109"/>
    </w:p>
    <w:p w14:paraId="382CDC19" w14:textId="77777777" w:rsidR="000B47BA" w:rsidRDefault="000B47BA" w:rsidP="00C52ED4">
      <w:pPr>
        <w:pStyle w:val="1e"/>
      </w:pPr>
      <w:r>
        <w:rPr>
          <w:rFonts w:hint="eastAsia"/>
        </w:rPr>
        <w:t>将源文件复制至目标文件，或将多个源文件复制至目标目录。</w:t>
      </w:r>
    </w:p>
    <w:p w14:paraId="2C04882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cp [</w:t>
      </w:r>
      <w:r>
        <w:t>选项</w:t>
      </w:r>
      <w:r>
        <w:t xml:space="preserve">] </w:t>
      </w:r>
      <w:r>
        <w:t>源文件</w:t>
      </w:r>
      <w:r>
        <w:t xml:space="preserve"> </w:t>
      </w:r>
      <w:r>
        <w:t>目录</w:t>
      </w:r>
      <w:r>
        <w:t xml:space="preserve"> </w:t>
      </w:r>
      <w:r>
        <w:t>或</w:t>
      </w:r>
      <w:r>
        <w:t xml:space="preserve"> cp [</w:t>
      </w:r>
      <w:r>
        <w:t>选项</w:t>
      </w:r>
      <w:r>
        <w:t xml:space="preserve">] -t </w:t>
      </w:r>
      <w:r>
        <w:t>目录</w:t>
      </w:r>
      <w:r>
        <w:t xml:space="preserve"> </w:t>
      </w:r>
      <w:r>
        <w:t>源文件</w:t>
      </w:r>
    </w:p>
    <w:p w14:paraId="44E7BDD8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096AEF79" w14:textId="77777777" w:rsidR="000B47BA" w:rsidRDefault="000B47BA" w:rsidP="00C52ED4">
      <w:pPr>
        <w:pStyle w:val="1e"/>
      </w:pPr>
      <w:r>
        <w:rPr>
          <w:rFonts w:hint="eastAsia"/>
        </w:rPr>
        <w:t>-</w:t>
      </w:r>
      <w:r>
        <w:t xml:space="preserve">t --target-directory </w:t>
      </w:r>
      <w:r>
        <w:t>指定目标目录</w:t>
      </w:r>
    </w:p>
    <w:p w14:paraId="6671ACED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--interactive </w:t>
      </w:r>
      <w:r>
        <w:t>覆盖前询问（使前面的</w:t>
      </w:r>
      <w:r>
        <w:t xml:space="preserve"> -n </w:t>
      </w:r>
      <w:r>
        <w:t>选项失效）</w:t>
      </w:r>
    </w:p>
    <w:p w14:paraId="3203F43D" w14:textId="77777777" w:rsidR="000B47BA" w:rsidRDefault="000B47BA" w:rsidP="00C52ED4">
      <w:pPr>
        <w:pStyle w:val="1e"/>
      </w:pPr>
      <w:r>
        <w:t xml:space="preserve">-n --no-clobber </w:t>
      </w:r>
      <w:r>
        <w:t>不要覆盖已存在的文件（使前面的</w:t>
      </w:r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t>选项失效）</w:t>
      </w:r>
    </w:p>
    <w:p w14:paraId="5CBD9077" w14:textId="77777777" w:rsidR="000B47BA" w:rsidRDefault="000B47BA" w:rsidP="00C52ED4">
      <w:pPr>
        <w:pStyle w:val="1e"/>
      </w:pPr>
      <w:r>
        <w:t xml:space="preserve">-f --force </w:t>
      </w:r>
      <w:r>
        <w:t>强行复制文件或目录，不论目的文件或目录是否已经存在</w:t>
      </w:r>
    </w:p>
    <w:p w14:paraId="6F5C09EE" w14:textId="77777777" w:rsidR="000B47BA" w:rsidRDefault="000B47BA" w:rsidP="00C52ED4">
      <w:pPr>
        <w:pStyle w:val="1e"/>
      </w:pPr>
      <w:r>
        <w:t xml:space="preserve">-u --update </w:t>
      </w:r>
      <w:r>
        <w:t>使用这项参数之后，只会在源文件的修改时间</w:t>
      </w:r>
      <w:proofErr w:type="gramStart"/>
      <w:r>
        <w:t>较目的</w:t>
      </w:r>
      <w:proofErr w:type="gramEnd"/>
      <w:r>
        <w:t>文件更新时，或是对应的目的文件并不存在，才复制文件</w:t>
      </w:r>
    </w:p>
    <w:p w14:paraId="38F5F476" w14:textId="77777777" w:rsidR="000B47BA" w:rsidRDefault="000B47BA" w:rsidP="000B47BA">
      <w:pPr>
        <w:pStyle w:val="2"/>
        <w:numPr>
          <w:ilvl w:val="1"/>
          <w:numId w:val="7"/>
        </w:numPr>
      </w:pPr>
      <w:bookmarkStart w:id="110" w:name="_Toc53053248"/>
      <w:bookmarkStart w:id="111" w:name="_Toc174952122"/>
      <w:r>
        <w:t xml:space="preserve">cat </w:t>
      </w:r>
      <w:r>
        <w:t>命令</w:t>
      </w:r>
      <w:bookmarkEnd w:id="110"/>
      <w:bookmarkEnd w:id="111"/>
    </w:p>
    <w:p w14:paraId="4EB0163A" w14:textId="77777777" w:rsidR="000B47BA" w:rsidRDefault="000B47BA" w:rsidP="00C52ED4">
      <w:pPr>
        <w:pStyle w:val="1e"/>
      </w:pPr>
      <w:r>
        <w:rPr>
          <w:rFonts w:hint="eastAsia"/>
        </w:rPr>
        <w:t>用来显示文件内容，或者将几个文件连接起来显示，或者从标准输入读取内容并显示，它常与重定向符号配合使用。</w:t>
      </w:r>
    </w:p>
    <w:p w14:paraId="54519439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cat [</w:t>
      </w:r>
      <w:r>
        <w:t>选项</w:t>
      </w:r>
      <w:r>
        <w:t>] [</w:t>
      </w:r>
      <w:r>
        <w:t>文件</w:t>
      </w:r>
      <w:r>
        <w:t>]</w:t>
      </w:r>
    </w:p>
    <w:p w14:paraId="58B030C9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7A4C864D" w14:textId="77777777" w:rsidR="000B47BA" w:rsidRDefault="000B47BA" w:rsidP="00C52ED4">
      <w:pPr>
        <w:pStyle w:val="1e"/>
      </w:pPr>
      <w:r>
        <w:t xml:space="preserve">-A, --show-all </w:t>
      </w:r>
      <w:r>
        <w:t>等价于</w:t>
      </w:r>
      <w:r>
        <w:t xml:space="preserve"> -</w:t>
      </w:r>
      <w:proofErr w:type="spellStart"/>
      <w:r>
        <w:t>vET</w:t>
      </w:r>
      <w:proofErr w:type="spellEnd"/>
    </w:p>
    <w:p w14:paraId="64C93EC4" w14:textId="77777777" w:rsidR="000B47BA" w:rsidRDefault="000B47BA" w:rsidP="00C52ED4">
      <w:pPr>
        <w:pStyle w:val="1e"/>
      </w:pPr>
      <w:r>
        <w:t xml:space="preserve">-b, --number-nonblank </w:t>
      </w:r>
      <w:r>
        <w:t>对非空输出行编号</w:t>
      </w:r>
    </w:p>
    <w:p w14:paraId="1779DCB7" w14:textId="77777777" w:rsidR="000B47BA" w:rsidRDefault="000B47BA" w:rsidP="00C52ED4">
      <w:pPr>
        <w:pStyle w:val="1e"/>
      </w:pPr>
      <w:r>
        <w:t xml:space="preserve">-e </w:t>
      </w:r>
      <w:r>
        <w:t>等价于</w:t>
      </w:r>
      <w:r>
        <w:t xml:space="preserve"> -</w:t>
      </w:r>
      <w:proofErr w:type="spellStart"/>
      <w:r>
        <w:t>vE</w:t>
      </w:r>
      <w:proofErr w:type="spellEnd"/>
    </w:p>
    <w:p w14:paraId="39152775" w14:textId="77777777" w:rsidR="000B47BA" w:rsidRDefault="000B47BA" w:rsidP="00C52ED4">
      <w:pPr>
        <w:pStyle w:val="1e"/>
      </w:pPr>
      <w:r>
        <w:lastRenderedPageBreak/>
        <w:t xml:space="preserve">-E, --show-ends </w:t>
      </w:r>
      <w:r>
        <w:t>在每行结束处显示</w:t>
      </w:r>
      <w:r>
        <w:t xml:space="preserve"> $</w:t>
      </w:r>
    </w:p>
    <w:p w14:paraId="7B977836" w14:textId="77777777" w:rsidR="000B47BA" w:rsidRDefault="000B47BA" w:rsidP="00C52ED4">
      <w:pPr>
        <w:pStyle w:val="1e"/>
      </w:pPr>
      <w:r>
        <w:t xml:space="preserve">-n, --number </w:t>
      </w:r>
      <w:r>
        <w:t>对输出的所有行编号</w:t>
      </w:r>
      <w:r>
        <w:t>,</w:t>
      </w:r>
      <w:r>
        <w:t>由</w:t>
      </w:r>
      <w:r>
        <w:t>1</w:t>
      </w:r>
      <w:r>
        <w:t>开始对所有输出的行数编号</w:t>
      </w:r>
    </w:p>
    <w:p w14:paraId="7CEB9F1B" w14:textId="77777777" w:rsidR="000B47BA" w:rsidRDefault="000B47BA" w:rsidP="00C52ED4">
      <w:pPr>
        <w:pStyle w:val="1e"/>
      </w:pPr>
      <w:r>
        <w:t xml:space="preserve">-s, --squeeze-blank </w:t>
      </w:r>
      <w:r>
        <w:t>有连续两行以上的空白行，就代换为一行的空白行</w:t>
      </w:r>
    </w:p>
    <w:p w14:paraId="7643D9CC" w14:textId="77777777" w:rsidR="000B47BA" w:rsidRDefault="000B47BA" w:rsidP="00C52ED4">
      <w:pPr>
        <w:pStyle w:val="1e"/>
      </w:pPr>
      <w:r>
        <w:t xml:space="preserve">-t </w:t>
      </w:r>
      <w:r>
        <w:t>与</w:t>
      </w:r>
      <w:r>
        <w:t xml:space="preserve"> -</w:t>
      </w:r>
      <w:proofErr w:type="spellStart"/>
      <w:r>
        <w:t>vT</w:t>
      </w:r>
      <w:proofErr w:type="spellEnd"/>
      <w:r>
        <w:t xml:space="preserve"> </w:t>
      </w:r>
      <w:r>
        <w:t>等价</w:t>
      </w:r>
    </w:p>
    <w:p w14:paraId="24076537" w14:textId="77777777" w:rsidR="000B47BA" w:rsidRDefault="000B47BA" w:rsidP="00C52ED4">
      <w:pPr>
        <w:pStyle w:val="1e"/>
      </w:pPr>
      <w:r>
        <w:t xml:space="preserve">-T, --show-tabs </w:t>
      </w:r>
      <w:r>
        <w:t>将跳格字符显示为</w:t>
      </w:r>
      <w:r>
        <w:t xml:space="preserve"> ^I</w:t>
      </w:r>
    </w:p>
    <w:p w14:paraId="4AC2BD6E" w14:textId="77777777" w:rsidR="000B47BA" w:rsidRDefault="000B47BA" w:rsidP="00C52ED4">
      <w:pPr>
        <w:pStyle w:val="1e"/>
      </w:pPr>
      <w:r>
        <w:t xml:space="preserve">-v, --show-nonprinting </w:t>
      </w:r>
      <w:r>
        <w:t>使用</w:t>
      </w:r>
      <w:r>
        <w:t xml:space="preserve"> ^ </w:t>
      </w:r>
      <w:r>
        <w:t>和</w:t>
      </w:r>
      <w:r>
        <w:t xml:space="preserve"> M- </w:t>
      </w:r>
      <w:r>
        <w:t>引用，除了</w:t>
      </w:r>
      <w:r>
        <w:t xml:space="preserve"> LFD </w:t>
      </w:r>
      <w:r>
        <w:t>和</w:t>
      </w:r>
      <w:r>
        <w:t xml:space="preserve"> TAB </w:t>
      </w:r>
      <w:r>
        <w:t>之外</w:t>
      </w:r>
    </w:p>
    <w:p w14:paraId="2BEA059F" w14:textId="77777777" w:rsidR="000B47BA" w:rsidRDefault="000B47BA" w:rsidP="000B47BA">
      <w:pPr>
        <w:pStyle w:val="2"/>
        <w:numPr>
          <w:ilvl w:val="1"/>
          <w:numId w:val="7"/>
        </w:numPr>
      </w:pPr>
      <w:bookmarkStart w:id="112" w:name="_Toc53053249"/>
      <w:bookmarkStart w:id="113" w:name="_Toc174952123"/>
      <w:r>
        <w:t>more</w:t>
      </w:r>
      <w:r>
        <w:t>命令</w:t>
      </w:r>
      <w:bookmarkEnd w:id="112"/>
      <w:bookmarkEnd w:id="113"/>
    </w:p>
    <w:p w14:paraId="4BE66460" w14:textId="77777777" w:rsidR="000B47BA" w:rsidRDefault="000B47BA" w:rsidP="00C52ED4">
      <w:pPr>
        <w:pStyle w:val="1e"/>
      </w:pPr>
      <w:r>
        <w:t xml:space="preserve">more </w:t>
      </w:r>
      <w:r>
        <w:t>命令和</w:t>
      </w:r>
      <w:r>
        <w:t xml:space="preserve"> cat </w:t>
      </w:r>
      <w:r>
        <w:t>的功能一样都是查看文件里的内容，但有所不同的是</w:t>
      </w:r>
      <w:r>
        <w:t>more</w:t>
      </w:r>
      <w:r>
        <w:t>可以按页来查看文件的内容，还支持直接跳转行等功能。</w:t>
      </w:r>
    </w:p>
    <w:p w14:paraId="60A598E1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more [-</w:t>
      </w:r>
      <w:proofErr w:type="spellStart"/>
      <w:proofErr w:type="gramStart"/>
      <w:r>
        <w:t>dlfpcsu</w:t>
      </w:r>
      <w:proofErr w:type="spellEnd"/>
      <w:r>
        <w:t xml:space="preserve"> ]</w:t>
      </w:r>
      <w:proofErr w:type="gramEnd"/>
      <w:r>
        <w:t xml:space="preserve"> [-num ] [+/ pattern] [+ </w:t>
      </w:r>
      <w:proofErr w:type="spellStart"/>
      <w:r>
        <w:t>linenum</w:t>
      </w:r>
      <w:proofErr w:type="spellEnd"/>
      <w:r>
        <w:t>] [file ... ]</w:t>
      </w:r>
    </w:p>
    <w:p w14:paraId="4BE6E00E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732E5DA3" w14:textId="77777777" w:rsidR="000B47BA" w:rsidRDefault="000B47BA" w:rsidP="00C52ED4">
      <w:pPr>
        <w:pStyle w:val="1e"/>
      </w:pPr>
      <w:r>
        <w:t xml:space="preserve">+n </w:t>
      </w:r>
      <w:r>
        <w:t>从</w:t>
      </w:r>
      <w:proofErr w:type="gramStart"/>
      <w:r>
        <w:t>笫</w:t>
      </w:r>
      <w:proofErr w:type="gramEnd"/>
      <w:r>
        <w:t>n</w:t>
      </w:r>
      <w:r>
        <w:t>行开始显示</w:t>
      </w:r>
    </w:p>
    <w:p w14:paraId="54CB2D46" w14:textId="77777777" w:rsidR="000B47BA" w:rsidRDefault="000B47BA" w:rsidP="00C52ED4">
      <w:pPr>
        <w:pStyle w:val="1e"/>
      </w:pPr>
      <w:r>
        <w:t xml:space="preserve">-n </w:t>
      </w:r>
      <w:r>
        <w:t>定义屏幕大小为</w:t>
      </w:r>
      <w:r>
        <w:t>n</w:t>
      </w:r>
      <w:r>
        <w:t>行</w:t>
      </w:r>
    </w:p>
    <w:p w14:paraId="1194C866" w14:textId="77777777" w:rsidR="000B47BA" w:rsidRDefault="000B47BA" w:rsidP="00C52ED4">
      <w:pPr>
        <w:pStyle w:val="1e"/>
      </w:pPr>
      <w:r>
        <w:t xml:space="preserve">+/pattern </w:t>
      </w:r>
      <w:r>
        <w:t>在每个档案显示前搜寻该字串（</w:t>
      </w:r>
      <w:r>
        <w:t>pattern</w:t>
      </w:r>
      <w:r>
        <w:t>），然后从该字串前两行之后开始显示</w:t>
      </w:r>
    </w:p>
    <w:p w14:paraId="13D8AF19" w14:textId="77777777" w:rsidR="000B47BA" w:rsidRDefault="000B47BA" w:rsidP="00C52ED4">
      <w:pPr>
        <w:pStyle w:val="1e"/>
      </w:pPr>
      <w:r>
        <w:t xml:space="preserve">-c </w:t>
      </w:r>
      <w:r>
        <w:t>从</w:t>
      </w:r>
      <w:proofErr w:type="gramStart"/>
      <w:r>
        <w:t>顶部清</w:t>
      </w:r>
      <w:proofErr w:type="gramEnd"/>
      <w:r>
        <w:t>屏，然后显示</w:t>
      </w:r>
    </w:p>
    <w:p w14:paraId="7AC214D7" w14:textId="77777777" w:rsidR="000B47BA" w:rsidRDefault="000B47BA" w:rsidP="00C52ED4">
      <w:pPr>
        <w:pStyle w:val="1e"/>
      </w:pPr>
      <w:r>
        <w:t xml:space="preserve">-d </w:t>
      </w:r>
      <w:r>
        <w:t>提示</w:t>
      </w:r>
      <w:r>
        <w:t>“Press space to continue</w:t>
      </w:r>
      <w:r>
        <w:t>，</w:t>
      </w:r>
      <w:r>
        <w:t>’q’ to quit</w:t>
      </w:r>
      <w:r>
        <w:t>（按空格键继续，按</w:t>
      </w:r>
      <w:r>
        <w:t>q</w:t>
      </w:r>
      <w:r>
        <w:t>键退出）</w:t>
      </w:r>
      <w:r>
        <w:t>”</w:t>
      </w:r>
      <w:r>
        <w:t>，禁用响铃功能</w:t>
      </w:r>
    </w:p>
    <w:p w14:paraId="02A6763E" w14:textId="77777777" w:rsidR="000B47BA" w:rsidRDefault="000B47BA" w:rsidP="00C52ED4">
      <w:pPr>
        <w:pStyle w:val="1e"/>
      </w:pPr>
      <w:r>
        <w:t xml:space="preserve">-l </w:t>
      </w:r>
      <w:r>
        <w:t>忽略</w:t>
      </w:r>
      <w:proofErr w:type="spellStart"/>
      <w:r>
        <w:t>Ctrl+l</w:t>
      </w:r>
      <w:proofErr w:type="spellEnd"/>
      <w:r>
        <w:t>（换页）字符</w:t>
      </w:r>
    </w:p>
    <w:p w14:paraId="4712DEFF" w14:textId="77777777" w:rsidR="000B47BA" w:rsidRDefault="000B47BA" w:rsidP="00C52ED4">
      <w:pPr>
        <w:pStyle w:val="1e"/>
      </w:pPr>
      <w:r>
        <w:t xml:space="preserve">-p </w:t>
      </w:r>
      <w:r>
        <w:t>通过清除窗口而不是滚屏来对文件进行换页，与</w:t>
      </w:r>
      <w:r>
        <w:t>-c</w:t>
      </w:r>
      <w:r>
        <w:t>选项相似</w:t>
      </w:r>
    </w:p>
    <w:p w14:paraId="3A01B880" w14:textId="77777777" w:rsidR="000B47BA" w:rsidRDefault="000B47BA" w:rsidP="00C52ED4">
      <w:pPr>
        <w:pStyle w:val="1e"/>
      </w:pPr>
      <w:r>
        <w:t xml:space="preserve">-s </w:t>
      </w:r>
      <w:r>
        <w:t>把连续的多个空行显示为一行</w:t>
      </w:r>
    </w:p>
    <w:p w14:paraId="6F0FEB80" w14:textId="77777777" w:rsidR="000B47BA" w:rsidRDefault="000B47BA" w:rsidP="00C52ED4">
      <w:pPr>
        <w:pStyle w:val="1e"/>
      </w:pPr>
      <w:r>
        <w:t xml:space="preserve">-u </w:t>
      </w:r>
      <w:r>
        <w:t>把文件内容中的下画线去掉</w:t>
      </w:r>
    </w:p>
    <w:p w14:paraId="50CA8802" w14:textId="77777777" w:rsidR="000B47BA" w:rsidRDefault="000B47BA" w:rsidP="00C52ED4">
      <w:pPr>
        <w:pStyle w:val="1e"/>
      </w:pPr>
      <w:r>
        <w:rPr>
          <w:rFonts w:hint="eastAsia"/>
        </w:rPr>
        <w:t>操作指令</w:t>
      </w:r>
    </w:p>
    <w:p w14:paraId="4FE32362" w14:textId="77777777" w:rsidR="000B47BA" w:rsidRDefault="000B47BA" w:rsidP="00C52ED4">
      <w:pPr>
        <w:pStyle w:val="1e"/>
      </w:pPr>
      <w:r>
        <w:t>Enter</w:t>
      </w:r>
      <w:r>
        <w:t>：向下</w:t>
      </w:r>
      <w:r>
        <w:t>n</w:t>
      </w:r>
      <w:r>
        <w:t>行，需要定义。默认为</w:t>
      </w:r>
      <w:r>
        <w:t>1</w:t>
      </w:r>
      <w:r>
        <w:t>行</w:t>
      </w:r>
    </w:p>
    <w:p w14:paraId="57D13A98" w14:textId="77777777" w:rsidR="000B47BA" w:rsidRDefault="000B47BA" w:rsidP="00C52ED4">
      <w:pPr>
        <w:pStyle w:val="1e"/>
      </w:pPr>
      <w:proofErr w:type="spellStart"/>
      <w:r>
        <w:t>Ctrl+F</w:t>
      </w:r>
      <w:proofErr w:type="spellEnd"/>
      <w:r>
        <w:t>：向下滚动</w:t>
      </w:r>
      <w:proofErr w:type="gramStart"/>
      <w:r>
        <w:t>一</w:t>
      </w:r>
      <w:proofErr w:type="gramEnd"/>
      <w:r>
        <w:t>屏</w:t>
      </w:r>
    </w:p>
    <w:p w14:paraId="10C1CAD0" w14:textId="77777777" w:rsidR="000B47BA" w:rsidRDefault="000B47BA" w:rsidP="00C52ED4">
      <w:pPr>
        <w:pStyle w:val="1e"/>
      </w:pPr>
      <w:r>
        <w:rPr>
          <w:rFonts w:hint="eastAsia"/>
        </w:rPr>
        <w:t>空格键：向下滚动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</w:p>
    <w:p w14:paraId="758E4F1F" w14:textId="77777777" w:rsidR="000B47BA" w:rsidRDefault="000B47BA" w:rsidP="00C52ED4">
      <w:pPr>
        <w:pStyle w:val="1e"/>
      </w:pPr>
      <w:proofErr w:type="spellStart"/>
      <w:r>
        <w:t>Ctrl+B</w:t>
      </w:r>
      <w:proofErr w:type="spellEnd"/>
      <w:r>
        <w:t>：返回上一屏</w:t>
      </w:r>
    </w:p>
    <w:p w14:paraId="6F7E55FD" w14:textId="77777777" w:rsidR="000B47BA" w:rsidRDefault="000B47BA" w:rsidP="00C52ED4">
      <w:pPr>
        <w:pStyle w:val="1e"/>
      </w:pPr>
      <w:r>
        <w:t xml:space="preserve">= </w:t>
      </w:r>
      <w:r>
        <w:t>：输出当前行的行号</w:t>
      </w:r>
    </w:p>
    <w:p w14:paraId="5CB5C352" w14:textId="77777777" w:rsidR="000B47BA" w:rsidRDefault="000B47BA" w:rsidP="00C52ED4">
      <w:pPr>
        <w:pStyle w:val="1e"/>
      </w:pPr>
      <w:r>
        <w:rPr>
          <w:rFonts w:hint="eastAsia"/>
        </w:rPr>
        <w:t>：</w:t>
      </w:r>
      <w:r>
        <w:t xml:space="preserve">f </w:t>
      </w:r>
      <w:r>
        <w:t>：输出文件名和当前行的行号</w:t>
      </w:r>
    </w:p>
    <w:p w14:paraId="4412F6BB" w14:textId="77777777" w:rsidR="000B47BA" w:rsidRDefault="000B47BA" w:rsidP="00C52ED4">
      <w:pPr>
        <w:pStyle w:val="1e"/>
      </w:pPr>
      <w:r>
        <w:t xml:space="preserve">V </w:t>
      </w:r>
      <w:r>
        <w:t>：调用</w:t>
      </w:r>
      <w:r>
        <w:t>vi</w:t>
      </w:r>
      <w:r>
        <w:t>编辑器</w:t>
      </w:r>
    </w:p>
    <w:p w14:paraId="26904AE3" w14:textId="77777777" w:rsidR="000B47BA" w:rsidRDefault="000B47BA" w:rsidP="00C52ED4">
      <w:pPr>
        <w:pStyle w:val="1e"/>
      </w:pPr>
      <w:proofErr w:type="gramStart"/>
      <w:r>
        <w:t>!</w:t>
      </w:r>
      <w:r>
        <w:t>命令</w:t>
      </w:r>
      <w:proofErr w:type="gramEnd"/>
      <w:r>
        <w:t xml:space="preserve"> </w:t>
      </w:r>
      <w:r>
        <w:t>：调用</w:t>
      </w:r>
      <w:r>
        <w:t>Shell</w:t>
      </w:r>
      <w:r>
        <w:t>，并执行命令</w:t>
      </w:r>
    </w:p>
    <w:p w14:paraId="0895AFF9" w14:textId="77777777" w:rsidR="000B47BA" w:rsidRDefault="000B47BA" w:rsidP="00C52ED4">
      <w:pPr>
        <w:pStyle w:val="1e"/>
      </w:pPr>
      <w:r>
        <w:t xml:space="preserve">q </w:t>
      </w:r>
      <w:r>
        <w:t>：退出</w:t>
      </w:r>
      <w:r>
        <w:t>more</w:t>
      </w:r>
    </w:p>
    <w:p w14:paraId="718C9E33" w14:textId="77777777" w:rsidR="000B47BA" w:rsidRDefault="000B47BA" w:rsidP="000B47BA">
      <w:pPr>
        <w:pStyle w:val="2"/>
        <w:numPr>
          <w:ilvl w:val="1"/>
          <w:numId w:val="7"/>
        </w:numPr>
      </w:pPr>
      <w:bookmarkStart w:id="114" w:name="_Toc53053250"/>
      <w:bookmarkStart w:id="115" w:name="_Toc174952124"/>
      <w:r>
        <w:lastRenderedPageBreak/>
        <w:t>less</w:t>
      </w:r>
      <w:r>
        <w:t>命令</w:t>
      </w:r>
      <w:bookmarkEnd w:id="114"/>
      <w:bookmarkEnd w:id="115"/>
    </w:p>
    <w:p w14:paraId="3A9DF3F4" w14:textId="77777777" w:rsidR="000B47BA" w:rsidRDefault="000B47BA" w:rsidP="00C52ED4">
      <w:pPr>
        <w:pStyle w:val="1e"/>
      </w:pPr>
      <w:r>
        <w:t xml:space="preserve">less </w:t>
      </w:r>
      <w:r>
        <w:t>与</w:t>
      </w:r>
      <w:r>
        <w:t xml:space="preserve"> more </w:t>
      </w:r>
      <w:r>
        <w:t>类似，但使用</w:t>
      </w:r>
      <w:r>
        <w:t xml:space="preserve"> less </w:t>
      </w:r>
      <w:r>
        <w:t>可以随意浏览文件，而</w:t>
      </w:r>
      <w:r>
        <w:t xml:space="preserve"> more </w:t>
      </w:r>
      <w:r>
        <w:t>仅能向前移动，却不能向后移动，而且</w:t>
      </w:r>
      <w:r>
        <w:t xml:space="preserve"> less </w:t>
      </w:r>
      <w:r>
        <w:t>在查看之前不会加载整个文件。</w:t>
      </w:r>
    </w:p>
    <w:p w14:paraId="58A4A0FF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less [</w:t>
      </w:r>
      <w:r>
        <w:t>参数</w:t>
      </w:r>
      <w:r>
        <w:t xml:space="preserve">] </w:t>
      </w:r>
      <w:r>
        <w:t>文件</w:t>
      </w:r>
    </w:p>
    <w:p w14:paraId="3EC129CF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136DB581" w14:textId="77777777" w:rsidR="000B47BA" w:rsidRDefault="000B47BA" w:rsidP="00C52ED4">
      <w:pPr>
        <w:pStyle w:val="1e"/>
      </w:pPr>
      <w:r>
        <w:t>-b &lt;</w:t>
      </w:r>
      <w:r>
        <w:t>缓冲区大小</w:t>
      </w:r>
      <w:r>
        <w:t xml:space="preserve">&gt; </w:t>
      </w:r>
      <w:r>
        <w:t>设置缓冲区的大小</w:t>
      </w:r>
    </w:p>
    <w:p w14:paraId="72D8DE64" w14:textId="77777777" w:rsidR="000B47BA" w:rsidRDefault="000B47BA" w:rsidP="00C52ED4">
      <w:pPr>
        <w:pStyle w:val="1e"/>
      </w:pPr>
      <w:r>
        <w:t xml:space="preserve">-e </w:t>
      </w:r>
      <w:r>
        <w:t>当文件显示结束后，自动离开</w:t>
      </w:r>
    </w:p>
    <w:p w14:paraId="04D89BF1" w14:textId="77777777" w:rsidR="000B47BA" w:rsidRDefault="000B47BA" w:rsidP="00C52ED4">
      <w:pPr>
        <w:pStyle w:val="1e"/>
      </w:pPr>
      <w:r>
        <w:t xml:space="preserve">-f </w:t>
      </w:r>
      <w:r>
        <w:t>强迫打开特殊文件，例如外围设备代号、目录和二进制文件</w:t>
      </w:r>
    </w:p>
    <w:p w14:paraId="04E3188A" w14:textId="77777777" w:rsidR="000B47BA" w:rsidRDefault="000B47BA" w:rsidP="00C52ED4">
      <w:pPr>
        <w:pStyle w:val="1e"/>
      </w:pPr>
      <w:r>
        <w:t xml:space="preserve">-g </w:t>
      </w:r>
      <w:r>
        <w:t>只标志最后搜索的关键词</w:t>
      </w:r>
    </w:p>
    <w:p w14:paraId="17310B26" w14:textId="77777777" w:rsidR="000B47BA" w:rsidRDefault="000B47BA" w:rsidP="00C52ED4">
      <w:pPr>
        <w:pStyle w:val="1e"/>
      </w:pPr>
      <w:r>
        <w:t>-</w:t>
      </w:r>
      <w:proofErr w:type="spellStart"/>
      <w:r>
        <w:t>i</w:t>
      </w:r>
      <w:proofErr w:type="spellEnd"/>
      <w:r>
        <w:t xml:space="preserve"> </w:t>
      </w:r>
      <w:r>
        <w:t>忽略搜索时的大小写</w:t>
      </w:r>
    </w:p>
    <w:p w14:paraId="4F85804E" w14:textId="77777777" w:rsidR="000B47BA" w:rsidRDefault="000B47BA" w:rsidP="00C52ED4">
      <w:pPr>
        <w:pStyle w:val="1e"/>
      </w:pPr>
      <w:r>
        <w:t xml:space="preserve">-m </w:t>
      </w:r>
      <w:r>
        <w:t>显示类似</w:t>
      </w:r>
      <w:r>
        <w:t>more</w:t>
      </w:r>
      <w:r>
        <w:t>命令的百分比</w:t>
      </w:r>
    </w:p>
    <w:p w14:paraId="4F97FF76" w14:textId="77777777" w:rsidR="000B47BA" w:rsidRDefault="000B47BA" w:rsidP="00C52ED4">
      <w:pPr>
        <w:pStyle w:val="1e"/>
      </w:pPr>
      <w:r>
        <w:t xml:space="preserve">-N </w:t>
      </w:r>
      <w:r>
        <w:t>显示每行的行号</w:t>
      </w:r>
    </w:p>
    <w:p w14:paraId="15302484" w14:textId="77777777" w:rsidR="000B47BA" w:rsidRDefault="000B47BA" w:rsidP="00C52ED4">
      <w:pPr>
        <w:pStyle w:val="1e"/>
      </w:pPr>
      <w:r>
        <w:t>-o &lt;</w:t>
      </w:r>
      <w:r>
        <w:t>文件名</w:t>
      </w:r>
      <w:r>
        <w:t xml:space="preserve">&gt; </w:t>
      </w:r>
      <w:r>
        <w:t>将</w:t>
      </w:r>
      <w:r>
        <w:t xml:space="preserve">less </w:t>
      </w:r>
      <w:r>
        <w:t>输出的内容在指定文件中保存起来</w:t>
      </w:r>
    </w:p>
    <w:p w14:paraId="72F59CD7" w14:textId="77777777" w:rsidR="000B47BA" w:rsidRDefault="000B47BA" w:rsidP="00C52ED4">
      <w:pPr>
        <w:pStyle w:val="1e"/>
      </w:pPr>
      <w:r>
        <w:t xml:space="preserve">-Q </w:t>
      </w:r>
      <w:r>
        <w:t>不使用警告音</w:t>
      </w:r>
    </w:p>
    <w:p w14:paraId="538EC97C" w14:textId="77777777" w:rsidR="000B47BA" w:rsidRDefault="000B47BA" w:rsidP="00C52ED4">
      <w:pPr>
        <w:pStyle w:val="1e"/>
      </w:pPr>
      <w:r>
        <w:t xml:space="preserve">-s </w:t>
      </w:r>
      <w:r>
        <w:t>显示连续空行为一行</w:t>
      </w:r>
    </w:p>
    <w:p w14:paraId="27D46ABF" w14:textId="77777777" w:rsidR="000B47BA" w:rsidRDefault="000B47BA" w:rsidP="00C52ED4">
      <w:pPr>
        <w:pStyle w:val="1e"/>
      </w:pPr>
      <w:r>
        <w:t xml:space="preserve">-S </w:t>
      </w:r>
      <w:r>
        <w:t>行过长时间将超出部分舍弃</w:t>
      </w:r>
    </w:p>
    <w:p w14:paraId="1B0FECEB" w14:textId="77777777" w:rsidR="000B47BA" w:rsidRDefault="000B47BA" w:rsidP="00C52ED4">
      <w:pPr>
        <w:pStyle w:val="1e"/>
      </w:pPr>
      <w:r>
        <w:t>-x &lt;</w:t>
      </w:r>
      <w:r>
        <w:t>数字</w:t>
      </w:r>
      <w:r>
        <w:t xml:space="preserve">&gt; </w:t>
      </w:r>
      <w:r>
        <w:t>将</w:t>
      </w:r>
      <w:r>
        <w:t>“tab”</w:t>
      </w:r>
      <w:r>
        <w:t>键显示为规定的数字空格</w:t>
      </w:r>
    </w:p>
    <w:p w14:paraId="4D00AA71" w14:textId="77777777" w:rsidR="000B47BA" w:rsidRDefault="000B47BA" w:rsidP="00C52ED4">
      <w:pPr>
        <w:pStyle w:val="1e"/>
      </w:pPr>
      <w:r>
        <w:rPr>
          <w:rFonts w:hint="eastAsia"/>
        </w:rPr>
        <w:t>操作命令</w:t>
      </w:r>
    </w:p>
    <w:p w14:paraId="2D979E4C" w14:textId="77777777" w:rsidR="000B47BA" w:rsidRDefault="000B47BA" w:rsidP="00C52ED4">
      <w:pPr>
        <w:pStyle w:val="1e"/>
      </w:pPr>
      <w:r>
        <w:t>/</w:t>
      </w:r>
      <w:r>
        <w:t>字符串：向下搜索</w:t>
      </w:r>
      <w:r>
        <w:t>“</w:t>
      </w:r>
      <w:r>
        <w:t>字符串</w:t>
      </w:r>
      <w:r>
        <w:t>”</w:t>
      </w:r>
      <w:r>
        <w:t>的功能</w:t>
      </w:r>
    </w:p>
    <w:p w14:paraId="2CA09D02" w14:textId="77777777" w:rsidR="000B47BA" w:rsidRDefault="000B47BA" w:rsidP="00C52ED4">
      <w:pPr>
        <w:pStyle w:val="1e"/>
      </w:pPr>
      <w:proofErr w:type="gramStart"/>
      <w:r>
        <w:t>?</w:t>
      </w:r>
      <w:r>
        <w:t>字符串</w:t>
      </w:r>
      <w:proofErr w:type="gramEnd"/>
      <w:r>
        <w:t>：向上搜索</w:t>
      </w:r>
      <w:r>
        <w:t>“</w:t>
      </w:r>
      <w:r>
        <w:t>字符串</w:t>
      </w:r>
      <w:r>
        <w:t>”</w:t>
      </w:r>
      <w:r>
        <w:t>的功能</w:t>
      </w:r>
    </w:p>
    <w:p w14:paraId="28B40F93" w14:textId="77777777" w:rsidR="000B47BA" w:rsidRDefault="000B47BA" w:rsidP="00C52ED4">
      <w:pPr>
        <w:pStyle w:val="1e"/>
      </w:pPr>
      <w:r>
        <w:t>n</w:t>
      </w:r>
      <w:r>
        <w:t>：重复前一个搜索（与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1EC63692" w14:textId="77777777" w:rsidR="000B47BA" w:rsidRDefault="000B47BA" w:rsidP="00C52ED4">
      <w:pPr>
        <w:pStyle w:val="1e"/>
      </w:pPr>
      <w:r>
        <w:t>N</w:t>
      </w:r>
      <w:r>
        <w:t>：反向重复前一个搜索（与</w:t>
      </w:r>
      <w:r>
        <w:t xml:space="preserve"> / </w:t>
      </w:r>
      <w:r>
        <w:t>或</w:t>
      </w:r>
      <w:r>
        <w:t xml:space="preserve"> ? </w:t>
      </w:r>
      <w:r>
        <w:t>有关）</w:t>
      </w:r>
    </w:p>
    <w:p w14:paraId="35285369" w14:textId="77777777" w:rsidR="000B47BA" w:rsidRDefault="000B47BA" w:rsidP="00C52ED4">
      <w:pPr>
        <w:pStyle w:val="1e"/>
      </w:pPr>
      <w:r>
        <w:t xml:space="preserve">b </w:t>
      </w:r>
      <w:r>
        <w:t>向后翻一页</w:t>
      </w:r>
    </w:p>
    <w:p w14:paraId="6714AAD9" w14:textId="77777777" w:rsidR="000B47BA" w:rsidRDefault="000B47BA" w:rsidP="00C52ED4">
      <w:pPr>
        <w:pStyle w:val="1e"/>
      </w:pPr>
      <w:r>
        <w:t xml:space="preserve">d </w:t>
      </w:r>
      <w:r>
        <w:t>向后翻半页</w:t>
      </w:r>
    </w:p>
    <w:p w14:paraId="1EEB4085" w14:textId="77777777" w:rsidR="000B47BA" w:rsidRDefault="000B47BA" w:rsidP="00C52ED4">
      <w:pPr>
        <w:pStyle w:val="1e"/>
      </w:pPr>
      <w:r>
        <w:t xml:space="preserve">h </w:t>
      </w:r>
      <w:r>
        <w:t>显示帮助界面</w:t>
      </w:r>
    </w:p>
    <w:p w14:paraId="4216E131" w14:textId="77777777" w:rsidR="000B47BA" w:rsidRDefault="000B47BA" w:rsidP="00C52ED4">
      <w:pPr>
        <w:pStyle w:val="1e"/>
      </w:pPr>
      <w:r>
        <w:t xml:space="preserve">Q </w:t>
      </w:r>
      <w:r>
        <w:t>退出</w:t>
      </w:r>
      <w:r>
        <w:t xml:space="preserve">less </w:t>
      </w:r>
      <w:r>
        <w:t>命令</w:t>
      </w:r>
    </w:p>
    <w:p w14:paraId="02C9FB75" w14:textId="77777777" w:rsidR="000B47BA" w:rsidRDefault="000B47BA" w:rsidP="00C52ED4">
      <w:pPr>
        <w:pStyle w:val="1e"/>
      </w:pPr>
      <w:r>
        <w:t xml:space="preserve">u </w:t>
      </w:r>
      <w:r>
        <w:t>向前滚动半页</w:t>
      </w:r>
    </w:p>
    <w:p w14:paraId="19C06523" w14:textId="77777777" w:rsidR="000B47BA" w:rsidRDefault="000B47BA" w:rsidP="00C52ED4">
      <w:pPr>
        <w:pStyle w:val="1e"/>
      </w:pPr>
      <w:r>
        <w:t xml:space="preserve">y </w:t>
      </w:r>
      <w:r>
        <w:t>向前滚动一行</w:t>
      </w:r>
    </w:p>
    <w:p w14:paraId="04F4BAF3" w14:textId="77777777" w:rsidR="000B47BA" w:rsidRDefault="000B47BA" w:rsidP="00C52ED4">
      <w:pPr>
        <w:pStyle w:val="1e"/>
      </w:pPr>
      <w:r>
        <w:rPr>
          <w:rFonts w:hint="eastAsia"/>
        </w:rPr>
        <w:t>空格键</w:t>
      </w:r>
      <w:r>
        <w:t xml:space="preserve"> </w:t>
      </w:r>
      <w:r>
        <w:t>滚动一行</w:t>
      </w:r>
    </w:p>
    <w:p w14:paraId="3BB4AE7B" w14:textId="77777777" w:rsidR="000B47BA" w:rsidRDefault="000B47BA" w:rsidP="00C52ED4">
      <w:pPr>
        <w:pStyle w:val="1e"/>
      </w:pPr>
      <w:r>
        <w:rPr>
          <w:rFonts w:hint="eastAsia"/>
        </w:rPr>
        <w:t>回车键</w:t>
      </w:r>
      <w:r>
        <w:t xml:space="preserve"> </w:t>
      </w:r>
      <w:r>
        <w:t>滚动一页</w:t>
      </w:r>
    </w:p>
    <w:p w14:paraId="1D9672FC" w14:textId="77777777" w:rsidR="000B47BA" w:rsidRDefault="000B47BA" w:rsidP="00C52ED4">
      <w:pPr>
        <w:pStyle w:val="1e"/>
      </w:pPr>
      <w:r>
        <w:t>[</w:t>
      </w:r>
      <w:proofErr w:type="spellStart"/>
      <w:r>
        <w:t>pagedown</w:t>
      </w:r>
      <w:proofErr w:type="spellEnd"/>
      <w:r>
        <w:t>]</w:t>
      </w:r>
      <w:r>
        <w:t>：向下翻动一页</w:t>
      </w:r>
    </w:p>
    <w:p w14:paraId="2FC60045" w14:textId="77777777" w:rsidR="000B47BA" w:rsidRDefault="000B47BA" w:rsidP="00C52ED4">
      <w:pPr>
        <w:pStyle w:val="1e"/>
      </w:pPr>
      <w:r>
        <w:t>[</w:t>
      </w:r>
      <w:proofErr w:type="spellStart"/>
      <w:r>
        <w:t>pageup</w:t>
      </w:r>
      <w:proofErr w:type="spellEnd"/>
      <w:r>
        <w:t>]</w:t>
      </w:r>
      <w:r>
        <w:t>：向上翻动一页</w:t>
      </w:r>
    </w:p>
    <w:p w14:paraId="5A051EEC" w14:textId="77777777" w:rsidR="000B47BA" w:rsidRDefault="000B47BA" w:rsidP="000B47BA">
      <w:pPr>
        <w:pStyle w:val="2"/>
        <w:numPr>
          <w:ilvl w:val="1"/>
          <w:numId w:val="7"/>
        </w:numPr>
      </w:pPr>
      <w:bookmarkStart w:id="116" w:name="_Toc53053251"/>
      <w:bookmarkStart w:id="117" w:name="_Toc174952125"/>
      <w:r>
        <w:lastRenderedPageBreak/>
        <w:t>head</w:t>
      </w:r>
      <w:r>
        <w:t>命令</w:t>
      </w:r>
      <w:bookmarkEnd w:id="116"/>
      <w:bookmarkEnd w:id="117"/>
    </w:p>
    <w:p w14:paraId="118024FF" w14:textId="77777777" w:rsidR="000B47BA" w:rsidRDefault="000B47BA" w:rsidP="00C52ED4">
      <w:pPr>
        <w:pStyle w:val="1e"/>
      </w:pPr>
      <w:r>
        <w:t xml:space="preserve">head </w:t>
      </w:r>
      <w:r>
        <w:t>用来显示档案的开头至标准输出中，默认</w:t>
      </w:r>
      <w:r>
        <w:t xml:space="preserve"> head </w:t>
      </w:r>
      <w:r>
        <w:t>命令打印其相应文件的开头</w:t>
      </w:r>
      <w:r>
        <w:t xml:space="preserve"> 10 </w:t>
      </w:r>
      <w:r>
        <w:t>行。</w:t>
      </w:r>
    </w:p>
    <w:p w14:paraId="7C17F54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head [</w:t>
      </w:r>
      <w:r>
        <w:t>参数</w:t>
      </w:r>
      <w:r>
        <w:t>] [</w:t>
      </w:r>
      <w:r>
        <w:t>文件</w:t>
      </w:r>
      <w:r>
        <w:t>]</w:t>
      </w:r>
    </w:p>
    <w:p w14:paraId="3E293F78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4F74AB8B" w14:textId="77777777" w:rsidR="000B47BA" w:rsidRDefault="000B47BA" w:rsidP="00C52ED4">
      <w:pPr>
        <w:pStyle w:val="1e"/>
      </w:pPr>
      <w:r>
        <w:t xml:space="preserve">-q </w:t>
      </w:r>
      <w:r>
        <w:t>隐藏文件名</w:t>
      </w:r>
    </w:p>
    <w:p w14:paraId="49E5E23D" w14:textId="77777777" w:rsidR="000B47BA" w:rsidRDefault="000B47BA" w:rsidP="00C52ED4">
      <w:pPr>
        <w:pStyle w:val="1e"/>
      </w:pPr>
      <w:r>
        <w:t xml:space="preserve">-v </w:t>
      </w:r>
      <w:r>
        <w:t>显示文件名</w:t>
      </w:r>
    </w:p>
    <w:p w14:paraId="132529D6" w14:textId="77777777" w:rsidR="000B47BA" w:rsidRDefault="000B47BA" w:rsidP="00C52ED4">
      <w:pPr>
        <w:pStyle w:val="1e"/>
      </w:pPr>
      <w:r>
        <w:t>-c&lt;</w:t>
      </w:r>
      <w:r>
        <w:t>字节</w:t>
      </w:r>
      <w:r>
        <w:t xml:space="preserve">&gt; </w:t>
      </w:r>
      <w:r>
        <w:t>显示字节数</w:t>
      </w:r>
    </w:p>
    <w:p w14:paraId="13C2AAE5" w14:textId="77777777" w:rsidR="000B47BA" w:rsidRDefault="000B47BA" w:rsidP="00C52ED4">
      <w:pPr>
        <w:pStyle w:val="1e"/>
      </w:pPr>
      <w:r>
        <w:t>-n&lt;</w:t>
      </w:r>
      <w:r>
        <w:t>行数</w:t>
      </w:r>
      <w:r>
        <w:t xml:space="preserve">&gt; </w:t>
      </w:r>
      <w:r>
        <w:t>显示的行数</w:t>
      </w:r>
    </w:p>
    <w:p w14:paraId="2E22D6DA" w14:textId="77777777" w:rsidR="000B47BA" w:rsidRDefault="000B47BA" w:rsidP="000B47BA">
      <w:pPr>
        <w:pStyle w:val="2"/>
        <w:numPr>
          <w:ilvl w:val="1"/>
          <w:numId w:val="7"/>
        </w:numPr>
      </w:pPr>
      <w:bookmarkStart w:id="118" w:name="_Toc53053252"/>
      <w:bookmarkStart w:id="119" w:name="_Toc174952126"/>
      <w:r>
        <w:t>tail</w:t>
      </w:r>
      <w:r>
        <w:t>命令</w:t>
      </w:r>
      <w:bookmarkEnd w:id="118"/>
      <w:bookmarkEnd w:id="119"/>
    </w:p>
    <w:p w14:paraId="099943DD" w14:textId="77777777" w:rsidR="000B47BA" w:rsidRDefault="000B47BA" w:rsidP="00C52ED4">
      <w:pPr>
        <w:pStyle w:val="1e"/>
      </w:pPr>
      <w:r>
        <w:rPr>
          <w:rFonts w:hint="eastAsia"/>
        </w:rPr>
        <w:t>显示指定文件末尾内容，不指定文件时，作为输入信息进行处理。常用查看日志文件。</w:t>
      </w:r>
    </w:p>
    <w:p w14:paraId="57CD2085" w14:textId="77777777" w:rsidR="000B47BA" w:rsidRDefault="000B47BA" w:rsidP="00C52ED4">
      <w:pPr>
        <w:pStyle w:val="1e"/>
      </w:pPr>
      <w:r>
        <w:rPr>
          <w:rFonts w:hint="eastAsia"/>
        </w:rPr>
        <w:t>命令格式：</w:t>
      </w:r>
      <w:r>
        <w:t>tail [</w:t>
      </w:r>
      <w:r>
        <w:t>必要参数</w:t>
      </w:r>
      <w:r>
        <w:t>] [</w:t>
      </w:r>
      <w:r>
        <w:t>选择参数</w:t>
      </w:r>
      <w:r>
        <w:t>] [</w:t>
      </w:r>
      <w:r>
        <w:t>文件</w:t>
      </w:r>
      <w:r>
        <w:t>]</w:t>
      </w:r>
    </w:p>
    <w:p w14:paraId="736560BC" w14:textId="77777777" w:rsidR="000B47BA" w:rsidRDefault="000B47BA" w:rsidP="00C52ED4">
      <w:pPr>
        <w:pStyle w:val="1e"/>
      </w:pPr>
      <w:r>
        <w:rPr>
          <w:rFonts w:hint="eastAsia"/>
        </w:rPr>
        <w:t>常用参数</w:t>
      </w:r>
    </w:p>
    <w:p w14:paraId="133D0502" w14:textId="77777777" w:rsidR="000B47BA" w:rsidRDefault="000B47BA" w:rsidP="00C52ED4">
      <w:pPr>
        <w:pStyle w:val="1e"/>
      </w:pPr>
      <w:r>
        <w:t xml:space="preserve">-f </w:t>
      </w:r>
      <w:r>
        <w:t>循环读取</w:t>
      </w:r>
    </w:p>
    <w:p w14:paraId="26F5E92E" w14:textId="77777777" w:rsidR="000B47BA" w:rsidRDefault="000B47BA" w:rsidP="00C52ED4">
      <w:pPr>
        <w:pStyle w:val="1e"/>
      </w:pPr>
      <w:r>
        <w:t xml:space="preserve">-q </w:t>
      </w:r>
      <w:r>
        <w:t>不显示处理信息</w:t>
      </w:r>
    </w:p>
    <w:p w14:paraId="42FF602E" w14:textId="77777777" w:rsidR="000B47BA" w:rsidRDefault="000B47BA" w:rsidP="00C52ED4">
      <w:pPr>
        <w:pStyle w:val="1e"/>
      </w:pPr>
      <w:r>
        <w:t xml:space="preserve">-v </w:t>
      </w:r>
      <w:r>
        <w:t>显示详细的处理信息</w:t>
      </w:r>
    </w:p>
    <w:p w14:paraId="5A198FB7" w14:textId="77777777" w:rsidR="000B47BA" w:rsidRDefault="000B47BA" w:rsidP="00C52ED4">
      <w:pPr>
        <w:pStyle w:val="1e"/>
      </w:pPr>
      <w:r>
        <w:t>-c&lt;</w:t>
      </w:r>
      <w:r>
        <w:t>数目</w:t>
      </w:r>
      <w:r>
        <w:t xml:space="preserve">&gt; </w:t>
      </w:r>
      <w:r>
        <w:t>显示的字节数</w:t>
      </w:r>
    </w:p>
    <w:p w14:paraId="21AB3281" w14:textId="77777777" w:rsidR="000B47BA" w:rsidRDefault="000B47BA" w:rsidP="00C52ED4">
      <w:pPr>
        <w:pStyle w:val="1e"/>
      </w:pPr>
      <w:r>
        <w:t>-n&lt;</w:t>
      </w:r>
      <w:r>
        <w:t>行数</w:t>
      </w:r>
      <w:r>
        <w:t xml:space="preserve">&gt; </w:t>
      </w:r>
      <w:r>
        <w:t>显示行数</w:t>
      </w:r>
    </w:p>
    <w:p w14:paraId="3FBD3C3B" w14:textId="77777777" w:rsidR="000B47BA" w:rsidRDefault="000B47BA" w:rsidP="00C52ED4">
      <w:pPr>
        <w:pStyle w:val="1e"/>
      </w:pPr>
      <w:r>
        <w:t>--</w:t>
      </w:r>
      <w:proofErr w:type="spellStart"/>
      <w:r>
        <w:t>pid</w:t>
      </w:r>
      <w:proofErr w:type="spellEnd"/>
      <w:r>
        <w:t xml:space="preserve">=PID </w:t>
      </w:r>
      <w:r>
        <w:t>与</w:t>
      </w:r>
      <w:r>
        <w:t>-f</w:t>
      </w:r>
      <w:r>
        <w:t>合用</w:t>
      </w:r>
      <w:r>
        <w:t>,</w:t>
      </w:r>
      <w:r>
        <w:t>表示在进程</w:t>
      </w:r>
      <w:r>
        <w:t>ID,PID</w:t>
      </w:r>
      <w:r>
        <w:t>死掉之后结束</w:t>
      </w:r>
      <w:r>
        <w:t>.</w:t>
      </w:r>
    </w:p>
    <w:p w14:paraId="59BC7434" w14:textId="77777777" w:rsidR="000B47BA" w:rsidRDefault="000B47BA" w:rsidP="00C52ED4">
      <w:pPr>
        <w:pStyle w:val="1e"/>
      </w:pPr>
      <w:r>
        <w:t xml:space="preserve">-q, --quiet, --silent </w:t>
      </w:r>
      <w:r>
        <w:t>从不输出给出文件名的首部</w:t>
      </w:r>
    </w:p>
    <w:p w14:paraId="2DC2E7C0" w14:textId="77777777" w:rsidR="000B47BA" w:rsidRDefault="000B47BA" w:rsidP="00C52ED4">
      <w:pPr>
        <w:pStyle w:val="1e"/>
      </w:pPr>
      <w:r>
        <w:t xml:space="preserve">-s, --sleep-interval=S </w:t>
      </w:r>
      <w:r>
        <w:t>与</w:t>
      </w:r>
      <w:r>
        <w:t>-f</w:t>
      </w:r>
      <w:r>
        <w:t>合用</w:t>
      </w:r>
      <w:r>
        <w:t>,</w:t>
      </w:r>
      <w:r>
        <w:t>表示在每次反复的间隔休眠</w:t>
      </w:r>
      <w:r>
        <w:t>S</w:t>
      </w:r>
      <w:r>
        <w:t>秒</w:t>
      </w:r>
    </w:p>
    <w:p w14:paraId="29418A11" w14:textId="77777777" w:rsidR="000B47BA" w:rsidRDefault="000B47BA" w:rsidP="000B47BA">
      <w:pPr>
        <w:pStyle w:val="2"/>
        <w:numPr>
          <w:ilvl w:val="1"/>
          <w:numId w:val="7"/>
        </w:numPr>
      </w:pPr>
      <w:bookmarkStart w:id="120" w:name="_Toc53053253"/>
      <w:bookmarkStart w:id="121" w:name="_Toc174952127"/>
      <w:r>
        <w:t>vim</w:t>
      </w:r>
      <w:r>
        <w:t>命令</w:t>
      </w:r>
      <w:bookmarkEnd w:id="120"/>
      <w:bookmarkEnd w:id="121"/>
    </w:p>
    <w:p w14:paraId="525A756F" w14:textId="77777777" w:rsidR="000B47BA" w:rsidRDefault="000B47BA" w:rsidP="00C52ED4">
      <w:pPr>
        <w:pStyle w:val="1e"/>
      </w:pPr>
      <w:r w:rsidRPr="00BA3B82">
        <w:t>vim</w:t>
      </w:r>
      <w:r w:rsidRPr="00BA3B82">
        <w:t>编辑器是所有</w:t>
      </w:r>
      <w:r w:rsidRPr="00BA3B82">
        <w:t>Unix</w:t>
      </w:r>
      <w:r w:rsidRPr="00BA3B82">
        <w:t>及</w:t>
      </w:r>
      <w:r w:rsidRPr="00BA3B82">
        <w:t>Linux</w:t>
      </w:r>
      <w:r w:rsidRPr="00BA3B82">
        <w:t>系统下标准的编辑器，它的强大不逊色于任何最新的文本编辑器</w:t>
      </w:r>
      <w:r w:rsidRPr="00BA3B82">
        <w:t>;vi</w:t>
      </w:r>
      <w:r w:rsidRPr="00BA3B82">
        <w:t>也是</w:t>
      </w:r>
      <w:r w:rsidRPr="00BA3B82">
        <w:t>Linux</w:t>
      </w:r>
      <w:r w:rsidRPr="00BA3B82">
        <w:t>中最基本的文本编辑器</w:t>
      </w:r>
      <w:r w:rsidRPr="00BA3B82">
        <w:t>,vim</w:t>
      </w:r>
      <w:r w:rsidRPr="00BA3B82">
        <w:t>就是</w:t>
      </w:r>
      <w:r w:rsidRPr="00BA3B82">
        <w:t>vi</w:t>
      </w:r>
      <w:r w:rsidRPr="00BA3B82">
        <w:t>的升级版。</w:t>
      </w:r>
    </w:p>
    <w:p w14:paraId="7357F332" w14:textId="77777777" w:rsidR="000B47BA" w:rsidRDefault="000B47BA" w:rsidP="000B47BA">
      <w:pPr>
        <w:pStyle w:val="3"/>
        <w:numPr>
          <w:ilvl w:val="2"/>
          <w:numId w:val="7"/>
        </w:numPr>
      </w:pPr>
      <w:bookmarkStart w:id="122" w:name="_Toc53053254"/>
      <w:bookmarkStart w:id="123" w:name="_Toc174952128"/>
      <w:r>
        <w:rPr>
          <w:rFonts w:hint="eastAsia"/>
        </w:rPr>
        <w:t>启动</w:t>
      </w:r>
      <w:r>
        <w:t>vim</w:t>
      </w:r>
      <w:bookmarkEnd w:id="122"/>
      <w:bookmarkEnd w:id="123"/>
    </w:p>
    <w:p w14:paraId="1019B722" w14:textId="77777777" w:rsidR="000B47BA" w:rsidRDefault="000B47BA" w:rsidP="00C52ED4">
      <w:pPr>
        <w:pStyle w:val="1e"/>
      </w:pPr>
      <w:r>
        <w:rPr>
          <w:rFonts w:hint="eastAsia"/>
        </w:rPr>
        <w:t>在命令行窗口中输入以下命令即可</w:t>
      </w:r>
    </w:p>
    <w:p w14:paraId="45935178" w14:textId="77777777" w:rsidR="000B47BA" w:rsidRDefault="000B47BA" w:rsidP="00C52ED4">
      <w:pPr>
        <w:pStyle w:val="2f2"/>
      </w:pPr>
      <w:r>
        <w:t xml:space="preserve">vim </w:t>
      </w:r>
    </w:p>
    <w:p w14:paraId="3FA93253" w14:textId="77777777" w:rsidR="000B47BA" w:rsidRDefault="000B47BA" w:rsidP="00C52ED4">
      <w:pPr>
        <w:pStyle w:val="1e"/>
      </w:pPr>
      <w:r>
        <w:t>直接启动</w:t>
      </w:r>
      <w:r>
        <w:t>vim</w:t>
      </w:r>
    </w:p>
    <w:p w14:paraId="58FC69CD" w14:textId="77777777" w:rsidR="000B47BA" w:rsidRDefault="000B47BA" w:rsidP="00C52ED4">
      <w:pPr>
        <w:pStyle w:val="1e"/>
      </w:pPr>
      <w:r>
        <w:t xml:space="preserve">vim filename </w:t>
      </w:r>
      <w:r>
        <w:t>打开</w:t>
      </w:r>
      <w:r>
        <w:t>vim</w:t>
      </w:r>
      <w:r>
        <w:t>并创建名为</w:t>
      </w:r>
      <w:r>
        <w:t>filename</w:t>
      </w:r>
      <w:r>
        <w:t>的文件</w:t>
      </w:r>
    </w:p>
    <w:p w14:paraId="6673BA88" w14:textId="77777777" w:rsidR="000B47BA" w:rsidRDefault="000B47BA" w:rsidP="000B47BA">
      <w:pPr>
        <w:pStyle w:val="3"/>
        <w:numPr>
          <w:ilvl w:val="2"/>
          <w:numId w:val="7"/>
        </w:numPr>
      </w:pPr>
      <w:bookmarkStart w:id="124" w:name="_Toc53053255"/>
      <w:bookmarkStart w:id="125" w:name="_Toc174952129"/>
      <w:r>
        <w:lastRenderedPageBreak/>
        <w:t>vim</w:t>
      </w:r>
      <w:r>
        <w:t>的模式</w:t>
      </w:r>
      <w:bookmarkEnd w:id="124"/>
      <w:bookmarkEnd w:id="125"/>
    </w:p>
    <w:p w14:paraId="00C7E42D" w14:textId="77777777" w:rsidR="000B47BA" w:rsidRDefault="000B47BA" w:rsidP="00C52ED4">
      <w:pPr>
        <w:pStyle w:val="1e"/>
      </w:pPr>
      <w:r>
        <w:rPr>
          <w:rFonts w:hint="eastAsia"/>
        </w:rPr>
        <w:t>正常模式（按</w:t>
      </w:r>
      <w:r>
        <w:t>Esc</w:t>
      </w:r>
      <w:r>
        <w:t>或</w:t>
      </w:r>
      <w:r>
        <w:t>Ctrl+[</w:t>
      </w:r>
      <w:r>
        <w:t>进入）</w:t>
      </w:r>
      <w:r>
        <w:t xml:space="preserve"> </w:t>
      </w:r>
      <w:r>
        <w:t>左下角显示文件名或为空</w:t>
      </w:r>
    </w:p>
    <w:p w14:paraId="0F8953FD" w14:textId="77777777" w:rsidR="000B47BA" w:rsidRDefault="000B47BA" w:rsidP="00C52ED4">
      <w:pPr>
        <w:pStyle w:val="1e"/>
      </w:pPr>
      <w:r>
        <w:rPr>
          <w:rFonts w:hint="eastAsia"/>
        </w:rPr>
        <w:t>插入模式（按</w:t>
      </w:r>
      <w:proofErr w:type="spellStart"/>
      <w:r>
        <w:t>i</w:t>
      </w:r>
      <w:proofErr w:type="spellEnd"/>
      <w:r>
        <w:t>键进入）</w:t>
      </w:r>
      <w:r>
        <w:t xml:space="preserve"> </w:t>
      </w:r>
      <w:r>
        <w:t>左下角显示</w:t>
      </w:r>
      <w:r>
        <w:t>--INSERT--</w:t>
      </w:r>
    </w:p>
    <w:p w14:paraId="2267C8E3" w14:textId="77777777" w:rsidR="000B47BA" w:rsidRDefault="000B47BA" w:rsidP="00C52ED4">
      <w:pPr>
        <w:pStyle w:val="1e"/>
      </w:pPr>
      <w:r>
        <w:rPr>
          <w:rFonts w:hint="eastAsia"/>
        </w:rPr>
        <w:t>可视模式（不知道如何进入）</w:t>
      </w:r>
      <w:r>
        <w:t xml:space="preserve"> </w:t>
      </w:r>
      <w:r>
        <w:t>左下角显示</w:t>
      </w:r>
      <w:r>
        <w:t>--VISUAL--</w:t>
      </w:r>
    </w:p>
    <w:p w14:paraId="02925F62" w14:textId="77777777" w:rsidR="000B47BA" w:rsidRDefault="000B47BA" w:rsidP="00C52ED4">
      <w:pPr>
        <w:pStyle w:val="1e"/>
      </w:pPr>
      <w:r>
        <w:rPr>
          <w:rFonts w:hint="eastAsia"/>
        </w:rPr>
        <w:t>导航命令</w:t>
      </w:r>
    </w:p>
    <w:p w14:paraId="4461E331" w14:textId="77777777" w:rsidR="000B47BA" w:rsidRDefault="000B47BA" w:rsidP="00C52ED4">
      <w:pPr>
        <w:pStyle w:val="1e"/>
      </w:pPr>
      <w:r>
        <w:t xml:space="preserve">% </w:t>
      </w:r>
      <w:r>
        <w:t>括号匹配</w:t>
      </w:r>
    </w:p>
    <w:p w14:paraId="7A55B3EA" w14:textId="77777777" w:rsidR="000B47BA" w:rsidRDefault="000B47BA" w:rsidP="000B47BA">
      <w:pPr>
        <w:pStyle w:val="3"/>
        <w:numPr>
          <w:ilvl w:val="2"/>
          <w:numId w:val="7"/>
        </w:numPr>
      </w:pPr>
      <w:bookmarkStart w:id="126" w:name="_Toc53053256"/>
      <w:bookmarkStart w:id="127" w:name="_Toc174952130"/>
      <w:r>
        <w:rPr>
          <w:rFonts w:hint="eastAsia"/>
        </w:rPr>
        <w:t>插入命令</w:t>
      </w:r>
      <w:bookmarkEnd w:id="126"/>
      <w:bookmarkEnd w:id="127"/>
    </w:p>
    <w:p w14:paraId="44E420C1" w14:textId="77777777" w:rsidR="000B47BA" w:rsidRDefault="000B47BA" w:rsidP="00C52ED4">
      <w:pPr>
        <w:pStyle w:val="1e"/>
      </w:pPr>
      <w:proofErr w:type="spellStart"/>
      <w:r>
        <w:t>i</w:t>
      </w:r>
      <w:proofErr w:type="spellEnd"/>
      <w:r>
        <w:t xml:space="preserve"> </w:t>
      </w:r>
      <w:r>
        <w:t>在当前位置生前插入</w:t>
      </w:r>
    </w:p>
    <w:p w14:paraId="7EC9529E" w14:textId="77777777" w:rsidR="000B47BA" w:rsidRDefault="000B47BA" w:rsidP="00C52ED4">
      <w:pPr>
        <w:pStyle w:val="1e"/>
      </w:pPr>
      <w:r>
        <w:t xml:space="preserve">I </w:t>
      </w:r>
      <w:r>
        <w:t>在当前行首插入</w:t>
      </w:r>
    </w:p>
    <w:p w14:paraId="0C7374AF" w14:textId="77777777" w:rsidR="000B47BA" w:rsidRDefault="000B47BA" w:rsidP="00C52ED4">
      <w:pPr>
        <w:pStyle w:val="1e"/>
      </w:pPr>
      <w:r>
        <w:t xml:space="preserve">a </w:t>
      </w:r>
      <w:r>
        <w:t>在当前位置后插入</w:t>
      </w:r>
    </w:p>
    <w:p w14:paraId="445005A9" w14:textId="77777777" w:rsidR="000B47BA" w:rsidRDefault="000B47BA" w:rsidP="000B47BA">
      <w:pPr>
        <w:pStyle w:val="3"/>
        <w:numPr>
          <w:ilvl w:val="2"/>
          <w:numId w:val="7"/>
        </w:numPr>
      </w:pPr>
      <w:bookmarkStart w:id="128" w:name="_Toc53053257"/>
      <w:bookmarkStart w:id="129" w:name="_Toc174952131"/>
      <w:r>
        <w:rPr>
          <w:rFonts w:hint="eastAsia"/>
        </w:rPr>
        <w:t>查找命令</w:t>
      </w:r>
      <w:bookmarkEnd w:id="128"/>
      <w:bookmarkEnd w:id="129"/>
    </w:p>
    <w:p w14:paraId="4CF6050D" w14:textId="77777777" w:rsidR="000B47BA" w:rsidRDefault="000B47BA" w:rsidP="00C52ED4">
      <w:pPr>
        <w:pStyle w:val="1e"/>
      </w:pPr>
      <w:r>
        <w:t>/text</w:t>
      </w:r>
      <w:r>
        <w:t xml:space="preserve">　查找</w:t>
      </w:r>
      <w:r>
        <w:t>text</w:t>
      </w:r>
      <w:r>
        <w:t>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152CA9B4" w14:textId="77777777" w:rsidR="000B47BA" w:rsidRDefault="000B47BA" w:rsidP="00C52ED4">
      <w:pPr>
        <w:pStyle w:val="1e"/>
      </w:pPr>
      <w:proofErr w:type="gramStart"/>
      <w:r>
        <w:t>?text</w:t>
      </w:r>
      <w:proofErr w:type="gramEnd"/>
      <w:r>
        <w:t xml:space="preserve">　查找</w:t>
      </w:r>
      <w:r>
        <w:t>text</w:t>
      </w:r>
      <w:r>
        <w:t>，反向查找，按</w:t>
      </w:r>
      <w:r>
        <w:t>n</w:t>
      </w:r>
      <w:r>
        <w:t>健查找下一个，按</w:t>
      </w:r>
      <w:r>
        <w:t>N</w:t>
      </w:r>
      <w:r>
        <w:t>健查找前一个。</w:t>
      </w:r>
    </w:p>
    <w:p w14:paraId="6D771A08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hlsearch</w:t>
      </w:r>
      <w:proofErr w:type="spellEnd"/>
      <w:r>
        <w:t xml:space="preserve">　高亮搜索结果，所有结果都高亮显示，而不是只显示一个匹配。</w:t>
      </w:r>
    </w:p>
    <w:p w14:paraId="0D2E953A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nohlsearch</w:t>
      </w:r>
      <w:proofErr w:type="spellEnd"/>
      <w:r>
        <w:t xml:space="preserve">　关闭高亮搜索显示</w:t>
      </w:r>
    </w:p>
    <w:p w14:paraId="4F1F9056" w14:textId="77777777" w:rsidR="000B47BA" w:rsidRDefault="000B47BA" w:rsidP="00C52ED4">
      <w:pPr>
        <w:pStyle w:val="1e"/>
      </w:pPr>
      <w:r>
        <w:t>:</w:t>
      </w:r>
      <w:proofErr w:type="spellStart"/>
      <w:r>
        <w:t>nohlsearch</w:t>
      </w:r>
      <w:proofErr w:type="spellEnd"/>
      <w:r>
        <w:t xml:space="preserve">　关闭当前的高亮显示，如果再次搜索或者按下</w:t>
      </w:r>
      <w:r>
        <w:t>n</w:t>
      </w:r>
      <w:r>
        <w:t>或</w:t>
      </w:r>
      <w:r>
        <w:t>N</w:t>
      </w:r>
      <w:r>
        <w:t>键，则会再次高亮。</w:t>
      </w:r>
    </w:p>
    <w:p w14:paraId="08F10AE9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incsearch</w:t>
      </w:r>
      <w:proofErr w:type="spellEnd"/>
      <w:r>
        <w:t xml:space="preserve">　逐步搜索模式，对当前键入的字符进行搜索而不必等待键入完成。</w:t>
      </w:r>
    </w:p>
    <w:p w14:paraId="223C540E" w14:textId="77777777" w:rsidR="000B47BA" w:rsidRDefault="000B47BA" w:rsidP="00C52ED4">
      <w:pPr>
        <w:pStyle w:val="1e"/>
      </w:pPr>
      <w:r>
        <w:t xml:space="preserve">:set </w:t>
      </w:r>
      <w:proofErr w:type="spellStart"/>
      <w:r>
        <w:t>wrapscan</w:t>
      </w:r>
      <w:proofErr w:type="spellEnd"/>
      <w:r>
        <w:t xml:space="preserve">　重新搜索，在搜索到文件头或尾时，返回继续搜索，默认开启。</w:t>
      </w:r>
    </w:p>
    <w:p w14:paraId="7F715488" w14:textId="77777777" w:rsidR="000B47BA" w:rsidRDefault="000B47BA" w:rsidP="00C52ED4">
      <w:pPr>
        <w:pStyle w:val="1e"/>
      </w:pPr>
      <w:r>
        <w:rPr>
          <w:rFonts w:hint="eastAsia"/>
        </w:rPr>
        <w:t>:</w:t>
      </w:r>
      <w:r>
        <w:t xml:space="preserve">set nu </w:t>
      </w:r>
      <w:r>
        <w:t>显示行号</w:t>
      </w:r>
    </w:p>
    <w:p w14:paraId="39C4CF21" w14:textId="77777777" w:rsidR="000B47BA" w:rsidRDefault="000B47BA" w:rsidP="000B47BA">
      <w:pPr>
        <w:pStyle w:val="3"/>
        <w:numPr>
          <w:ilvl w:val="2"/>
          <w:numId w:val="7"/>
        </w:numPr>
      </w:pPr>
      <w:bookmarkStart w:id="130" w:name="_Toc53053258"/>
      <w:bookmarkStart w:id="131" w:name="_Toc174952132"/>
      <w:r>
        <w:rPr>
          <w:rFonts w:hint="eastAsia"/>
        </w:rPr>
        <w:t>替换命令</w:t>
      </w:r>
      <w:bookmarkEnd w:id="130"/>
      <w:bookmarkEnd w:id="131"/>
    </w:p>
    <w:p w14:paraId="4E4B0A37" w14:textId="77777777" w:rsidR="000B47BA" w:rsidRDefault="000B47BA" w:rsidP="00C52ED4">
      <w:pPr>
        <w:pStyle w:val="1e"/>
      </w:pPr>
      <w:r>
        <w:t xml:space="preserve">ra </w:t>
      </w:r>
      <w:r>
        <w:t>将当前字符替换为</w:t>
      </w:r>
      <w:r>
        <w:t>a</w:t>
      </w:r>
      <w:r>
        <w:t>，当期字符即光标所在字符。</w:t>
      </w:r>
    </w:p>
    <w:p w14:paraId="2FD3C908" w14:textId="77777777" w:rsidR="000B47BA" w:rsidRDefault="000B47BA" w:rsidP="00C52ED4">
      <w:pPr>
        <w:pStyle w:val="1e"/>
      </w:pPr>
      <w:r>
        <w:t xml:space="preserve">s/old/new/ </w:t>
      </w:r>
      <w:r>
        <w:t>用</w:t>
      </w:r>
      <w:r>
        <w:t>old</w:t>
      </w:r>
      <w:r>
        <w:t>替换</w:t>
      </w:r>
      <w:r>
        <w:t>new</w:t>
      </w:r>
      <w:r>
        <w:t>，替换当前行的第一个匹配</w:t>
      </w:r>
    </w:p>
    <w:p w14:paraId="6AD404B5" w14:textId="77777777" w:rsidR="000B47BA" w:rsidRDefault="000B47BA" w:rsidP="000B47BA">
      <w:pPr>
        <w:pStyle w:val="3"/>
        <w:numPr>
          <w:ilvl w:val="2"/>
          <w:numId w:val="7"/>
        </w:numPr>
      </w:pPr>
      <w:bookmarkStart w:id="132" w:name="_Toc53053259"/>
      <w:bookmarkStart w:id="133" w:name="_Toc174952133"/>
      <w:r>
        <w:rPr>
          <w:rFonts w:hint="eastAsia"/>
        </w:rPr>
        <w:t>撤销和重做</w:t>
      </w:r>
      <w:bookmarkEnd w:id="132"/>
      <w:bookmarkEnd w:id="133"/>
    </w:p>
    <w:p w14:paraId="62C5748F" w14:textId="77777777" w:rsidR="000B47BA" w:rsidRDefault="000B47BA" w:rsidP="00C52ED4">
      <w:pPr>
        <w:pStyle w:val="1e"/>
      </w:pPr>
      <w:r>
        <w:t xml:space="preserve">u </w:t>
      </w:r>
      <w:r>
        <w:t>撤销（</w:t>
      </w:r>
      <w:r>
        <w:t>Undo</w:t>
      </w:r>
      <w:r>
        <w:t>）</w:t>
      </w:r>
    </w:p>
    <w:p w14:paraId="4C1585DD" w14:textId="77777777" w:rsidR="000B47BA" w:rsidRDefault="000B47BA" w:rsidP="00C52ED4">
      <w:pPr>
        <w:pStyle w:val="1e"/>
      </w:pPr>
      <w:r>
        <w:t xml:space="preserve">U </w:t>
      </w:r>
      <w:r>
        <w:t>撤销对整行的操作</w:t>
      </w:r>
    </w:p>
    <w:p w14:paraId="70BD490C" w14:textId="77777777" w:rsidR="000B47BA" w:rsidRDefault="000B47BA" w:rsidP="00C52ED4">
      <w:pPr>
        <w:pStyle w:val="1e"/>
      </w:pPr>
      <w:r>
        <w:t xml:space="preserve">Ctrl + r </w:t>
      </w:r>
      <w:r>
        <w:t>重做（</w:t>
      </w:r>
      <w:r>
        <w:t>Redo</w:t>
      </w:r>
      <w:r>
        <w:t>），即撤销的撤销。</w:t>
      </w:r>
    </w:p>
    <w:p w14:paraId="28A8426E" w14:textId="77777777" w:rsidR="000B47BA" w:rsidRDefault="000B47BA" w:rsidP="000B47BA">
      <w:pPr>
        <w:pStyle w:val="3"/>
        <w:numPr>
          <w:ilvl w:val="2"/>
          <w:numId w:val="7"/>
        </w:numPr>
      </w:pPr>
      <w:bookmarkStart w:id="134" w:name="_Toc53053260"/>
      <w:bookmarkStart w:id="135" w:name="_Toc174952134"/>
      <w:r>
        <w:rPr>
          <w:rFonts w:hint="eastAsia"/>
        </w:rPr>
        <w:t>删除命令</w:t>
      </w:r>
      <w:bookmarkEnd w:id="134"/>
      <w:bookmarkEnd w:id="135"/>
    </w:p>
    <w:p w14:paraId="5A092D2F" w14:textId="77777777" w:rsidR="000B47BA" w:rsidRDefault="000B47BA" w:rsidP="00C52ED4">
      <w:pPr>
        <w:pStyle w:val="1e"/>
      </w:pPr>
      <w:r>
        <w:t xml:space="preserve">x </w:t>
      </w:r>
      <w:r>
        <w:t>删除当前字符</w:t>
      </w:r>
    </w:p>
    <w:p w14:paraId="2D1738E5" w14:textId="77777777" w:rsidR="000B47BA" w:rsidRDefault="000B47BA" w:rsidP="00C52ED4">
      <w:pPr>
        <w:pStyle w:val="1e"/>
      </w:pPr>
      <w:r>
        <w:t xml:space="preserve">3x </w:t>
      </w:r>
      <w:r>
        <w:t>删除当前光标开始向后三个字符</w:t>
      </w:r>
    </w:p>
    <w:p w14:paraId="6EEE7458" w14:textId="77777777" w:rsidR="000B47BA" w:rsidRDefault="000B47BA" w:rsidP="00C52ED4">
      <w:pPr>
        <w:pStyle w:val="1e"/>
      </w:pPr>
      <w:r>
        <w:t xml:space="preserve">X </w:t>
      </w:r>
      <w:r>
        <w:t>删除当前字符的前一个字符。</w:t>
      </w:r>
      <w:r>
        <w:t>X=dh</w:t>
      </w:r>
    </w:p>
    <w:p w14:paraId="4CF234ED" w14:textId="77777777" w:rsidR="000B47BA" w:rsidRDefault="000B47BA" w:rsidP="00C52ED4">
      <w:pPr>
        <w:pStyle w:val="1e"/>
      </w:pPr>
      <w:r>
        <w:lastRenderedPageBreak/>
        <w:t xml:space="preserve">dl </w:t>
      </w:r>
      <w:r>
        <w:t>删除当前字符，</w:t>
      </w:r>
      <w:r>
        <w:t xml:space="preserve"> dl=x</w:t>
      </w:r>
    </w:p>
    <w:p w14:paraId="02E543BD" w14:textId="77777777" w:rsidR="000B47BA" w:rsidRDefault="000B47BA" w:rsidP="00C52ED4">
      <w:pPr>
        <w:pStyle w:val="1e"/>
      </w:pPr>
      <w:r>
        <w:t xml:space="preserve">dh </w:t>
      </w:r>
      <w:r>
        <w:t>删除前一个字符</w:t>
      </w:r>
    </w:p>
    <w:p w14:paraId="306462C2" w14:textId="77777777" w:rsidR="000B47BA" w:rsidRDefault="000B47BA" w:rsidP="00C52ED4">
      <w:pPr>
        <w:pStyle w:val="1e"/>
      </w:pPr>
      <w:r>
        <w:t xml:space="preserve">dd </w:t>
      </w:r>
      <w:r>
        <w:t>删除当前行</w:t>
      </w:r>
    </w:p>
    <w:p w14:paraId="162D6FB1" w14:textId="77777777" w:rsidR="000B47BA" w:rsidRDefault="000B47BA" w:rsidP="00C52ED4">
      <w:pPr>
        <w:pStyle w:val="1e"/>
      </w:pPr>
      <w:r>
        <w:t xml:space="preserve">10d </w:t>
      </w:r>
      <w:r>
        <w:t>删除当前行开始的</w:t>
      </w:r>
      <w:r>
        <w:t>10</w:t>
      </w:r>
      <w:r>
        <w:t>行。</w:t>
      </w:r>
    </w:p>
    <w:p w14:paraId="6822A128" w14:textId="77777777" w:rsidR="000B47BA" w:rsidRDefault="000B47BA" w:rsidP="00C52ED4">
      <w:pPr>
        <w:pStyle w:val="1e"/>
      </w:pPr>
      <w:r>
        <w:t xml:space="preserve">D </w:t>
      </w:r>
      <w:r>
        <w:t>删除当前字符至行尾。</w:t>
      </w:r>
      <w:r>
        <w:t>D=d$</w:t>
      </w:r>
    </w:p>
    <w:p w14:paraId="138D5CCB" w14:textId="77777777" w:rsidR="000B47BA" w:rsidRDefault="000B47BA" w:rsidP="00C52ED4">
      <w:pPr>
        <w:pStyle w:val="1e"/>
      </w:pPr>
      <w:r>
        <w:t xml:space="preserve">d$ </w:t>
      </w:r>
      <w:r>
        <w:t>删除当前字符之后的所有字符（本行）</w:t>
      </w:r>
    </w:p>
    <w:p w14:paraId="312D8262" w14:textId="77777777" w:rsidR="000B47BA" w:rsidRDefault="000B47BA" w:rsidP="000B47BA">
      <w:pPr>
        <w:pStyle w:val="3"/>
        <w:numPr>
          <w:ilvl w:val="2"/>
          <w:numId w:val="7"/>
        </w:numPr>
      </w:pPr>
      <w:bookmarkStart w:id="136" w:name="_Toc53053261"/>
      <w:bookmarkStart w:id="137" w:name="_Toc174952135"/>
      <w:r>
        <w:rPr>
          <w:rFonts w:hint="eastAsia"/>
        </w:rPr>
        <w:t>拷贝和粘贴</w:t>
      </w:r>
      <w:bookmarkEnd w:id="136"/>
      <w:bookmarkEnd w:id="137"/>
    </w:p>
    <w:p w14:paraId="39EFAAA4" w14:textId="77777777" w:rsidR="000B47BA" w:rsidRDefault="000B47BA" w:rsidP="00C52ED4">
      <w:pPr>
        <w:pStyle w:val="1e"/>
      </w:pPr>
      <w:proofErr w:type="spellStart"/>
      <w:r>
        <w:t>yy</w:t>
      </w:r>
      <w:proofErr w:type="spellEnd"/>
      <w:r>
        <w:t xml:space="preserve"> </w:t>
      </w:r>
      <w:r>
        <w:t>拷贝当前行</w:t>
      </w:r>
    </w:p>
    <w:p w14:paraId="3A722288" w14:textId="77777777" w:rsidR="000B47BA" w:rsidRDefault="000B47BA" w:rsidP="00C52ED4">
      <w:pPr>
        <w:pStyle w:val="1e"/>
      </w:pPr>
      <w:proofErr w:type="spellStart"/>
      <w:r>
        <w:t>nyy</w:t>
      </w:r>
      <w:proofErr w:type="spellEnd"/>
      <w:r>
        <w:t xml:space="preserve"> </w:t>
      </w:r>
      <w:r>
        <w:t>拷贝</w:t>
      </w:r>
      <w:proofErr w:type="gramStart"/>
      <w:r>
        <w:t>当前后</w:t>
      </w:r>
      <w:proofErr w:type="gramEnd"/>
      <w:r>
        <w:t>开始的</w:t>
      </w:r>
      <w:r>
        <w:t>n</w:t>
      </w:r>
      <w:r>
        <w:t>行，比如</w:t>
      </w:r>
      <w:r>
        <w:t>2yy</w:t>
      </w:r>
      <w:r>
        <w:t>拷贝当前行及其下一行。</w:t>
      </w:r>
    </w:p>
    <w:p w14:paraId="47A383C9" w14:textId="77777777" w:rsidR="000B47BA" w:rsidRDefault="000B47BA" w:rsidP="00C52ED4">
      <w:pPr>
        <w:pStyle w:val="1e"/>
      </w:pPr>
      <w:r>
        <w:t xml:space="preserve">p  </w:t>
      </w:r>
      <w:r>
        <w:t>在当前光标后粘贴</w:t>
      </w:r>
      <w:r>
        <w:t>,</w:t>
      </w:r>
      <w:r>
        <w:t>如果之前使用了</w:t>
      </w:r>
      <w:proofErr w:type="spellStart"/>
      <w:r>
        <w:t>yy</w:t>
      </w:r>
      <w:proofErr w:type="spellEnd"/>
      <w:r>
        <w:t>命令来复制一行，那么就在当前行的下一行粘贴。</w:t>
      </w:r>
    </w:p>
    <w:p w14:paraId="6703A1B0" w14:textId="77777777" w:rsidR="000B47BA" w:rsidRDefault="000B47BA" w:rsidP="00C52ED4">
      <w:pPr>
        <w:pStyle w:val="1e"/>
      </w:pPr>
      <w:proofErr w:type="spellStart"/>
      <w:r>
        <w:t>shift+p</w:t>
      </w:r>
      <w:proofErr w:type="spellEnd"/>
      <w:r>
        <w:t xml:space="preserve"> </w:t>
      </w:r>
      <w:r>
        <w:t>在当前行前粘贴</w:t>
      </w:r>
    </w:p>
    <w:p w14:paraId="115EDDD1" w14:textId="77777777" w:rsidR="000B47BA" w:rsidRDefault="000B47BA" w:rsidP="000B47BA">
      <w:pPr>
        <w:pStyle w:val="3"/>
        <w:numPr>
          <w:ilvl w:val="2"/>
          <w:numId w:val="7"/>
        </w:numPr>
      </w:pPr>
      <w:bookmarkStart w:id="138" w:name="_Toc53053262"/>
      <w:bookmarkStart w:id="139" w:name="_Toc174952136"/>
      <w:r>
        <w:rPr>
          <w:rFonts w:hint="eastAsia"/>
        </w:rPr>
        <w:t>退出命令</w:t>
      </w:r>
      <w:bookmarkEnd w:id="138"/>
      <w:bookmarkEnd w:id="139"/>
    </w:p>
    <w:p w14:paraId="7F705E95" w14:textId="77777777" w:rsidR="000B47BA" w:rsidRDefault="000B47BA" w:rsidP="00C52ED4">
      <w:pPr>
        <w:pStyle w:val="1e"/>
      </w:pPr>
      <w:r>
        <w:t>:</w:t>
      </w:r>
      <w:proofErr w:type="spellStart"/>
      <w:r>
        <w:t>wq</w:t>
      </w:r>
      <w:proofErr w:type="spellEnd"/>
      <w:r>
        <w:t xml:space="preserve"> </w:t>
      </w:r>
      <w:r>
        <w:t>保存并退出</w:t>
      </w:r>
    </w:p>
    <w:p w14:paraId="14E97B29" w14:textId="77777777" w:rsidR="000B47BA" w:rsidRDefault="000B47BA" w:rsidP="00C52ED4">
      <w:pPr>
        <w:pStyle w:val="1e"/>
      </w:pPr>
      <w:r>
        <w:t xml:space="preserve">ZZ </w:t>
      </w:r>
      <w:r>
        <w:t>保存并退出</w:t>
      </w:r>
    </w:p>
    <w:p w14:paraId="4BEDA726" w14:textId="77777777" w:rsidR="000B47BA" w:rsidRDefault="000B47BA" w:rsidP="00C52ED4">
      <w:pPr>
        <w:pStyle w:val="1e"/>
      </w:pPr>
      <w:proofErr w:type="gramStart"/>
      <w:r>
        <w:t>:q</w:t>
      </w:r>
      <w:proofErr w:type="gramEnd"/>
      <w:r>
        <w:t xml:space="preserve">! </w:t>
      </w:r>
      <w:r>
        <w:t>强制退出并忽略所有更改</w:t>
      </w:r>
    </w:p>
    <w:p w14:paraId="77324D45" w14:textId="77777777" w:rsidR="000B47BA" w:rsidRDefault="000B47BA" w:rsidP="00C52ED4">
      <w:pPr>
        <w:pStyle w:val="1e"/>
      </w:pPr>
      <w:proofErr w:type="gramStart"/>
      <w:r>
        <w:t>:e</w:t>
      </w:r>
      <w:proofErr w:type="gramEnd"/>
      <w:r>
        <w:t xml:space="preserve">! </w:t>
      </w:r>
      <w:r>
        <w:t>放弃所有修改，并打开原来文件。</w:t>
      </w:r>
    </w:p>
    <w:p w14:paraId="5FCB428E" w14:textId="77777777" w:rsidR="000B47BA" w:rsidRDefault="000B47BA" w:rsidP="000B47BA">
      <w:pPr>
        <w:pStyle w:val="3"/>
        <w:numPr>
          <w:ilvl w:val="2"/>
          <w:numId w:val="7"/>
        </w:numPr>
      </w:pPr>
      <w:bookmarkStart w:id="140" w:name="_Toc53053263"/>
      <w:bookmarkStart w:id="141" w:name="_Toc174952137"/>
      <w:r>
        <w:rPr>
          <w:rFonts w:hint="eastAsia"/>
        </w:rPr>
        <w:t>帮助命令</w:t>
      </w:r>
      <w:bookmarkEnd w:id="140"/>
      <w:bookmarkEnd w:id="141"/>
    </w:p>
    <w:p w14:paraId="13C53068" w14:textId="77777777" w:rsidR="000B47BA" w:rsidRDefault="000B47BA" w:rsidP="00C52ED4">
      <w:pPr>
        <w:pStyle w:val="1e"/>
      </w:pPr>
      <w:r>
        <w:t xml:space="preserve">:help or F1 </w:t>
      </w:r>
      <w:r>
        <w:t>显示整个帮助</w:t>
      </w:r>
    </w:p>
    <w:p w14:paraId="0EDED210" w14:textId="77777777" w:rsidR="000B47BA" w:rsidRDefault="000B47BA" w:rsidP="00C52ED4">
      <w:pPr>
        <w:pStyle w:val="1e"/>
      </w:pPr>
      <w:r>
        <w:t xml:space="preserve">:help xxx </w:t>
      </w:r>
      <w:r>
        <w:t>显示</w:t>
      </w:r>
      <w:r>
        <w:t>xxx</w:t>
      </w:r>
      <w:r>
        <w:t>的帮助，比如</w:t>
      </w:r>
      <w:r>
        <w:t xml:space="preserve"> :help </w:t>
      </w:r>
      <w:proofErr w:type="spellStart"/>
      <w:r>
        <w:t>i</w:t>
      </w:r>
      <w:proofErr w:type="spellEnd"/>
      <w:r>
        <w:t>, :help CTRL-[</w:t>
      </w:r>
      <w:r>
        <w:t>（即</w:t>
      </w:r>
      <w:r>
        <w:t>Ctrl+[</w:t>
      </w:r>
      <w:r>
        <w:t>的帮助）。</w:t>
      </w:r>
    </w:p>
    <w:p w14:paraId="152D5FD8" w14:textId="77777777" w:rsidR="000B47BA" w:rsidRDefault="000B47BA" w:rsidP="00C52ED4">
      <w:pPr>
        <w:pStyle w:val="1e"/>
      </w:pPr>
      <w:r>
        <w:t>:help 'number' Vim</w:t>
      </w:r>
      <w:r>
        <w:t>选项的帮助用单引号括起</w:t>
      </w:r>
    </w:p>
    <w:p w14:paraId="08C2A582" w14:textId="77777777" w:rsidR="000B47BA" w:rsidRDefault="000B47BA" w:rsidP="00C52ED4">
      <w:pPr>
        <w:pStyle w:val="1e"/>
      </w:pPr>
      <w:r>
        <w:t xml:space="preserve">:help  </w:t>
      </w:r>
      <w:r>
        <w:t>特殊键的帮助用</w:t>
      </w:r>
      <w:r>
        <w:t>&lt;&gt;</w:t>
      </w:r>
      <w:r>
        <w:t>扩起</w:t>
      </w:r>
    </w:p>
    <w:p w14:paraId="2E541D02" w14:textId="77777777" w:rsidR="000B47BA" w:rsidRDefault="000B47BA" w:rsidP="00C52ED4">
      <w:pPr>
        <w:pStyle w:val="1e"/>
      </w:pPr>
      <w:r>
        <w:t>:help -t Vim</w:t>
      </w:r>
      <w:r>
        <w:t>启动参数的帮助用</w:t>
      </w:r>
      <w:r>
        <w:t>-</w:t>
      </w:r>
    </w:p>
    <w:p w14:paraId="6BE992B7" w14:textId="77777777" w:rsidR="000B47BA" w:rsidRDefault="000B47BA" w:rsidP="00C52ED4">
      <w:pPr>
        <w:pStyle w:val="1e"/>
      </w:pPr>
      <w:r>
        <w:rPr>
          <w:rFonts w:hint="eastAsia"/>
        </w:rPr>
        <w:t>：</w:t>
      </w:r>
      <w:r>
        <w:t xml:space="preserve">help </w:t>
      </w:r>
      <w:proofErr w:type="spellStart"/>
      <w:r>
        <w:t>i</w:t>
      </w:r>
      <w:proofErr w:type="spellEnd"/>
      <w:r>
        <w:t xml:space="preserve">_ </w:t>
      </w:r>
      <w:r>
        <w:t>插入模式下</w:t>
      </w:r>
      <w:r>
        <w:t>Esc</w:t>
      </w:r>
      <w:r>
        <w:t>的帮助，某个模式下的帮助用模式</w:t>
      </w:r>
      <w:r>
        <w:t>_</w:t>
      </w:r>
      <w:r>
        <w:t>主题的模式</w:t>
      </w:r>
    </w:p>
    <w:p w14:paraId="7AAE7123" w14:textId="77777777" w:rsidR="000B47BA" w:rsidRDefault="000B47BA" w:rsidP="00C52ED4">
      <w:pPr>
        <w:pStyle w:val="1e"/>
      </w:pPr>
      <w:r>
        <w:rPr>
          <w:rFonts w:hint="eastAsia"/>
        </w:rPr>
        <w:t>帮助文件中位于</w:t>
      </w:r>
      <w:r>
        <w:t>||</w:t>
      </w:r>
      <w:r>
        <w:t>之间的内容是超链接，可以用</w:t>
      </w:r>
      <w:r>
        <w:t>Ctrl+]</w:t>
      </w:r>
      <w:r>
        <w:t>进入链接，</w:t>
      </w:r>
      <w:proofErr w:type="spellStart"/>
      <w:r>
        <w:t>Ctrl+o</w:t>
      </w:r>
      <w:proofErr w:type="spellEnd"/>
      <w:r>
        <w:t>（</w:t>
      </w:r>
      <w:r>
        <w:t>Ctrl + t</w:t>
      </w:r>
      <w:r>
        <w:t>）返回</w:t>
      </w:r>
    </w:p>
    <w:p w14:paraId="113732E5" w14:textId="77777777" w:rsidR="000B47BA" w:rsidRPr="00BA3B82" w:rsidRDefault="000B47BA" w:rsidP="00C52ED4">
      <w:pPr>
        <w:pStyle w:val="1e"/>
      </w:pPr>
      <w:r>
        <w:rPr>
          <w:rFonts w:hint="eastAsia"/>
        </w:rPr>
        <w:t>其他非编辑命令</w:t>
      </w:r>
    </w:p>
    <w:p w14:paraId="066A653B" w14:textId="77777777" w:rsidR="00A82093" w:rsidRDefault="00A82093" w:rsidP="00C52ED4">
      <w:pPr>
        <w:pStyle w:val="1e"/>
      </w:pPr>
    </w:p>
    <w:p w14:paraId="3ABA426E" w14:textId="0A6D969C" w:rsidR="00A82093" w:rsidRDefault="00A82093" w:rsidP="00C52ED4">
      <w:pPr>
        <w:pStyle w:val="1e"/>
      </w:pPr>
    </w:p>
    <w:p w14:paraId="29379273" w14:textId="58F40727" w:rsidR="00333454" w:rsidRDefault="00333454" w:rsidP="00C52ED4">
      <w:pPr>
        <w:pStyle w:val="1e"/>
      </w:pPr>
    </w:p>
    <w:p w14:paraId="24C34733" w14:textId="36D7984B" w:rsidR="00333454" w:rsidRDefault="00333454" w:rsidP="00C52ED4">
      <w:pPr>
        <w:pStyle w:val="1e"/>
      </w:pPr>
    </w:p>
    <w:p w14:paraId="07FA3577" w14:textId="5B08D1AF" w:rsidR="00333454" w:rsidRDefault="00333454" w:rsidP="00C52ED4">
      <w:pPr>
        <w:pStyle w:val="1e"/>
      </w:pPr>
    </w:p>
    <w:p w14:paraId="7C610176" w14:textId="48634CD0" w:rsidR="00333454" w:rsidRDefault="00333454" w:rsidP="00C52ED4">
      <w:pPr>
        <w:pStyle w:val="1e"/>
      </w:pPr>
    </w:p>
    <w:p w14:paraId="2486AA8B" w14:textId="292A135A" w:rsidR="00333454" w:rsidRDefault="00333454" w:rsidP="00C52ED4">
      <w:pPr>
        <w:pStyle w:val="1e"/>
      </w:pPr>
    </w:p>
    <w:p w14:paraId="4E3527CE" w14:textId="5CC29C79" w:rsidR="00333454" w:rsidRDefault="00333454" w:rsidP="00C52ED4">
      <w:pPr>
        <w:pStyle w:val="1e"/>
      </w:pPr>
    </w:p>
    <w:p w14:paraId="30F9B18A" w14:textId="60099D04" w:rsidR="00333454" w:rsidRDefault="00333454" w:rsidP="00C52ED4">
      <w:pPr>
        <w:pStyle w:val="1e"/>
      </w:pPr>
    </w:p>
    <w:p w14:paraId="0066CA3D" w14:textId="77777777" w:rsidR="00333454" w:rsidRDefault="00333454" w:rsidP="00C52ED4">
      <w:pPr>
        <w:pStyle w:val="1e"/>
      </w:pPr>
    </w:p>
    <w:p w14:paraId="71274421" w14:textId="638FEDBA" w:rsidR="00333454" w:rsidRDefault="00333454" w:rsidP="00333454">
      <w:pPr>
        <w:pStyle w:val="1"/>
        <w:numPr>
          <w:ilvl w:val="0"/>
          <w:numId w:val="7"/>
        </w:numPr>
        <w:wordWrap w:val="0"/>
      </w:pPr>
      <w:bookmarkStart w:id="142" w:name="_附录_实验数据Playerinfo"/>
      <w:bookmarkStart w:id="143" w:name="_Toc174952138"/>
      <w:bookmarkEnd w:id="12"/>
      <w:bookmarkEnd w:id="142"/>
      <w:r>
        <w:t>附录</w:t>
      </w:r>
      <w:r>
        <w:rPr>
          <w:rFonts w:hint="eastAsia"/>
        </w:rPr>
        <w:t xml:space="preserve"> </w:t>
      </w:r>
      <w:r w:rsidR="00472DBB">
        <w:rPr>
          <w:rFonts w:hint="eastAsia"/>
        </w:rPr>
        <w:t>实验数据</w:t>
      </w:r>
      <w:proofErr w:type="spellStart"/>
      <w:r w:rsidR="00472DBB" w:rsidRPr="00333454">
        <w:t>Playerinfo</w:t>
      </w:r>
      <w:bookmarkEnd w:id="143"/>
      <w:proofErr w:type="spellEnd"/>
    </w:p>
    <w:p w14:paraId="2F71967D" w14:textId="29A07E5B" w:rsidR="00F14EB4" w:rsidRDefault="00FE791E" w:rsidP="00C52ED4">
      <w:pPr>
        <w:pStyle w:val="1e"/>
      </w:pPr>
      <w:proofErr w:type="spellStart"/>
      <w:r w:rsidRPr="00333454">
        <w:t>P</w:t>
      </w:r>
      <w:r w:rsidR="00333454" w:rsidRPr="00333454">
        <w:t>layerinfo</w:t>
      </w:r>
      <w:proofErr w:type="spellEnd"/>
      <w:r>
        <w:rPr>
          <w:rFonts w:hint="eastAsia"/>
        </w:rPr>
        <w:t>内容：</w:t>
      </w:r>
    </w:p>
    <w:p w14:paraId="0D1C31D1" w14:textId="1021421A" w:rsidR="00FE791E" w:rsidRDefault="00FE791E" w:rsidP="00C52ED4">
      <w:pPr>
        <w:pStyle w:val="1e"/>
      </w:pPr>
      <w:r>
        <w:rPr>
          <w:rFonts w:hint="eastAsia"/>
        </w:rPr>
        <w:t>创建一个</w:t>
      </w:r>
      <w:r>
        <w:rPr>
          <w:rFonts w:hint="eastAsia"/>
        </w:rPr>
        <w:t>txt</w:t>
      </w:r>
      <w:r>
        <w:rPr>
          <w:rFonts w:hint="eastAsia"/>
        </w:rPr>
        <w:t>文件，重命名为</w:t>
      </w:r>
      <w:r w:rsidRPr="00FE791E">
        <w:t>playerinfo</w:t>
      </w:r>
      <w:r>
        <w:t>.txt</w:t>
      </w:r>
      <w:r>
        <w:rPr>
          <w:rFonts w:hint="eastAsia"/>
        </w:rPr>
        <w:t>，将下面的</w:t>
      </w:r>
      <w:proofErr w:type="gramStart"/>
      <w:r>
        <w:rPr>
          <w:rFonts w:hint="eastAsia"/>
        </w:rPr>
        <w:t>值全部</w:t>
      </w:r>
      <w:proofErr w:type="gramEnd"/>
      <w:r>
        <w:rPr>
          <w:rFonts w:hint="eastAsia"/>
        </w:rPr>
        <w:t>复制到</w:t>
      </w:r>
      <w:r w:rsidRPr="00FE791E">
        <w:t>playerinfo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中，保存</w:t>
      </w:r>
    </w:p>
    <w:p w14:paraId="644592E8" w14:textId="77777777" w:rsidR="0061163E" w:rsidRDefault="0061163E" w:rsidP="00C52ED4">
      <w:pPr>
        <w:pStyle w:val="1e"/>
      </w:pPr>
      <w:proofErr w:type="spellStart"/>
      <w:proofErr w:type="gramStart"/>
      <w:r>
        <w:t>Alex,James</w:t>
      </w:r>
      <w:proofErr w:type="gramEnd"/>
      <w:r>
        <w:t>,Lax,Genu</w:t>
      </w:r>
      <w:proofErr w:type="spellEnd"/>
    </w:p>
    <w:p w14:paraId="5C21C2DE" w14:textId="77777777" w:rsidR="0061163E" w:rsidRDefault="0061163E" w:rsidP="00C52ED4">
      <w:pPr>
        <w:pStyle w:val="1e"/>
      </w:pPr>
      <w:proofErr w:type="spellStart"/>
      <w:proofErr w:type="gramStart"/>
      <w:r>
        <w:t>Kerry,Mary</w:t>
      </w:r>
      <w:proofErr w:type="gramEnd"/>
      <w:r>
        <w:t>,Olivia,William</w:t>
      </w:r>
      <w:proofErr w:type="spellEnd"/>
    </w:p>
    <w:p w14:paraId="163DB0C4" w14:textId="77777777" w:rsidR="0061163E" w:rsidRDefault="0061163E" w:rsidP="00C52ED4">
      <w:pPr>
        <w:pStyle w:val="1e"/>
      </w:pPr>
      <w:proofErr w:type="spellStart"/>
      <w:proofErr w:type="gramStart"/>
      <w:r>
        <w:t>Hale,Edith</w:t>
      </w:r>
      <w:proofErr w:type="gramEnd"/>
      <w:r>
        <w:t>,Vera,Robert</w:t>
      </w:r>
      <w:proofErr w:type="spellEnd"/>
    </w:p>
    <w:p w14:paraId="57B31B2E" w14:textId="77777777" w:rsidR="0061163E" w:rsidRDefault="0061163E" w:rsidP="00C52ED4">
      <w:pPr>
        <w:pStyle w:val="1e"/>
      </w:pPr>
      <w:proofErr w:type="spellStart"/>
      <w:proofErr w:type="gramStart"/>
      <w:r>
        <w:t>Mary,Olivia</w:t>
      </w:r>
      <w:proofErr w:type="gramEnd"/>
      <w:r>
        <w:t>,James,Lax</w:t>
      </w:r>
      <w:proofErr w:type="spellEnd"/>
    </w:p>
    <w:p w14:paraId="66F196F7" w14:textId="0D269499" w:rsidR="0061163E" w:rsidRDefault="0061163E" w:rsidP="00C52ED4">
      <w:pPr>
        <w:pStyle w:val="1e"/>
      </w:pPr>
      <w:proofErr w:type="spellStart"/>
      <w:proofErr w:type="gramStart"/>
      <w:r>
        <w:t>Edith,Vera</w:t>
      </w:r>
      <w:proofErr w:type="gramEnd"/>
      <w:r>
        <w:t>,Robertm,Genu</w:t>
      </w:r>
      <w:proofErr w:type="spellEnd"/>
    </w:p>
    <w:sectPr w:rsidR="0061163E" w:rsidSect="00033B54">
      <w:headerReference w:type="default" r:id="rId6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3237B" w14:textId="77777777" w:rsidR="009F6D85" w:rsidRDefault="009F6D85" w:rsidP="00940D2A">
      <w:pPr>
        <w:spacing w:before="0" w:after="0" w:line="240" w:lineRule="auto"/>
      </w:pPr>
      <w:r>
        <w:separator/>
      </w:r>
    </w:p>
  </w:endnote>
  <w:endnote w:type="continuationSeparator" w:id="0">
    <w:p w14:paraId="14D6B625" w14:textId="77777777" w:rsidR="009F6D85" w:rsidRDefault="009F6D85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65E13E" w14:textId="77777777" w:rsidR="009F6D85" w:rsidRDefault="009F6D85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370974B" w14:textId="77777777" w:rsidR="009F6D85" w:rsidRDefault="009F6D85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6619D47F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117608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117608" w:rsidRPr="009D4127" w:rsidRDefault="00117608" w:rsidP="00854769">
          <w:pPr>
            <w:pStyle w:val="afffc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117608" w:rsidRPr="009D4127" w:rsidRDefault="00117608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1033266F" w:rsidR="00117608" w:rsidRPr="009D4127" w:rsidRDefault="0093552B" w:rsidP="00685053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 w:hint="eastAsia"/>
              <w:noProof/>
            </w:rPr>
            <w:t>华为云</w:t>
          </w:r>
          <w:r w:rsidR="00117608" w:rsidRPr="00685053">
            <w:rPr>
              <w:rFonts w:ascii="Huawei Sans" w:eastAsia="方正兰亭黑简体" w:hAnsi="Huawei Sans"/>
              <w:noProof/>
            </w:rPr>
            <w:t>BigDataPro</w:t>
          </w:r>
          <w:r w:rsidR="00117608" w:rsidRPr="00685053">
            <w:rPr>
              <w:rFonts w:ascii="Huawei Sans" w:eastAsia="方正兰亭黑简体" w:hAnsi="Huawei Sans"/>
              <w:noProof/>
            </w:rPr>
            <w:t>集群搭建指南</w:t>
          </w:r>
        </w:p>
      </w:tc>
      <w:tc>
        <w:tcPr>
          <w:tcW w:w="1134" w:type="dxa"/>
          <w:vAlign w:val="bottom"/>
        </w:tcPr>
        <w:p w14:paraId="279C3BBC" w14:textId="1A924E70" w:rsidR="00117608" w:rsidRPr="009D4127" w:rsidRDefault="00117608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93552B">
            <w:rPr>
              <w:rFonts w:ascii="Huawei Sans" w:eastAsia="方正兰亭黑简体" w:hAnsi="Huawei Sans"/>
              <w:noProof/>
            </w:rPr>
            <w:t>7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76432B8F" w14:textId="77777777" w:rsidR="00117608" w:rsidRPr="009D4127" w:rsidRDefault="00117608" w:rsidP="00033B54">
    <w:pPr>
      <w:pStyle w:val="a7"/>
      <w:rPr>
        <w:rFonts w:ascii="Huawei Sans" w:eastAsia="方正兰亭黑简体" w:hAnsi="Huawei Sans"/>
      </w:rPr>
    </w:pPr>
  </w:p>
  <w:p w14:paraId="2CCE42D9" w14:textId="77777777" w:rsidR="00117608" w:rsidRPr="009D4127" w:rsidRDefault="00117608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518E076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2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0"/>
  </w:num>
  <w:num w:numId="2">
    <w:abstractNumId w:val="11"/>
  </w:num>
  <w:num w:numId="3">
    <w:abstractNumId w:val="5"/>
  </w:num>
  <w:num w:numId="4">
    <w:abstractNumId w:val="7"/>
  </w:num>
  <w:num w:numId="5">
    <w:abstractNumId w:val="14"/>
  </w:num>
  <w:num w:numId="6">
    <w:abstractNumId w:val="21"/>
  </w:num>
  <w:num w:numId="7">
    <w:abstractNumId w:val="2"/>
  </w:num>
  <w:num w:numId="8">
    <w:abstractNumId w:val="2"/>
  </w:num>
  <w:num w:numId="9">
    <w:abstractNumId w:val="13"/>
  </w:num>
  <w:num w:numId="10">
    <w:abstractNumId w:val="22"/>
  </w:num>
  <w:num w:numId="11">
    <w:abstractNumId w:val="4"/>
  </w:num>
  <w:num w:numId="12">
    <w:abstractNumId w:val="1"/>
  </w:num>
  <w:num w:numId="13">
    <w:abstractNumId w:val="10"/>
  </w:num>
  <w:num w:numId="1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5"/>
  </w:num>
  <w:num w:numId="20">
    <w:abstractNumId w:val="12"/>
  </w:num>
  <w:num w:numId="21">
    <w:abstractNumId w:val="12"/>
  </w:num>
  <w:num w:numId="22">
    <w:abstractNumId w:val="16"/>
  </w:num>
  <w:num w:numId="23">
    <w:abstractNumId w:val="16"/>
  </w:num>
  <w:num w:numId="24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3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16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7"/>
  </w:num>
  <w:num w:numId="41">
    <w:abstractNumId w:val="18"/>
  </w:num>
  <w:num w:numId="42">
    <w:abstractNumId w:val="2"/>
  </w:num>
  <w:num w:numId="43">
    <w:abstractNumId w:val="6"/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0CD"/>
    <w:rsid w:val="0000120B"/>
    <w:rsid w:val="00001904"/>
    <w:rsid w:val="00002614"/>
    <w:rsid w:val="0000541F"/>
    <w:rsid w:val="00007325"/>
    <w:rsid w:val="000075DB"/>
    <w:rsid w:val="00010C0A"/>
    <w:rsid w:val="00011630"/>
    <w:rsid w:val="00011962"/>
    <w:rsid w:val="00011B50"/>
    <w:rsid w:val="00013155"/>
    <w:rsid w:val="00014276"/>
    <w:rsid w:val="000145D8"/>
    <w:rsid w:val="000145E4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1"/>
    <w:rsid w:val="00033B54"/>
    <w:rsid w:val="00033F84"/>
    <w:rsid w:val="000375E9"/>
    <w:rsid w:val="00041545"/>
    <w:rsid w:val="00041907"/>
    <w:rsid w:val="00042EDF"/>
    <w:rsid w:val="0004303D"/>
    <w:rsid w:val="00043B1A"/>
    <w:rsid w:val="0004690F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84D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4FB8"/>
    <w:rsid w:val="0007553D"/>
    <w:rsid w:val="00076475"/>
    <w:rsid w:val="00076AFE"/>
    <w:rsid w:val="00076D64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06CA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0152"/>
    <w:rsid w:val="000B1E79"/>
    <w:rsid w:val="000B1F79"/>
    <w:rsid w:val="000B245B"/>
    <w:rsid w:val="000B279C"/>
    <w:rsid w:val="000B27CC"/>
    <w:rsid w:val="000B47BA"/>
    <w:rsid w:val="000B4CF6"/>
    <w:rsid w:val="000B5EE1"/>
    <w:rsid w:val="000B6384"/>
    <w:rsid w:val="000B7C6A"/>
    <w:rsid w:val="000B7EFF"/>
    <w:rsid w:val="000C06CE"/>
    <w:rsid w:val="000C095F"/>
    <w:rsid w:val="000C0963"/>
    <w:rsid w:val="000C0A74"/>
    <w:rsid w:val="000C29F1"/>
    <w:rsid w:val="000C35E8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59A3"/>
    <w:rsid w:val="00106460"/>
    <w:rsid w:val="00106A4A"/>
    <w:rsid w:val="00107072"/>
    <w:rsid w:val="00107DA6"/>
    <w:rsid w:val="00110F4C"/>
    <w:rsid w:val="0011199D"/>
    <w:rsid w:val="00114A3D"/>
    <w:rsid w:val="001162F1"/>
    <w:rsid w:val="0011636E"/>
    <w:rsid w:val="00116DBF"/>
    <w:rsid w:val="00117608"/>
    <w:rsid w:val="001178C7"/>
    <w:rsid w:val="00117C30"/>
    <w:rsid w:val="00120C0B"/>
    <w:rsid w:val="0012112D"/>
    <w:rsid w:val="00122A8A"/>
    <w:rsid w:val="00125657"/>
    <w:rsid w:val="001268A5"/>
    <w:rsid w:val="00131CAC"/>
    <w:rsid w:val="00134805"/>
    <w:rsid w:val="001359FC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5B3D"/>
    <w:rsid w:val="00150967"/>
    <w:rsid w:val="00154ACF"/>
    <w:rsid w:val="0015501E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459C"/>
    <w:rsid w:val="00176B45"/>
    <w:rsid w:val="00180259"/>
    <w:rsid w:val="0018080D"/>
    <w:rsid w:val="00180E3E"/>
    <w:rsid w:val="00181143"/>
    <w:rsid w:val="00185231"/>
    <w:rsid w:val="00185AA1"/>
    <w:rsid w:val="00185D7C"/>
    <w:rsid w:val="00185EEE"/>
    <w:rsid w:val="001872C7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0830"/>
    <w:rsid w:val="001A14C4"/>
    <w:rsid w:val="001A24AF"/>
    <w:rsid w:val="001A3936"/>
    <w:rsid w:val="001A42A4"/>
    <w:rsid w:val="001A4E82"/>
    <w:rsid w:val="001A681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68D2"/>
    <w:rsid w:val="001D7530"/>
    <w:rsid w:val="001D7DDA"/>
    <w:rsid w:val="001E30B9"/>
    <w:rsid w:val="001E355F"/>
    <w:rsid w:val="001E382D"/>
    <w:rsid w:val="001E476B"/>
    <w:rsid w:val="001E4D93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AA0"/>
    <w:rsid w:val="002116A0"/>
    <w:rsid w:val="0021235C"/>
    <w:rsid w:val="002123FE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3058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05D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57FC8"/>
    <w:rsid w:val="002605B0"/>
    <w:rsid w:val="00260775"/>
    <w:rsid w:val="00262636"/>
    <w:rsid w:val="00264059"/>
    <w:rsid w:val="002652D5"/>
    <w:rsid w:val="00267EDD"/>
    <w:rsid w:val="002711F9"/>
    <w:rsid w:val="00271653"/>
    <w:rsid w:val="0027314F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094"/>
    <w:rsid w:val="002B5115"/>
    <w:rsid w:val="002B5643"/>
    <w:rsid w:val="002B6979"/>
    <w:rsid w:val="002B6EFC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2A80"/>
    <w:rsid w:val="002E48D0"/>
    <w:rsid w:val="002E5399"/>
    <w:rsid w:val="002F014B"/>
    <w:rsid w:val="002F16D9"/>
    <w:rsid w:val="002F41B8"/>
    <w:rsid w:val="002F4605"/>
    <w:rsid w:val="002F471D"/>
    <w:rsid w:val="002F496F"/>
    <w:rsid w:val="002F4DA1"/>
    <w:rsid w:val="002F6142"/>
    <w:rsid w:val="002F64F1"/>
    <w:rsid w:val="002F692D"/>
    <w:rsid w:val="002F6A34"/>
    <w:rsid w:val="002F723A"/>
    <w:rsid w:val="002F7B08"/>
    <w:rsid w:val="00300272"/>
    <w:rsid w:val="00300685"/>
    <w:rsid w:val="00302245"/>
    <w:rsid w:val="00303C81"/>
    <w:rsid w:val="00303D9D"/>
    <w:rsid w:val="003041A0"/>
    <w:rsid w:val="0030549D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17670"/>
    <w:rsid w:val="00320117"/>
    <w:rsid w:val="00321154"/>
    <w:rsid w:val="00322063"/>
    <w:rsid w:val="00325029"/>
    <w:rsid w:val="003267BB"/>
    <w:rsid w:val="00327963"/>
    <w:rsid w:val="00327A89"/>
    <w:rsid w:val="00333454"/>
    <w:rsid w:val="003344D9"/>
    <w:rsid w:val="0033675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1DDA"/>
    <w:rsid w:val="00372F7C"/>
    <w:rsid w:val="00373B2C"/>
    <w:rsid w:val="0037475A"/>
    <w:rsid w:val="00375EAD"/>
    <w:rsid w:val="00382427"/>
    <w:rsid w:val="00382C74"/>
    <w:rsid w:val="00383038"/>
    <w:rsid w:val="00383C67"/>
    <w:rsid w:val="00384F48"/>
    <w:rsid w:val="003851C1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4D8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5F58"/>
    <w:rsid w:val="003B640F"/>
    <w:rsid w:val="003B6F29"/>
    <w:rsid w:val="003C08CB"/>
    <w:rsid w:val="003C1978"/>
    <w:rsid w:val="003C1E9E"/>
    <w:rsid w:val="003C2D59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88F"/>
    <w:rsid w:val="003E7FB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300F4"/>
    <w:rsid w:val="004314CE"/>
    <w:rsid w:val="00432449"/>
    <w:rsid w:val="00433BEF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563A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BED"/>
    <w:rsid w:val="00464E48"/>
    <w:rsid w:val="00466677"/>
    <w:rsid w:val="0046676C"/>
    <w:rsid w:val="00466E8E"/>
    <w:rsid w:val="00470A8F"/>
    <w:rsid w:val="004722EF"/>
    <w:rsid w:val="00472DBB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0C8C"/>
    <w:rsid w:val="004A2642"/>
    <w:rsid w:val="004A2673"/>
    <w:rsid w:val="004A31D9"/>
    <w:rsid w:val="004A3992"/>
    <w:rsid w:val="004A4005"/>
    <w:rsid w:val="004A7D94"/>
    <w:rsid w:val="004B0071"/>
    <w:rsid w:val="004B0D41"/>
    <w:rsid w:val="004B2360"/>
    <w:rsid w:val="004B29CD"/>
    <w:rsid w:val="004B3531"/>
    <w:rsid w:val="004B38F1"/>
    <w:rsid w:val="004B3D5C"/>
    <w:rsid w:val="004B42F6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8E6"/>
    <w:rsid w:val="004D69D2"/>
    <w:rsid w:val="004D722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7B7"/>
    <w:rsid w:val="00501B07"/>
    <w:rsid w:val="00501EA8"/>
    <w:rsid w:val="00503848"/>
    <w:rsid w:val="00503D14"/>
    <w:rsid w:val="0050425E"/>
    <w:rsid w:val="00504B55"/>
    <w:rsid w:val="0050614A"/>
    <w:rsid w:val="00506671"/>
    <w:rsid w:val="00507E2A"/>
    <w:rsid w:val="00512CC3"/>
    <w:rsid w:val="005135D9"/>
    <w:rsid w:val="00513E99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3910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46E"/>
    <w:rsid w:val="00585E01"/>
    <w:rsid w:val="00586D12"/>
    <w:rsid w:val="00592EA9"/>
    <w:rsid w:val="00594091"/>
    <w:rsid w:val="00594A25"/>
    <w:rsid w:val="00596A92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0C5"/>
    <w:rsid w:val="005B310A"/>
    <w:rsid w:val="005B31D0"/>
    <w:rsid w:val="005B3DDC"/>
    <w:rsid w:val="005B4370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513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ADB"/>
    <w:rsid w:val="00602B73"/>
    <w:rsid w:val="00606353"/>
    <w:rsid w:val="006072A9"/>
    <w:rsid w:val="00607A81"/>
    <w:rsid w:val="00610C3F"/>
    <w:rsid w:val="0061163E"/>
    <w:rsid w:val="006120E1"/>
    <w:rsid w:val="006137CA"/>
    <w:rsid w:val="00613D31"/>
    <w:rsid w:val="00614715"/>
    <w:rsid w:val="0061735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13B1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1EF6"/>
    <w:rsid w:val="00683953"/>
    <w:rsid w:val="0068422F"/>
    <w:rsid w:val="00685053"/>
    <w:rsid w:val="00686FBB"/>
    <w:rsid w:val="00691C48"/>
    <w:rsid w:val="00691CA6"/>
    <w:rsid w:val="00692A70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50B2"/>
    <w:rsid w:val="006B58EE"/>
    <w:rsid w:val="006B5E98"/>
    <w:rsid w:val="006B6A79"/>
    <w:rsid w:val="006C02AC"/>
    <w:rsid w:val="006C1E0B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5375"/>
    <w:rsid w:val="006E70B8"/>
    <w:rsid w:val="006F206B"/>
    <w:rsid w:val="006F23AF"/>
    <w:rsid w:val="006F2A6C"/>
    <w:rsid w:val="006F3081"/>
    <w:rsid w:val="006F30BD"/>
    <w:rsid w:val="006F4046"/>
    <w:rsid w:val="006F514E"/>
    <w:rsid w:val="006F58F0"/>
    <w:rsid w:val="006F6B63"/>
    <w:rsid w:val="007029D0"/>
    <w:rsid w:val="0070345E"/>
    <w:rsid w:val="00703479"/>
    <w:rsid w:val="0070376F"/>
    <w:rsid w:val="007042AA"/>
    <w:rsid w:val="007043C1"/>
    <w:rsid w:val="00704A75"/>
    <w:rsid w:val="00704E84"/>
    <w:rsid w:val="00705017"/>
    <w:rsid w:val="0070636C"/>
    <w:rsid w:val="00707F57"/>
    <w:rsid w:val="00711533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661A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F6E"/>
    <w:rsid w:val="0073530A"/>
    <w:rsid w:val="007369BD"/>
    <w:rsid w:val="00737CAA"/>
    <w:rsid w:val="00737D63"/>
    <w:rsid w:val="00737E11"/>
    <w:rsid w:val="00737EF0"/>
    <w:rsid w:val="00740F64"/>
    <w:rsid w:val="00742A75"/>
    <w:rsid w:val="00742D5E"/>
    <w:rsid w:val="0074365E"/>
    <w:rsid w:val="007455B8"/>
    <w:rsid w:val="0074627D"/>
    <w:rsid w:val="0074648A"/>
    <w:rsid w:val="007476D8"/>
    <w:rsid w:val="00747953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0A3E"/>
    <w:rsid w:val="00781B39"/>
    <w:rsid w:val="0078266A"/>
    <w:rsid w:val="0078422C"/>
    <w:rsid w:val="00785ECF"/>
    <w:rsid w:val="0078647F"/>
    <w:rsid w:val="00787543"/>
    <w:rsid w:val="00790918"/>
    <w:rsid w:val="00790CE5"/>
    <w:rsid w:val="00791CC2"/>
    <w:rsid w:val="00792F48"/>
    <w:rsid w:val="00793AB5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779"/>
    <w:rsid w:val="007C58EA"/>
    <w:rsid w:val="007D0F25"/>
    <w:rsid w:val="007D1776"/>
    <w:rsid w:val="007D1AD5"/>
    <w:rsid w:val="007D1DFD"/>
    <w:rsid w:val="007D21CE"/>
    <w:rsid w:val="007D2A02"/>
    <w:rsid w:val="007D2A46"/>
    <w:rsid w:val="007D370D"/>
    <w:rsid w:val="007D3D55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86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29C9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004"/>
    <w:rsid w:val="00823835"/>
    <w:rsid w:val="00823CB6"/>
    <w:rsid w:val="008251CB"/>
    <w:rsid w:val="00825757"/>
    <w:rsid w:val="00826AC1"/>
    <w:rsid w:val="00826F4F"/>
    <w:rsid w:val="00832B0D"/>
    <w:rsid w:val="00832F4E"/>
    <w:rsid w:val="008330FA"/>
    <w:rsid w:val="00833CDC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2D0"/>
    <w:rsid w:val="00850B14"/>
    <w:rsid w:val="00850DAD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1AF"/>
    <w:rsid w:val="008558AA"/>
    <w:rsid w:val="00856EDA"/>
    <w:rsid w:val="0086134D"/>
    <w:rsid w:val="008619CD"/>
    <w:rsid w:val="00861AD4"/>
    <w:rsid w:val="00864F67"/>
    <w:rsid w:val="00865C51"/>
    <w:rsid w:val="008664AD"/>
    <w:rsid w:val="00866CFB"/>
    <w:rsid w:val="00870F0E"/>
    <w:rsid w:val="008711C0"/>
    <w:rsid w:val="008720BD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73B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4B9"/>
    <w:rsid w:val="008B17EE"/>
    <w:rsid w:val="008B34F2"/>
    <w:rsid w:val="008B4D70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14C9"/>
    <w:rsid w:val="008D2C22"/>
    <w:rsid w:val="008D4CE3"/>
    <w:rsid w:val="008D76B5"/>
    <w:rsid w:val="008E0285"/>
    <w:rsid w:val="008E322E"/>
    <w:rsid w:val="008E6235"/>
    <w:rsid w:val="008E68BA"/>
    <w:rsid w:val="008E72B4"/>
    <w:rsid w:val="008F0A1A"/>
    <w:rsid w:val="008F2081"/>
    <w:rsid w:val="008F7FF9"/>
    <w:rsid w:val="00900AEF"/>
    <w:rsid w:val="00902B2B"/>
    <w:rsid w:val="00903192"/>
    <w:rsid w:val="00903DF9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552B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BA8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452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4971"/>
    <w:rsid w:val="009D586E"/>
    <w:rsid w:val="009D744F"/>
    <w:rsid w:val="009D7B26"/>
    <w:rsid w:val="009E1B18"/>
    <w:rsid w:val="009E1F10"/>
    <w:rsid w:val="009E2157"/>
    <w:rsid w:val="009E2C46"/>
    <w:rsid w:val="009E2FC5"/>
    <w:rsid w:val="009E58E3"/>
    <w:rsid w:val="009E6D66"/>
    <w:rsid w:val="009E7B91"/>
    <w:rsid w:val="009F3595"/>
    <w:rsid w:val="009F4AF8"/>
    <w:rsid w:val="009F5451"/>
    <w:rsid w:val="009F5D6B"/>
    <w:rsid w:val="009F675F"/>
    <w:rsid w:val="009F6D85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13B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47F44"/>
    <w:rsid w:val="00A510E7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2B2F"/>
    <w:rsid w:val="00A65E23"/>
    <w:rsid w:val="00A67072"/>
    <w:rsid w:val="00A673A0"/>
    <w:rsid w:val="00A6744F"/>
    <w:rsid w:val="00A70A70"/>
    <w:rsid w:val="00A73D37"/>
    <w:rsid w:val="00A73FA6"/>
    <w:rsid w:val="00A75151"/>
    <w:rsid w:val="00A7532F"/>
    <w:rsid w:val="00A75ACB"/>
    <w:rsid w:val="00A76E5D"/>
    <w:rsid w:val="00A81AF3"/>
    <w:rsid w:val="00A82093"/>
    <w:rsid w:val="00A82AD1"/>
    <w:rsid w:val="00A82F82"/>
    <w:rsid w:val="00A83E06"/>
    <w:rsid w:val="00A86CB6"/>
    <w:rsid w:val="00A87702"/>
    <w:rsid w:val="00A91900"/>
    <w:rsid w:val="00A92AB8"/>
    <w:rsid w:val="00A93FAC"/>
    <w:rsid w:val="00A95FB7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6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4845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4C2F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CD5"/>
    <w:rsid w:val="00B17372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981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50E72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497"/>
    <w:rsid w:val="00B66DA1"/>
    <w:rsid w:val="00B6735C"/>
    <w:rsid w:val="00B72ACC"/>
    <w:rsid w:val="00B736C2"/>
    <w:rsid w:val="00B74BCE"/>
    <w:rsid w:val="00B75A84"/>
    <w:rsid w:val="00B81DEF"/>
    <w:rsid w:val="00B821FA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E05AF"/>
    <w:rsid w:val="00BE174A"/>
    <w:rsid w:val="00BE194F"/>
    <w:rsid w:val="00BE1DA9"/>
    <w:rsid w:val="00BE2CDA"/>
    <w:rsid w:val="00BE3B30"/>
    <w:rsid w:val="00BE5A13"/>
    <w:rsid w:val="00BE6A13"/>
    <w:rsid w:val="00BE7586"/>
    <w:rsid w:val="00BF046A"/>
    <w:rsid w:val="00BF09AF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59C7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1DFD"/>
    <w:rsid w:val="00C32D87"/>
    <w:rsid w:val="00C330D6"/>
    <w:rsid w:val="00C33B65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2ED4"/>
    <w:rsid w:val="00C5363D"/>
    <w:rsid w:val="00C54293"/>
    <w:rsid w:val="00C57360"/>
    <w:rsid w:val="00C57AA7"/>
    <w:rsid w:val="00C57E7D"/>
    <w:rsid w:val="00C602AF"/>
    <w:rsid w:val="00C63397"/>
    <w:rsid w:val="00C67061"/>
    <w:rsid w:val="00C672C6"/>
    <w:rsid w:val="00C70254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0E1"/>
    <w:rsid w:val="00C85E9D"/>
    <w:rsid w:val="00C87587"/>
    <w:rsid w:val="00C9043E"/>
    <w:rsid w:val="00C919E6"/>
    <w:rsid w:val="00C91D8E"/>
    <w:rsid w:val="00C92BC4"/>
    <w:rsid w:val="00C9313C"/>
    <w:rsid w:val="00C94F0D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2313"/>
    <w:rsid w:val="00CB32ED"/>
    <w:rsid w:val="00CB472C"/>
    <w:rsid w:val="00CB4D1B"/>
    <w:rsid w:val="00CB76A4"/>
    <w:rsid w:val="00CC0FB5"/>
    <w:rsid w:val="00CC2412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1C6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435E"/>
    <w:rsid w:val="00D256C4"/>
    <w:rsid w:val="00D26DAA"/>
    <w:rsid w:val="00D26F70"/>
    <w:rsid w:val="00D27659"/>
    <w:rsid w:val="00D277C9"/>
    <w:rsid w:val="00D31358"/>
    <w:rsid w:val="00D31E13"/>
    <w:rsid w:val="00D32274"/>
    <w:rsid w:val="00D32300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3BE0"/>
    <w:rsid w:val="00D84170"/>
    <w:rsid w:val="00D844BA"/>
    <w:rsid w:val="00D84AC2"/>
    <w:rsid w:val="00D84ACF"/>
    <w:rsid w:val="00D8581C"/>
    <w:rsid w:val="00D8584C"/>
    <w:rsid w:val="00D85B3A"/>
    <w:rsid w:val="00D87920"/>
    <w:rsid w:val="00D87A93"/>
    <w:rsid w:val="00D87B0B"/>
    <w:rsid w:val="00D87F8D"/>
    <w:rsid w:val="00D9006B"/>
    <w:rsid w:val="00D90198"/>
    <w:rsid w:val="00D916B4"/>
    <w:rsid w:val="00D919AA"/>
    <w:rsid w:val="00D91CEE"/>
    <w:rsid w:val="00D924C0"/>
    <w:rsid w:val="00D9266D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58E1"/>
    <w:rsid w:val="00DA649B"/>
    <w:rsid w:val="00DA7B74"/>
    <w:rsid w:val="00DB08A2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65BF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EC6"/>
    <w:rsid w:val="00E05F59"/>
    <w:rsid w:val="00E06D92"/>
    <w:rsid w:val="00E07ACA"/>
    <w:rsid w:val="00E10490"/>
    <w:rsid w:val="00E107EC"/>
    <w:rsid w:val="00E116C1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50FA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214E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7CB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3FE"/>
    <w:rsid w:val="00EA31D3"/>
    <w:rsid w:val="00EA394F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1AE0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37"/>
    <w:rsid w:val="00EE73CE"/>
    <w:rsid w:val="00EE7C55"/>
    <w:rsid w:val="00EF0B3B"/>
    <w:rsid w:val="00EF0BCB"/>
    <w:rsid w:val="00EF2115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0B7"/>
    <w:rsid w:val="00F1087F"/>
    <w:rsid w:val="00F11616"/>
    <w:rsid w:val="00F11A16"/>
    <w:rsid w:val="00F1237A"/>
    <w:rsid w:val="00F12554"/>
    <w:rsid w:val="00F14EB4"/>
    <w:rsid w:val="00F15420"/>
    <w:rsid w:val="00F15E32"/>
    <w:rsid w:val="00F20933"/>
    <w:rsid w:val="00F211EE"/>
    <w:rsid w:val="00F21278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2F93"/>
    <w:rsid w:val="00F53A66"/>
    <w:rsid w:val="00F53ACE"/>
    <w:rsid w:val="00F54CD2"/>
    <w:rsid w:val="00F55CCB"/>
    <w:rsid w:val="00F56732"/>
    <w:rsid w:val="00F60D1E"/>
    <w:rsid w:val="00F60D3E"/>
    <w:rsid w:val="00F62169"/>
    <w:rsid w:val="00F6244E"/>
    <w:rsid w:val="00F648C2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7793C"/>
    <w:rsid w:val="00F8338E"/>
    <w:rsid w:val="00F856FF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41DC"/>
    <w:rsid w:val="00FC5DD0"/>
    <w:rsid w:val="00FC5E35"/>
    <w:rsid w:val="00FC5E37"/>
    <w:rsid w:val="00FC7574"/>
    <w:rsid w:val="00FC77D7"/>
    <w:rsid w:val="00FC7B31"/>
    <w:rsid w:val="00FC7B61"/>
    <w:rsid w:val="00FD0D9C"/>
    <w:rsid w:val="00FD0ED5"/>
    <w:rsid w:val="00FD15DD"/>
    <w:rsid w:val="00FD30B1"/>
    <w:rsid w:val="00FD3373"/>
    <w:rsid w:val="00FD450C"/>
    <w:rsid w:val="00FD6CD0"/>
    <w:rsid w:val="00FD733D"/>
    <w:rsid w:val="00FD73EA"/>
    <w:rsid w:val="00FD7A39"/>
    <w:rsid w:val="00FE5E39"/>
    <w:rsid w:val="00FE71DC"/>
    <w:rsid w:val="00FE74C3"/>
    <w:rsid w:val="00FE74CD"/>
    <w:rsid w:val="00FE791E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FC5DD0"/>
    <w:pPr>
      <w:keepNext/>
      <w:numPr>
        <w:numId w:val="30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FC5DD0"/>
    <w:pPr>
      <w:keepNext/>
      <w:keepLines/>
      <w:numPr>
        <w:ilvl w:val="1"/>
        <w:numId w:val="30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9D4127"/>
    <w:pPr>
      <w:keepNext/>
      <w:keepLines/>
      <w:numPr>
        <w:ilvl w:val="2"/>
        <w:numId w:val="30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30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30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11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18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0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25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12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13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2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31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2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9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9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9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9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9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9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39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40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C52ED4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C52ED4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C52ED4"/>
    <w:pPr>
      <w:spacing w:before="40" w:after="40"/>
      <w:ind w:left="1021"/>
    </w:pPr>
    <w:rPr>
      <w:rFonts w:ascii="Huawei Sans" w:eastAsia="方正兰亭黑简体" w:hAnsi="Huawei Sans" w:cs="Courier New"/>
      <w:sz w:val="21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C52ED4"/>
    <w:rPr>
      <w:rFonts w:ascii="Huawei Sans" w:eastAsia="方正兰亭黑简体" w:hAnsi="Huawei Sans" w:cs="Courier New"/>
      <w:sz w:val="21"/>
      <w:szCs w:val="18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7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C5DD0"/>
  </w:style>
  <w:style w:type="paragraph" w:customStyle="1" w:styleId="73">
    <w:name w:val="7.简介标题"/>
    <w:basedOn w:val="a2"/>
    <w:link w:val="74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C5DD0"/>
    <w:rPr>
      <w:noProof/>
    </w:rPr>
  </w:style>
  <w:style w:type="character" w:customStyle="1" w:styleId="20">
    <w:name w:val="标题 2 字符"/>
    <w:aliases w:val="ALT+2 字符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FC5DD0"/>
    <w:pPr>
      <w:keepNext/>
      <w:numPr>
        <w:ilvl w:val="8"/>
        <w:numId w:val="7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FC5DD0"/>
    <w:pPr>
      <w:keepNext/>
      <w:numPr>
        <w:ilvl w:val="7"/>
        <w:numId w:val="7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md-plain">
    <w:name w:val="md-plain"/>
    <w:basedOn w:val="a3"/>
    <w:rsid w:val="009D4971"/>
  </w:style>
  <w:style w:type="character" w:customStyle="1" w:styleId="1f0">
    <w:name w:val="未处理的提及1"/>
    <w:basedOn w:val="a3"/>
    <w:uiPriority w:val="99"/>
    <w:semiHidden/>
    <w:unhideWhenUsed/>
    <w:rsid w:val="003E7F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github.com/huaweicloud/obsa-hdfs/blob/master/release/hadoop-huaweicloud-3.1.1-hw-54.0.jar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hyperlink" Target="http://www.huaweicloud.com/declaration/tsa_ims.html?locale=zh-cn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customXml" Target="../customXml/item4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B6C774A-0415-46D8-92B3-AE0B36162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5176</TotalTime>
  <Pages>43</Pages>
  <Words>3511</Words>
  <Characters>20019</Characters>
  <Application>Microsoft Office Word</Application>
  <DocSecurity>0</DocSecurity>
  <Lines>166</Lines>
  <Paragraphs>46</Paragraphs>
  <ScaleCrop>false</ScaleCrop>
  <Company>Huawei Technologies Co.,Ltd.</Company>
  <LinksUpToDate>false</LinksUpToDate>
  <CharactersWithSpaces>23484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fu lin</cp:lastModifiedBy>
  <cp:revision>114</cp:revision>
  <cp:lastPrinted>2016-11-21T02:33:00Z</cp:lastPrinted>
  <dcterms:created xsi:type="dcterms:W3CDTF">2021-05-10T09:22:00Z</dcterms:created>
  <dcterms:modified xsi:type="dcterms:W3CDTF">2024-11-30T03:11:00Z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(3)Cf+EgAW9E59lguj0qf3Zfim2PrMZ/mqHToDm8uXd9A9V1U2FYRNtnhupt8GCsHwDmdPE26Ct
bRqNQGtRhNvV54Y6S3cSZDlntwPJxuKtu5SX0/fg8XDw+ATypXYhnVKx3VSWWo1XhTl15eWy
4+4lyPC++V5gKkqTrH1ve55pcgBAzxrXE0kJMJwYMXhoDpF37rFSNo9EfhFxRrv1aNTKNVES
4dpWnZSj8udSb42qvh</vt:lpwstr>
  </property>
  <property fmtid="{D5CDD505-2E9C-101B-9397-08002B2CF9AE}" pid="15" name="_2015_ms_pID_7253431">
    <vt:lpwstr>sHSdULPJYdnFE0PYGypNLN4ktRbDApJ91Ea8kn4xMB/Ub/+OC440+/
jsyMeg14f2ij8im5VWK+6Kxs+7DrE3xRQdsDLGhqiu7r+wCynfCDBN9qNTHy6fGWZ54kD608
Oe9Vzkj0keYUOhyT04IgYvnqcEdU/NH7L0tEd9rTzo2hMjiezelMK3TjftAqAExlrql4XnYq
aqKU0aumgC/nweZv/v+ZXhmBeqqWhqjcDPuB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l8SPN7ZfRVXNN/5UZnrlNsQ=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1620638383</vt:lpwstr>
  </property>
</Properties>
</file>